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FB2B52" w:rsidRPr="00BA5151" w:rsidTr="009F4377">
        <w:trPr>
          <w:trHeight w:val="737"/>
          <w:jc w:val="center"/>
        </w:trPr>
        <w:tc>
          <w:tcPr>
            <w:tcW w:w="5000" w:type="pct"/>
          </w:tcPr>
          <w:p w:rsidR="00FB2B52" w:rsidRPr="00621FF7" w:rsidRDefault="00FB2B52" w:rsidP="009F4377">
            <w:pPr>
              <w:pStyle w:val="afd"/>
            </w:pPr>
            <w:r w:rsidRPr="00621FF7">
              <w:t xml:space="preserve">Київський національний університет </w:t>
            </w:r>
            <w:r w:rsidRPr="00621FF7">
              <w:br/>
              <w:t>«Київський політехнічний інститут»</w:t>
            </w:r>
          </w:p>
        </w:tc>
      </w:tr>
      <w:tr w:rsidR="00FB2B52" w:rsidRPr="00BA5151" w:rsidTr="009F4377">
        <w:trPr>
          <w:trHeight w:val="454"/>
          <w:jc w:val="center"/>
        </w:trPr>
        <w:tc>
          <w:tcPr>
            <w:tcW w:w="5000" w:type="pct"/>
          </w:tcPr>
          <w:p w:rsidR="00FB2B52" w:rsidRPr="00A35945" w:rsidRDefault="00FB2B52" w:rsidP="009F4377">
            <w:pPr>
              <w:pStyle w:val="afff6"/>
              <w:rPr>
                <w:lang w:eastAsia="uk-UA"/>
              </w:rPr>
            </w:pPr>
            <w:r>
              <w:t>Факультет інформатики</w:t>
            </w:r>
            <w:r>
              <w:rPr>
                <w:lang w:val="ru-RU"/>
              </w:rPr>
              <w:t> </w:t>
            </w:r>
            <w:r>
              <w:t>та</w:t>
            </w:r>
            <w:r>
              <w:rPr>
                <w:lang w:val="ru-RU"/>
              </w:rPr>
              <w:t> </w:t>
            </w:r>
            <w:r>
              <w:t>обчислювальної</w:t>
            </w:r>
            <w:r>
              <w:rPr>
                <w:lang w:val="ru-RU"/>
              </w:rPr>
              <w:t> </w:t>
            </w:r>
            <w:r w:rsidRPr="00A35945">
              <w:t>техніки</w:t>
            </w:r>
          </w:p>
        </w:tc>
      </w:tr>
      <w:tr w:rsidR="00FB2B52" w:rsidRPr="00BA5151" w:rsidTr="009F4377">
        <w:trPr>
          <w:trHeight w:val="2552"/>
          <w:jc w:val="center"/>
        </w:trPr>
        <w:tc>
          <w:tcPr>
            <w:tcW w:w="5000" w:type="pct"/>
          </w:tcPr>
          <w:p w:rsidR="00FB2B52" w:rsidRPr="00A35945" w:rsidRDefault="00FB2B52" w:rsidP="009F4377">
            <w:pPr>
              <w:pStyle w:val="afff6"/>
            </w:pPr>
            <w:r w:rsidRPr="00A35945">
              <w:t>Кафедра обчислювальної техніки</w:t>
            </w:r>
          </w:p>
        </w:tc>
      </w:tr>
      <w:tr w:rsidR="00FB2B52" w:rsidRPr="00BA5151" w:rsidTr="009F4377">
        <w:trPr>
          <w:trHeight w:val="1247"/>
          <w:jc w:val="center"/>
        </w:trPr>
        <w:tc>
          <w:tcPr>
            <w:tcW w:w="5000" w:type="pct"/>
            <w:vAlign w:val="center"/>
          </w:tcPr>
          <w:p w:rsidR="00FB2B52" w:rsidRPr="00702D00" w:rsidRDefault="00FA0F59" w:rsidP="004F0D09">
            <w:pPr>
              <w:pStyle w:val="afff7"/>
              <w:spacing w:after="0"/>
            </w:pPr>
            <w:sdt>
              <w:sdtPr>
                <w:alias w:val="Название"/>
                <w:id w:val="15524250"/>
                <w:placeholder>
                  <w:docPart w:val="E9EFC8904FC94CC7B770E32A03BAA8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F0D09">
                  <w:rPr>
                    <w:lang w:val="uk-UA"/>
                  </w:rPr>
                  <w:t>Курсова робота</w:t>
                </w:r>
              </w:sdtContent>
            </w:sdt>
          </w:p>
        </w:tc>
      </w:tr>
      <w:tr w:rsidR="00FB2B52" w:rsidRPr="00BA5151" w:rsidTr="004F0D09">
        <w:trPr>
          <w:trHeight w:val="624"/>
          <w:jc w:val="center"/>
        </w:trPr>
        <w:sdt>
          <w:sdtPr>
            <w:rPr>
              <w:sz w:val="32"/>
              <w:szCs w:val="32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FB2B52" w:rsidRPr="00702D00" w:rsidRDefault="00FB2B52" w:rsidP="004F0D09">
                <w:pPr>
                  <w:pStyle w:val="TimesNewroman"/>
                </w:pPr>
                <w:r w:rsidRPr="00C21637">
                  <w:rPr>
                    <w:sz w:val="32"/>
                    <w:szCs w:val="32"/>
                  </w:rPr>
                  <w:t>з навчальної дисципліни «Системне програмування»</w:t>
                </w:r>
              </w:p>
            </w:tc>
          </w:sdtContent>
        </w:sdt>
      </w:tr>
      <w:tr w:rsidR="00FB2B52" w:rsidRPr="001D17B3" w:rsidTr="004F0D09">
        <w:trPr>
          <w:trHeight w:val="1361"/>
          <w:jc w:val="center"/>
        </w:trPr>
        <w:tc>
          <w:tcPr>
            <w:tcW w:w="5000" w:type="pct"/>
            <w:vAlign w:val="center"/>
          </w:tcPr>
          <w:p w:rsidR="00FB2B52" w:rsidRPr="00C21637" w:rsidRDefault="004F0D09" w:rsidP="001235AF">
            <w:pPr>
              <w:jc w:val="center"/>
              <w:rPr>
                <w:bCs/>
                <w:sz w:val="32"/>
                <w:szCs w:val="32"/>
              </w:rPr>
            </w:pPr>
            <w:r w:rsidRPr="004F0D09">
              <w:rPr>
                <w:bCs/>
                <w:sz w:val="32"/>
                <w:szCs w:val="32"/>
                <w:u w:val="single"/>
              </w:rPr>
              <w:t>Тема</w:t>
            </w:r>
            <w:r>
              <w:rPr>
                <w:bCs/>
                <w:sz w:val="32"/>
                <w:szCs w:val="32"/>
              </w:rPr>
              <w:t xml:space="preserve">: </w:t>
            </w:r>
            <w:r w:rsidR="00CB72DB">
              <w:rPr>
                <w:bCs/>
                <w:sz w:val="32"/>
                <w:szCs w:val="32"/>
              </w:rPr>
              <w:t>Спеціалізована</w:t>
            </w:r>
            <w:bookmarkStart w:id="0" w:name="_GoBack"/>
            <w:bookmarkEnd w:id="0"/>
            <w:r w:rsidR="001235AF">
              <w:rPr>
                <w:bCs/>
                <w:sz w:val="32"/>
                <w:szCs w:val="32"/>
              </w:rPr>
              <w:t xml:space="preserve"> бібліотека</w:t>
            </w:r>
            <w:r w:rsidR="00FB2B52" w:rsidRPr="00C21637">
              <w:rPr>
                <w:bCs/>
                <w:sz w:val="32"/>
                <w:szCs w:val="32"/>
              </w:rPr>
              <w:t xml:space="preserve"> для виконання арифмети</w:t>
            </w:r>
            <w:r w:rsidR="001235AF">
              <w:rPr>
                <w:bCs/>
                <w:sz w:val="32"/>
                <w:szCs w:val="32"/>
              </w:rPr>
              <w:t>чних операцій з плаваючою комою</w:t>
            </w:r>
            <w:r w:rsidR="00FB2B52" w:rsidRPr="00C21637">
              <w:rPr>
                <w:bCs/>
                <w:sz w:val="32"/>
                <w:szCs w:val="32"/>
              </w:rPr>
              <w:t xml:space="preserve"> на основі цілочислової арифметики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FB2B52" w:rsidRPr="00BA5151" w:rsidTr="009F4377">
        <w:trPr>
          <w:trHeight w:val="95"/>
        </w:trPr>
        <w:tc>
          <w:tcPr>
            <w:tcW w:w="5000" w:type="pct"/>
          </w:tcPr>
          <w:p w:rsidR="00FB2B52" w:rsidRPr="00B32061" w:rsidRDefault="00FB2B52" w:rsidP="009F4377">
            <w:pPr>
              <w:pStyle w:val="afff9"/>
              <w:framePr w:hSpace="0" w:wrap="auto" w:hAnchor="text" w:xAlign="left" w:yAlign="inline"/>
            </w:pPr>
            <w:r>
              <w:t xml:space="preserve">Київ </w:t>
            </w:r>
            <w:r w:rsidRPr="00B32061">
              <w:t>2012</w:t>
            </w:r>
            <w:r>
              <w:t xml:space="preserve"> р.</w:t>
            </w:r>
          </w:p>
        </w:tc>
      </w:tr>
    </w:tbl>
    <w:p w:rsidR="00566347" w:rsidRPr="004F0D09" w:rsidRDefault="00FB2B52" w:rsidP="00FB2B52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D5094" wp14:editId="6278F044">
                <wp:simplePos x="0" y="0"/>
                <wp:positionH relativeFrom="column">
                  <wp:posOffset>3547745</wp:posOffset>
                </wp:positionH>
                <wp:positionV relativeFrom="paragraph">
                  <wp:posOffset>2211070</wp:posOffset>
                </wp:positionV>
                <wp:extent cx="2438400" cy="101917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B52" w:rsidRPr="00CA562D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CA562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Роботу виконав</w:t>
                            </w:r>
                          </w:p>
                          <w:p w:rsidR="00FB2B52" w:rsidRPr="00CA562D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групи ІО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noBreakHyphen/>
                              <w:t>01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center" w:pos="709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Редько О.М.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leader="underscore" w:pos="142"/>
                                <w:tab w:val="right" w:leader="underscore" w:pos="851"/>
                                <w:tab w:val="left" w:pos="993"/>
                                <w:tab w:val="right" w:leader="underscore" w:pos="2268"/>
                                <w:tab w:val="left" w:pos="241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2012 </w:t>
                            </w:r>
                            <w:r w:rsidRPr="009012A1">
                              <w:rPr>
                                <w:sz w:val="28"/>
                                <w:szCs w:val="28"/>
                              </w:rPr>
                              <w:t>р.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279.35pt;margin-top:174.1pt;width:192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" filled="f" stroked="f" strokeweight=".5pt">
                <v:textbox>
                  <w:txbxContent>
                    <w:p w:rsidR="00FB2B52" w:rsidRPr="00CA562D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ab/>
                      </w:r>
                      <w:r w:rsidRPr="00CA562D">
                        <w:rPr>
                          <w:b/>
                          <w:i/>
                          <w:sz w:val="28"/>
                          <w:szCs w:val="28"/>
                        </w:rPr>
                        <w:t>Роботу виконав</w:t>
                      </w:r>
                    </w:p>
                    <w:p w:rsidR="00FB2B52" w:rsidRPr="00CA562D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групи ІО</w:t>
                      </w:r>
                      <w:r>
                        <w:rPr>
                          <w:sz w:val="28"/>
                          <w:szCs w:val="28"/>
                        </w:rPr>
                        <w:noBreakHyphen/>
                        <w:t>01</w:t>
                      </w:r>
                    </w:p>
                    <w:p w:rsidR="00FB2B52" w:rsidRPr="009012A1" w:rsidRDefault="00FB2B52" w:rsidP="00FB2B52">
                      <w:pPr>
                        <w:tabs>
                          <w:tab w:val="center" w:pos="709"/>
                        </w:tabs>
                        <w:spacing w:line="276" w:lineRule="auto"/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Редько О.М.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leader="underscore" w:pos="142"/>
                          <w:tab w:val="right" w:leader="underscore" w:pos="851"/>
                          <w:tab w:val="left" w:pos="993"/>
                          <w:tab w:val="right" w:leader="underscore" w:pos="2268"/>
                          <w:tab w:val="left" w:pos="241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  <w:lang w:val="en-US"/>
                        </w:rPr>
                        <w:t xml:space="preserve">2012 </w:t>
                      </w:r>
                      <w:r w:rsidRPr="009012A1">
                        <w:rPr>
                          <w:sz w:val="28"/>
                          <w:szCs w:val="28"/>
                        </w:rPr>
                        <w:t>р.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4AE0" wp14:editId="0A935BFA">
                <wp:simplePos x="0" y="0"/>
                <wp:positionH relativeFrom="column">
                  <wp:posOffset>3538220</wp:posOffset>
                </wp:positionH>
                <wp:positionV relativeFrom="paragraph">
                  <wp:posOffset>572770</wp:posOffset>
                </wp:positionV>
                <wp:extent cx="2438400" cy="12858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B52" w:rsidRPr="009012A1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012A1">
                              <w:rPr>
                                <w:b/>
                                <w:sz w:val="28"/>
                                <w:szCs w:val="28"/>
                              </w:rPr>
                              <w:t>Захищено з оцінкою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012A1">
                              <w:rPr>
                                <w:b/>
                                <w:sz w:val="28"/>
                                <w:szCs w:val="28"/>
                              </w:rPr>
                              <w:t>Керівник роботи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leader="underscore" w:pos="1418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</w:rPr>
                              <w:t>Грибенко Д.В.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center" w:pos="709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(підпис)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leader="underscore" w:pos="142"/>
                                <w:tab w:val="right" w:leader="underscore" w:pos="851"/>
                                <w:tab w:val="left" w:pos="993"/>
                                <w:tab w:val="right" w:leader="underscore" w:pos="2268"/>
                                <w:tab w:val="left" w:pos="241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2012 </w:t>
                            </w:r>
                            <w:r w:rsidRPr="009012A1">
                              <w:rPr>
                                <w:sz w:val="28"/>
                                <w:szCs w:val="28"/>
                              </w:rPr>
                              <w:t>р.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278.6pt;margin-top:45.1pt;width:192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" filled="f" stroked="f" strokeweight=".5pt">
                <v:textbox>
                  <w:txbxContent>
                    <w:p w:rsidR="00FB2B52" w:rsidRPr="009012A1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9012A1">
                        <w:rPr>
                          <w:b/>
                          <w:sz w:val="28"/>
                          <w:szCs w:val="28"/>
                        </w:rPr>
                        <w:t>Захищено з оцінкою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9012A1">
                        <w:rPr>
                          <w:b/>
                          <w:sz w:val="28"/>
                          <w:szCs w:val="28"/>
                        </w:rPr>
                        <w:t>Керівник роботи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leader="underscore" w:pos="1418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</w:rPr>
                        <w:t>Грибенко Д.В.</w:t>
                      </w:r>
                    </w:p>
                    <w:p w:rsidR="00FB2B52" w:rsidRPr="009012A1" w:rsidRDefault="00FB2B52" w:rsidP="00FB2B52">
                      <w:pPr>
                        <w:tabs>
                          <w:tab w:val="center" w:pos="709"/>
                        </w:tabs>
                        <w:spacing w:line="276" w:lineRule="auto"/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  <w:vertAlign w:val="superscript"/>
                        </w:rPr>
                        <w:t>(підпис)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leader="underscore" w:pos="142"/>
                          <w:tab w:val="right" w:leader="underscore" w:pos="851"/>
                          <w:tab w:val="left" w:pos="993"/>
                          <w:tab w:val="right" w:leader="underscore" w:pos="2268"/>
                          <w:tab w:val="left" w:pos="241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  <w:lang w:val="en-US"/>
                        </w:rPr>
                        <w:t xml:space="preserve">2012 </w:t>
                      </w:r>
                      <w:r w:rsidRPr="009012A1">
                        <w:rPr>
                          <w:sz w:val="28"/>
                          <w:szCs w:val="28"/>
                        </w:rPr>
                        <w:t>р.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C4F2D" wp14:editId="6EB64484">
                <wp:simplePos x="0" y="0"/>
                <wp:positionH relativeFrom="column">
                  <wp:posOffset>4445</wp:posOffset>
                </wp:positionH>
                <wp:positionV relativeFrom="paragraph">
                  <wp:posOffset>582295</wp:posOffset>
                </wp:positionV>
                <wp:extent cx="2438400" cy="128587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B52" w:rsidRPr="009012A1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Допущено до захисту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pos="426"/>
                              </w:tabs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12A1">
                              <w:rPr>
                                <w:b/>
                                <w:sz w:val="28"/>
                                <w:szCs w:val="28"/>
                              </w:rPr>
                              <w:t>Керівник роботи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leader="underscore" w:pos="1418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</w:rPr>
                              <w:t>Грибенко Д.В.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center" w:pos="709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(підпис)</w:t>
                            </w:r>
                          </w:p>
                          <w:p w:rsidR="00FB2B52" w:rsidRPr="009012A1" w:rsidRDefault="00FB2B52" w:rsidP="00FB2B52">
                            <w:pPr>
                              <w:tabs>
                                <w:tab w:val="left" w:leader="underscore" w:pos="142"/>
                                <w:tab w:val="right" w:leader="underscore" w:pos="851"/>
                                <w:tab w:val="left" w:pos="993"/>
                                <w:tab w:val="right" w:leader="underscore" w:pos="2268"/>
                                <w:tab w:val="left" w:pos="241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012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2012 </w:t>
                            </w:r>
                            <w:r w:rsidRPr="009012A1">
                              <w:rPr>
                                <w:sz w:val="28"/>
                                <w:szCs w:val="28"/>
                              </w:rPr>
                              <w:t>р.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margin-left:.35pt;margin-top:45.85pt;width:192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" filled="f" stroked="f" strokeweight=".5pt">
                <v:textbox>
                  <w:txbxContent>
                    <w:p w:rsidR="00FB2B52" w:rsidRPr="009012A1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Допущено до захисту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pos="426"/>
                        </w:tabs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012A1">
                        <w:rPr>
                          <w:b/>
                          <w:sz w:val="28"/>
                          <w:szCs w:val="28"/>
                        </w:rPr>
                        <w:t>Керівник роботи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leader="underscore" w:pos="1418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</w:rPr>
                        <w:t>Грибенко Д.В.</w:t>
                      </w:r>
                    </w:p>
                    <w:p w:rsidR="00FB2B52" w:rsidRPr="009012A1" w:rsidRDefault="00FB2B52" w:rsidP="00FB2B52">
                      <w:pPr>
                        <w:tabs>
                          <w:tab w:val="center" w:pos="709"/>
                        </w:tabs>
                        <w:spacing w:line="276" w:lineRule="auto"/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  <w:vertAlign w:val="superscript"/>
                        </w:rPr>
                        <w:t>(підпис)</w:t>
                      </w:r>
                    </w:p>
                    <w:p w:rsidR="00FB2B52" w:rsidRPr="009012A1" w:rsidRDefault="00FB2B52" w:rsidP="00FB2B52">
                      <w:pPr>
                        <w:tabs>
                          <w:tab w:val="left" w:leader="underscore" w:pos="142"/>
                          <w:tab w:val="right" w:leader="underscore" w:pos="851"/>
                          <w:tab w:val="left" w:pos="993"/>
                          <w:tab w:val="right" w:leader="underscore" w:pos="2268"/>
                          <w:tab w:val="left" w:pos="241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012A1">
                        <w:rPr>
                          <w:sz w:val="28"/>
                          <w:szCs w:val="28"/>
                          <w:lang w:val="en-US"/>
                        </w:rPr>
                        <w:t xml:space="preserve">2012 </w:t>
                      </w:r>
                      <w:r w:rsidRPr="009012A1">
                        <w:rPr>
                          <w:sz w:val="28"/>
                          <w:szCs w:val="28"/>
                        </w:rPr>
                        <w:t>р.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66347" w:rsidRPr="004F0D09" w:rsidSect="007B7A36">
      <w:headerReference w:type="even" r:id="rId9"/>
      <w:footerReference w:type="even" r:id="rId10"/>
      <w:pgSz w:w="11906" w:h="16838" w:code="9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59" w:rsidRDefault="00FA0F59">
      <w:r>
        <w:separator/>
      </w:r>
    </w:p>
  </w:endnote>
  <w:endnote w:type="continuationSeparator" w:id="0">
    <w:p w:rsidR="00FA0F59" w:rsidRDefault="00FA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59" w:rsidRDefault="00FA0F59">
      <w:r>
        <w:separator/>
      </w:r>
    </w:p>
  </w:footnote>
  <w:footnote w:type="continuationSeparator" w:id="0">
    <w:p w:rsidR="00FA0F59" w:rsidRDefault="00FA0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702D00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02D00" w:rsidRDefault="00702D00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i/>
              <w:sz w:val="20"/>
              <w:szCs w:val="20"/>
            </w:rPr>
            <w:t>Руководство</w:t>
          </w:r>
          <w:proofErr w:type="spellEnd"/>
          <w:r>
            <w:rPr>
              <w:rFonts w:ascii="Arial" w:hAnsi="Arial" w:cs="Arial"/>
              <w:b/>
              <w:i/>
              <w:sz w:val="20"/>
              <w:szCs w:val="20"/>
            </w:rPr>
            <w:t xml:space="preserve"> по </w:t>
          </w:r>
          <w:proofErr w:type="spellStart"/>
          <w:r>
            <w:rPr>
              <w:rFonts w:ascii="Arial" w:hAnsi="Arial" w:cs="Arial"/>
              <w:b/>
              <w:i/>
              <w:sz w:val="20"/>
              <w:szCs w:val="20"/>
            </w:rPr>
            <w:t>эксплуатации</w:t>
          </w:r>
          <w:proofErr w:type="spellEnd"/>
        </w:p>
      </w:tc>
    </w:tr>
  </w:tbl>
  <w:p w:rsidR="00702D00" w:rsidRDefault="00702D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E8A6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0E2C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ECFA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962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EB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CA9D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BCB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9042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383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081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18733B1E"/>
    <w:multiLevelType w:val="multilevel"/>
    <w:tmpl w:val="76249F26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68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68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268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2268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6">
    <w:nsid w:val="4DCC3DE8"/>
    <w:multiLevelType w:val="multilevel"/>
    <w:tmpl w:val="2B5A65EA"/>
    <w:lvl w:ilvl="0">
      <w:start w:val="1"/>
      <w:numFmt w:val="russianLower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9"/>
        </w:tabs>
        <w:ind w:left="1227" w:firstLine="567"/>
      </w:pPr>
      <w:rPr>
        <w:rFonts w:hint="default"/>
        <w:b w:val="0"/>
        <w:i w:val="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7">
    <w:nsid w:val="4EF978AE"/>
    <w:multiLevelType w:val="multilevel"/>
    <w:tmpl w:val="FCB0872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19">
    <w:nsid w:val="56746F13"/>
    <w:multiLevelType w:val="multilevel"/>
    <w:tmpl w:val="6EF8A8A6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22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2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2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7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4"/>
    <w:rsid w:val="000156B1"/>
    <w:rsid w:val="0001750F"/>
    <w:rsid w:val="00020246"/>
    <w:rsid w:val="0002165B"/>
    <w:rsid w:val="00023095"/>
    <w:rsid w:val="000279A7"/>
    <w:rsid w:val="00036D87"/>
    <w:rsid w:val="00042F24"/>
    <w:rsid w:val="00043A9B"/>
    <w:rsid w:val="0004737F"/>
    <w:rsid w:val="000474CE"/>
    <w:rsid w:val="00050983"/>
    <w:rsid w:val="00051B25"/>
    <w:rsid w:val="00076595"/>
    <w:rsid w:val="000848F3"/>
    <w:rsid w:val="0009426E"/>
    <w:rsid w:val="000A0B0A"/>
    <w:rsid w:val="000B1BF3"/>
    <w:rsid w:val="000B5FA8"/>
    <w:rsid w:val="000C37EC"/>
    <w:rsid w:val="000C5153"/>
    <w:rsid w:val="000D7E41"/>
    <w:rsid w:val="000E6683"/>
    <w:rsid w:val="000E6ABC"/>
    <w:rsid w:val="000F1FD5"/>
    <w:rsid w:val="000F3EAE"/>
    <w:rsid w:val="00101D7D"/>
    <w:rsid w:val="001155FF"/>
    <w:rsid w:val="001235AF"/>
    <w:rsid w:val="0012767E"/>
    <w:rsid w:val="00127E10"/>
    <w:rsid w:val="00140133"/>
    <w:rsid w:val="00140DC1"/>
    <w:rsid w:val="0015265D"/>
    <w:rsid w:val="0016677F"/>
    <w:rsid w:val="0018580E"/>
    <w:rsid w:val="001A5229"/>
    <w:rsid w:val="001A59BE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6E35"/>
    <w:rsid w:val="001F7579"/>
    <w:rsid w:val="002117AC"/>
    <w:rsid w:val="00211923"/>
    <w:rsid w:val="00212C69"/>
    <w:rsid w:val="002144FE"/>
    <w:rsid w:val="002172AB"/>
    <w:rsid w:val="002215F4"/>
    <w:rsid w:val="00224EDA"/>
    <w:rsid w:val="00226CA0"/>
    <w:rsid w:val="0024011A"/>
    <w:rsid w:val="0024071D"/>
    <w:rsid w:val="00247BC4"/>
    <w:rsid w:val="00251684"/>
    <w:rsid w:val="00253F50"/>
    <w:rsid w:val="0025752E"/>
    <w:rsid w:val="00264850"/>
    <w:rsid w:val="00267C4C"/>
    <w:rsid w:val="00270202"/>
    <w:rsid w:val="00282992"/>
    <w:rsid w:val="00284F16"/>
    <w:rsid w:val="00290CA0"/>
    <w:rsid w:val="002941C5"/>
    <w:rsid w:val="002A1E1D"/>
    <w:rsid w:val="002B20E3"/>
    <w:rsid w:val="002B3D9E"/>
    <w:rsid w:val="002D34EC"/>
    <w:rsid w:val="002E1D2B"/>
    <w:rsid w:val="002E2986"/>
    <w:rsid w:val="002E29D7"/>
    <w:rsid w:val="002F5810"/>
    <w:rsid w:val="00300CA1"/>
    <w:rsid w:val="00301DFE"/>
    <w:rsid w:val="0030366E"/>
    <w:rsid w:val="00304E95"/>
    <w:rsid w:val="00322289"/>
    <w:rsid w:val="0032385A"/>
    <w:rsid w:val="00331A29"/>
    <w:rsid w:val="003331AD"/>
    <w:rsid w:val="0033426F"/>
    <w:rsid w:val="00336460"/>
    <w:rsid w:val="00345DC9"/>
    <w:rsid w:val="00355821"/>
    <w:rsid w:val="00355F27"/>
    <w:rsid w:val="003615D4"/>
    <w:rsid w:val="00362A16"/>
    <w:rsid w:val="00375F86"/>
    <w:rsid w:val="003805F4"/>
    <w:rsid w:val="00380F25"/>
    <w:rsid w:val="00384315"/>
    <w:rsid w:val="00386B4C"/>
    <w:rsid w:val="003A44B7"/>
    <w:rsid w:val="003A602C"/>
    <w:rsid w:val="003B2B5A"/>
    <w:rsid w:val="003B6A1A"/>
    <w:rsid w:val="003D6D77"/>
    <w:rsid w:val="003F1248"/>
    <w:rsid w:val="003F1C6A"/>
    <w:rsid w:val="00400792"/>
    <w:rsid w:val="00401DCC"/>
    <w:rsid w:val="004105C3"/>
    <w:rsid w:val="00411BF5"/>
    <w:rsid w:val="00412EC4"/>
    <w:rsid w:val="00413F08"/>
    <w:rsid w:val="00426CB2"/>
    <w:rsid w:val="00427422"/>
    <w:rsid w:val="004307FE"/>
    <w:rsid w:val="00433C8D"/>
    <w:rsid w:val="00436F5A"/>
    <w:rsid w:val="004609A7"/>
    <w:rsid w:val="0046676F"/>
    <w:rsid w:val="00476CD7"/>
    <w:rsid w:val="0048430A"/>
    <w:rsid w:val="00491AFF"/>
    <w:rsid w:val="00494314"/>
    <w:rsid w:val="0049634F"/>
    <w:rsid w:val="004A005C"/>
    <w:rsid w:val="004C17A0"/>
    <w:rsid w:val="004D44AC"/>
    <w:rsid w:val="004D75EB"/>
    <w:rsid w:val="004E1A47"/>
    <w:rsid w:val="004E3760"/>
    <w:rsid w:val="004E59F0"/>
    <w:rsid w:val="004E5B2F"/>
    <w:rsid w:val="004E6955"/>
    <w:rsid w:val="004F0D09"/>
    <w:rsid w:val="004F4508"/>
    <w:rsid w:val="004F49B4"/>
    <w:rsid w:val="004F7B5C"/>
    <w:rsid w:val="00500EB0"/>
    <w:rsid w:val="00503A8F"/>
    <w:rsid w:val="00507144"/>
    <w:rsid w:val="00517E8A"/>
    <w:rsid w:val="0053099E"/>
    <w:rsid w:val="00536B56"/>
    <w:rsid w:val="0054040A"/>
    <w:rsid w:val="00547CB7"/>
    <w:rsid w:val="00552F66"/>
    <w:rsid w:val="00561D67"/>
    <w:rsid w:val="00566347"/>
    <w:rsid w:val="00576460"/>
    <w:rsid w:val="005867E9"/>
    <w:rsid w:val="00592C2B"/>
    <w:rsid w:val="005A784B"/>
    <w:rsid w:val="005B1648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35C3B"/>
    <w:rsid w:val="00644BFF"/>
    <w:rsid w:val="00645118"/>
    <w:rsid w:val="00652BB6"/>
    <w:rsid w:val="00660962"/>
    <w:rsid w:val="00681B42"/>
    <w:rsid w:val="00684C8C"/>
    <w:rsid w:val="0069205C"/>
    <w:rsid w:val="00696E57"/>
    <w:rsid w:val="006978A4"/>
    <w:rsid w:val="006A0A43"/>
    <w:rsid w:val="006A7D20"/>
    <w:rsid w:val="006B0855"/>
    <w:rsid w:val="006B2D6D"/>
    <w:rsid w:val="006C3A2E"/>
    <w:rsid w:val="006D3207"/>
    <w:rsid w:val="006D35D1"/>
    <w:rsid w:val="006D44DE"/>
    <w:rsid w:val="006D5B9E"/>
    <w:rsid w:val="006E5A2D"/>
    <w:rsid w:val="006F3034"/>
    <w:rsid w:val="00702D00"/>
    <w:rsid w:val="007202E3"/>
    <w:rsid w:val="007277F9"/>
    <w:rsid w:val="00733A46"/>
    <w:rsid w:val="007403F1"/>
    <w:rsid w:val="007452F6"/>
    <w:rsid w:val="007611DE"/>
    <w:rsid w:val="007641B6"/>
    <w:rsid w:val="00766928"/>
    <w:rsid w:val="00767848"/>
    <w:rsid w:val="00770841"/>
    <w:rsid w:val="007B6616"/>
    <w:rsid w:val="007B7A36"/>
    <w:rsid w:val="007C436B"/>
    <w:rsid w:val="007C5BEE"/>
    <w:rsid w:val="007D576F"/>
    <w:rsid w:val="007D7717"/>
    <w:rsid w:val="007F7295"/>
    <w:rsid w:val="0080314C"/>
    <w:rsid w:val="0084131A"/>
    <w:rsid w:val="00843BCD"/>
    <w:rsid w:val="0085070C"/>
    <w:rsid w:val="008616E8"/>
    <w:rsid w:val="00867096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E7A03"/>
    <w:rsid w:val="008F0582"/>
    <w:rsid w:val="008F1A69"/>
    <w:rsid w:val="008F47BD"/>
    <w:rsid w:val="008F5FF8"/>
    <w:rsid w:val="008F66DE"/>
    <w:rsid w:val="0090099C"/>
    <w:rsid w:val="009012A1"/>
    <w:rsid w:val="0092266A"/>
    <w:rsid w:val="009229F1"/>
    <w:rsid w:val="0092353C"/>
    <w:rsid w:val="00924C59"/>
    <w:rsid w:val="00941BC5"/>
    <w:rsid w:val="00941F42"/>
    <w:rsid w:val="00952E46"/>
    <w:rsid w:val="00973851"/>
    <w:rsid w:val="009801DD"/>
    <w:rsid w:val="00983066"/>
    <w:rsid w:val="009839DE"/>
    <w:rsid w:val="009861C4"/>
    <w:rsid w:val="009A4AC0"/>
    <w:rsid w:val="009A5642"/>
    <w:rsid w:val="009B109E"/>
    <w:rsid w:val="009B5955"/>
    <w:rsid w:val="009B5A5E"/>
    <w:rsid w:val="009C02F0"/>
    <w:rsid w:val="009C5B29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42B8"/>
    <w:rsid w:val="00A14CB9"/>
    <w:rsid w:val="00A17ABB"/>
    <w:rsid w:val="00A237C8"/>
    <w:rsid w:val="00A25D96"/>
    <w:rsid w:val="00A26338"/>
    <w:rsid w:val="00A27B68"/>
    <w:rsid w:val="00A35945"/>
    <w:rsid w:val="00A35BB9"/>
    <w:rsid w:val="00A43801"/>
    <w:rsid w:val="00A46FBB"/>
    <w:rsid w:val="00A51F29"/>
    <w:rsid w:val="00A53302"/>
    <w:rsid w:val="00A61262"/>
    <w:rsid w:val="00A61508"/>
    <w:rsid w:val="00A63A8B"/>
    <w:rsid w:val="00A8106E"/>
    <w:rsid w:val="00A82AFD"/>
    <w:rsid w:val="00A9523D"/>
    <w:rsid w:val="00AA2ECE"/>
    <w:rsid w:val="00AA5241"/>
    <w:rsid w:val="00AC03F9"/>
    <w:rsid w:val="00AC4F12"/>
    <w:rsid w:val="00AC5D07"/>
    <w:rsid w:val="00AD0EB7"/>
    <w:rsid w:val="00AE2FB5"/>
    <w:rsid w:val="00AE4D34"/>
    <w:rsid w:val="00AE57CC"/>
    <w:rsid w:val="00AE7F53"/>
    <w:rsid w:val="00B03C57"/>
    <w:rsid w:val="00B07EC6"/>
    <w:rsid w:val="00B1633C"/>
    <w:rsid w:val="00B23381"/>
    <w:rsid w:val="00B24B41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564CD"/>
    <w:rsid w:val="00B74ACB"/>
    <w:rsid w:val="00B74C84"/>
    <w:rsid w:val="00B7635D"/>
    <w:rsid w:val="00B95493"/>
    <w:rsid w:val="00BA57B9"/>
    <w:rsid w:val="00BC28CC"/>
    <w:rsid w:val="00BC62BB"/>
    <w:rsid w:val="00BC6ECA"/>
    <w:rsid w:val="00BE2F03"/>
    <w:rsid w:val="00C14645"/>
    <w:rsid w:val="00C15BC4"/>
    <w:rsid w:val="00C21637"/>
    <w:rsid w:val="00C23B34"/>
    <w:rsid w:val="00C323A3"/>
    <w:rsid w:val="00C36A88"/>
    <w:rsid w:val="00C449C5"/>
    <w:rsid w:val="00C56145"/>
    <w:rsid w:val="00C67348"/>
    <w:rsid w:val="00C82261"/>
    <w:rsid w:val="00C95363"/>
    <w:rsid w:val="00C9788F"/>
    <w:rsid w:val="00CA08EA"/>
    <w:rsid w:val="00CA562D"/>
    <w:rsid w:val="00CA7317"/>
    <w:rsid w:val="00CB214B"/>
    <w:rsid w:val="00CB72DB"/>
    <w:rsid w:val="00CC3013"/>
    <w:rsid w:val="00CD1C29"/>
    <w:rsid w:val="00CD559A"/>
    <w:rsid w:val="00CE5080"/>
    <w:rsid w:val="00CF5E90"/>
    <w:rsid w:val="00D00D0F"/>
    <w:rsid w:val="00D1009E"/>
    <w:rsid w:val="00D26D57"/>
    <w:rsid w:val="00D3479A"/>
    <w:rsid w:val="00D3503F"/>
    <w:rsid w:val="00D35510"/>
    <w:rsid w:val="00D3643D"/>
    <w:rsid w:val="00D51313"/>
    <w:rsid w:val="00D55678"/>
    <w:rsid w:val="00D5608F"/>
    <w:rsid w:val="00D73599"/>
    <w:rsid w:val="00D766AC"/>
    <w:rsid w:val="00D77AD5"/>
    <w:rsid w:val="00D860CB"/>
    <w:rsid w:val="00D955EA"/>
    <w:rsid w:val="00DA054D"/>
    <w:rsid w:val="00DA36E9"/>
    <w:rsid w:val="00DA3CE0"/>
    <w:rsid w:val="00DC0D6D"/>
    <w:rsid w:val="00DC1CFF"/>
    <w:rsid w:val="00DC2687"/>
    <w:rsid w:val="00DD49F8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36BE"/>
    <w:rsid w:val="00E340F0"/>
    <w:rsid w:val="00E34EF2"/>
    <w:rsid w:val="00E40ECA"/>
    <w:rsid w:val="00E429BC"/>
    <w:rsid w:val="00E47243"/>
    <w:rsid w:val="00E504A5"/>
    <w:rsid w:val="00E55285"/>
    <w:rsid w:val="00E62618"/>
    <w:rsid w:val="00E64E2D"/>
    <w:rsid w:val="00E65B13"/>
    <w:rsid w:val="00E6741E"/>
    <w:rsid w:val="00E7758C"/>
    <w:rsid w:val="00E81F79"/>
    <w:rsid w:val="00E839C0"/>
    <w:rsid w:val="00E9443F"/>
    <w:rsid w:val="00EA66BC"/>
    <w:rsid w:val="00EB07DB"/>
    <w:rsid w:val="00ED3680"/>
    <w:rsid w:val="00EE33D6"/>
    <w:rsid w:val="00EE7D2E"/>
    <w:rsid w:val="00EF0617"/>
    <w:rsid w:val="00EF197C"/>
    <w:rsid w:val="00EF1C4E"/>
    <w:rsid w:val="00F13327"/>
    <w:rsid w:val="00F22A89"/>
    <w:rsid w:val="00F43C72"/>
    <w:rsid w:val="00F44D2D"/>
    <w:rsid w:val="00F473D1"/>
    <w:rsid w:val="00F475E8"/>
    <w:rsid w:val="00F5339E"/>
    <w:rsid w:val="00F735E1"/>
    <w:rsid w:val="00F777CA"/>
    <w:rsid w:val="00F80BBD"/>
    <w:rsid w:val="00FA0F59"/>
    <w:rsid w:val="00FA5C3A"/>
    <w:rsid w:val="00FB16CD"/>
    <w:rsid w:val="00FB2B52"/>
    <w:rsid w:val="00FB4413"/>
    <w:rsid w:val="00FB6415"/>
    <w:rsid w:val="00FB7784"/>
    <w:rsid w:val="00FC2AAF"/>
    <w:rsid w:val="00FC361F"/>
    <w:rsid w:val="00FC43BC"/>
    <w:rsid w:val="00FD1DA8"/>
    <w:rsid w:val="00FD7C1C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FC8904FC94CC7B770E32A03BAA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74C4E-0BCF-4716-8910-24A18F1348F8}"/>
      </w:docPartPr>
      <w:docPartBody>
        <w:p w:rsidR="00BD704B" w:rsidRDefault="00173574" w:rsidP="00173574">
          <w:pPr>
            <w:pStyle w:val="E9EFC8904FC94CC7B770E32A03BAA82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7"/>
    <w:rsid w:val="00173574"/>
    <w:rsid w:val="00371A8D"/>
    <w:rsid w:val="004164EB"/>
    <w:rsid w:val="00710ED6"/>
    <w:rsid w:val="007845E2"/>
    <w:rsid w:val="007B4F2D"/>
    <w:rsid w:val="00BD704B"/>
    <w:rsid w:val="00BE0247"/>
    <w:rsid w:val="00C976DF"/>
    <w:rsid w:val="00F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  <w:style w:type="paragraph" w:customStyle="1" w:styleId="E9EFC8904FC94CC7B770E32A03BAA82A">
    <w:name w:val="E9EFC8904FC94CC7B770E32A03BAA82A"/>
    <w:rsid w:val="001735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  <w:style w:type="paragraph" w:customStyle="1" w:styleId="E9EFC8904FC94CC7B770E32A03BAA82A">
    <w:name w:val="E9EFC8904FC94CC7B770E32A03BAA82A"/>
    <w:rsid w:val="00173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DE474EF-5892-48C2-9B81-4C0C49D1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29</TotalTime>
  <Pages>1</Pages>
  <Words>230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 for Integer Processors</vt:lpstr>
    </vt:vector>
  </TitlesOfParts>
  <Company>home</Company>
  <LinksUpToDate>false</LinksUpToDate>
  <CharactersWithSpaces>361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робота</dc:title>
  <dc:subject>з навчальної дисципліни «Системне програмування»</dc:subject>
  <dc:creator>Редько О.М.</dc:creator>
  <cp:keywords>числ з плаваючою точкою</cp:keywords>
  <cp:lastModifiedBy>RED</cp:lastModifiedBy>
  <cp:revision>15</cp:revision>
  <cp:lastPrinted>2008-11-06T14:50:00Z</cp:lastPrinted>
  <dcterms:created xsi:type="dcterms:W3CDTF">2012-12-06T17:07:00Z</dcterms:created>
  <dcterms:modified xsi:type="dcterms:W3CDTF">2012-12-06T22:58:00Z</dcterms:modified>
</cp:coreProperties>
</file>