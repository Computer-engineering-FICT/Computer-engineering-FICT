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50780514"/>
    <w:bookmarkStart w:id="1" w:name="_Ref352105243"/>
    <w:p w:rsidR="00E80A3A" w:rsidRDefault="00E80A3A" w:rsidP="00E80A3A">
      <w:pPr>
        <w:pStyle w:val="afc"/>
        <w:keepNext/>
        <w:spacing w:line="360" w:lineRule="auto"/>
      </w:pPr>
      <w:r>
        <w:object w:dxaOrig="19231" w:dyaOrig="10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0pt;height:417.75pt" o:ole="">
            <v:imagedata r:id="rId9" o:title=""/>
          </v:shape>
          <o:OLEObject Type="Embed" ProgID="Visio.Drawing.11" ShapeID="_x0000_i1025" DrawAspect="Content" ObjectID="_1431375360" r:id="rId10"/>
        </w:object>
      </w:r>
    </w:p>
    <w:p w:rsidR="00E80A3A" w:rsidRPr="00E35A75" w:rsidRDefault="00E80A3A" w:rsidP="00E80A3A">
      <w:pPr>
        <w:pStyle w:val="afc"/>
        <w:rPr>
          <w:i/>
          <w:sz w:val="28"/>
          <w:lang w:val="ru-RU"/>
        </w:rPr>
        <w:sectPr w:rsidR="00E80A3A" w:rsidRPr="00E35A75" w:rsidSect="003C4643">
          <w:pgSz w:w="16838" w:h="11906" w:orient="landscape"/>
          <w:pgMar w:top="567" w:right="567" w:bottom="1134" w:left="567" w:header="709" w:footer="283" w:gutter="0"/>
          <w:cols w:space="708"/>
          <w:docGrid w:linePitch="360"/>
        </w:sectPr>
      </w:pPr>
      <w:bookmarkStart w:id="2" w:name="_Ref352700219"/>
      <w:r w:rsidRPr="001545EB">
        <w:rPr>
          <w:i/>
          <w:sz w:val="28"/>
        </w:rPr>
        <w:t xml:space="preserve">Рисунок </w:t>
      </w:r>
      <w:bookmarkEnd w:id="2"/>
      <w:r w:rsidRPr="001545EB">
        <w:rPr>
          <w:i/>
          <w:sz w:val="28"/>
        </w:rPr>
        <w:t xml:space="preserve">3.2 </w:t>
      </w:r>
      <w:r w:rsidRPr="001545EB">
        <w:rPr>
          <w:i/>
          <w:sz w:val="28"/>
          <w:lang w:val="ru-RU"/>
        </w:rPr>
        <w:t xml:space="preserve">– </w:t>
      </w:r>
      <w:r w:rsidRPr="001545EB">
        <w:rPr>
          <w:i/>
          <w:sz w:val="28"/>
        </w:rPr>
        <w:t>Структурна схема взаємодії задач</w:t>
      </w:r>
      <w:bookmarkEnd w:id="1"/>
      <w:r>
        <w:rPr>
          <w:i/>
          <w:sz w:val="28"/>
          <w:lang w:val="ru-RU"/>
        </w:rPr>
        <w:t xml:space="preserve"> для ПРГ</w:t>
      </w:r>
    </w:p>
    <w:p w:rsidR="00E35A75" w:rsidRPr="00E35A75" w:rsidRDefault="00E35A75" w:rsidP="00E35A75">
      <w:pPr>
        <w:pStyle w:val="affe"/>
        <w:rPr>
          <w:rStyle w:val="aa"/>
          <w:sz w:val="28"/>
        </w:rPr>
      </w:pPr>
      <w:bookmarkStart w:id="3" w:name="_GoBack"/>
      <w:bookmarkEnd w:id="0"/>
      <w:bookmarkEnd w:id="3"/>
      <w:proofErr w:type="spellStart"/>
      <w:r w:rsidRPr="00DC5B34">
        <w:rPr>
          <w:rStyle w:val="aa"/>
          <w:sz w:val="28"/>
        </w:rPr>
        <w:lastRenderedPageBreak/>
        <w:t>Лістинг</w:t>
      </w:r>
      <w:proofErr w:type="spellEnd"/>
      <w:r w:rsidRPr="00E35A75">
        <w:rPr>
          <w:rStyle w:val="aa"/>
          <w:sz w:val="28"/>
        </w:rPr>
        <w:t xml:space="preserve"> </w:t>
      </w:r>
      <w:r w:rsidRPr="00DC5B34">
        <w:rPr>
          <w:rStyle w:val="aa"/>
          <w:sz w:val="28"/>
        </w:rPr>
        <w:t>ПРГ</w:t>
      </w:r>
      <w:r w:rsidRPr="00E35A75">
        <w:rPr>
          <w:rStyle w:val="aa"/>
          <w:sz w:val="28"/>
        </w:rPr>
        <w:t>2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/*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 PRG</w:t>
      </w:r>
      <w:r w:rsidRPr="00E35A75">
        <w:rPr>
          <w:rFonts w:ascii="Consolas" w:hAnsi="Consolas" w:cs="Consolas"/>
          <w:sz w:val="20"/>
          <w:szCs w:val="20"/>
          <w:lang w:val="ru-RU"/>
        </w:rPr>
        <w:t>2</w:t>
      </w:r>
      <w:proofErr w:type="spellStart"/>
      <w:r w:rsidRPr="001030CD">
        <w:rPr>
          <w:rFonts w:ascii="Consolas" w:hAnsi="Consolas" w:cs="Consolas"/>
          <w:sz w:val="20"/>
          <w:szCs w:val="20"/>
        </w:rPr>
        <w:t>.cpp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 A = </w:t>
      </w:r>
      <w:proofErr w:type="spellStart"/>
      <w:r w:rsidRPr="001030CD">
        <w:rPr>
          <w:rFonts w:ascii="Consolas" w:hAnsi="Consolas" w:cs="Consolas"/>
          <w:sz w:val="20"/>
          <w:szCs w:val="20"/>
        </w:rPr>
        <w:t>sotr</w:t>
      </w:r>
      <w:proofErr w:type="spellEnd"/>
      <w:r w:rsidRPr="001030CD">
        <w:rPr>
          <w:rFonts w:ascii="Consolas" w:hAnsi="Consolas" w:cs="Consolas"/>
          <w:sz w:val="20"/>
          <w:szCs w:val="20"/>
        </w:rPr>
        <w:t xml:space="preserve">(B * MO + C * MX * MZ)                  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1030CD">
        <w:rPr>
          <w:rFonts w:ascii="Consolas" w:hAnsi="Consolas" w:cs="Consolas"/>
          <w:sz w:val="20"/>
          <w:szCs w:val="20"/>
        </w:rPr>
        <w:t>Cherednichenko</w:t>
      </w:r>
      <w:proofErr w:type="spellEnd"/>
      <w:r w:rsidRPr="001030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</w:rPr>
        <w:t>Svyatoslav</w:t>
      </w:r>
      <w:proofErr w:type="spellEnd"/>
      <w:r w:rsidRPr="001030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</w:rPr>
        <w:t>Sergiyovich</w:t>
      </w:r>
      <w:proofErr w:type="spellEnd"/>
      <w:r w:rsidRPr="001030CD">
        <w:rPr>
          <w:rFonts w:ascii="Consolas" w:hAnsi="Consolas" w:cs="Consolas"/>
          <w:sz w:val="20"/>
          <w:szCs w:val="20"/>
        </w:rPr>
        <w:t xml:space="preserve">, IO-01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 </w:t>
      </w:r>
      <w:r w:rsidRPr="001030CD">
        <w:rPr>
          <w:rFonts w:ascii="Consolas" w:hAnsi="Consolas" w:cs="Consolas"/>
          <w:sz w:val="20"/>
          <w:szCs w:val="20"/>
          <w:lang w:val="en-US"/>
        </w:rPr>
        <w:t>12</w:t>
      </w:r>
      <w:r w:rsidRPr="001030CD">
        <w:rPr>
          <w:rFonts w:ascii="Consolas" w:hAnsi="Consolas" w:cs="Consolas"/>
          <w:sz w:val="20"/>
          <w:szCs w:val="20"/>
        </w:rPr>
        <w:t>.0</w:t>
      </w:r>
      <w:r w:rsidRPr="001030CD">
        <w:rPr>
          <w:rFonts w:ascii="Consolas" w:hAnsi="Consolas" w:cs="Consolas"/>
          <w:sz w:val="20"/>
          <w:szCs w:val="20"/>
          <w:lang w:val="en-US"/>
        </w:rPr>
        <w:t>4</w:t>
      </w:r>
      <w:r w:rsidRPr="001030CD">
        <w:rPr>
          <w:rFonts w:ascii="Consolas" w:hAnsi="Consolas" w:cs="Consolas"/>
          <w:sz w:val="20"/>
          <w:szCs w:val="20"/>
        </w:rPr>
        <w:t xml:space="preserve">.2013                                  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*/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stdafx.h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"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iostream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&gt;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mpi.h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time.h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namespace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P = 5;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N = 400;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H =  N/P;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вектору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Input_V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n){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result = new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[N];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0; i &lt; N; i++)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result[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i] = n;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вектору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Output_V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* v){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0; i &lt; N; i++)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v[i] &lt;&lt; " ";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r w:rsidRPr="001030CD">
        <w:rPr>
          <w:rFonts w:ascii="Consolas" w:hAnsi="Consolas" w:cs="Consolas"/>
          <w:sz w:val="20"/>
          <w:szCs w:val="20"/>
          <w:lang w:val="ru-RU"/>
        </w:rPr>
        <w:t>Сума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2-</w:t>
      </w:r>
      <w:r w:rsidRPr="001030CD">
        <w:rPr>
          <w:rFonts w:ascii="Consolas" w:hAnsi="Consolas" w:cs="Consolas"/>
          <w:sz w:val="20"/>
          <w:szCs w:val="20"/>
          <w:lang w:val="ru-RU"/>
        </w:rPr>
        <w:t>х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векторів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SumV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 a,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 b,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 res,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m1){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m; i &lt; m1; i++)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res[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i] = a[i-m] + b[i-m];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Добуток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2-</w:t>
      </w:r>
      <w:r w:rsidRPr="001030CD">
        <w:rPr>
          <w:rFonts w:ascii="Consolas" w:hAnsi="Consolas" w:cs="Consolas"/>
          <w:sz w:val="20"/>
          <w:szCs w:val="20"/>
          <w:lang w:val="ru-RU"/>
        </w:rPr>
        <w:t>х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матриць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a,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b,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m1){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** result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Input_M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(0, m1-m);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m; i &lt; m1; i++)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j = 0; j &lt; N; j++)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k = 0; k &lt; N; k++)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result[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i-m][j] = result[i-m][j] + a[k][j]*b[i-m][k];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return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result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Добуток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вектору на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матрицю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 a,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b,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m1){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result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Input_V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(0, m1-m);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m; i &lt; m1; i++)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j = 0; j &lt; N; j++)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result[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i-m] = result[i-m] + a[i] * b[i-m][j];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сортування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Sort(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*mas,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task){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k;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r;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1){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k=0;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i=(task-1)*H; i&lt;(task*H)-1; i++){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(mas[i]&lt;mas[i+1]){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   r=mas[i];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mas[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i]=mas[i+1];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mas[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i+1]=r;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k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++;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(k==0) break;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*Merge(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*m1,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*m2,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l1,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l2){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*ret = new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[l1+l2];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n = 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(l1 &amp;&amp; l2){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(*m1 &lt; *m2){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n] = *m1;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m1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++; l1--;}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n] = *m2;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m2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++; l2--;}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++;}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(l1 == 0){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i=0; i&lt;l2; i++){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n++] = *m2++;}}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i=0; i&lt;l1; i++){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n++] = *m1++;}}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ret;}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* Merge(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 left,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* right){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a = 0, b = 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(left)/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(right)/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size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 Merged = new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[size];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0; i &lt; size; i++){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(b 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&amp;&amp; a 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(left[a] &gt; right[b] &amp;&amp; b 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Merged[i] =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right[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b++];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Merged[i] =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left[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a++];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(b 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Merged[i] =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right[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b++];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Merged[i] =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left[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a++];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Merged;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сортування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злиттям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MergeSort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* vector,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l,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r){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vS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(vector)/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vS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== 1)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mid = (r - l) / 2;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 Merged = new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[r - l];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 array1 = new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[mid];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 array2 = new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[mid];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0; i &lt; r - l; i++){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(i &lt; mid)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array1[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i] = vector[i + l];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array2[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 - mid] = vector[i + l];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Merged =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Merge(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array1, array2);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l; i &lt; r; i++)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vector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[i] = Merged[i-l];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>//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ru-RU"/>
        </w:rPr>
        <w:t>Вв</w:t>
      </w:r>
      <w:proofErr w:type="gramEnd"/>
      <w:r w:rsidRPr="001030CD">
        <w:rPr>
          <w:rFonts w:ascii="Consolas" w:hAnsi="Consolas" w:cs="Consolas"/>
          <w:sz w:val="20"/>
          <w:szCs w:val="20"/>
          <w:lang w:val="ru-RU"/>
        </w:rPr>
        <w:t>ід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вектору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всі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елементи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якого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= n,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розміру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size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size,int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number) 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*data =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*)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(size*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i=0; i&lt;size; i++)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data[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i] = number;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data;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size) 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*data =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*)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(size*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data;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rows,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cols) 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*data =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*)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(rows*cols*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**array=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**)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(rows*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*));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i=0; i&lt;rows; i++)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i] = &amp;(data[cols*i]);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array;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Матриці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всі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елементи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якої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 n,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розмірності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rows x cols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rows,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cols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number) 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*data =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*)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(rows*cols*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**array=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**)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(rows*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*));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i=0; i&lt;rows; i++){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i] = &amp;(data[cols*i]);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j=0; j&lt;cols; j++)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i][j]=number;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array;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r w:rsidRPr="001030CD">
        <w:rPr>
          <w:rFonts w:ascii="Consolas" w:hAnsi="Consolas" w:cs="Consolas"/>
          <w:sz w:val="20"/>
          <w:szCs w:val="20"/>
          <w:lang w:val="ru-RU"/>
        </w:rPr>
        <w:t>Задача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№1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task1(){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t1, t2;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t1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Wtime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1 started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вхідних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данних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B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(N,1);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C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(N,1);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* A =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Input_V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>(0);</w:t>
      </w:r>
    </w:p>
    <w:p w:rsidR="00E35A75" w:rsidRPr="008762D3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r w:rsidRPr="008762D3">
        <w:rPr>
          <w:rFonts w:ascii="Consolas" w:hAnsi="Consolas" w:cs="Consolas"/>
          <w:sz w:val="20"/>
          <w:szCs w:val="20"/>
          <w:lang w:val="ru-RU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8762D3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proofErr w:type="gramStart"/>
      <w:r w:rsidRPr="008762D3">
        <w:rPr>
          <w:rFonts w:ascii="Consolas" w:hAnsi="Consolas" w:cs="Consolas"/>
          <w:sz w:val="20"/>
          <w:szCs w:val="20"/>
          <w:lang w:val="ru-RU"/>
        </w:rPr>
        <w:t>,</w:t>
      </w:r>
      <w:r w:rsidRPr="001030CD">
        <w:rPr>
          <w:rFonts w:ascii="Consolas" w:hAnsi="Consolas" w:cs="Consolas"/>
          <w:sz w:val="20"/>
          <w:szCs w:val="20"/>
          <w:lang w:val="ru-RU"/>
        </w:rPr>
        <w:t>С</w:t>
      </w:r>
      <w:proofErr w:type="gramEnd"/>
      <w:r w:rsidRPr="008762D3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r w:rsidRPr="008762D3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8762D3">
        <w:rPr>
          <w:rFonts w:ascii="Consolas" w:hAnsi="Consolas" w:cs="Consolas"/>
          <w:sz w:val="20"/>
          <w:szCs w:val="20"/>
          <w:lang w:val="ru-RU"/>
        </w:rPr>
        <w:t>2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2D3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&amp;(B[0]), N, MPI_INT, 1,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&amp;(C[0]), N, MPI_INT, 1,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MO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MX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MZ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MO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,M</w:t>
      </w:r>
      <w:r w:rsidRPr="001030CD">
        <w:rPr>
          <w:rFonts w:ascii="Consolas" w:hAnsi="Consolas" w:cs="Consolas"/>
          <w:sz w:val="20"/>
          <w:szCs w:val="20"/>
          <w:lang w:val="ru-RU"/>
        </w:rPr>
        <w:t>Х</w:t>
      </w:r>
      <w:r w:rsidRPr="001030CD">
        <w:rPr>
          <w:rFonts w:ascii="Consolas" w:hAnsi="Consolas" w:cs="Consolas"/>
          <w:sz w:val="20"/>
          <w:szCs w:val="20"/>
          <w:lang w:val="en-US"/>
        </w:rPr>
        <w:t>,MZ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2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&amp;(MO[0][0]), N*N,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&amp;(MX[0][0]), N*N,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&amp;(MZ[0][0]), N*N,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Виконання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SumV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(B, MO, 0, H),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(C,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(MX, MZ, 0, H), 0, H), A, 0, H);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Sort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>(A, 0);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резудьтатів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Т</w:t>
      </w:r>
      <w:proofErr w:type="gramStart"/>
      <w:r w:rsidRPr="001030CD">
        <w:rPr>
          <w:rFonts w:ascii="Consolas" w:hAnsi="Consolas" w:cs="Consolas"/>
          <w:sz w:val="20"/>
          <w:szCs w:val="20"/>
          <w:lang w:val="ru-RU"/>
        </w:rPr>
        <w:t>2</w:t>
      </w:r>
      <w:proofErr w:type="gramEnd"/>
    </w:p>
    <w:p w:rsidR="00E35A75" w:rsidRPr="008762D3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8762D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2D3">
        <w:rPr>
          <w:rFonts w:ascii="Consolas" w:hAnsi="Consolas" w:cs="Consolas"/>
          <w:sz w:val="20"/>
          <w:szCs w:val="20"/>
          <w:lang w:val="en-US"/>
        </w:rPr>
        <w:t>&amp;(</w:t>
      </w:r>
      <w:r w:rsidRPr="001030CD">
        <w:rPr>
          <w:rFonts w:ascii="Consolas" w:hAnsi="Consolas" w:cs="Consolas"/>
          <w:sz w:val="20"/>
          <w:szCs w:val="20"/>
          <w:lang w:val="en-US"/>
        </w:rPr>
        <w:t>A</w:t>
      </w:r>
      <w:r w:rsidRPr="008762D3">
        <w:rPr>
          <w:rFonts w:ascii="Consolas" w:hAnsi="Consolas" w:cs="Consolas"/>
          <w:sz w:val="20"/>
          <w:szCs w:val="20"/>
          <w:lang w:val="en-US"/>
        </w:rPr>
        <w:t>[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>]), 2*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>-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, 1, 0, </w:t>
      </w:r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COMM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WORLD</w:t>
      </w:r>
      <w:r w:rsidRPr="008762D3">
        <w:rPr>
          <w:rFonts w:ascii="Consolas" w:hAnsi="Consolas" w:cs="Consolas"/>
          <w:sz w:val="20"/>
          <w:szCs w:val="20"/>
          <w:lang w:val="en-US"/>
        </w:rPr>
        <w:t>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2D3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 w:rsidRPr="001030CD">
        <w:rPr>
          <w:rFonts w:ascii="Consolas" w:hAnsi="Consolas" w:cs="Consolas"/>
          <w:sz w:val="20"/>
          <w:szCs w:val="20"/>
          <w:lang w:val="en-US"/>
        </w:rPr>
        <w:t>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MergeSort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A, 0, 2*H);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резудьтатів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2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&amp;(A[2*H]), N-2*H,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MergeSort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A, 0, 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результату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N&lt;11){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Output_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1 ended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t2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Wtime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"Elapsed time is %f\n", t2 - t1 );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r w:rsidRPr="001030CD">
        <w:rPr>
          <w:rFonts w:ascii="Consolas" w:hAnsi="Consolas" w:cs="Consolas"/>
          <w:sz w:val="20"/>
          <w:szCs w:val="20"/>
          <w:lang w:val="ru-RU"/>
        </w:rPr>
        <w:t>Задача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№2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task2(){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2 started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вхідних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данних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MO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(N,N,1);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MX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(N,N,1);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MZ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(N,N,1);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A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Input_V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(0);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B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C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</w:t>
      </w:r>
      <w:r w:rsidRPr="001030CD">
        <w:rPr>
          <w:rFonts w:ascii="Consolas" w:hAnsi="Consolas" w:cs="Consolas"/>
          <w:sz w:val="20"/>
          <w:szCs w:val="20"/>
          <w:lang w:val="ru-RU"/>
        </w:rPr>
        <w:t>С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1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&amp;(B[0]), N, MPI_INT, 0,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&amp;(C[0]), N, MPI_INT, 0,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8762D3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8762D3">
        <w:rPr>
          <w:rFonts w:ascii="Consolas" w:hAnsi="Consolas" w:cs="Consolas"/>
          <w:sz w:val="20"/>
          <w:szCs w:val="20"/>
          <w:lang w:val="en-US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8762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en-US"/>
        </w:rPr>
        <w:t>MO</w:t>
      </w:r>
      <w:proofErr w:type="gramStart"/>
      <w:r w:rsidRPr="008762D3">
        <w:rPr>
          <w:rFonts w:ascii="Consolas" w:hAnsi="Consolas" w:cs="Consolas"/>
          <w:sz w:val="20"/>
          <w:szCs w:val="20"/>
          <w:lang w:val="en-US"/>
        </w:rPr>
        <w:t>,</w:t>
      </w:r>
      <w:r w:rsidRPr="001030CD">
        <w:rPr>
          <w:rFonts w:ascii="Consolas" w:hAnsi="Consolas" w:cs="Consolas"/>
          <w:sz w:val="20"/>
          <w:szCs w:val="20"/>
          <w:lang w:val="en-US"/>
        </w:rPr>
        <w:t>MX</w:t>
      </w:r>
      <w:r w:rsidRPr="008762D3">
        <w:rPr>
          <w:rFonts w:ascii="Consolas" w:hAnsi="Consolas" w:cs="Consolas"/>
          <w:sz w:val="20"/>
          <w:szCs w:val="20"/>
          <w:lang w:val="en-US"/>
        </w:rPr>
        <w:t>,</w:t>
      </w:r>
      <w:r w:rsidRPr="001030CD">
        <w:rPr>
          <w:rFonts w:ascii="Consolas" w:hAnsi="Consolas" w:cs="Consolas"/>
          <w:sz w:val="20"/>
          <w:szCs w:val="20"/>
          <w:lang w:val="en-US"/>
        </w:rPr>
        <w:t>MZ</w:t>
      </w:r>
      <w:proofErr w:type="gramEnd"/>
      <w:r w:rsidRPr="008762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8762D3">
        <w:rPr>
          <w:rFonts w:ascii="Consolas" w:hAnsi="Consolas" w:cs="Consolas"/>
          <w:sz w:val="20"/>
          <w:szCs w:val="20"/>
          <w:lang w:val="en-US"/>
        </w:rPr>
        <w:t>1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2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&amp;(MO[0][0]), N*N, MPI_INT, 0,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&amp;(MX[0][0]), N*N, MPI_INT, 0,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&amp;(MZ[0][0]), N*N, MPI_INT, 0,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ru-RU"/>
        </w:rPr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MO,MX,MZ в Т3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&amp;(MO[0][0]), N*N, MPI_INT, 2,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&amp;(MX[0][0]), N*N, MPI_INT, 2,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&amp;(MZ[0][0]), N*N, MPI_INT, 2,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</w:t>
      </w:r>
      <w:r w:rsidRPr="001030CD">
        <w:rPr>
          <w:rFonts w:ascii="Consolas" w:hAnsi="Consolas" w:cs="Consolas"/>
          <w:sz w:val="20"/>
          <w:szCs w:val="20"/>
          <w:lang w:val="ru-RU"/>
        </w:rPr>
        <w:t>С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3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&amp;(B[0]), N, MPI_INT, 2,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&amp;(C[0]), N, MPI_INT, 2,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Виконання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обчисленнь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SumV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(B, MO, H, 2*H),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(C,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(MX, MZ, H, 2*H), H, 2*H), A, H, 2*H);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Sort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>(A, 1);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резудьтатів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в Т</w:t>
      </w:r>
      <w:proofErr w:type="gramStart"/>
      <w:r w:rsidRPr="001030CD">
        <w:rPr>
          <w:rFonts w:ascii="Consolas" w:hAnsi="Consolas" w:cs="Consolas"/>
          <w:sz w:val="20"/>
          <w:szCs w:val="20"/>
          <w:lang w:val="ru-RU"/>
        </w:rPr>
        <w:t>1</w:t>
      </w:r>
      <w:proofErr w:type="gramEnd"/>
    </w:p>
    <w:p w:rsidR="00E35A75" w:rsidRPr="008762D3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8762D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2D3">
        <w:rPr>
          <w:rFonts w:ascii="Consolas" w:hAnsi="Consolas" w:cs="Consolas"/>
          <w:sz w:val="20"/>
          <w:szCs w:val="20"/>
          <w:lang w:val="en-US"/>
        </w:rPr>
        <w:t>&amp;(</w:t>
      </w:r>
      <w:r w:rsidRPr="001030CD">
        <w:rPr>
          <w:rFonts w:ascii="Consolas" w:hAnsi="Consolas" w:cs="Consolas"/>
          <w:sz w:val="20"/>
          <w:szCs w:val="20"/>
          <w:lang w:val="en-US"/>
        </w:rPr>
        <w:t>A</w:t>
      </w:r>
      <w:r w:rsidRPr="008762D3">
        <w:rPr>
          <w:rFonts w:ascii="Consolas" w:hAnsi="Consolas" w:cs="Consolas"/>
          <w:sz w:val="20"/>
          <w:szCs w:val="20"/>
          <w:lang w:val="en-US"/>
        </w:rPr>
        <w:t>[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>]), 2*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>-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, 0, 0, </w:t>
      </w:r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COMM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WORLD</w:t>
      </w:r>
      <w:r w:rsidRPr="008762D3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8762D3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2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&amp;(A[2*H]), N-2*H,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&amp;(A[2*H]), N-2*H, MPI_INT, 0,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2 ended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r w:rsidRPr="001030CD">
        <w:rPr>
          <w:rFonts w:ascii="Consolas" w:hAnsi="Consolas" w:cs="Consolas"/>
          <w:sz w:val="20"/>
          <w:szCs w:val="20"/>
          <w:lang w:val="ru-RU"/>
        </w:rPr>
        <w:t>Задача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№3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task3(){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3 started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MO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MX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MZ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A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Input_V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(0);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B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C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MO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,MX,MZ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2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&amp;(MO[0][0]), N*N,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&amp;(MX[0][0]), N*N,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&amp;(MZ[0][0]), N*N,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</w:t>
      </w:r>
      <w:r w:rsidRPr="001030CD">
        <w:rPr>
          <w:rFonts w:ascii="Consolas" w:hAnsi="Consolas" w:cs="Consolas"/>
          <w:sz w:val="20"/>
          <w:szCs w:val="20"/>
          <w:lang w:val="ru-RU"/>
        </w:rPr>
        <w:t>С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2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&amp;(B[0]), N,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&amp;(C[0]), N, MPI_INT, 1,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gramStart"/>
      <w:r w:rsidRPr="001030CD">
        <w:rPr>
          <w:rFonts w:ascii="Consolas" w:hAnsi="Consolas" w:cs="Consolas"/>
          <w:sz w:val="20"/>
          <w:szCs w:val="20"/>
          <w:lang w:val="ru-RU"/>
        </w:rPr>
        <w:t>MPI_STATUS_IGNORE);</w:t>
      </w:r>
      <w:proofErr w:type="gram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В</w:t>
      </w:r>
      <w:proofErr w:type="gramStart"/>
      <w:r w:rsidRPr="001030CD">
        <w:rPr>
          <w:rFonts w:ascii="Consolas" w:hAnsi="Consolas" w:cs="Consolas"/>
          <w:sz w:val="20"/>
          <w:szCs w:val="20"/>
          <w:lang w:val="ru-RU"/>
        </w:rPr>
        <w:t>,С</w:t>
      </w:r>
      <w:proofErr w:type="gramEnd"/>
      <w:r w:rsidRPr="001030CD">
        <w:rPr>
          <w:rFonts w:ascii="Consolas" w:hAnsi="Consolas" w:cs="Consolas"/>
          <w:sz w:val="20"/>
          <w:szCs w:val="20"/>
          <w:lang w:val="ru-RU"/>
        </w:rPr>
        <w:t>,MO,MX,MZ в Т4,Т5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i = 1; i &lt;= 2;i++){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&amp;(MO[0][0]), N*N, MPI_INT, 2 + i,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&amp;(MX[0][0]), N*N, MPI_INT, 2 + i,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&amp;(MZ[0][0]), N*N, MPI_INT, 2 + i,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&amp;(B[0]), N, MPI_INT, 2 + i,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&amp;(C[0]), N, MPI_INT, 2 + i,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Виконання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обчисленнь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SumV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(B, MO, 2*H, 3*H),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(C,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(MX, MZ, 2*H, 3*H), 2*H, 3*H), A, 2*H, 3*H);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Sort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>(A, 2);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резудьтатів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Т</w:t>
      </w:r>
      <w:proofErr w:type="gramStart"/>
      <w:r w:rsidRPr="001030CD">
        <w:rPr>
          <w:rFonts w:ascii="Consolas" w:hAnsi="Consolas" w:cs="Consolas"/>
          <w:sz w:val="20"/>
          <w:szCs w:val="20"/>
          <w:lang w:val="ru-RU"/>
        </w:rPr>
        <w:t>4</w:t>
      </w:r>
      <w:proofErr w:type="gramEnd"/>
    </w:p>
    <w:p w:rsidR="00E35A75" w:rsidRPr="008762D3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8762D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2D3">
        <w:rPr>
          <w:rFonts w:ascii="Consolas" w:hAnsi="Consolas" w:cs="Consolas"/>
          <w:sz w:val="20"/>
          <w:szCs w:val="20"/>
          <w:lang w:val="en-US"/>
        </w:rPr>
        <w:t>&amp;(</w:t>
      </w:r>
      <w:r w:rsidRPr="001030CD">
        <w:rPr>
          <w:rFonts w:ascii="Consolas" w:hAnsi="Consolas" w:cs="Consolas"/>
          <w:sz w:val="20"/>
          <w:szCs w:val="20"/>
          <w:lang w:val="en-US"/>
        </w:rPr>
        <w:t>A</w:t>
      </w:r>
      <w:r w:rsidRPr="008762D3">
        <w:rPr>
          <w:rFonts w:ascii="Consolas" w:hAnsi="Consolas" w:cs="Consolas"/>
          <w:sz w:val="20"/>
          <w:szCs w:val="20"/>
          <w:lang w:val="en-US"/>
        </w:rPr>
        <w:t>[3*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>]), 4*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>-3*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, 3, 0, </w:t>
      </w:r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COMM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WORLD</w:t>
      </w:r>
      <w:r w:rsidRPr="008762D3">
        <w:rPr>
          <w:rFonts w:ascii="Consolas" w:hAnsi="Consolas" w:cs="Consolas"/>
          <w:sz w:val="20"/>
          <w:szCs w:val="20"/>
          <w:lang w:val="en-US"/>
        </w:rPr>
        <w:t>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2D3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 w:rsidRPr="001030CD">
        <w:rPr>
          <w:rFonts w:ascii="Consolas" w:hAnsi="Consolas" w:cs="Consolas"/>
          <w:sz w:val="20"/>
          <w:szCs w:val="20"/>
          <w:lang w:val="en-US"/>
        </w:rPr>
        <w:t>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MergeSort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A, 3*H, 4*H);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резудьтатів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5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&amp;(A[4*H]), N-4*H, MPI_INT, 4,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MergeSort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A, 3*H, 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резудьтатів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2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&amp;(A[2*H]), N-2*H, MPI_INT, 1,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3 ended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r w:rsidRPr="001030CD">
        <w:rPr>
          <w:rFonts w:ascii="Consolas" w:hAnsi="Consolas" w:cs="Consolas"/>
          <w:sz w:val="20"/>
          <w:szCs w:val="20"/>
          <w:lang w:val="ru-RU"/>
        </w:rPr>
        <w:t>Задача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№4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task4(){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4 started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MO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MX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MZ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A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Input_V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(0);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B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C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MO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,MX,MZ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3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&amp;(MO[0][0]), N*N,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&amp;(MX[0][0]), N*N,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&amp;(MZ[0][0]), N*N,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</w:t>
      </w:r>
      <w:r w:rsidRPr="001030CD">
        <w:rPr>
          <w:rFonts w:ascii="Consolas" w:hAnsi="Consolas" w:cs="Consolas"/>
          <w:sz w:val="20"/>
          <w:szCs w:val="20"/>
          <w:lang w:val="ru-RU"/>
        </w:rPr>
        <w:t>С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3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&amp;(B[0]), 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&amp;(C[0]), 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Виконання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обчисленнь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SumV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(B, MO, 3*H, 4*H),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(C,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(MX, MZ, 3*H, 4*H), 3*H, 4*H), A, 3*H, 4*H);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Sort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>(A, 3);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резудьтатів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в Т3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&amp;(A[3*H]), 4*H-3*H, MPI_INT, 2, 0, MPI_COMM_WORLD);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4 ended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//</w:t>
      </w:r>
      <w:r w:rsidRPr="001030CD">
        <w:rPr>
          <w:rFonts w:ascii="Consolas" w:hAnsi="Consolas" w:cs="Consolas"/>
          <w:sz w:val="20"/>
          <w:szCs w:val="20"/>
          <w:lang w:val="ru-RU"/>
        </w:rPr>
        <w:t>Задача</w:t>
      </w:r>
      <w:r w:rsidRPr="001030CD">
        <w:rPr>
          <w:rFonts w:ascii="Consolas" w:hAnsi="Consolas" w:cs="Consolas"/>
          <w:sz w:val="20"/>
          <w:szCs w:val="20"/>
          <w:lang w:val="en-US"/>
        </w:rPr>
        <w:t xml:space="preserve"> №5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task5(){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5 started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MO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MX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** MZ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(N,N);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A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Input_V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(0);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B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* C =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alloc_V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MO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,MX,MZ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3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&amp;(MO[0][0]), N*N,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&amp;(MX[0][0]), N*N,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&amp;(MZ[0][0]), N*N,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Прийом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,</w:t>
      </w:r>
      <w:r w:rsidRPr="001030CD">
        <w:rPr>
          <w:rFonts w:ascii="Consolas" w:hAnsi="Consolas" w:cs="Consolas"/>
          <w:sz w:val="20"/>
          <w:szCs w:val="20"/>
          <w:lang w:val="ru-RU"/>
        </w:rPr>
        <w:t>С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від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0CD">
        <w:rPr>
          <w:rFonts w:ascii="Consolas" w:hAnsi="Consolas" w:cs="Consolas"/>
          <w:sz w:val="20"/>
          <w:szCs w:val="20"/>
          <w:lang w:val="ru-RU"/>
        </w:rPr>
        <w:t>Т</w:t>
      </w:r>
      <w:r w:rsidRPr="001030CD">
        <w:rPr>
          <w:rFonts w:ascii="Consolas" w:hAnsi="Consolas" w:cs="Consolas"/>
          <w:sz w:val="20"/>
          <w:szCs w:val="20"/>
          <w:lang w:val="en-US"/>
        </w:rPr>
        <w:t>3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&amp;(B[0]), 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Recv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&amp;(C[0]), N, MPI_INT, 2, 0, MPI_COMM_WORLD,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         MPI_STATUS_IGNORE);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Виконання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обчисленнь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SumV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(B, MO, 4*H, N),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MulVM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(C,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MulM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(MX, MZ, 4*H, N), 4*H, N), A, 4*H, N);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Sort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>(A, 4);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>//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Пересилка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резудьтатів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обчислень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в Т</w:t>
      </w:r>
      <w:proofErr w:type="gramStart"/>
      <w:r w:rsidRPr="001030CD">
        <w:rPr>
          <w:rFonts w:ascii="Consolas" w:hAnsi="Consolas" w:cs="Consolas"/>
          <w:sz w:val="20"/>
          <w:szCs w:val="20"/>
          <w:lang w:val="ru-RU"/>
        </w:rPr>
        <w:t>2</w:t>
      </w:r>
      <w:proofErr w:type="gramEnd"/>
    </w:p>
    <w:p w:rsidR="00E35A75" w:rsidRPr="008762D3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Send</w:t>
      </w:r>
      <w:proofErr w:type="spellEnd"/>
      <w:r w:rsidRPr="008762D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2D3">
        <w:rPr>
          <w:rFonts w:ascii="Consolas" w:hAnsi="Consolas" w:cs="Consolas"/>
          <w:sz w:val="20"/>
          <w:szCs w:val="20"/>
          <w:lang w:val="en-US"/>
        </w:rPr>
        <w:t>&amp;(</w:t>
      </w:r>
      <w:r w:rsidRPr="001030CD">
        <w:rPr>
          <w:rFonts w:ascii="Consolas" w:hAnsi="Consolas" w:cs="Consolas"/>
          <w:sz w:val="20"/>
          <w:szCs w:val="20"/>
          <w:lang w:val="en-US"/>
        </w:rPr>
        <w:t>A</w:t>
      </w:r>
      <w:r w:rsidRPr="008762D3">
        <w:rPr>
          <w:rFonts w:ascii="Consolas" w:hAnsi="Consolas" w:cs="Consolas"/>
          <w:sz w:val="20"/>
          <w:szCs w:val="20"/>
          <w:lang w:val="en-US"/>
        </w:rPr>
        <w:t>[4*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>]), (</w:t>
      </w:r>
      <w:r w:rsidRPr="001030CD">
        <w:rPr>
          <w:rFonts w:ascii="Consolas" w:hAnsi="Consolas" w:cs="Consolas"/>
          <w:sz w:val="20"/>
          <w:szCs w:val="20"/>
          <w:lang w:val="en-US"/>
        </w:rPr>
        <w:t>N</w:t>
      </w:r>
      <w:r w:rsidRPr="008762D3">
        <w:rPr>
          <w:rFonts w:ascii="Consolas" w:hAnsi="Consolas" w:cs="Consolas"/>
          <w:sz w:val="20"/>
          <w:szCs w:val="20"/>
          <w:lang w:val="en-US"/>
        </w:rPr>
        <w:t>-4*</w:t>
      </w:r>
      <w:r w:rsidRPr="001030CD">
        <w:rPr>
          <w:rFonts w:ascii="Consolas" w:hAnsi="Consolas" w:cs="Consolas"/>
          <w:sz w:val="20"/>
          <w:szCs w:val="20"/>
          <w:lang w:val="en-US"/>
        </w:rPr>
        <w:t>H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), </w:t>
      </w:r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r w:rsidRPr="008762D3">
        <w:rPr>
          <w:rFonts w:ascii="Consolas" w:hAnsi="Consolas" w:cs="Consolas"/>
          <w:sz w:val="20"/>
          <w:szCs w:val="20"/>
          <w:lang w:val="en-US"/>
        </w:rPr>
        <w:t xml:space="preserve">, 2, 0, </w:t>
      </w:r>
      <w:r w:rsidRPr="001030CD">
        <w:rPr>
          <w:rFonts w:ascii="Consolas" w:hAnsi="Consolas" w:cs="Consolas"/>
          <w:sz w:val="20"/>
          <w:szCs w:val="20"/>
          <w:lang w:val="en-US"/>
        </w:rPr>
        <w:t>MPI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COMM</w:t>
      </w:r>
      <w:r w:rsidRPr="008762D3">
        <w:rPr>
          <w:rFonts w:ascii="Consolas" w:hAnsi="Consolas" w:cs="Consolas"/>
          <w:sz w:val="20"/>
          <w:szCs w:val="20"/>
          <w:lang w:val="en-US"/>
        </w:rPr>
        <w:t>_</w:t>
      </w:r>
      <w:r w:rsidRPr="001030CD">
        <w:rPr>
          <w:rFonts w:ascii="Consolas" w:hAnsi="Consolas" w:cs="Consolas"/>
          <w:sz w:val="20"/>
          <w:szCs w:val="20"/>
          <w:lang w:val="en-US"/>
        </w:rPr>
        <w:t>WORLD</w:t>
      </w:r>
      <w:r w:rsidRPr="008762D3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8762D3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2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"task 5 ended " &lt;&lt;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work(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, char 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[]){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ru-RU"/>
        </w:rPr>
        <w:t>/**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 xml:space="preserve">**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створюється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група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процесі</w:t>
      </w:r>
      <w:proofErr w:type="gramStart"/>
      <w:r w:rsidRPr="001030CD">
        <w:rPr>
          <w:rFonts w:ascii="Consolas" w:hAnsi="Consolas" w:cs="Consolas"/>
          <w:sz w:val="20"/>
          <w:szCs w:val="20"/>
          <w:lang w:val="ru-RU"/>
        </w:rPr>
        <w:t>в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ru-RU"/>
        </w:rPr>
        <w:t xml:space="preserve">, в яку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поміщаються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всі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процеси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програми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, 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 xml:space="preserve">** і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створюється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область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зв'язку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,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що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описується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наперед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визначним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комунікатором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MPI_COMM_WORLD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>**/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Init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&amp;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, &amp;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processID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ru-RU"/>
        </w:rPr>
        <w:t>/**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  <w:t xml:space="preserve">**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Функція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повертає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номер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процесу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,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що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викликав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цю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функцію</w:t>
      </w:r>
      <w:proofErr w:type="spellEnd"/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>**/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MPI_Comm_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rank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MPI_COMM_WORLD, &amp;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processID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processID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== 0){</w:t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task1(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processID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== 1){</w:t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task2(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processID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== 2){</w:t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task3(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processID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== 3){</w:t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task4(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processID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== 4){</w:t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  <w:r w:rsidRPr="001030CD">
        <w:rPr>
          <w:rFonts w:ascii="Consolas" w:hAnsi="Consolas" w:cs="Consolas"/>
          <w:sz w:val="20"/>
          <w:szCs w:val="20"/>
          <w:lang w:val="en-US"/>
        </w:rPr>
        <w:tab/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030CD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task5(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MPI_</w:t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Finalize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}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main(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, char *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[])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>{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work(</w:t>
      </w:r>
      <w:proofErr w:type="spellStart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>argc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030CD">
        <w:rPr>
          <w:rFonts w:ascii="Consolas" w:hAnsi="Consolas" w:cs="Consolas"/>
          <w:sz w:val="20"/>
          <w:szCs w:val="20"/>
          <w:lang w:val="en-US"/>
        </w:rPr>
        <w:t>argv</w:t>
      </w:r>
      <w:proofErr w:type="spellEnd"/>
      <w:r w:rsidRPr="001030CD">
        <w:rPr>
          <w:rFonts w:ascii="Consolas" w:hAnsi="Consolas" w:cs="Consolas"/>
          <w:sz w:val="20"/>
          <w:szCs w:val="20"/>
          <w:lang w:val="en-US"/>
        </w:rPr>
        <w:t>);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030C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1030CD">
        <w:rPr>
          <w:rFonts w:ascii="Consolas" w:hAnsi="Consolas" w:cs="Consolas"/>
          <w:sz w:val="20"/>
          <w:szCs w:val="20"/>
          <w:lang w:val="en-US"/>
        </w:rPr>
        <w:t xml:space="preserve"> &lt;&lt; "enter any key to exit the program...";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1030CD">
        <w:rPr>
          <w:rFonts w:ascii="Consolas" w:hAnsi="Consolas" w:cs="Consolas"/>
          <w:sz w:val="20"/>
          <w:szCs w:val="20"/>
          <w:lang w:val="ru-RU"/>
        </w:rPr>
        <w:t>cin</w:t>
      </w:r>
      <w:proofErr w:type="spellEnd"/>
      <w:r w:rsidRPr="001030CD">
        <w:rPr>
          <w:rFonts w:ascii="Consolas" w:hAnsi="Consolas" w:cs="Consolas"/>
          <w:sz w:val="20"/>
          <w:szCs w:val="20"/>
          <w:lang w:val="ru-RU"/>
        </w:rPr>
        <w:t xml:space="preserve"> &gt;&gt; N;</w:t>
      </w:r>
    </w:p>
    <w:p w:rsidR="00E35A75" w:rsidRPr="001030CD" w:rsidRDefault="00E35A75" w:rsidP="00E35A75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030CD">
        <w:rPr>
          <w:rFonts w:ascii="Consolas" w:hAnsi="Consolas" w:cs="Consolas"/>
          <w:sz w:val="20"/>
          <w:szCs w:val="20"/>
          <w:lang w:val="ru-RU"/>
        </w:rPr>
        <w:t>}</w:t>
      </w:r>
    </w:p>
    <w:p w:rsidR="00937EDA" w:rsidRPr="00E35A75" w:rsidRDefault="00937EDA" w:rsidP="006F3C89">
      <w:pPr>
        <w:pStyle w:val="affe"/>
        <w:jc w:val="left"/>
        <w:rPr>
          <w:rFonts w:ascii="Consolas" w:hAnsi="Consolas" w:cs="Consolas"/>
          <w:sz w:val="20"/>
          <w:szCs w:val="20"/>
          <w:lang w:val="en-US"/>
        </w:rPr>
      </w:pPr>
    </w:p>
    <w:sectPr w:rsidR="00937EDA" w:rsidRPr="00E35A75" w:rsidSect="00892401">
      <w:footerReference w:type="default" r:id="rId11"/>
      <w:pgSz w:w="11906" w:h="16838"/>
      <w:pgMar w:top="567" w:right="1134" w:bottom="567" w:left="56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16" w:rsidRDefault="00614016" w:rsidP="005B7974">
      <w:pPr>
        <w:spacing w:after="0" w:line="240" w:lineRule="auto"/>
      </w:pPr>
      <w:r>
        <w:separator/>
      </w:r>
    </w:p>
  </w:endnote>
  <w:endnote w:type="continuationSeparator" w:id="0">
    <w:p w:rsidR="00614016" w:rsidRDefault="00614016" w:rsidP="005B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CF9" w:rsidRDefault="00102CF9">
    <w:pPr>
      <w:pStyle w:val="ae"/>
      <w:jc w:val="right"/>
    </w:pPr>
  </w:p>
  <w:p w:rsidR="00102CF9" w:rsidRDefault="00102CF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16" w:rsidRDefault="00614016" w:rsidP="005B7974">
      <w:pPr>
        <w:spacing w:after="0" w:line="240" w:lineRule="auto"/>
      </w:pPr>
      <w:r>
        <w:separator/>
      </w:r>
    </w:p>
  </w:footnote>
  <w:footnote w:type="continuationSeparator" w:id="0">
    <w:p w:rsidR="00614016" w:rsidRDefault="00614016" w:rsidP="005B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50C0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14EE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C426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7C1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D8BD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BCF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BC0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DA94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AE2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508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F2C82"/>
    <w:multiLevelType w:val="hybridMultilevel"/>
    <w:tmpl w:val="A754E4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62F7512"/>
    <w:multiLevelType w:val="hybridMultilevel"/>
    <w:tmpl w:val="A808E8EE"/>
    <w:lvl w:ilvl="0" w:tplc="889C5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AE47C6"/>
    <w:multiLevelType w:val="hybridMultilevel"/>
    <w:tmpl w:val="28689DCE"/>
    <w:lvl w:ilvl="0" w:tplc="07664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7B5C2C"/>
    <w:multiLevelType w:val="hybridMultilevel"/>
    <w:tmpl w:val="28AA509E"/>
    <w:lvl w:ilvl="0" w:tplc="564E8156">
      <w:numFmt w:val="bullet"/>
      <w:pStyle w:val="a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205ED"/>
    <w:multiLevelType w:val="hybridMultilevel"/>
    <w:tmpl w:val="49A01212"/>
    <w:lvl w:ilvl="0" w:tplc="0D562254">
      <w:start w:val="1"/>
      <w:numFmt w:val="decimal"/>
      <w:pStyle w:val="a0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1283DF9"/>
    <w:multiLevelType w:val="hybridMultilevel"/>
    <w:tmpl w:val="5076317A"/>
    <w:lvl w:ilvl="0" w:tplc="3692E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834BBF"/>
    <w:multiLevelType w:val="hybridMultilevel"/>
    <w:tmpl w:val="7C88D580"/>
    <w:lvl w:ilvl="0" w:tplc="D88C2A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B806064"/>
    <w:multiLevelType w:val="multilevel"/>
    <w:tmpl w:val="BF74582C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8386F"/>
    <w:multiLevelType w:val="multilevel"/>
    <w:tmpl w:val="117E950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34D1B11"/>
    <w:multiLevelType w:val="hybridMultilevel"/>
    <w:tmpl w:val="1AE88A18"/>
    <w:lvl w:ilvl="0" w:tplc="3C0891E2">
      <w:start w:val="1"/>
      <w:numFmt w:val="decimal"/>
      <w:pStyle w:val="a1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2100F1"/>
    <w:multiLevelType w:val="multilevel"/>
    <w:tmpl w:val="5B9A7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6D742E6"/>
    <w:multiLevelType w:val="multilevel"/>
    <w:tmpl w:val="8BDE5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7C55995"/>
    <w:multiLevelType w:val="hybridMultilevel"/>
    <w:tmpl w:val="9BE2B9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A81724"/>
    <w:multiLevelType w:val="multilevel"/>
    <w:tmpl w:val="5AA28EA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6BE44AD7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FF5581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  <w:lvlOverride w:ilvl="0">
      <w:startOverride w:val="1"/>
    </w:lvlOverride>
  </w:num>
  <w:num w:numId="14">
    <w:abstractNumId w:val="21"/>
  </w:num>
  <w:num w:numId="15">
    <w:abstractNumId w:val="20"/>
  </w:num>
  <w:num w:numId="16">
    <w:abstractNumId w:val="23"/>
  </w:num>
  <w:num w:numId="17">
    <w:abstractNumId w:val="24"/>
  </w:num>
  <w:num w:numId="18">
    <w:abstractNumId w:val="12"/>
  </w:num>
  <w:num w:numId="19">
    <w:abstractNumId w:val="13"/>
  </w:num>
  <w:num w:numId="20">
    <w:abstractNumId w:val="17"/>
  </w:num>
  <w:num w:numId="21">
    <w:abstractNumId w:val="19"/>
  </w:num>
  <w:num w:numId="22">
    <w:abstractNumId w:val="18"/>
  </w:num>
  <w:num w:numId="23">
    <w:abstractNumId w:val="16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22"/>
  </w:num>
  <w:num w:numId="38">
    <w:abstractNumId w:val="10"/>
  </w:num>
  <w:num w:numId="39">
    <w:abstractNumId w:val="14"/>
    <w:lvlOverride w:ilvl="0">
      <w:startOverride w:val="1"/>
    </w:lvlOverride>
  </w:num>
  <w:num w:numId="40">
    <w:abstractNumId w:val="14"/>
    <w:lvlOverride w:ilvl="0">
      <w:startOverride w:val="1"/>
    </w:lvlOverride>
  </w:num>
  <w:num w:numId="41">
    <w:abstractNumId w:val="15"/>
  </w:num>
  <w:num w:numId="42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B2"/>
    <w:rsid w:val="00002987"/>
    <w:rsid w:val="00003622"/>
    <w:rsid w:val="00005525"/>
    <w:rsid w:val="000064C2"/>
    <w:rsid w:val="000066D4"/>
    <w:rsid w:val="000148E3"/>
    <w:rsid w:val="00020406"/>
    <w:rsid w:val="00025D4B"/>
    <w:rsid w:val="0003165A"/>
    <w:rsid w:val="00033AA7"/>
    <w:rsid w:val="00033CE3"/>
    <w:rsid w:val="00034C6A"/>
    <w:rsid w:val="00035D37"/>
    <w:rsid w:val="00035E60"/>
    <w:rsid w:val="00037271"/>
    <w:rsid w:val="00037843"/>
    <w:rsid w:val="000433B7"/>
    <w:rsid w:val="0004576A"/>
    <w:rsid w:val="000524C7"/>
    <w:rsid w:val="00053424"/>
    <w:rsid w:val="00053E4B"/>
    <w:rsid w:val="00056A17"/>
    <w:rsid w:val="00061238"/>
    <w:rsid w:val="00061EE1"/>
    <w:rsid w:val="00062C42"/>
    <w:rsid w:val="00063931"/>
    <w:rsid w:val="00063B08"/>
    <w:rsid w:val="00063C7F"/>
    <w:rsid w:val="00064871"/>
    <w:rsid w:val="000655AD"/>
    <w:rsid w:val="00065EC4"/>
    <w:rsid w:val="00066378"/>
    <w:rsid w:val="00066F8B"/>
    <w:rsid w:val="000725AA"/>
    <w:rsid w:val="00075625"/>
    <w:rsid w:val="00075897"/>
    <w:rsid w:val="00076A38"/>
    <w:rsid w:val="00083C85"/>
    <w:rsid w:val="000868C2"/>
    <w:rsid w:val="00087F3F"/>
    <w:rsid w:val="00090520"/>
    <w:rsid w:val="0009172B"/>
    <w:rsid w:val="00093A1D"/>
    <w:rsid w:val="00094EEB"/>
    <w:rsid w:val="0009572B"/>
    <w:rsid w:val="000970B2"/>
    <w:rsid w:val="000A085E"/>
    <w:rsid w:val="000A1036"/>
    <w:rsid w:val="000A26FE"/>
    <w:rsid w:val="000A34AD"/>
    <w:rsid w:val="000A4529"/>
    <w:rsid w:val="000A6772"/>
    <w:rsid w:val="000A7007"/>
    <w:rsid w:val="000B00C0"/>
    <w:rsid w:val="000B2764"/>
    <w:rsid w:val="000B278F"/>
    <w:rsid w:val="000C0D52"/>
    <w:rsid w:val="000C2945"/>
    <w:rsid w:val="000C2BF2"/>
    <w:rsid w:val="000D0420"/>
    <w:rsid w:val="000D0DDD"/>
    <w:rsid w:val="000D4529"/>
    <w:rsid w:val="000E2E9F"/>
    <w:rsid w:val="000E4939"/>
    <w:rsid w:val="000E5961"/>
    <w:rsid w:val="000E7F7D"/>
    <w:rsid w:val="0010112E"/>
    <w:rsid w:val="0010136A"/>
    <w:rsid w:val="00102C97"/>
    <w:rsid w:val="00102CF9"/>
    <w:rsid w:val="00102FA1"/>
    <w:rsid w:val="001030CD"/>
    <w:rsid w:val="00103126"/>
    <w:rsid w:val="001039A6"/>
    <w:rsid w:val="001075E7"/>
    <w:rsid w:val="0010781A"/>
    <w:rsid w:val="0011377D"/>
    <w:rsid w:val="00120FD8"/>
    <w:rsid w:val="001220E5"/>
    <w:rsid w:val="00123599"/>
    <w:rsid w:val="00125309"/>
    <w:rsid w:val="00125B3F"/>
    <w:rsid w:val="00126068"/>
    <w:rsid w:val="00127555"/>
    <w:rsid w:val="00132A35"/>
    <w:rsid w:val="00135545"/>
    <w:rsid w:val="00140233"/>
    <w:rsid w:val="00140380"/>
    <w:rsid w:val="0014599E"/>
    <w:rsid w:val="00147703"/>
    <w:rsid w:val="001545EB"/>
    <w:rsid w:val="0016189E"/>
    <w:rsid w:val="001667F3"/>
    <w:rsid w:val="00172BB1"/>
    <w:rsid w:val="00172E85"/>
    <w:rsid w:val="001733C1"/>
    <w:rsid w:val="00174C41"/>
    <w:rsid w:val="001821F6"/>
    <w:rsid w:val="001829B0"/>
    <w:rsid w:val="00182E19"/>
    <w:rsid w:val="001832B7"/>
    <w:rsid w:val="001857A1"/>
    <w:rsid w:val="001908BE"/>
    <w:rsid w:val="0019343E"/>
    <w:rsid w:val="0019575D"/>
    <w:rsid w:val="001A063A"/>
    <w:rsid w:val="001A0B35"/>
    <w:rsid w:val="001A1613"/>
    <w:rsid w:val="001A365A"/>
    <w:rsid w:val="001A453A"/>
    <w:rsid w:val="001A6AC1"/>
    <w:rsid w:val="001A6C6D"/>
    <w:rsid w:val="001B067F"/>
    <w:rsid w:val="001B0A3B"/>
    <w:rsid w:val="001B0E67"/>
    <w:rsid w:val="001B5E8F"/>
    <w:rsid w:val="001C5F7C"/>
    <w:rsid w:val="001C761D"/>
    <w:rsid w:val="001E05E6"/>
    <w:rsid w:val="001E07DB"/>
    <w:rsid w:val="001E5776"/>
    <w:rsid w:val="001E6D10"/>
    <w:rsid w:val="001E704B"/>
    <w:rsid w:val="001F3DCD"/>
    <w:rsid w:val="001F70A8"/>
    <w:rsid w:val="001F7E35"/>
    <w:rsid w:val="00206670"/>
    <w:rsid w:val="00207B5B"/>
    <w:rsid w:val="002113E4"/>
    <w:rsid w:val="0021655D"/>
    <w:rsid w:val="00216A12"/>
    <w:rsid w:val="002178A6"/>
    <w:rsid w:val="00220731"/>
    <w:rsid w:val="00224156"/>
    <w:rsid w:val="00227408"/>
    <w:rsid w:val="002346D1"/>
    <w:rsid w:val="0024037C"/>
    <w:rsid w:val="002446F4"/>
    <w:rsid w:val="00244EA4"/>
    <w:rsid w:val="0024661C"/>
    <w:rsid w:val="00246842"/>
    <w:rsid w:val="00251F64"/>
    <w:rsid w:val="00252983"/>
    <w:rsid w:val="00252EE9"/>
    <w:rsid w:val="00253E49"/>
    <w:rsid w:val="00254350"/>
    <w:rsid w:val="002605C3"/>
    <w:rsid w:val="00272266"/>
    <w:rsid w:val="00276557"/>
    <w:rsid w:val="00281039"/>
    <w:rsid w:val="00281449"/>
    <w:rsid w:val="00284CB3"/>
    <w:rsid w:val="00285F3E"/>
    <w:rsid w:val="00291780"/>
    <w:rsid w:val="00293B57"/>
    <w:rsid w:val="0029661D"/>
    <w:rsid w:val="00297EF1"/>
    <w:rsid w:val="002A0F82"/>
    <w:rsid w:val="002A5920"/>
    <w:rsid w:val="002A6FA2"/>
    <w:rsid w:val="002A75EB"/>
    <w:rsid w:val="002B0D53"/>
    <w:rsid w:val="002B0FBC"/>
    <w:rsid w:val="002B3594"/>
    <w:rsid w:val="002B3A74"/>
    <w:rsid w:val="002B7FAE"/>
    <w:rsid w:val="002C0757"/>
    <w:rsid w:val="002C2314"/>
    <w:rsid w:val="002C30DB"/>
    <w:rsid w:val="002C7CBC"/>
    <w:rsid w:val="002D50C6"/>
    <w:rsid w:val="002D61D1"/>
    <w:rsid w:val="002D6231"/>
    <w:rsid w:val="002D6918"/>
    <w:rsid w:val="002D7D81"/>
    <w:rsid w:val="002E0FF1"/>
    <w:rsid w:val="002E4AC5"/>
    <w:rsid w:val="002E7F4F"/>
    <w:rsid w:val="002F30B7"/>
    <w:rsid w:val="002F7D19"/>
    <w:rsid w:val="00300021"/>
    <w:rsid w:val="003068F9"/>
    <w:rsid w:val="003113FA"/>
    <w:rsid w:val="00311981"/>
    <w:rsid w:val="003163D0"/>
    <w:rsid w:val="00317D47"/>
    <w:rsid w:val="00330923"/>
    <w:rsid w:val="00331B7C"/>
    <w:rsid w:val="00334952"/>
    <w:rsid w:val="003356E5"/>
    <w:rsid w:val="0034334D"/>
    <w:rsid w:val="003437CD"/>
    <w:rsid w:val="00343F62"/>
    <w:rsid w:val="003450E2"/>
    <w:rsid w:val="00345304"/>
    <w:rsid w:val="003504AB"/>
    <w:rsid w:val="00350F85"/>
    <w:rsid w:val="00353CB1"/>
    <w:rsid w:val="00354B27"/>
    <w:rsid w:val="0035530F"/>
    <w:rsid w:val="003564F8"/>
    <w:rsid w:val="003617D0"/>
    <w:rsid w:val="003619F7"/>
    <w:rsid w:val="00362D39"/>
    <w:rsid w:val="003634F0"/>
    <w:rsid w:val="0036647C"/>
    <w:rsid w:val="00366D62"/>
    <w:rsid w:val="003707FE"/>
    <w:rsid w:val="003711FB"/>
    <w:rsid w:val="00372EB7"/>
    <w:rsid w:val="0037345A"/>
    <w:rsid w:val="003748F8"/>
    <w:rsid w:val="003757B2"/>
    <w:rsid w:val="00381644"/>
    <w:rsid w:val="0038258E"/>
    <w:rsid w:val="00384300"/>
    <w:rsid w:val="00392394"/>
    <w:rsid w:val="0039322E"/>
    <w:rsid w:val="00396004"/>
    <w:rsid w:val="00396A31"/>
    <w:rsid w:val="00396CD5"/>
    <w:rsid w:val="00397BB6"/>
    <w:rsid w:val="003A079B"/>
    <w:rsid w:val="003A0966"/>
    <w:rsid w:val="003A223E"/>
    <w:rsid w:val="003A346E"/>
    <w:rsid w:val="003C003D"/>
    <w:rsid w:val="003C0960"/>
    <w:rsid w:val="003C15A2"/>
    <w:rsid w:val="003C3CE3"/>
    <w:rsid w:val="003C4643"/>
    <w:rsid w:val="003C6D11"/>
    <w:rsid w:val="003C7448"/>
    <w:rsid w:val="003D06B3"/>
    <w:rsid w:val="003D0DB5"/>
    <w:rsid w:val="003D41BA"/>
    <w:rsid w:val="003D674E"/>
    <w:rsid w:val="003E37A7"/>
    <w:rsid w:val="003F186B"/>
    <w:rsid w:val="003F1A5D"/>
    <w:rsid w:val="003F1C06"/>
    <w:rsid w:val="003F1EBF"/>
    <w:rsid w:val="003F39DD"/>
    <w:rsid w:val="003F7A8B"/>
    <w:rsid w:val="00402BBE"/>
    <w:rsid w:val="00402C40"/>
    <w:rsid w:val="00412D3D"/>
    <w:rsid w:val="00412D9D"/>
    <w:rsid w:val="004136FD"/>
    <w:rsid w:val="00414B55"/>
    <w:rsid w:val="0042128D"/>
    <w:rsid w:val="00421E03"/>
    <w:rsid w:val="0042443A"/>
    <w:rsid w:val="00426FC6"/>
    <w:rsid w:val="00426FE9"/>
    <w:rsid w:val="0043313C"/>
    <w:rsid w:val="00434B2B"/>
    <w:rsid w:val="0043546C"/>
    <w:rsid w:val="00441B21"/>
    <w:rsid w:val="00451136"/>
    <w:rsid w:val="004514C5"/>
    <w:rsid w:val="004521A3"/>
    <w:rsid w:val="00452592"/>
    <w:rsid w:val="00453514"/>
    <w:rsid w:val="00454043"/>
    <w:rsid w:val="00464B61"/>
    <w:rsid w:val="00467116"/>
    <w:rsid w:val="004717E5"/>
    <w:rsid w:val="0047564D"/>
    <w:rsid w:val="004757D3"/>
    <w:rsid w:val="00475FD4"/>
    <w:rsid w:val="004761CE"/>
    <w:rsid w:val="0047719C"/>
    <w:rsid w:val="0048228B"/>
    <w:rsid w:val="00487D20"/>
    <w:rsid w:val="0049027A"/>
    <w:rsid w:val="00490FF8"/>
    <w:rsid w:val="00497AFF"/>
    <w:rsid w:val="004A0374"/>
    <w:rsid w:val="004A1037"/>
    <w:rsid w:val="004A3CE0"/>
    <w:rsid w:val="004B0057"/>
    <w:rsid w:val="004B02A7"/>
    <w:rsid w:val="004B34DA"/>
    <w:rsid w:val="004B3FFA"/>
    <w:rsid w:val="004C2623"/>
    <w:rsid w:val="004C42A3"/>
    <w:rsid w:val="004C602B"/>
    <w:rsid w:val="004C7BF4"/>
    <w:rsid w:val="004D29F1"/>
    <w:rsid w:val="004D5517"/>
    <w:rsid w:val="004E031F"/>
    <w:rsid w:val="004E7B3D"/>
    <w:rsid w:val="004F3E54"/>
    <w:rsid w:val="0050001E"/>
    <w:rsid w:val="00502144"/>
    <w:rsid w:val="00502716"/>
    <w:rsid w:val="00504A31"/>
    <w:rsid w:val="0050513B"/>
    <w:rsid w:val="00507A59"/>
    <w:rsid w:val="00511675"/>
    <w:rsid w:val="005156A6"/>
    <w:rsid w:val="00516396"/>
    <w:rsid w:val="005177F7"/>
    <w:rsid w:val="0052671B"/>
    <w:rsid w:val="00526AD2"/>
    <w:rsid w:val="00526B09"/>
    <w:rsid w:val="00532BA9"/>
    <w:rsid w:val="00533880"/>
    <w:rsid w:val="00533C74"/>
    <w:rsid w:val="00533F37"/>
    <w:rsid w:val="00540AAD"/>
    <w:rsid w:val="005415E5"/>
    <w:rsid w:val="005417B0"/>
    <w:rsid w:val="005526E9"/>
    <w:rsid w:val="00553CD9"/>
    <w:rsid w:val="00555A96"/>
    <w:rsid w:val="00555FC0"/>
    <w:rsid w:val="005560AA"/>
    <w:rsid w:val="0056020A"/>
    <w:rsid w:val="005707DD"/>
    <w:rsid w:val="005718E2"/>
    <w:rsid w:val="00571D30"/>
    <w:rsid w:val="00572B06"/>
    <w:rsid w:val="00575C5B"/>
    <w:rsid w:val="00580D99"/>
    <w:rsid w:val="00581509"/>
    <w:rsid w:val="00583861"/>
    <w:rsid w:val="0058441D"/>
    <w:rsid w:val="00585A5A"/>
    <w:rsid w:val="005868B2"/>
    <w:rsid w:val="00587DF3"/>
    <w:rsid w:val="005A1BF0"/>
    <w:rsid w:val="005A222E"/>
    <w:rsid w:val="005A3704"/>
    <w:rsid w:val="005A7DAC"/>
    <w:rsid w:val="005B01E1"/>
    <w:rsid w:val="005B0D3E"/>
    <w:rsid w:val="005B3B78"/>
    <w:rsid w:val="005B6332"/>
    <w:rsid w:val="005B7974"/>
    <w:rsid w:val="005C2607"/>
    <w:rsid w:val="005C2F20"/>
    <w:rsid w:val="005D31A6"/>
    <w:rsid w:val="005D483C"/>
    <w:rsid w:val="005D512C"/>
    <w:rsid w:val="005D5C50"/>
    <w:rsid w:val="005E4BF6"/>
    <w:rsid w:val="005E4DDD"/>
    <w:rsid w:val="005E6241"/>
    <w:rsid w:val="005F2B54"/>
    <w:rsid w:val="005F43F8"/>
    <w:rsid w:val="005F5219"/>
    <w:rsid w:val="005F5B6C"/>
    <w:rsid w:val="005F7F1D"/>
    <w:rsid w:val="00600C29"/>
    <w:rsid w:val="006027A9"/>
    <w:rsid w:val="00612896"/>
    <w:rsid w:val="006131A0"/>
    <w:rsid w:val="00614016"/>
    <w:rsid w:val="006170D8"/>
    <w:rsid w:val="00621B14"/>
    <w:rsid w:val="0062229A"/>
    <w:rsid w:val="00622F3C"/>
    <w:rsid w:val="006258FD"/>
    <w:rsid w:val="006263F1"/>
    <w:rsid w:val="00626F4A"/>
    <w:rsid w:val="0063051E"/>
    <w:rsid w:val="006344F6"/>
    <w:rsid w:val="0063475C"/>
    <w:rsid w:val="006374EE"/>
    <w:rsid w:val="00637A05"/>
    <w:rsid w:val="00641222"/>
    <w:rsid w:val="0064716C"/>
    <w:rsid w:val="006503DA"/>
    <w:rsid w:val="00650E39"/>
    <w:rsid w:val="00650EDF"/>
    <w:rsid w:val="00652E9F"/>
    <w:rsid w:val="0065396D"/>
    <w:rsid w:val="00657839"/>
    <w:rsid w:val="00660AD4"/>
    <w:rsid w:val="006611A0"/>
    <w:rsid w:val="00662559"/>
    <w:rsid w:val="00662D5E"/>
    <w:rsid w:val="00665F8A"/>
    <w:rsid w:val="00667D10"/>
    <w:rsid w:val="00670016"/>
    <w:rsid w:val="00673470"/>
    <w:rsid w:val="00676CD4"/>
    <w:rsid w:val="00677F5A"/>
    <w:rsid w:val="006801BC"/>
    <w:rsid w:val="00684EAF"/>
    <w:rsid w:val="006858D8"/>
    <w:rsid w:val="00685F62"/>
    <w:rsid w:val="006861CB"/>
    <w:rsid w:val="00692F3A"/>
    <w:rsid w:val="00694473"/>
    <w:rsid w:val="00696272"/>
    <w:rsid w:val="00696BBF"/>
    <w:rsid w:val="006A3272"/>
    <w:rsid w:val="006A5BE2"/>
    <w:rsid w:val="006A64C4"/>
    <w:rsid w:val="006B03B7"/>
    <w:rsid w:val="006B16E6"/>
    <w:rsid w:val="006B3229"/>
    <w:rsid w:val="006B5D85"/>
    <w:rsid w:val="006B615F"/>
    <w:rsid w:val="006B7AF7"/>
    <w:rsid w:val="006C3895"/>
    <w:rsid w:val="006C4203"/>
    <w:rsid w:val="006C5090"/>
    <w:rsid w:val="006C52D1"/>
    <w:rsid w:val="006C774A"/>
    <w:rsid w:val="006C77E6"/>
    <w:rsid w:val="006D0A8A"/>
    <w:rsid w:val="006D13D5"/>
    <w:rsid w:val="006D17C4"/>
    <w:rsid w:val="006D1D82"/>
    <w:rsid w:val="006D23A9"/>
    <w:rsid w:val="006D59E4"/>
    <w:rsid w:val="006E01ED"/>
    <w:rsid w:val="006E037E"/>
    <w:rsid w:val="006E0BFB"/>
    <w:rsid w:val="006E2322"/>
    <w:rsid w:val="006F0B3B"/>
    <w:rsid w:val="006F0FC8"/>
    <w:rsid w:val="006F3C89"/>
    <w:rsid w:val="006F4700"/>
    <w:rsid w:val="006F73A7"/>
    <w:rsid w:val="007025C2"/>
    <w:rsid w:val="007162B5"/>
    <w:rsid w:val="0072346E"/>
    <w:rsid w:val="00725611"/>
    <w:rsid w:val="00726954"/>
    <w:rsid w:val="00727A57"/>
    <w:rsid w:val="007359FD"/>
    <w:rsid w:val="00737450"/>
    <w:rsid w:val="0074176D"/>
    <w:rsid w:val="00750F4F"/>
    <w:rsid w:val="00750F5A"/>
    <w:rsid w:val="00751B2F"/>
    <w:rsid w:val="0075307D"/>
    <w:rsid w:val="00753536"/>
    <w:rsid w:val="007553E9"/>
    <w:rsid w:val="00762911"/>
    <w:rsid w:val="00763035"/>
    <w:rsid w:val="00767DD3"/>
    <w:rsid w:val="00770D75"/>
    <w:rsid w:val="0077547A"/>
    <w:rsid w:val="0078335E"/>
    <w:rsid w:val="00783B44"/>
    <w:rsid w:val="0078539F"/>
    <w:rsid w:val="007878FB"/>
    <w:rsid w:val="00790213"/>
    <w:rsid w:val="007A0EC6"/>
    <w:rsid w:val="007A4318"/>
    <w:rsid w:val="007A5ABA"/>
    <w:rsid w:val="007B10D9"/>
    <w:rsid w:val="007B6893"/>
    <w:rsid w:val="007C005B"/>
    <w:rsid w:val="007C0357"/>
    <w:rsid w:val="007C4591"/>
    <w:rsid w:val="007D2A2A"/>
    <w:rsid w:val="007D4093"/>
    <w:rsid w:val="007E0819"/>
    <w:rsid w:val="007E2A41"/>
    <w:rsid w:val="007E4B96"/>
    <w:rsid w:val="007F2B2F"/>
    <w:rsid w:val="008051C9"/>
    <w:rsid w:val="00810582"/>
    <w:rsid w:val="00810E76"/>
    <w:rsid w:val="00814806"/>
    <w:rsid w:val="008154C4"/>
    <w:rsid w:val="00822511"/>
    <w:rsid w:val="00826AC9"/>
    <w:rsid w:val="0083048E"/>
    <w:rsid w:val="008332EA"/>
    <w:rsid w:val="008367A0"/>
    <w:rsid w:val="008374D5"/>
    <w:rsid w:val="00837FA4"/>
    <w:rsid w:val="00842F7C"/>
    <w:rsid w:val="0085067A"/>
    <w:rsid w:val="008507F6"/>
    <w:rsid w:val="00853D3A"/>
    <w:rsid w:val="00854E92"/>
    <w:rsid w:val="00870358"/>
    <w:rsid w:val="008731C2"/>
    <w:rsid w:val="00873F22"/>
    <w:rsid w:val="00874A3B"/>
    <w:rsid w:val="00877D09"/>
    <w:rsid w:val="00892401"/>
    <w:rsid w:val="00894C12"/>
    <w:rsid w:val="008A1E4D"/>
    <w:rsid w:val="008A6D43"/>
    <w:rsid w:val="008B1C62"/>
    <w:rsid w:val="008C061D"/>
    <w:rsid w:val="008C13CF"/>
    <w:rsid w:val="008C2FCE"/>
    <w:rsid w:val="008D55ED"/>
    <w:rsid w:val="008E0274"/>
    <w:rsid w:val="008E2099"/>
    <w:rsid w:val="008F2667"/>
    <w:rsid w:val="008F3619"/>
    <w:rsid w:val="008F3D35"/>
    <w:rsid w:val="008F56B3"/>
    <w:rsid w:val="008F7917"/>
    <w:rsid w:val="0090142A"/>
    <w:rsid w:val="00903325"/>
    <w:rsid w:val="00912E14"/>
    <w:rsid w:val="00916E20"/>
    <w:rsid w:val="009203AE"/>
    <w:rsid w:val="00920566"/>
    <w:rsid w:val="00922815"/>
    <w:rsid w:val="00926E67"/>
    <w:rsid w:val="0093238A"/>
    <w:rsid w:val="00937EDA"/>
    <w:rsid w:val="0094029F"/>
    <w:rsid w:val="009426B5"/>
    <w:rsid w:val="00944F9D"/>
    <w:rsid w:val="00947DD5"/>
    <w:rsid w:val="00950042"/>
    <w:rsid w:val="00950AEA"/>
    <w:rsid w:val="009516FB"/>
    <w:rsid w:val="00952CF7"/>
    <w:rsid w:val="00956FD3"/>
    <w:rsid w:val="00957F9E"/>
    <w:rsid w:val="00964859"/>
    <w:rsid w:val="00973BD4"/>
    <w:rsid w:val="00974040"/>
    <w:rsid w:val="00975BEF"/>
    <w:rsid w:val="00975FB3"/>
    <w:rsid w:val="00983B01"/>
    <w:rsid w:val="009929BA"/>
    <w:rsid w:val="009976E3"/>
    <w:rsid w:val="009A3592"/>
    <w:rsid w:val="009A6DC9"/>
    <w:rsid w:val="009A6F4B"/>
    <w:rsid w:val="009B0C7B"/>
    <w:rsid w:val="009B2712"/>
    <w:rsid w:val="009B55DD"/>
    <w:rsid w:val="009B74BD"/>
    <w:rsid w:val="009B7FF3"/>
    <w:rsid w:val="009C089B"/>
    <w:rsid w:val="009C45E4"/>
    <w:rsid w:val="009C4953"/>
    <w:rsid w:val="009C7091"/>
    <w:rsid w:val="009D105B"/>
    <w:rsid w:val="009D3BFF"/>
    <w:rsid w:val="009D3F91"/>
    <w:rsid w:val="009D47BB"/>
    <w:rsid w:val="009D4D60"/>
    <w:rsid w:val="009D79A3"/>
    <w:rsid w:val="009E306B"/>
    <w:rsid w:val="009E4EB0"/>
    <w:rsid w:val="009F0F7A"/>
    <w:rsid w:val="009F1E14"/>
    <w:rsid w:val="009F2AE4"/>
    <w:rsid w:val="009F4498"/>
    <w:rsid w:val="009F4E7D"/>
    <w:rsid w:val="009F5892"/>
    <w:rsid w:val="00A10BC1"/>
    <w:rsid w:val="00A21726"/>
    <w:rsid w:val="00A21845"/>
    <w:rsid w:val="00A21847"/>
    <w:rsid w:val="00A239BB"/>
    <w:rsid w:val="00A25820"/>
    <w:rsid w:val="00A26849"/>
    <w:rsid w:val="00A30486"/>
    <w:rsid w:val="00A31180"/>
    <w:rsid w:val="00A313EE"/>
    <w:rsid w:val="00A3327C"/>
    <w:rsid w:val="00A34A4F"/>
    <w:rsid w:val="00A40451"/>
    <w:rsid w:val="00A40D33"/>
    <w:rsid w:val="00A424E2"/>
    <w:rsid w:val="00A42AAB"/>
    <w:rsid w:val="00A42B48"/>
    <w:rsid w:val="00A458BB"/>
    <w:rsid w:val="00A4620F"/>
    <w:rsid w:val="00A47681"/>
    <w:rsid w:val="00A51944"/>
    <w:rsid w:val="00A51CF4"/>
    <w:rsid w:val="00A52771"/>
    <w:rsid w:val="00A52CA3"/>
    <w:rsid w:val="00A53347"/>
    <w:rsid w:val="00A56F86"/>
    <w:rsid w:val="00A578A4"/>
    <w:rsid w:val="00A63100"/>
    <w:rsid w:val="00A63AB5"/>
    <w:rsid w:val="00A64242"/>
    <w:rsid w:val="00A64E79"/>
    <w:rsid w:val="00A70107"/>
    <w:rsid w:val="00A70765"/>
    <w:rsid w:val="00A7193D"/>
    <w:rsid w:val="00A755F9"/>
    <w:rsid w:val="00A760A2"/>
    <w:rsid w:val="00A802AA"/>
    <w:rsid w:val="00A83DFC"/>
    <w:rsid w:val="00A84407"/>
    <w:rsid w:val="00A85DB1"/>
    <w:rsid w:val="00A94142"/>
    <w:rsid w:val="00A97D66"/>
    <w:rsid w:val="00A97FA3"/>
    <w:rsid w:val="00AA593C"/>
    <w:rsid w:val="00AC0A14"/>
    <w:rsid w:val="00AC23D8"/>
    <w:rsid w:val="00AC4658"/>
    <w:rsid w:val="00AC7E86"/>
    <w:rsid w:val="00AD49C8"/>
    <w:rsid w:val="00AD7C96"/>
    <w:rsid w:val="00AE2523"/>
    <w:rsid w:val="00AE787B"/>
    <w:rsid w:val="00AF0F42"/>
    <w:rsid w:val="00AF5035"/>
    <w:rsid w:val="00AF5174"/>
    <w:rsid w:val="00AF52DC"/>
    <w:rsid w:val="00AF540A"/>
    <w:rsid w:val="00AF5C89"/>
    <w:rsid w:val="00AF5D93"/>
    <w:rsid w:val="00AF7F52"/>
    <w:rsid w:val="00B05409"/>
    <w:rsid w:val="00B06C45"/>
    <w:rsid w:val="00B12D44"/>
    <w:rsid w:val="00B15441"/>
    <w:rsid w:val="00B15D6D"/>
    <w:rsid w:val="00B22AA7"/>
    <w:rsid w:val="00B24C8C"/>
    <w:rsid w:val="00B3085A"/>
    <w:rsid w:val="00B3172F"/>
    <w:rsid w:val="00B31A6C"/>
    <w:rsid w:val="00B32A26"/>
    <w:rsid w:val="00B36FCF"/>
    <w:rsid w:val="00B37F48"/>
    <w:rsid w:val="00B41643"/>
    <w:rsid w:val="00B43FB2"/>
    <w:rsid w:val="00B46056"/>
    <w:rsid w:val="00B50112"/>
    <w:rsid w:val="00B551F1"/>
    <w:rsid w:val="00B555BE"/>
    <w:rsid w:val="00B55BCC"/>
    <w:rsid w:val="00B55E32"/>
    <w:rsid w:val="00B607A4"/>
    <w:rsid w:val="00B6347D"/>
    <w:rsid w:val="00B64601"/>
    <w:rsid w:val="00B70BEF"/>
    <w:rsid w:val="00B71EBA"/>
    <w:rsid w:val="00B76297"/>
    <w:rsid w:val="00B813A2"/>
    <w:rsid w:val="00B829C4"/>
    <w:rsid w:val="00B83BEC"/>
    <w:rsid w:val="00B905FF"/>
    <w:rsid w:val="00B92BD7"/>
    <w:rsid w:val="00B93FFD"/>
    <w:rsid w:val="00B96B97"/>
    <w:rsid w:val="00BA0F11"/>
    <w:rsid w:val="00BA21F7"/>
    <w:rsid w:val="00BA5691"/>
    <w:rsid w:val="00BB39CA"/>
    <w:rsid w:val="00BB4132"/>
    <w:rsid w:val="00BC24A2"/>
    <w:rsid w:val="00BC668F"/>
    <w:rsid w:val="00BC78F1"/>
    <w:rsid w:val="00BD27D3"/>
    <w:rsid w:val="00BD3E06"/>
    <w:rsid w:val="00BD4A37"/>
    <w:rsid w:val="00BD589F"/>
    <w:rsid w:val="00BD5AA8"/>
    <w:rsid w:val="00BD6911"/>
    <w:rsid w:val="00BD6A96"/>
    <w:rsid w:val="00BF5D07"/>
    <w:rsid w:val="00C01C31"/>
    <w:rsid w:val="00C0357B"/>
    <w:rsid w:val="00C05640"/>
    <w:rsid w:val="00C0760B"/>
    <w:rsid w:val="00C106DB"/>
    <w:rsid w:val="00C10BFE"/>
    <w:rsid w:val="00C12D78"/>
    <w:rsid w:val="00C142A3"/>
    <w:rsid w:val="00C143CD"/>
    <w:rsid w:val="00C20844"/>
    <w:rsid w:val="00C2242E"/>
    <w:rsid w:val="00C2438C"/>
    <w:rsid w:val="00C30141"/>
    <w:rsid w:val="00C305BB"/>
    <w:rsid w:val="00C34664"/>
    <w:rsid w:val="00C3570B"/>
    <w:rsid w:val="00C37A4D"/>
    <w:rsid w:val="00C40A24"/>
    <w:rsid w:val="00C4193D"/>
    <w:rsid w:val="00C445CC"/>
    <w:rsid w:val="00C44FF9"/>
    <w:rsid w:val="00C460DB"/>
    <w:rsid w:val="00C50D7D"/>
    <w:rsid w:val="00C51866"/>
    <w:rsid w:val="00C5398C"/>
    <w:rsid w:val="00C5607D"/>
    <w:rsid w:val="00C5631C"/>
    <w:rsid w:val="00C57383"/>
    <w:rsid w:val="00C60F22"/>
    <w:rsid w:val="00C61FE5"/>
    <w:rsid w:val="00C6475C"/>
    <w:rsid w:val="00C65025"/>
    <w:rsid w:val="00C65FA3"/>
    <w:rsid w:val="00C66F7F"/>
    <w:rsid w:val="00C67885"/>
    <w:rsid w:val="00C67B31"/>
    <w:rsid w:val="00C72DB1"/>
    <w:rsid w:val="00C779E7"/>
    <w:rsid w:val="00C814BE"/>
    <w:rsid w:val="00C82FBE"/>
    <w:rsid w:val="00C839F4"/>
    <w:rsid w:val="00C84DA5"/>
    <w:rsid w:val="00C855AB"/>
    <w:rsid w:val="00C85E28"/>
    <w:rsid w:val="00C86DC5"/>
    <w:rsid w:val="00C879CB"/>
    <w:rsid w:val="00C87AAE"/>
    <w:rsid w:val="00C921CD"/>
    <w:rsid w:val="00C97989"/>
    <w:rsid w:val="00C97BE3"/>
    <w:rsid w:val="00CA1691"/>
    <w:rsid w:val="00CA1A59"/>
    <w:rsid w:val="00CB540C"/>
    <w:rsid w:val="00CB64B6"/>
    <w:rsid w:val="00CC7650"/>
    <w:rsid w:val="00CC7D50"/>
    <w:rsid w:val="00CD4E62"/>
    <w:rsid w:val="00CE2350"/>
    <w:rsid w:val="00CE2B9C"/>
    <w:rsid w:val="00CE2DB1"/>
    <w:rsid w:val="00CE4CA6"/>
    <w:rsid w:val="00CE664A"/>
    <w:rsid w:val="00CE6EBA"/>
    <w:rsid w:val="00CE7BC1"/>
    <w:rsid w:val="00CF012D"/>
    <w:rsid w:val="00CF0624"/>
    <w:rsid w:val="00CF0C7D"/>
    <w:rsid w:val="00CF0EC5"/>
    <w:rsid w:val="00CF418D"/>
    <w:rsid w:val="00CF49B2"/>
    <w:rsid w:val="00CF4F48"/>
    <w:rsid w:val="00CF65CC"/>
    <w:rsid w:val="00CF6F61"/>
    <w:rsid w:val="00D07695"/>
    <w:rsid w:val="00D10228"/>
    <w:rsid w:val="00D10B4B"/>
    <w:rsid w:val="00D131C8"/>
    <w:rsid w:val="00D13506"/>
    <w:rsid w:val="00D22AD3"/>
    <w:rsid w:val="00D24ABC"/>
    <w:rsid w:val="00D26BFE"/>
    <w:rsid w:val="00D30B89"/>
    <w:rsid w:val="00D31B96"/>
    <w:rsid w:val="00D40B93"/>
    <w:rsid w:val="00D47E9C"/>
    <w:rsid w:val="00D567F8"/>
    <w:rsid w:val="00D570B6"/>
    <w:rsid w:val="00D63443"/>
    <w:rsid w:val="00D64585"/>
    <w:rsid w:val="00D660C3"/>
    <w:rsid w:val="00D662EF"/>
    <w:rsid w:val="00D67120"/>
    <w:rsid w:val="00D679BD"/>
    <w:rsid w:val="00D67A9F"/>
    <w:rsid w:val="00D67E68"/>
    <w:rsid w:val="00D75D3D"/>
    <w:rsid w:val="00D771DA"/>
    <w:rsid w:val="00D775DE"/>
    <w:rsid w:val="00D80136"/>
    <w:rsid w:val="00D82B2F"/>
    <w:rsid w:val="00D84AA6"/>
    <w:rsid w:val="00D8755D"/>
    <w:rsid w:val="00DA21BD"/>
    <w:rsid w:val="00DB29C8"/>
    <w:rsid w:val="00DC2623"/>
    <w:rsid w:val="00DC5B34"/>
    <w:rsid w:val="00DC6164"/>
    <w:rsid w:val="00DC73C9"/>
    <w:rsid w:val="00DD081E"/>
    <w:rsid w:val="00DD33DA"/>
    <w:rsid w:val="00DD40AF"/>
    <w:rsid w:val="00DD5665"/>
    <w:rsid w:val="00DD5919"/>
    <w:rsid w:val="00DD5BD2"/>
    <w:rsid w:val="00DE4D73"/>
    <w:rsid w:val="00DE4E2F"/>
    <w:rsid w:val="00DE589A"/>
    <w:rsid w:val="00DF1049"/>
    <w:rsid w:val="00DF1FC5"/>
    <w:rsid w:val="00DF3E94"/>
    <w:rsid w:val="00DF4AAC"/>
    <w:rsid w:val="00E006D9"/>
    <w:rsid w:val="00E012A9"/>
    <w:rsid w:val="00E018FF"/>
    <w:rsid w:val="00E0264C"/>
    <w:rsid w:val="00E02B9C"/>
    <w:rsid w:val="00E035C0"/>
    <w:rsid w:val="00E041C8"/>
    <w:rsid w:val="00E05748"/>
    <w:rsid w:val="00E063BD"/>
    <w:rsid w:val="00E068AC"/>
    <w:rsid w:val="00E103F5"/>
    <w:rsid w:val="00E12F1B"/>
    <w:rsid w:val="00E134CD"/>
    <w:rsid w:val="00E15939"/>
    <w:rsid w:val="00E15CFF"/>
    <w:rsid w:val="00E206F7"/>
    <w:rsid w:val="00E27922"/>
    <w:rsid w:val="00E27FBB"/>
    <w:rsid w:val="00E336C2"/>
    <w:rsid w:val="00E33A12"/>
    <w:rsid w:val="00E35A75"/>
    <w:rsid w:val="00E370F3"/>
    <w:rsid w:val="00E425EC"/>
    <w:rsid w:val="00E437F1"/>
    <w:rsid w:val="00E47403"/>
    <w:rsid w:val="00E5028B"/>
    <w:rsid w:val="00E53ED5"/>
    <w:rsid w:val="00E60A3D"/>
    <w:rsid w:val="00E66AD4"/>
    <w:rsid w:val="00E6787B"/>
    <w:rsid w:val="00E67D94"/>
    <w:rsid w:val="00E7238F"/>
    <w:rsid w:val="00E80A3A"/>
    <w:rsid w:val="00E8486C"/>
    <w:rsid w:val="00E861EE"/>
    <w:rsid w:val="00E86AB1"/>
    <w:rsid w:val="00E908BD"/>
    <w:rsid w:val="00E917C6"/>
    <w:rsid w:val="00E9212E"/>
    <w:rsid w:val="00E95B37"/>
    <w:rsid w:val="00EA3912"/>
    <w:rsid w:val="00EB4428"/>
    <w:rsid w:val="00EC41F6"/>
    <w:rsid w:val="00EC4953"/>
    <w:rsid w:val="00EC6D51"/>
    <w:rsid w:val="00EC74E0"/>
    <w:rsid w:val="00EE0374"/>
    <w:rsid w:val="00EE20A8"/>
    <w:rsid w:val="00EE28C2"/>
    <w:rsid w:val="00EE5C25"/>
    <w:rsid w:val="00EE611C"/>
    <w:rsid w:val="00EF0703"/>
    <w:rsid w:val="00EF50EA"/>
    <w:rsid w:val="00F00170"/>
    <w:rsid w:val="00F04FDD"/>
    <w:rsid w:val="00F06008"/>
    <w:rsid w:val="00F1278F"/>
    <w:rsid w:val="00F16695"/>
    <w:rsid w:val="00F1701B"/>
    <w:rsid w:val="00F20EE6"/>
    <w:rsid w:val="00F23351"/>
    <w:rsid w:val="00F25AEC"/>
    <w:rsid w:val="00F26ABE"/>
    <w:rsid w:val="00F379B3"/>
    <w:rsid w:val="00F37DAC"/>
    <w:rsid w:val="00F37DC0"/>
    <w:rsid w:val="00F40BE4"/>
    <w:rsid w:val="00F42F18"/>
    <w:rsid w:val="00F47637"/>
    <w:rsid w:val="00F54CB7"/>
    <w:rsid w:val="00F56C2A"/>
    <w:rsid w:val="00F60B47"/>
    <w:rsid w:val="00F6459C"/>
    <w:rsid w:val="00F64EEC"/>
    <w:rsid w:val="00F670F1"/>
    <w:rsid w:val="00F77829"/>
    <w:rsid w:val="00F816D9"/>
    <w:rsid w:val="00F8217F"/>
    <w:rsid w:val="00F93D1E"/>
    <w:rsid w:val="00F965DF"/>
    <w:rsid w:val="00FA1A53"/>
    <w:rsid w:val="00FA1C58"/>
    <w:rsid w:val="00FA22A9"/>
    <w:rsid w:val="00FA483B"/>
    <w:rsid w:val="00FA71E7"/>
    <w:rsid w:val="00FA7F18"/>
    <w:rsid w:val="00FB16E6"/>
    <w:rsid w:val="00FB2CF5"/>
    <w:rsid w:val="00FB4840"/>
    <w:rsid w:val="00FC04CB"/>
    <w:rsid w:val="00FC3DD1"/>
    <w:rsid w:val="00FC3F28"/>
    <w:rsid w:val="00FD1DA3"/>
    <w:rsid w:val="00FD2694"/>
    <w:rsid w:val="00FD2CB0"/>
    <w:rsid w:val="00FD34E0"/>
    <w:rsid w:val="00FD5E40"/>
    <w:rsid w:val="00FD7EDA"/>
    <w:rsid w:val="00FE302D"/>
    <w:rsid w:val="00FE3990"/>
    <w:rsid w:val="00FE45C2"/>
    <w:rsid w:val="00FE756E"/>
    <w:rsid w:val="00FE798E"/>
    <w:rsid w:val="00FF4928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F0EC5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763035"/>
    <w:pPr>
      <w:numPr>
        <w:numId w:val="16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763035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347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B278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0B278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278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278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278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278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63035"/>
    <w:rPr>
      <w:rFonts w:ascii="Times New Roman" w:hAnsi="Times New Roman"/>
      <w:b/>
      <w:caps/>
      <w:sz w:val="24"/>
    </w:rPr>
  </w:style>
  <w:style w:type="paragraph" w:styleId="a6">
    <w:name w:val="Title"/>
    <w:basedOn w:val="a2"/>
    <w:next w:val="a2"/>
    <w:link w:val="a7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aa">
    <w:name w:val="Strong"/>
    <w:basedOn w:val="a3"/>
    <w:uiPriority w:val="22"/>
    <w:qFormat/>
    <w:rsid w:val="00EE20A8"/>
    <w:rPr>
      <w:b/>
      <w:bCs/>
    </w:rPr>
  </w:style>
  <w:style w:type="character" w:styleId="ab">
    <w:name w:val="Emphasis"/>
    <w:basedOn w:val="a3"/>
    <w:uiPriority w:val="20"/>
    <w:qFormat/>
    <w:rsid w:val="008F3619"/>
    <w:rPr>
      <w:i/>
      <w:iCs/>
    </w:rPr>
  </w:style>
  <w:style w:type="character" w:styleId="ac">
    <w:name w:val="Intense Emphasis"/>
    <w:basedOn w:val="a3"/>
    <w:uiPriority w:val="21"/>
    <w:qFormat/>
    <w:rsid w:val="008F3619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8F3619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af2">
    <w:name w:val="header"/>
    <w:basedOn w:val="a2"/>
    <w:link w:val="af3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f4">
    <w:name w:val="Выполнил"/>
    <w:basedOn w:val="a2"/>
    <w:next w:val="a2"/>
    <w:link w:val="af5"/>
    <w:qFormat/>
    <w:rsid w:val="005B7974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5B7974"/>
    <w:rPr>
      <w:rFonts w:ascii="Times New Roman" w:hAnsi="Times New Roman"/>
      <w:sz w:val="24"/>
      <w:lang w:val="ru-RU"/>
    </w:rPr>
  </w:style>
  <w:style w:type="character" w:customStyle="1" w:styleId="af7">
    <w:name w:val="Цель работы Знак"/>
    <w:basedOn w:val="a3"/>
    <w:link w:val="af6"/>
    <w:rsid w:val="008D55ED"/>
    <w:rPr>
      <w:rFonts w:ascii="Times New Roman" w:hAnsi="Times New Roman"/>
      <w:sz w:val="24"/>
      <w:lang w:val="ru-RU"/>
    </w:rPr>
  </w:style>
  <w:style w:type="character" w:customStyle="1" w:styleId="af8">
    <w:name w:val="Малые прописные"/>
    <w:basedOn w:val="a3"/>
    <w:uiPriority w:val="1"/>
    <w:qFormat/>
    <w:rsid w:val="009C089B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763035"/>
    <w:pPr>
      <w:numPr>
        <w:numId w:val="0"/>
      </w:numPr>
      <w:spacing w:before="240" w:after="240"/>
    </w:pPr>
    <w:rPr>
      <w:color w:val="373737" w:themeColor="accent1" w:themeShade="40"/>
    </w:rPr>
  </w:style>
  <w:style w:type="character" w:customStyle="1" w:styleId="afa">
    <w:name w:val="Заголовок по центру Знак"/>
    <w:basedOn w:val="a3"/>
    <w:link w:val="af9"/>
    <w:rsid w:val="00763035"/>
    <w:rPr>
      <w:rFonts w:ascii="Times New Roman" w:hAnsi="Times New Roman"/>
      <w:b/>
      <w:caps/>
      <w:color w:val="373737" w:themeColor="accent1" w:themeShade="40"/>
      <w:sz w:val="24"/>
    </w:rPr>
  </w:style>
  <w:style w:type="character" w:customStyle="1" w:styleId="20">
    <w:name w:val="Заголовок 2 Знак"/>
    <w:basedOn w:val="a3"/>
    <w:link w:val="2"/>
    <w:uiPriority w:val="9"/>
    <w:rsid w:val="0076303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fb">
    <w:name w:val="No Spacing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fc">
    <w:name w:val="caption"/>
    <w:basedOn w:val="a2"/>
    <w:next w:val="a2"/>
    <w:uiPriority w:val="35"/>
    <w:unhideWhenUsed/>
    <w:qFormat/>
    <w:rsid w:val="00397BB6"/>
    <w:pPr>
      <w:spacing w:after="120" w:line="240" w:lineRule="auto"/>
      <w:jc w:val="center"/>
    </w:pPr>
    <w:rPr>
      <w:bCs/>
      <w:sz w:val="20"/>
      <w:szCs w:val="18"/>
    </w:rPr>
  </w:style>
  <w:style w:type="table" w:styleId="afd">
    <w:name w:val="Table Grid"/>
    <w:basedOn w:val="a4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452592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FE302D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068AC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2446F4"/>
    <w:pPr>
      <w:spacing w:before="1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A53347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4"/>
      <w:lang w:val="ru-RU"/>
    </w:rPr>
  </w:style>
  <w:style w:type="character" w:customStyle="1" w:styleId="50">
    <w:name w:val="Заголовок 5 Знак"/>
    <w:basedOn w:val="a3"/>
    <w:link w:val="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4"/>
      <w:lang w:val="ru-RU"/>
    </w:rPr>
  </w:style>
  <w:style w:type="character" w:customStyle="1" w:styleId="60">
    <w:name w:val="Заголовок 6 Знак"/>
    <w:basedOn w:val="a3"/>
    <w:link w:val="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4"/>
      <w:lang w:val="ru-RU"/>
    </w:rPr>
  </w:style>
  <w:style w:type="character" w:customStyle="1" w:styleId="70">
    <w:name w:val="Заголовок 7 Знак"/>
    <w:basedOn w:val="a3"/>
    <w:link w:val="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ru-RU"/>
    </w:rPr>
  </w:style>
  <w:style w:type="character" w:customStyle="1" w:styleId="80">
    <w:name w:val="Заголовок 8 Знак"/>
    <w:basedOn w:val="a3"/>
    <w:link w:val="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3"/>
    <w:link w:val="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customStyle="1" w:styleId="aff2">
    <w:name w:val="Основной без интервала"/>
    <w:basedOn w:val="a2"/>
    <w:link w:val="aff3"/>
    <w:qFormat/>
    <w:rsid w:val="005417B0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5417B0"/>
    <w:rPr>
      <w:rFonts w:ascii="Times New Roman" w:hAnsi="Times New Roman"/>
      <w:sz w:val="24"/>
      <w:lang w:val="ru-RU"/>
    </w:rPr>
  </w:style>
  <w:style w:type="character" w:styleId="aff4">
    <w:name w:val="annotation reference"/>
    <w:basedOn w:val="a3"/>
    <w:uiPriority w:val="99"/>
    <w:semiHidden/>
    <w:unhideWhenUsed/>
    <w:rsid w:val="00FC3F28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C3F2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ff2"/>
    <w:link w:val="aff9"/>
    <w:qFormat/>
    <w:rsid w:val="00AD7C96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A21726"/>
    <w:pPr>
      <w:ind w:firstLine="0"/>
    </w:pPr>
  </w:style>
  <w:style w:type="character" w:customStyle="1" w:styleId="aff9">
    <w:name w:val="Маркерный список Знак"/>
    <w:basedOn w:val="aff3"/>
    <w:link w:val="a"/>
    <w:rsid w:val="00AD7C96"/>
    <w:rPr>
      <w:rFonts w:ascii="Times New Roman" w:hAnsi="Times New Roman"/>
      <w:sz w:val="24"/>
      <w:lang w:val="ru-RU"/>
    </w:rPr>
  </w:style>
  <w:style w:type="paragraph" w:customStyle="1" w:styleId="15">
    <w:name w:val="Основной 1.5"/>
    <w:basedOn w:val="aff2"/>
    <w:link w:val="150"/>
    <w:rsid w:val="000C0D52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0C0D52"/>
    <w:rPr>
      <w:rFonts w:ascii="Times New Roman" w:hAnsi="Times New Roman"/>
      <w:sz w:val="24"/>
      <w:lang w:val="ru-RU"/>
    </w:rPr>
  </w:style>
  <w:style w:type="character" w:customStyle="1" w:styleId="CodeCourierNew">
    <w:name w:val="Code Courier New"/>
    <w:basedOn w:val="a3"/>
    <w:uiPriority w:val="1"/>
    <w:rsid w:val="00676CD4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C814BE"/>
    <w:rPr>
      <w:b/>
      <w:u w:val="single"/>
    </w:rPr>
  </w:style>
  <w:style w:type="paragraph" w:customStyle="1" w:styleId="affc">
    <w:name w:val="Етапи"/>
    <w:basedOn w:val="2"/>
    <w:next w:val="15"/>
    <w:rsid w:val="00763035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3F1EBF"/>
    <w:pPr>
      <w:numPr>
        <w:numId w:val="21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3757B2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47719C"/>
    <w:pPr>
      <w:numPr>
        <w:numId w:val="33"/>
      </w:numPr>
      <w:tabs>
        <w:tab w:val="left" w:pos="993"/>
      </w:tabs>
    </w:pPr>
  </w:style>
  <w:style w:type="paragraph" w:customStyle="1" w:styleId="affd">
    <w:name w:val="Название задач"/>
    <w:basedOn w:val="15"/>
    <w:next w:val="a0"/>
    <w:qFormat/>
    <w:rsid w:val="00A10BC1"/>
    <w:pPr>
      <w:keepNext/>
      <w:jc w:val="center"/>
    </w:pPr>
    <w:rPr>
      <w:b/>
      <w:u w:val="single"/>
    </w:rPr>
  </w:style>
  <w:style w:type="paragraph" w:customStyle="1" w:styleId="affe">
    <w:name w:val="Пояснювальна записка"/>
    <w:basedOn w:val="a2"/>
    <w:next w:val="a2"/>
    <w:rsid w:val="00E6787B"/>
    <w:pPr>
      <w:jc w:val="center"/>
    </w:pPr>
    <w:rPr>
      <w:sz w:val="72"/>
      <w:szCs w:val="7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F0EC5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763035"/>
    <w:pPr>
      <w:numPr>
        <w:numId w:val="16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763035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347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B278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0B278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278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278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278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278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63035"/>
    <w:rPr>
      <w:rFonts w:ascii="Times New Roman" w:hAnsi="Times New Roman"/>
      <w:b/>
      <w:caps/>
      <w:sz w:val="24"/>
    </w:rPr>
  </w:style>
  <w:style w:type="paragraph" w:styleId="a6">
    <w:name w:val="Title"/>
    <w:basedOn w:val="a2"/>
    <w:next w:val="a2"/>
    <w:link w:val="a7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aa">
    <w:name w:val="Strong"/>
    <w:basedOn w:val="a3"/>
    <w:uiPriority w:val="22"/>
    <w:qFormat/>
    <w:rsid w:val="00EE20A8"/>
    <w:rPr>
      <w:b/>
      <w:bCs/>
    </w:rPr>
  </w:style>
  <w:style w:type="character" w:styleId="ab">
    <w:name w:val="Emphasis"/>
    <w:basedOn w:val="a3"/>
    <w:uiPriority w:val="20"/>
    <w:qFormat/>
    <w:rsid w:val="008F3619"/>
    <w:rPr>
      <w:i/>
      <w:iCs/>
    </w:rPr>
  </w:style>
  <w:style w:type="character" w:styleId="ac">
    <w:name w:val="Intense Emphasis"/>
    <w:basedOn w:val="a3"/>
    <w:uiPriority w:val="21"/>
    <w:qFormat/>
    <w:rsid w:val="008F3619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8F3619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af2">
    <w:name w:val="header"/>
    <w:basedOn w:val="a2"/>
    <w:link w:val="af3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f4">
    <w:name w:val="Выполнил"/>
    <w:basedOn w:val="a2"/>
    <w:next w:val="a2"/>
    <w:link w:val="af5"/>
    <w:qFormat/>
    <w:rsid w:val="005B7974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5B7974"/>
    <w:rPr>
      <w:rFonts w:ascii="Times New Roman" w:hAnsi="Times New Roman"/>
      <w:sz w:val="24"/>
      <w:lang w:val="ru-RU"/>
    </w:rPr>
  </w:style>
  <w:style w:type="character" w:customStyle="1" w:styleId="af7">
    <w:name w:val="Цель работы Знак"/>
    <w:basedOn w:val="a3"/>
    <w:link w:val="af6"/>
    <w:rsid w:val="008D55ED"/>
    <w:rPr>
      <w:rFonts w:ascii="Times New Roman" w:hAnsi="Times New Roman"/>
      <w:sz w:val="24"/>
      <w:lang w:val="ru-RU"/>
    </w:rPr>
  </w:style>
  <w:style w:type="character" w:customStyle="1" w:styleId="af8">
    <w:name w:val="Малые прописные"/>
    <w:basedOn w:val="a3"/>
    <w:uiPriority w:val="1"/>
    <w:qFormat/>
    <w:rsid w:val="009C089B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763035"/>
    <w:pPr>
      <w:numPr>
        <w:numId w:val="0"/>
      </w:numPr>
      <w:spacing w:before="240" w:after="240"/>
    </w:pPr>
    <w:rPr>
      <w:color w:val="373737" w:themeColor="accent1" w:themeShade="40"/>
    </w:rPr>
  </w:style>
  <w:style w:type="character" w:customStyle="1" w:styleId="afa">
    <w:name w:val="Заголовок по центру Знак"/>
    <w:basedOn w:val="a3"/>
    <w:link w:val="af9"/>
    <w:rsid w:val="00763035"/>
    <w:rPr>
      <w:rFonts w:ascii="Times New Roman" w:hAnsi="Times New Roman"/>
      <w:b/>
      <w:caps/>
      <w:color w:val="373737" w:themeColor="accent1" w:themeShade="40"/>
      <w:sz w:val="24"/>
    </w:rPr>
  </w:style>
  <w:style w:type="character" w:customStyle="1" w:styleId="20">
    <w:name w:val="Заголовок 2 Знак"/>
    <w:basedOn w:val="a3"/>
    <w:link w:val="2"/>
    <w:uiPriority w:val="9"/>
    <w:rsid w:val="0076303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fb">
    <w:name w:val="No Spacing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fc">
    <w:name w:val="caption"/>
    <w:basedOn w:val="a2"/>
    <w:next w:val="a2"/>
    <w:uiPriority w:val="35"/>
    <w:unhideWhenUsed/>
    <w:qFormat/>
    <w:rsid w:val="00397BB6"/>
    <w:pPr>
      <w:spacing w:after="120" w:line="240" w:lineRule="auto"/>
      <w:jc w:val="center"/>
    </w:pPr>
    <w:rPr>
      <w:bCs/>
      <w:sz w:val="20"/>
      <w:szCs w:val="18"/>
    </w:rPr>
  </w:style>
  <w:style w:type="table" w:styleId="afd">
    <w:name w:val="Table Grid"/>
    <w:basedOn w:val="a4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452592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FE302D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068AC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2446F4"/>
    <w:pPr>
      <w:spacing w:before="1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A53347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4"/>
      <w:lang w:val="ru-RU"/>
    </w:rPr>
  </w:style>
  <w:style w:type="character" w:customStyle="1" w:styleId="50">
    <w:name w:val="Заголовок 5 Знак"/>
    <w:basedOn w:val="a3"/>
    <w:link w:val="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4"/>
      <w:lang w:val="ru-RU"/>
    </w:rPr>
  </w:style>
  <w:style w:type="character" w:customStyle="1" w:styleId="60">
    <w:name w:val="Заголовок 6 Знак"/>
    <w:basedOn w:val="a3"/>
    <w:link w:val="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4"/>
      <w:lang w:val="ru-RU"/>
    </w:rPr>
  </w:style>
  <w:style w:type="character" w:customStyle="1" w:styleId="70">
    <w:name w:val="Заголовок 7 Знак"/>
    <w:basedOn w:val="a3"/>
    <w:link w:val="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ru-RU"/>
    </w:rPr>
  </w:style>
  <w:style w:type="character" w:customStyle="1" w:styleId="80">
    <w:name w:val="Заголовок 8 Знак"/>
    <w:basedOn w:val="a3"/>
    <w:link w:val="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3"/>
    <w:link w:val="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customStyle="1" w:styleId="aff2">
    <w:name w:val="Основной без интервала"/>
    <w:basedOn w:val="a2"/>
    <w:link w:val="aff3"/>
    <w:qFormat/>
    <w:rsid w:val="005417B0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5417B0"/>
    <w:rPr>
      <w:rFonts w:ascii="Times New Roman" w:hAnsi="Times New Roman"/>
      <w:sz w:val="24"/>
      <w:lang w:val="ru-RU"/>
    </w:rPr>
  </w:style>
  <w:style w:type="character" w:styleId="aff4">
    <w:name w:val="annotation reference"/>
    <w:basedOn w:val="a3"/>
    <w:uiPriority w:val="99"/>
    <w:semiHidden/>
    <w:unhideWhenUsed/>
    <w:rsid w:val="00FC3F28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C3F2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ff2"/>
    <w:link w:val="aff9"/>
    <w:qFormat/>
    <w:rsid w:val="00AD7C96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A21726"/>
    <w:pPr>
      <w:ind w:firstLine="0"/>
    </w:pPr>
  </w:style>
  <w:style w:type="character" w:customStyle="1" w:styleId="aff9">
    <w:name w:val="Маркерный список Знак"/>
    <w:basedOn w:val="aff3"/>
    <w:link w:val="a"/>
    <w:rsid w:val="00AD7C96"/>
    <w:rPr>
      <w:rFonts w:ascii="Times New Roman" w:hAnsi="Times New Roman"/>
      <w:sz w:val="24"/>
      <w:lang w:val="ru-RU"/>
    </w:rPr>
  </w:style>
  <w:style w:type="paragraph" w:customStyle="1" w:styleId="15">
    <w:name w:val="Основной 1.5"/>
    <w:basedOn w:val="aff2"/>
    <w:link w:val="150"/>
    <w:rsid w:val="000C0D52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0C0D52"/>
    <w:rPr>
      <w:rFonts w:ascii="Times New Roman" w:hAnsi="Times New Roman"/>
      <w:sz w:val="24"/>
      <w:lang w:val="ru-RU"/>
    </w:rPr>
  </w:style>
  <w:style w:type="character" w:customStyle="1" w:styleId="CodeCourierNew">
    <w:name w:val="Code Courier New"/>
    <w:basedOn w:val="a3"/>
    <w:uiPriority w:val="1"/>
    <w:rsid w:val="00676CD4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C814BE"/>
    <w:rPr>
      <w:b/>
      <w:u w:val="single"/>
    </w:rPr>
  </w:style>
  <w:style w:type="paragraph" w:customStyle="1" w:styleId="affc">
    <w:name w:val="Етапи"/>
    <w:basedOn w:val="2"/>
    <w:next w:val="15"/>
    <w:rsid w:val="00763035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3F1EBF"/>
    <w:pPr>
      <w:numPr>
        <w:numId w:val="21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3757B2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47719C"/>
    <w:pPr>
      <w:numPr>
        <w:numId w:val="33"/>
      </w:numPr>
      <w:tabs>
        <w:tab w:val="left" w:pos="993"/>
      </w:tabs>
    </w:pPr>
  </w:style>
  <w:style w:type="paragraph" w:customStyle="1" w:styleId="affd">
    <w:name w:val="Название задач"/>
    <w:basedOn w:val="15"/>
    <w:next w:val="a0"/>
    <w:qFormat/>
    <w:rsid w:val="00A10BC1"/>
    <w:pPr>
      <w:keepNext/>
      <w:jc w:val="center"/>
    </w:pPr>
    <w:rPr>
      <w:b/>
      <w:u w:val="single"/>
    </w:rPr>
  </w:style>
  <w:style w:type="paragraph" w:customStyle="1" w:styleId="affe">
    <w:name w:val="Пояснювальна записка"/>
    <w:basedOn w:val="a2"/>
    <w:next w:val="a2"/>
    <w:rsid w:val="00E6787B"/>
    <w:pPr>
      <w:jc w:val="center"/>
    </w:pPr>
    <w:rPr>
      <w:sz w:val="72"/>
      <w:szCs w:val="7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kyDrive\Documents\Science\Office\Templates\Word\protocol_lab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DF52E13-5B72-4D6F-8589-74AE58B8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protocol_lab.dotx</Template>
  <TotalTime>2559</TotalTime>
  <Pages>7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OEM</cp:lastModifiedBy>
  <cp:revision>95</cp:revision>
  <cp:lastPrinted>2013-05-23T14:01:00Z</cp:lastPrinted>
  <dcterms:created xsi:type="dcterms:W3CDTF">2013-02-14T15:28:00Z</dcterms:created>
  <dcterms:modified xsi:type="dcterms:W3CDTF">2013-05-29T20:30:00Z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