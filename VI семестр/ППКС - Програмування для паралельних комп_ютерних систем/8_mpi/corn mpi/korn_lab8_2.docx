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2F8" w:rsidRPr="000903FE" w:rsidRDefault="004072F8" w:rsidP="004072F8">
      <w:pPr>
        <w:spacing w:after="0" w:line="360" w:lineRule="auto"/>
        <w:jc w:val="center"/>
        <w:rPr>
          <w:sz w:val="26"/>
          <w:szCs w:val="26"/>
        </w:rPr>
      </w:pPr>
      <w:r>
        <w:rPr>
          <w:noProof/>
          <w:sz w:val="32"/>
          <w:lang w:eastAsia="uk-UA"/>
        </w:rPr>
        <w:drawing>
          <wp:inline distT="0" distB="0" distL="0" distR="0" wp14:anchorId="641713CB" wp14:editId="645F350D">
            <wp:extent cx="5372100" cy="666750"/>
            <wp:effectExtent l="0" t="0" r="0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F8" w:rsidRPr="000903FE" w:rsidRDefault="004072F8" w:rsidP="004072F8">
      <w:pPr>
        <w:spacing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Міністерство освіти і</w:t>
      </w:r>
      <w:r w:rsidRPr="000903FE">
        <w:rPr>
          <w:sz w:val="26"/>
          <w:szCs w:val="26"/>
        </w:rPr>
        <w:t xml:space="preserve"> науки</w:t>
      </w:r>
      <w:r>
        <w:rPr>
          <w:sz w:val="26"/>
          <w:szCs w:val="26"/>
        </w:rPr>
        <w:t>, молоді та спорту</w:t>
      </w:r>
      <w:r w:rsidRPr="000903FE">
        <w:rPr>
          <w:sz w:val="26"/>
          <w:szCs w:val="26"/>
        </w:rPr>
        <w:t xml:space="preserve"> України</w:t>
      </w:r>
    </w:p>
    <w:p w:rsidR="004072F8" w:rsidRPr="000903FE" w:rsidRDefault="004072F8" w:rsidP="004072F8">
      <w:pPr>
        <w:spacing w:after="0" w:line="360" w:lineRule="auto"/>
        <w:jc w:val="center"/>
        <w:rPr>
          <w:sz w:val="26"/>
          <w:szCs w:val="26"/>
        </w:rPr>
      </w:pPr>
      <w:r w:rsidRPr="000903FE">
        <w:rPr>
          <w:sz w:val="26"/>
          <w:szCs w:val="26"/>
        </w:rPr>
        <w:t>Національний технічний університет України “Київський політехнічний інститут”</w:t>
      </w:r>
    </w:p>
    <w:p w:rsidR="004072F8" w:rsidRPr="000903FE" w:rsidRDefault="004072F8" w:rsidP="004072F8">
      <w:pPr>
        <w:spacing w:after="0" w:line="360" w:lineRule="auto"/>
        <w:jc w:val="center"/>
        <w:rPr>
          <w:sz w:val="26"/>
          <w:szCs w:val="26"/>
        </w:rPr>
      </w:pPr>
      <w:r w:rsidRPr="000903FE">
        <w:rPr>
          <w:sz w:val="26"/>
          <w:szCs w:val="26"/>
        </w:rPr>
        <w:t xml:space="preserve">Факультет </w:t>
      </w:r>
      <w:r>
        <w:rPr>
          <w:sz w:val="26"/>
          <w:szCs w:val="26"/>
        </w:rPr>
        <w:t>інформатики та обчислювальної техніки</w:t>
      </w:r>
    </w:p>
    <w:p w:rsidR="004072F8" w:rsidRPr="000903FE" w:rsidRDefault="004072F8" w:rsidP="004072F8">
      <w:pPr>
        <w:spacing w:after="0" w:line="360" w:lineRule="auto"/>
        <w:jc w:val="center"/>
        <w:rPr>
          <w:sz w:val="26"/>
          <w:szCs w:val="26"/>
        </w:rPr>
      </w:pPr>
      <w:r w:rsidRPr="000903FE">
        <w:rPr>
          <w:sz w:val="26"/>
          <w:szCs w:val="26"/>
        </w:rPr>
        <w:t xml:space="preserve">Кафедра </w:t>
      </w:r>
      <w:r>
        <w:rPr>
          <w:sz w:val="26"/>
          <w:szCs w:val="26"/>
        </w:rPr>
        <w:t>обчислювальної техніки</w:t>
      </w:r>
    </w:p>
    <w:p w:rsidR="004072F8" w:rsidRPr="000903FE" w:rsidRDefault="004072F8" w:rsidP="004072F8">
      <w:pPr>
        <w:spacing w:after="0" w:line="360" w:lineRule="auto"/>
        <w:jc w:val="center"/>
        <w:rPr>
          <w:sz w:val="26"/>
          <w:szCs w:val="26"/>
        </w:rPr>
      </w:pPr>
    </w:p>
    <w:p w:rsidR="004072F8" w:rsidRPr="000903FE" w:rsidRDefault="004072F8" w:rsidP="004072F8">
      <w:pPr>
        <w:spacing w:after="0" w:line="360" w:lineRule="auto"/>
        <w:jc w:val="center"/>
        <w:rPr>
          <w:sz w:val="26"/>
          <w:szCs w:val="26"/>
        </w:rPr>
      </w:pPr>
    </w:p>
    <w:p w:rsidR="004072F8" w:rsidRPr="000903FE" w:rsidRDefault="004072F8" w:rsidP="004072F8">
      <w:pPr>
        <w:spacing w:after="0" w:line="360" w:lineRule="auto"/>
        <w:jc w:val="center"/>
        <w:rPr>
          <w:sz w:val="26"/>
          <w:szCs w:val="26"/>
        </w:rPr>
      </w:pPr>
    </w:p>
    <w:p w:rsidR="004072F8" w:rsidRPr="000903FE" w:rsidRDefault="004072F8" w:rsidP="004072F8">
      <w:pPr>
        <w:spacing w:after="0" w:line="360" w:lineRule="auto"/>
        <w:jc w:val="center"/>
        <w:rPr>
          <w:sz w:val="26"/>
          <w:szCs w:val="26"/>
        </w:rPr>
      </w:pPr>
    </w:p>
    <w:p w:rsidR="004072F8" w:rsidRPr="000903FE" w:rsidRDefault="004072F8" w:rsidP="004072F8">
      <w:pPr>
        <w:spacing w:after="0" w:line="360" w:lineRule="auto"/>
        <w:jc w:val="center"/>
        <w:rPr>
          <w:sz w:val="26"/>
          <w:szCs w:val="26"/>
        </w:rPr>
      </w:pPr>
    </w:p>
    <w:p w:rsidR="004072F8" w:rsidRPr="000903FE" w:rsidRDefault="004072F8" w:rsidP="004072F8">
      <w:pPr>
        <w:spacing w:after="0" w:line="360" w:lineRule="auto"/>
        <w:jc w:val="center"/>
        <w:rPr>
          <w:sz w:val="26"/>
          <w:szCs w:val="26"/>
        </w:rPr>
      </w:pPr>
    </w:p>
    <w:p w:rsidR="004072F8" w:rsidRPr="000903FE" w:rsidRDefault="004072F8" w:rsidP="004072F8">
      <w:pPr>
        <w:spacing w:after="0" w:line="360" w:lineRule="auto"/>
        <w:jc w:val="center"/>
        <w:rPr>
          <w:sz w:val="26"/>
          <w:szCs w:val="26"/>
        </w:rPr>
      </w:pPr>
    </w:p>
    <w:p w:rsidR="004072F8" w:rsidRPr="000903FE" w:rsidRDefault="004072F8" w:rsidP="004072F8">
      <w:pPr>
        <w:spacing w:after="0" w:line="360" w:lineRule="auto"/>
        <w:jc w:val="center"/>
        <w:rPr>
          <w:sz w:val="26"/>
          <w:szCs w:val="26"/>
        </w:rPr>
      </w:pPr>
    </w:p>
    <w:p w:rsidR="004072F8" w:rsidRPr="004072F8" w:rsidRDefault="004072F8" w:rsidP="004072F8">
      <w:pPr>
        <w:spacing w:after="0" w:line="360" w:lineRule="auto"/>
        <w:jc w:val="center"/>
        <w:rPr>
          <w:sz w:val="36"/>
          <w:szCs w:val="36"/>
          <w:lang w:val="en-US"/>
        </w:rPr>
      </w:pPr>
      <w:r w:rsidRPr="000903FE">
        <w:rPr>
          <w:sz w:val="36"/>
          <w:szCs w:val="36"/>
        </w:rPr>
        <w:t xml:space="preserve">Лабораторна робота № </w:t>
      </w:r>
      <w:r>
        <w:rPr>
          <w:sz w:val="36"/>
          <w:szCs w:val="36"/>
          <w:lang w:val="en-US"/>
        </w:rPr>
        <w:t>8</w:t>
      </w:r>
    </w:p>
    <w:p w:rsidR="004072F8" w:rsidRPr="000903FE" w:rsidRDefault="004072F8" w:rsidP="004072F8">
      <w:pPr>
        <w:spacing w:after="0" w:line="360" w:lineRule="auto"/>
        <w:jc w:val="center"/>
        <w:rPr>
          <w:sz w:val="36"/>
          <w:szCs w:val="36"/>
        </w:rPr>
      </w:pPr>
      <w:r w:rsidRPr="000903FE">
        <w:rPr>
          <w:sz w:val="36"/>
          <w:szCs w:val="36"/>
        </w:rPr>
        <w:t xml:space="preserve">з </w:t>
      </w:r>
      <w:r>
        <w:rPr>
          <w:sz w:val="36"/>
          <w:szCs w:val="36"/>
        </w:rPr>
        <w:t xml:space="preserve">курсу </w:t>
      </w:r>
      <w:r w:rsidRPr="004924BF">
        <w:rPr>
          <w:sz w:val="36"/>
          <w:szCs w:val="36"/>
        </w:rPr>
        <w:t>“</w:t>
      </w:r>
      <w:r>
        <w:rPr>
          <w:sz w:val="36"/>
          <w:szCs w:val="36"/>
        </w:rPr>
        <w:t xml:space="preserve">Паралельні та розподілені обчислення - </w:t>
      </w:r>
      <w:r w:rsidRPr="00913C5B">
        <w:rPr>
          <w:sz w:val="36"/>
          <w:szCs w:val="36"/>
        </w:rPr>
        <w:t>2</w:t>
      </w:r>
      <w:r w:rsidRPr="004924BF">
        <w:rPr>
          <w:sz w:val="36"/>
          <w:szCs w:val="36"/>
        </w:rPr>
        <w:t>”</w:t>
      </w:r>
      <w:r w:rsidRPr="000903FE">
        <w:rPr>
          <w:sz w:val="36"/>
          <w:szCs w:val="36"/>
        </w:rPr>
        <w:t xml:space="preserve"> на тему:</w:t>
      </w:r>
    </w:p>
    <w:p w:rsidR="004072F8" w:rsidRPr="000903FE" w:rsidRDefault="004072F8" w:rsidP="004072F8">
      <w:pPr>
        <w:spacing w:after="0" w:line="360" w:lineRule="auto"/>
        <w:jc w:val="center"/>
        <w:rPr>
          <w:sz w:val="36"/>
          <w:szCs w:val="36"/>
        </w:rPr>
      </w:pPr>
      <w:r w:rsidRPr="000903FE">
        <w:rPr>
          <w:sz w:val="36"/>
          <w:szCs w:val="36"/>
        </w:rPr>
        <w:t>“</w:t>
      </w:r>
      <w:r>
        <w:rPr>
          <w:sz w:val="36"/>
          <w:szCs w:val="36"/>
        </w:rPr>
        <w:t>Програмування для ПКС з Л</w:t>
      </w:r>
      <w:r>
        <w:rPr>
          <w:sz w:val="36"/>
          <w:szCs w:val="36"/>
        </w:rPr>
        <w:t xml:space="preserve">П. </w:t>
      </w:r>
      <w:r>
        <w:rPr>
          <w:sz w:val="36"/>
          <w:szCs w:val="36"/>
        </w:rPr>
        <w:t xml:space="preserve">Бібліотека </w:t>
      </w:r>
      <w:r>
        <w:rPr>
          <w:sz w:val="36"/>
          <w:szCs w:val="36"/>
          <w:lang w:val="en-US"/>
        </w:rPr>
        <w:t>MPI</w:t>
      </w:r>
      <w:r w:rsidRPr="000F1791">
        <w:rPr>
          <w:sz w:val="36"/>
          <w:szCs w:val="36"/>
        </w:rPr>
        <w:t>”</w:t>
      </w:r>
    </w:p>
    <w:p w:rsidR="004072F8" w:rsidRDefault="004072F8" w:rsidP="004072F8">
      <w:pPr>
        <w:spacing w:after="0" w:line="360" w:lineRule="auto"/>
        <w:jc w:val="center"/>
        <w:rPr>
          <w:sz w:val="36"/>
          <w:szCs w:val="36"/>
        </w:rPr>
      </w:pPr>
    </w:p>
    <w:p w:rsidR="004072F8" w:rsidRPr="000903FE" w:rsidRDefault="004072F8" w:rsidP="004072F8">
      <w:pPr>
        <w:spacing w:after="0" w:line="360" w:lineRule="auto"/>
        <w:jc w:val="center"/>
        <w:rPr>
          <w:sz w:val="36"/>
          <w:szCs w:val="36"/>
        </w:rPr>
      </w:pPr>
    </w:p>
    <w:p w:rsidR="004072F8" w:rsidRPr="000903FE" w:rsidRDefault="004072F8" w:rsidP="004072F8">
      <w:pPr>
        <w:spacing w:after="0" w:line="360" w:lineRule="auto"/>
        <w:jc w:val="center"/>
        <w:rPr>
          <w:sz w:val="36"/>
          <w:szCs w:val="36"/>
        </w:rPr>
      </w:pPr>
    </w:p>
    <w:p w:rsidR="004072F8" w:rsidRPr="000903FE" w:rsidRDefault="004072F8" w:rsidP="004072F8">
      <w:pPr>
        <w:spacing w:after="0" w:line="360" w:lineRule="auto"/>
        <w:jc w:val="center"/>
        <w:rPr>
          <w:sz w:val="36"/>
          <w:szCs w:val="36"/>
        </w:rPr>
      </w:pPr>
    </w:p>
    <w:p w:rsidR="004072F8" w:rsidRPr="000903FE" w:rsidRDefault="004072F8" w:rsidP="004072F8">
      <w:pPr>
        <w:spacing w:after="0" w:line="360" w:lineRule="auto"/>
        <w:jc w:val="center"/>
        <w:rPr>
          <w:sz w:val="36"/>
          <w:szCs w:val="36"/>
        </w:rPr>
      </w:pPr>
    </w:p>
    <w:p w:rsidR="004072F8" w:rsidRPr="000903FE" w:rsidRDefault="004072F8" w:rsidP="004072F8">
      <w:pPr>
        <w:spacing w:after="0" w:line="360" w:lineRule="auto"/>
        <w:jc w:val="center"/>
        <w:rPr>
          <w:sz w:val="36"/>
          <w:szCs w:val="36"/>
        </w:rPr>
      </w:pPr>
    </w:p>
    <w:p w:rsidR="004072F8" w:rsidRPr="000903FE" w:rsidRDefault="004072F8" w:rsidP="004072F8">
      <w:pPr>
        <w:spacing w:after="0" w:line="360" w:lineRule="auto"/>
        <w:jc w:val="right"/>
        <w:rPr>
          <w:szCs w:val="28"/>
        </w:rPr>
      </w:pPr>
      <w:r w:rsidRPr="000903FE">
        <w:rPr>
          <w:szCs w:val="28"/>
        </w:rPr>
        <w:t xml:space="preserve">Виконав: студент </w:t>
      </w:r>
      <w:r>
        <w:rPr>
          <w:szCs w:val="28"/>
        </w:rPr>
        <w:t>ІІІ</w:t>
      </w:r>
      <w:r w:rsidR="004245BB">
        <w:rPr>
          <w:szCs w:val="28"/>
        </w:rPr>
        <w:t xml:space="preserve"> курсу групи ІО</w:t>
      </w:r>
      <w:r w:rsidR="004245BB">
        <w:rPr>
          <w:szCs w:val="28"/>
        </w:rPr>
        <w:noBreakHyphen/>
      </w:r>
      <w:bookmarkStart w:id="0" w:name="_GoBack"/>
      <w:bookmarkEnd w:id="0"/>
      <w:r w:rsidRPr="000903FE">
        <w:rPr>
          <w:szCs w:val="28"/>
        </w:rPr>
        <w:t xml:space="preserve">01 </w:t>
      </w:r>
    </w:p>
    <w:p w:rsidR="004072F8" w:rsidRPr="000903FE" w:rsidRDefault="00065FB8" w:rsidP="004072F8">
      <w:pPr>
        <w:spacing w:after="0" w:line="360" w:lineRule="auto"/>
        <w:jc w:val="right"/>
        <w:rPr>
          <w:szCs w:val="28"/>
        </w:rPr>
      </w:pPr>
      <w:r>
        <w:rPr>
          <w:szCs w:val="28"/>
        </w:rPr>
        <w:t>Корнієнко Дмитро</w:t>
      </w:r>
    </w:p>
    <w:p w:rsidR="004072F8" w:rsidRPr="000903FE" w:rsidRDefault="004072F8" w:rsidP="004072F8">
      <w:pPr>
        <w:spacing w:after="0" w:line="360" w:lineRule="auto"/>
        <w:ind w:left="1416"/>
        <w:jc w:val="right"/>
        <w:rPr>
          <w:szCs w:val="28"/>
        </w:rPr>
      </w:pPr>
      <w:r w:rsidRPr="000903FE">
        <w:rPr>
          <w:szCs w:val="28"/>
        </w:rPr>
        <w:t xml:space="preserve">Перевірив: </w:t>
      </w:r>
      <w:r>
        <w:rPr>
          <w:szCs w:val="28"/>
        </w:rPr>
        <w:t>доцент кафедри ОТ Корочкін О.В.</w:t>
      </w:r>
    </w:p>
    <w:p w:rsidR="004072F8" w:rsidRPr="000903FE" w:rsidRDefault="004072F8" w:rsidP="004072F8">
      <w:pPr>
        <w:spacing w:after="0" w:line="360" w:lineRule="auto"/>
        <w:ind w:left="1416"/>
        <w:jc w:val="right"/>
        <w:rPr>
          <w:szCs w:val="28"/>
        </w:rPr>
      </w:pPr>
    </w:p>
    <w:p w:rsidR="004072F8" w:rsidRDefault="004072F8" w:rsidP="004072F8">
      <w:pPr>
        <w:jc w:val="center"/>
        <w:rPr>
          <w:rStyle w:val="af8"/>
        </w:rPr>
      </w:pPr>
      <w:r w:rsidRPr="000903FE">
        <w:rPr>
          <w:szCs w:val="28"/>
        </w:rPr>
        <w:t>Київ –</w:t>
      </w:r>
      <w:r>
        <w:rPr>
          <w:szCs w:val="28"/>
        </w:rPr>
        <w:t xml:space="preserve"> 2013</w:t>
      </w:r>
      <w:r>
        <w:rPr>
          <w:rStyle w:val="af8"/>
        </w:rPr>
        <w:br w:type="page"/>
      </w:r>
    </w:p>
    <w:p w:rsidR="0039322E" w:rsidRDefault="0039322E" w:rsidP="00685F62">
      <w:pPr>
        <w:pStyle w:val="af9"/>
      </w:pPr>
      <w:r>
        <w:lastRenderedPageBreak/>
        <w:t>Технічне завдання</w:t>
      </w:r>
    </w:p>
    <w:p w:rsidR="0039322E" w:rsidRDefault="0039322E" w:rsidP="0039322E">
      <w:pPr>
        <w:pStyle w:val="15"/>
        <w:rPr>
          <w:lang w:val="en-US"/>
        </w:rPr>
      </w:pPr>
      <w:r>
        <w:t>Розробити п</w:t>
      </w:r>
      <w:r w:rsidR="00DA21BD">
        <w:t>рограму для розв’язання в ПКС з</w:t>
      </w:r>
      <w:r w:rsidR="00E53ED5">
        <w:t xml:space="preserve"> Л</w:t>
      </w:r>
      <w:r>
        <w:t>П (структура на рис.</w:t>
      </w:r>
      <w:r w:rsidR="00B71EBA">
        <w:t> </w:t>
      </w:r>
      <w:r w:rsidR="00CF012D">
        <w:fldChar w:fldCharType="begin"/>
      </w:r>
      <w:r w:rsidR="00CF012D">
        <w:instrText xml:space="preserve"> REF _Ref349283541 \h  \* MERGEFORMAT </w:instrText>
      </w:r>
      <w:r w:rsidR="00CF012D">
        <w:fldChar w:fldCharType="separate"/>
      </w:r>
      <w:r w:rsidR="0063652B" w:rsidRPr="0063652B">
        <w:rPr>
          <w:vanish/>
        </w:rPr>
        <w:t xml:space="preserve">Рисунок </w:t>
      </w:r>
      <w:r w:rsidR="0063652B">
        <w:rPr>
          <w:noProof/>
        </w:rPr>
        <w:t>1</w:t>
      </w:r>
      <w:r w:rsidR="00CF012D">
        <w:fldChar w:fldCharType="end"/>
      </w:r>
      <w:r>
        <w:t>) матем</w:t>
      </w:r>
      <w:r>
        <w:t>а</w:t>
      </w:r>
      <w:r>
        <w:t>тич</w:t>
      </w:r>
      <w:r w:rsidR="00DA21BD">
        <w:t xml:space="preserve">ної </w:t>
      </w:r>
      <w:r>
        <w:t xml:space="preserve">задачі: </w:t>
      </w:r>
      <w:r w:rsidR="00085B0D" w:rsidRPr="00085B0D">
        <w:rPr>
          <w:position w:val="-12"/>
        </w:rPr>
        <w:object w:dxaOrig="4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17.25pt" o:ole="">
            <v:imagedata r:id="rId10" o:title=""/>
          </v:shape>
          <o:OLEObject Type="Embed" ProgID="Equation.DSMT4" ShapeID="_x0000_i1025" DrawAspect="Content" ObjectID="_1432086205" r:id="rId11"/>
        </w:object>
      </w:r>
      <w:r>
        <w:rPr>
          <w:lang w:val="en-US"/>
        </w:rPr>
        <w:t>.</w:t>
      </w:r>
    </w:p>
    <w:p w:rsidR="00063C7F" w:rsidRDefault="0005272A" w:rsidP="00063C7F">
      <w:pPr>
        <w:pStyle w:val="afc"/>
        <w:keepNext/>
      </w:pPr>
      <w:r>
        <w:object w:dxaOrig="7830" w:dyaOrig="5715">
          <v:shape id="_x0000_i1026" type="#_x0000_t75" style="width:393pt;height:285.75pt" o:ole="">
            <v:imagedata r:id="rId12" o:title=""/>
          </v:shape>
          <o:OLEObject Type="Embed" ProgID="Visio.Drawing.11" ShapeID="_x0000_i1026" DrawAspect="Content" ObjectID="_1432086206" r:id="rId13"/>
        </w:object>
      </w:r>
    </w:p>
    <w:p w:rsidR="00E27FBB" w:rsidRDefault="00063C7F" w:rsidP="00063C7F">
      <w:pPr>
        <w:pStyle w:val="afc"/>
      </w:pPr>
      <w:bookmarkStart w:id="1" w:name="_Ref349283541"/>
      <w:r>
        <w:t xml:space="preserve">Рисунок </w:t>
      </w:r>
      <w:fldSimple w:instr=" SEQ Рисунок \* ARABIC ">
        <w:r w:rsidR="0063652B">
          <w:rPr>
            <w:noProof/>
          </w:rPr>
          <w:t>1</w:t>
        </w:r>
      </w:fldSimple>
      <w:bookmarkEnd w:id="1"/>
      <w:r w:rsidRPr="00085B0D">
        <w:rPr>
          <w:lang w:val="ru-RU"/>
        </w:rPr>
        <w:t xml:space="preserve"> </w:t>
      </w:r>
      <w:r>
        <w:t>– Структура ПКС</w:t>
      </w:r>
      <w:r w:rsidR="00E53ED5">
        <w:t xml:space="preserve"> з ЛП</w:t>
      </w:r>
    </w:p>
    <w:p w:rsidR="0039322E" w:rsidRDefault="000A4529" w:rsidP="00BA21F7">
      <w:pPr>
        <w:pStyle w:val="af9"/>
        <w:spacing w:before="360"/>
      </w:pPr>
      <w:r>
        <w:t>Виконання роботи</w:t>
      </w:r>
    </w:p>
    <w:p w:rsidR="00297EF1" w:rsidRDefault="00763035" w:rsidP="00763035">
      <w:pPr>
        <w:pStyle w:val="affc"/>
      </w:pPr>
      <w:r>
        <w:t>Етап</w:t>
      </w:r>
      <w:r w:rsidR="00650EDF">
        <w:t> </w:t>
      </w:r>
      <w:r>
        <w:t>1. Побудова паралельного алгоритму</w:t>
      </w:r>
    </w:p>
    <w:p w:rsidR="0047036E" w:rsidRDefault="00085B0D" w:rsidP="00633ADB">
      <w:pPr>
        <w:pStyle w:val="a1"/>
        <w:numPr>
          <w:ilvl w:val="0"/>
          <w:numId w:val="5"/>
        </w:numPr>
        <w:rPr>
          <w:lang w:val="en-US"/>
        </w:rPr>
      </w:pPr>
      <w:r w:rsidRPr="00F33F70">
        <w:rPr>
          <w:position w:val="-14"/>
          <w:lang w:val="en-US"/>
        </w:rPr>
        <w:object w:dxaOrig="1880" w:dyaOrig="420">
          <v:shape id="_x0000_i1027" type="#_x0000_t75" style="width:93pt;height:20.25pt" o:ole="">
            <v:imagedata r:id="rId14" o:title=""/>
          </v:shape>
          <o:OLEObject Type="Embed" ProgID="Equation.DSMT4" ShapeID="_x0000_i1027" DrawAspect="Content" ObjectID="_1432086207" r:id="rId15"/>
        </w:object>
      </w:r>
      <w:r w:rsidR="00631B5F">
        <w:rPr>
          <w:lang w:val="en-US"/>
        </w:rPr>
        <w:t>,</w:t>
      </w:r>
    </w:p>
    <w:p w:rsidR="00631B5F" w:rsidRDefault="00631B5F" w:rsidP="00631B5F">
      <w:pPr>
        <w:pStyle w:val="a1"/>
        <w:numPr>
          <w:ilvl w:val="0"/>
          <w:numId w:val="0"/>
        </w:numPr>
        <w:ind w:left="1069"/>
        <w:rPr>
          <w:lang w:val="en-US"/>
        </w:rPr>
      </w:pPr>
      <w:r w:rsidRPr="00F33F70">
        <w:rPr>
          <w:position w:val="-14"/>
          <w:lang w:val="en-US"/>
        </w:rPr>
        <w:object w:dxaOrig="2540" w:dyaOrig="460">
          <v:shape id="_x0000_i1028" type="#_x0000_t75" style="width:125.25pt;height:23.25pt" o:ole="">
            <v:imagedata r:id="rId16" o:title=""/>
          </v:shape>
          <o:OLEObject Type="Embed" ProgID="Equation.DSMT4" ShapeID="_x0000_i1028" DrawAspect="Content" ObjectID="_1432086208" r:id="rId17"/>
        </w:object>
      </w:r>
      <w:r>
        <w:rPr>
          <w:lang w:val="en-US"/>
        </w:rPr>
        <w:t>;</w:t>
      </w:r>
    </w:p>
    <w:p w:rsidR="00631B5F" w:rsidRPr="00912E2A" w:rsidRDefault="00111E4B" w:rsidP="00912E2A">
      <w:pPr>
        <w:pStyle w:val="a1"/>
        <w:numPr>
          <w:ilvl w:val="0"/>
          <w:numId w:val="5"/>
        </w:numPr>
        <w:rPr>
          <w:lang w:val="en-US"/>
        </w:rPr>
      </w:pPr>
      <w:r w:rsidRPr="00085B0D">
        <w:rPr>
          <w:position w:val="-12"/>
        </w:rPr>
        <w:object w:dxaOrig="3540" w:dyaOrig="380">
          <v:shape id="_x0000_i1097" type="#_x0000_t75" style="width:177pt;height:18.75pt" o:ole="">
            <v:imagedata r:id="rId18" o:title=""/>
          </v:shape>
          <o:OLEObject Type="Embed" ProgID="Equation.DSMT4" ShapeID="_x0000_i1097" DrawAspect="Content" ObjectID="_1432086209" r:id="rId19"/>
        </w:object>
      </w:r>
      <w:r w:rsidR="00912E2A">
        <w:rPr>
          <w:lang w:val="en-US"/>
        </w:rPr>
        <w:t>.</w:t>
      </w:r>
    </w:p>
    <w:p w:rsidR="00297EF1" w:rsidRPr="00085B0D" w:rsidRDefault="003F1EBF" w:rsidP="003F1EBF">
      <w:pPr>
        <w:pStyle w:val="affc"/>
        <w:rPr>
          <w:lang w:val="ru-RU"/>
        </w:rPr>
      </w:pPr>
      <w:r>
        <w:t>Етап 2. Розроблення алгоритмів роботи кожного процесу</w:t>
      </w:r>
    </w:p>
    <w:p w:rsidR="009F1B9A" w:rsidRDefault="009F1B9A" w:rsidP="009F1B9A">
      <w:pPr>
        <w:pStyle w:val="affd"/>
        <w:rPr>
          <w:lang w:val="en-US"/>
        </w:rPr>
      </w:pPr>
      <w:r>
        <w:t>Задача T</w:t>
      </w:r>
      <w:r>
        <w:rPr>
          <w:lang w:val="en-US"/>
        </w:rPr>
        <w:t>1</w:t>
      </w:r>
    </w:p>
    <w:p w:rsidR="009F1B9A" w:rsidRDefault="009F1B9A" w:rsidP="009F1B9A">
      <w:pPr>
        <w:pStyle w:val="a0"/>
        <w:rPr>
          <w:lang w:val="en-US"/>
        </w:rPr>
      </w:pPr>
      <w:r>
        <w:t xml:space="preserve">Прийняти </w:t>
      </w:r>
      <w:r w:rsidR="00111E4B" w:rsidRPr="00B2510E">
        <w:rPr>
          <w:position w:val="-12"/>
        </w:rPr>
        <w:object w:dxaOrig="1240" w:dyaOrig="380">
          <v:shape id="_x0000_i1085" type="#_x0000_t75" style="width:61.5pt;height:18.75pt" o:ole="">
            <v:imagedata r:id="rId20" o:title=""/>
          </v:shape>
          <o:OLEObject Type="Embed" ProgID="Equation.DSMT4" ShapeID="_x0000_i1085" DrawAspect="Content" ObjectID="_1432086210" r:id="rId21"/>
        </w:object>
      </w:r>
      <w:r>
        <w:t xml:space="preserve"> від задачі </w:t>
      </w:r>
      <w:r>
        <w:rPr>
          <w:lang w:val="en-US"/>
        </w:rPr>
        <w:t>T4.</w:t>
      </w:r>
    </w:p>
    <w:p w:rsidR="009F1B9A" w:rsidRDefault="009F1B9A" w:rsidP="009F1B9A">
      <w:pPr>
        <w:pStyle w:val="a0"/>
        <w:rPr>
          <w:lang w:val="en-US"/>
        </w:rPr>
      </w:pPr>
      <w:r>
        <w:t xml:space="preserve">Передати </w:t>
      </w:r>
      <w:r w:rsidR="00111E4B" w:rsidRPr="00B2510E">
        <w:rPr>
          <w:position w:val="-12"/>
        </w:rPr>
        <w:object w:dxaOrig="1260" w:dyaOrig="380">
          <v:shape id="_x0000_i1086" type="#_x0000_t75" style="width:63pt;height:18.75pt" o:ole="">
            <v:imagedata r:id="rId22" o:title=""/>
          </v:shape>
          <o:OLEObject Type="Embed" ProgID="Equation.DSMT4" ShapeID="_x0000_i1086" DrawAspect="Content" ObjectID="_1432086211" r:id="rId23"/>
        </w:object>
      </w:r>
      <w:r>
        <w:t xml:space="preserve"> задачі </w:t>
      </w:r>
      <w:r>
        <w:rPr>
          <w:lang w:val="en-US"/>
        </w:rPr>
        <w:t>T2.</w:t>
      </w:r>
    </w:p>
    <w:p w:rsidR="0090362C" w:rsidRDefault="0090362C" w:rsidP="009F1B9A">
      <w:pPr>
        <w:pStyle w:val="a0"/>
        <w:rPr>
          <w:lang w:val="en-US"/>
        </w:rPr>
      </w:pPr>
      <w:r>
        <w:t xml:space="preserve">Прийняти </w:t>
      </w:r>
      <w:r w:rsidR="00111E4B" w:rsidRPr="009F1B9A">
        <w:rPr>
          <w:position w:val="-12"/>
        </w:rPr>
        <w:object w:dxaOrig="1660" w:dyaOrig="380">
          <v:shape id="_x0000_i1087" type="#_x0000_t75" style="width:83.25pt;height:18.75pt" o:ole="">
            <v:imagedata r:id="rId24" o:title=""/>
          </v:shape>
          <o:OLEObject Type="Embed" ProgID="Equation.DSMT4" ShapeID="_x0000_i1087" DrawAspect="Content" ObjectID="_1432086212" r:id="rId25"/>
        </w:object>
      </w:r>
      <w:r>
        <w:t xml:space="preserve"> від задачі </w:t>
      </w:r>
      <w:r>
        <w:rPr>
          <w:lang w:val="en-US"/>
        </w:rPr>
        <w:t>T2.</w:t>
      </w:r>
    </w:p>
    <w:p w:rsidR="007F4001" w:rsidRDefault="007F4001" w:rsidP="009F1B9A">
      <w:pPr>
        <w:pStyle w:val="a0"/>
        <w:rPr>
          <w:lang w:val="en-US"/>
        </w:rPr>
      </w:pPr>
      <w:r>
        <w:t xml:space="preserve">Обчислення </w:t>
      </w:r>
      <w:r w:rsidR="00111E4B" w:rsidRPr="00F33F70">
        <w:rPr>
          <w:position w:val="-14"/>
          <w:lang w:val="en-US"/>
        </w:rPr>
        <w:object w:dxaOrig="1820" w:dyaOrig="420">
          <v:shape id="_x0000_i1088" type="#_x0000_t75" style="width:90.75pt;height:20.25pt" o:ole="">
            <v:imagedata r:id="rId26" o:title=""/>
          </v:shape>
          <o:OLEObject Type="Embed" ProgID="Equation.DSMT4" ShapeID="_x0000_i1088" DrawAspect="Content" ObjectID="_1432086213" r:id="rId27"/>
        </w:object>
      </w:r>
      <w:r>
        <w:rPr>
          <w:lang w:val="en-US"/>
        </w:rPr>
        <w:t>.</w:t>
      </w:r>
      <w:r w:rsidR="00111E4B">
        <w:rPr>
          <w:lang w:val="en-US"/>
        </w:rPr>
        <w:tab/>
      </w:r>
    </w:p>
    <w:p w:rsidR="0067453B" w:rsidRPr="004004A5" w:rsidRDefault="0067453B" w:rsidP="009F1B9A">
      <w:pPr>
        <w:pStyle w:val="a0"/>
        <w:rPr>
          <w:lang w:val="en-US"/>
        </w:rPr>
      </w:pPr>
      <w:r>
        <w:t xml:space="preserve">Передати </w:t>
      </w:r>
      <w:r w:rsidRPr="0067453B">
        <w:rPr>
          <w:position w:val="-6"/>
        </w:rPr>
        <w:object w:dxaOrig="220" w:dyaOrig="240">
          <v:shape id="_x0000_i1029" type="#_x0000_t75" style="width:11.25pt;height:12pt" o:ole="">
            <v:imagedata r:id="rId28" o:title=""/>
          </v:shape>
          <o:OLEObject Type="Embed" ProgID="Equation.DSMT4" ShapeID="_x0000_i1029" DrawAspect="Content" ObjectID="_1432086214" r:id="rId29"/>
        </w:object>
      </w:r>
      <w:r>
        <w:t xml:space="preserve"> задачі </w:t>
      </w:r>
      <w:r>
        <w:rPr>
          <w:lang w:val="en-US"/>
        </w:rPr>
        <w:t>T2.</w:t>
      </w:r>
    </w:p>
    <w:p w:rsidR="004004A5" w:rsidRPr="004004A5" w:rsidRDefault="004004A5" w:rsidP="004004A5">
      <w:pPr>
        <w:pStyle w:val="a0"/>
        <w:rPr>
          <w:lang w:val="en-US"/>
        </w:rPr>
      </w:pPr>
      <w:r>
        <w:t xml:space="preserve">Прийняти </w:t>
      </w:r>
      <w:r w:rsidRPr="00DE2314">
        <w:rPr>
          <w:position w:val="-6"/>
          <w:lang w:val="en-US"/>
        </w:rPr>
        <w:object w:dxaOrig="220" w:dyaOrig="240">
          <v:shape id="_x0000_i1030" type="#_x0000_t75" style="width:11.25pt;height:12pt" o:ole="">
            <v:imagedata r:id="rId30" o:title=""/>
          </v:shape>
          <o:OLEObject Type="Embed" ProgID="Equation.DSMT4" ShapeID="_x0000_i1030" DrawAspect="Content" ObjectID="_1432086215" r:id="rId31"/>
        </w:object>
      </w:r>
      <w:r>
        <w:rPr>
          <w:lang w:val="en-US"/>
        </w:rPr>
        <w:t xml:space="preserve"> </w:t>
      </w:r>
      <w:r>
        <w:t xml:space="preserve">від задачі </w:t>
      </w:r>
      <w:r>
        <w:rPr>
          <w:lang w:val="en-US"/>
        </w:rPr>
        <w:t>T</w:t>
      </w:r>
      <w:r>
        <w:t>2</w:t>
      </w:r>
      <w:r>
        <w:rPr>
          <w:lang w:val="en-US"/>
        </w:rPr>
        <w:t>.</w:t>
      </w:r>
    </w:p>
    <w:p w:rsidR="009165E6" w:rsidRPr="000570B2" w:rsidRDefault="00551D79" w:rsidP="000570B2">
      <w:pPr>
        <w:pStyle w:val="a0"/>
        <w:numPr>
          <w:ilvl w:val="0"/>
          <w:numId w:val="4"/>
        </w:numPr>
        <w:rPr>
          <w:lang w:val="en-US"/>
        </w:rPr>
      </w:pPr>
      <w:r>
        <w:t xml:space="preserve">Обчислення </w:t>
      </w:r>
      <w:r w:rsidR="00111E4B" w:rsidRPr="00323F42">
        <w:rPr>
          <w:position w:val="-12"/>
        </w:rPr>
        <w:object w:dxaOrig="3540" w:dyaOrig="380">
          <v:shape id="_x0000_i1089" type="#_x0000_t75" style="width:177pt;height:18.75pt" o:ole="">
            <v:imagedata r:id="rId32" o:title=""/>
          </v:shape>
          <o:OLEObject Type="Embed" ProgID="Equation.DSMT4" ShapeID="_x0000_i1089" DrawAspect="Content" ObjectID="_1432086216" r:id="rId33"/>
        </w:object>
      </w:r>
      <w:r>
        <w:t>.</w:t>
      </w:r>
    </w:p>
    <w:p w:rsidR="00113220" w:rsidRDefault="00113220" w:rsidP="00113220">
      <w:pPr>
        <w:pStyle w:val="a0"/>
        <w:rPr>
          <w:lang w:val="en-US"/>
        </w:rPr>
      </w:pPr>
      <w:r>
        <w:lastRenderedPageBreak/>
        <w:t xml:space="preserve">Передати </w:t>
      </w:r>
      <w:r w:rsidR="00111E4B" w:rsidRPr="001E3964">
        <w:rPr>
          <w:position w:val="-12"/>
          <w:lang w:val="en-US"/>
        </w:rPr>
        <w:object w:dxaOrig="600" w:dyaOrig="380">
          <v:shape id="_x0000_i1090" type="#_x0000_t75" style="width:28.5pt;height:18.75pt" o:ole="">
            <v:imagedata r:id="rId34" o:title=""/>
          </v:shape>
          <o:OLEObject Type="Embed" ProgID="Equation.DSMT4" ShapeID="_x0000_i1090" DrawAspect="Content" ObjectID="_1432086217" r:id="rId35"/>
        </w:object>
      </w:r>
      <w:r>
        <w:rPr>
          <w:lang w:val="en-US"/>
        </w:rPr>
        <w:t xml:space="preserve"> </w:t>
      </w:r>
      <w:r>
        <w:t xml:space="preserve">задачі </w:t>
      </w:r>
      <w:r w:rsidR="000570B2">
        <w:rPr>
          <w:lang w:val="en-US"/>
        </w:rPr>
        <w:t>T2</w:t>
      </w:r>
      <w:r>
        <w:rPr>
          <w:lang w:val="en-US"/>
        </w:rPr>
        <w:t>.</w:t>
      </w:r>
    </w:p>
    <w:p w:rsidR="009F1B9A" w:rsidRDefault="009F1B9A" w:rsidP="009F1B9A">
      <w:pPr>
        <w:pStyle w:val="affd"/>
        <w:rPr>
          <w:lang w:val="en-US"/>
        </w:rPr>
      </w:pPr>
      <w:r>
        <w:t>Задача T</w:t>
      </w:r>
      <w:r>
        <w:rPr>
          <w:lang w:val="en-US"/>
        </w:rPr>
        <w:t>2</w:t>
      </w:r>
    </w:p>
    <w:p w:rsidR="009F1B9A" w:rsidRDefault="009F1B9A" w:rsidP="009F1B9A">
      <w:pPr>
        <w:pStyle w:val="a0"/>
        <w:numPr>
          <w:ilvl w:val="0"/>
          <w:numId w:val="10"/>
        </w:numPr>
        <w:rPr>
          <w:lang w:val="en-US"/>
        </w:rPr>
      </w:pPr>
      <w:r>
        <w:t xml:space="preserve">Прийняти </w:t>
      </w:r>
      <w:r w:rsidR="00111E4B" w:rsidRPr="00B2510E">
        <w:rPr>
          <w:position w:val="-12"/>
        </w:rPr>
        <w:object w:dxaOrig="1260" w:dyaOrig="380">
          <v:shape id="_x0000_i1091" type="#_x0000_t75" style="width:63pt;height:18.75pt" o:ole="">
            <v:imagedata r:id="rId36" o:title=""/>
          </v:shape>
          <o:OLEObject Type="Embed" ProgID="Equation.DSMT4" ShapeID="_x0000_i1091" DrawAspect="Content" ObjectID="_1432086218" r:id="rId37"/>
        </w:object>
      </w:r>
      <w:r>
        <w:t xml:space="preserve"> від задачі </w:t>
      </w:r>
      <w:r w:rsidRPr="009F1B9A">
        <w:rPr>
          <w:lang w:val="en-US"/>
        </w:rPr>
        <w:t>T1.</w:t>
      </w:r>
    </w:p>
    <w:p w:rsidR="00111E4B" w:rsidRDefault="00111E4B" w:rsidP="00111E4B">
      <w:pPr>
        <w:pStyle w:val="a0"/>
        <w:numPr>
          <w:ilvl w:val="0"/>
          <w:numId w:val="10"/>
        </w:numPr>
        <w:rPr>
          <w:lang w:val="en-US"/>
        </w:rPr>
      </w:pPr>
      <w:r>
        <w:t xml:space="preserve">Передати </w:t>
      </w:r>
      <w:r w:rsidRPr="00B2510E">
        <w:rPr>
          <w:position w:val="-12"/>
        </w:rPr>
        <w:object w:dxaOrig="1160" w:dyaOrig="380">
          <v:shape id="_x0000_i1092" type="#_x0000_t75" style="width:57.75pt;height:18.75pt" o:ole="">
            <v:imagedata r:id="rId38" o:title=""/>
          </v:shape>
          <o:OLEObject Type="Embed" ProgID="Equation.DSMT4" ShapeID="_x0000_i1092" DrawAspect="Content" ObjectID="_1432086219" r:id="rId39"/>
        </w:object>
      </w:r>
      <w:r>
        <w:t xml:space="preserve"> задачі </w:t>
      </w:r>
      <w:r>
        <w:rPr>
          <w:lang w:val="en-US"/>
        </w:rPr>
        <w:t>T3.</w:t>
      </w:r>
    </w:p>
    <w:p w:rsidR="00C6773D" w:rsidRDefault="00C6773D" w:rsidP="009F1B9A">
      <w:pPr>
        <w:pStyle w:val="a0"/>
        <w:numPr>
          <w:ilvl w:val="0"/>
          <w:numId w:val="10"/>
        </w:numPr>
        <w:rPr>
          <w:lang w:val="en-US"/>
        </w:rPr>
      </w:pPr>
      <w:r>
        <w:t xml:space="preserve">Прийняти </w:t>
      </w:r>
      <w:r w:rsidR="00111E4B" w:rsidRPr="009F1B9A">
        <w:rPr>
          <w:position w:val="-12"/>
        </w:rPr>
        <w:object w:dxaOrig="1840" w:dyaOrig="380">
          <v:shape id="_x0000_i1093" type="#_x0000_t75" style="width:92.25pt;height:18.75pt" o:ole="">
            <v:imagedata r:id="rId40" o:title=""/>
          </v:shape>
          <o:OLEObject Type="Embed" ProgID="Equation.DSMT4" ShapeID="_x0000_i1093" DrawAspect="Content" ObjectID="_1432086220" r:id="rId41"/>
        </w:object>
      </w:r>
      <w:r>
        <w:t xml:space="preserve"> від задачі </w:t>
      </w:r>
      <w:r>
        <w:rPr>
          <w:lang w:val="en-US"/>
        </w:rPr>
        <w:t>T3.</w:t>
      </w:r>
    </w:p>
    <w:p w:rsidR="000E6770" w:rsidRDefault="000E6770" w:rsidP="009F1B9A">
      <w:pPr>
        <w:pStyle w:val="a0"/>
        <w:numPr>
          <w:ilvl w:val="0"/>
          <w:numId w:val="10"/>
        </w:numPr>
        <w:rPr>
          <w:lang w:val="en-US"/>
        </w:rPr>
      </w:pPr>
      <w:r>
        <w:t xml:space="preserve">Передати </w:t>
      </w:r>
      <w:r w:rsidR="00111E4B" w:rsidRPr="009F1B9A">
        <w:rPr>
          <w:position w:val="-12"/>
        </w:rPr>
        <w:object w:dxaOrig="1660" w:dyaOrig="380">
          <v:shape id="_x0000_i1094" type="#_x0000_t75" style="width:83.25pt;height:18.75pt" o:ole="">
            <v:imagedata r:id="rId42" o:title=""/>
          </v:shape>
          <o:OLEObject Type="Embed" ProgID="Equation.DSMT4" ShapeID="_x0000_i1094" DrawAspect="Content" ObjectID="_1432086221" r:id="rId43"/>
        </w:object>
      </w:r>
      <w:r>
        <w:t xml:space="preserve"> задачі </w:t>
      </w:r>
      <w:r>
        <w:rPr>
          <w:lang w:val="en-US"/>
        </w:rPr>
        <w:t>T1.</w:t>
      </w:r>
    </w:p>
    <w:p w:rsidR="007F4001" w:rsidRDefault="007F4001" w:rsidP="007F4001">
      <w:pPr>
        <w:pStyle w:val="a0"/>
        <w:rPr>
          <w:lang w:val="en-US"/>
        </w:rPr>
      </w:pPr>
      <w:r>
        <w:t xml:space="preserve">Обчислення </w:t>
      </w:r>
      <w:r w:rsidR="00111E4B" w:rsidRPr="00F33F70">
        <w:rPr>
          <w:position w:val="-14"/>
          <w:lang w:val="en-US"/>
        </w:rPr>
        <w:object w:dxaOrig="1820" w:dyaOrig="420">
          <v:shape id="_x0000_i1095" type="#_x0000_t75" style="width:90.75pt;height:20.25pt" o:ole="">
            <v:imagedata r:id="rId44" o:title=""/>
          </v:shape>
          <o:OLEObject Type="Embed" ProgID="Equation.DSMT4" ShapeID="_x0000_i1095" DrawAspect="Content" ObjectID="_1432086222" r:id="rId45"/>
        </w:object>
      </w:r>
      <w:r>
        <w:rPr>
          <w:lang w:val="en-US"/>
        </w:rPr>
        <w:t>.</w:t>
      </w:r>
    </w:p>
    <w:p w:rsidR="007F4001" w:rsidRDefault="00310D02" w:rsidP="009F1B9A">
      <w:pPr>
        <w:pStyle w:val="a0"/>
        <w:numPr>
          <w:ilvl w:val="0"/>
          <w:numId w:val="10"/>
        </w:numPr>
        <w:rPr>
          <w:lang w:val="en-US"/>
        </w:rPr>
      </w:pPr>
      <w:r>
        <w:t xml:space="preserve">Прийняти </w:t>
      </w:r>
      <w:r w:rsidRPr="00310D02">
        <w:rPr>
          <w:position w:val="-12"/>
          <w:lang w:val="en-US"/>
        </w:rPr>
        <w:object w:dxaOrig="260" w:dyaOrig="380">
          <v:shape id="_x0000_i1031" type="#_x0000_t75" style="width:12.75pt;height:18.75pt" o:ole="">
            <v:imagedata r:id="rId46" o:title=""/>
          </v:shape>
          <o:OLEObject Type="Embed" ProgID="Equation.DSMT4" ShapeID="_x0000_i1031" DrawAspect="Content" ObjectID="_1432086223" r:id="rId47"/>
        </w:object>
      </w:r>
      <w:r>
        <w:rPr>
          <w:lang w:val="en-US"/>
        </w:rPr>
        <w:t xml:space="preserve"> </w:t>
      </w:r>
      <w:r>
        <w:t xml:space="preserve">від задачі </w:t>
      </w:r>
      <w:r>
        <w:rPr>
          <w:lang w:val="en-US"/>
        </w:rPr>
        <w:t>T1.</w:t>
      </w:r>
    </w:p>
    <w:p w:rsidR="00310D02" w:rsidRPr="00784904" w:rsidRDefault="00310D02" w:rsidP="009F1B9A">
      <w:pPr>
        <w:pStyle w:val="a0"/>
        <w:numPr>
          <w:ilvl w:val="0"/>
          <w:numId w:val="10"/>
        </w:numPr>
        <w:rPr>
          <w:lang w:val="en-US"/>
        </w:rPr>
      </w:pPr>
      <w:r>
        <w:t xml:space="preserve">Обчислення </w:t>
      </w:r>
      <w:r w:rsidRPr="00F33F70">
        <w:rPr>
          <w:position w:val="-14"/>
          <w:lang w:val="en-US"/>
        </w:rPr>
        <w:object w:dxaOrig="1719" w:dyaOrig="420">
          <v:shape id="_x0000_i1032" type="#_x0000_t75" style="width:86.25pt;height:20.25pt" o:ole="">
            <v:imagedata r:id="rId48" o:title=""/>
          </v:shape>
          <o:OLEObject Type="Embed" ProgID="Equation.DSMT4" ShapeID="_x0000_i1032" DrawAspect="Content" ObjectID="_1432086224" r:id="rId49"/>
        </w:object>
      </w:r>
      <w:r>
        <w:t>.</w:t>
      </w:r>
    </w:p>
    <w:p w:rsidR="00784904" w:rsidRDefault="00784904" w:rsidP="00784904">
      <w:pPr>
        <w:pStyle w:val="a0"/>
        <w:numPr>
          <w:ilvl w:val="0"/>
          <w:numId w:val="10"/>
        </w:numPr>
        <w:rPr>
          <w:lang w:val="en-US"/>
        </w:rPr>
      </w:pPr>
      <w:r>
        <w:t xml:space="preserve">Прийняти </w:t>
      </w:r>
      <w:r w:rsidRPr="00310D02">
        <w:rPr>
          <w:position w:val="-12"/>
          <w:lang w:val="en-US"/>
        </w:rPr>
        <w:object w:dxaOrig="279" w:dyaOrig="380">
          <v:shape id="_x0000_i1033" type="#_x0000_t75" style="width:14.25pt;height:18.75pt" o:ole="">
            <v:imagedata r:id="rId50" o:title=""/>
          </v:shape>
          <o:OLEObject Type="Embed" ProgID="Equation.DSMT4" ShapeID="_x0000_i1033" DrawAspect="Content" ObjectID="_1432086225" r:id="rId51"/>
        </w:object>
      </w:r>
      <w:r>
        <w:rPr>
          <w:lang w:val="en-US"/>
        </w:rPr>
        <w:t xml:space="preserve"> </w:t>
      </w:r>
      <w:r>
        <w:t xml:space="preserve">від задачі </w:t>
      </w:r>
      <w:r>
        <w:rPr>
          <w:lang w:val="en-US"/>
        </w:rPr>
        <w:t>T</w:t>
      </w:r>
      <w:r>
        <w:t>3</w:t>
      </w:r>
      <w:r>
        <w:rPr>
          <w:lang w:val="en-US"/>
        </w:rPr>
        <w:t>.</w:t>
      </w:r>
    </w:p>
    <w:p w:rsidR="00784904" w:rsidRPr="009F1B9A" w:rsidRDefault="00784904" w:rsidP="00784904">
      <w:pPr>
        <w:pStyle w:val="a0"/>
        <w:numPr>
          <w:ilvl w:val="0"/>
          <w:numId w:val="10"/>
        </w:numPr>
        <w:rPr>
          <w:lang w:val="en-US"/>
        </w:rPr>
      </w:pPr>
      <w:r>
        <w:t xml:space="preserve">Обчислення </w:t>
      </w:r>
      <w:r w:rsidRPr="00F33F70">
        <w:rPr>
          <w:position w:val="-14"/>
          <w:lang w:val="en-US"/>
        </w:rPr>
        <w:object w:dxaOrig="1740" w:dyaOrig="420">
          <v:shape id="_x0000_i1034" type="#_x0000_t75" style="width:87pt;height:20.25pt" o:ole="">
            <v:imagedata r:id="rId52" o:title=""/>
          </v:shape>
          <o:OLEObject Type="Embed" ProgID="Equation.DSMT4" ShapeID="_x0000_i1034" DrawAspect="Content" ObjectID="_1432086226" r:id="rId53"/>
        </w:object>
      </w:r>
      <w:r>
        <w:t>.</w:t>
      </w:r>
    </w:p>
    <w:p w:rsidR="00CA509C" w:rsidRPr="00DE2314" w:rsidRDefault="00CA509C" w:rsidP="00CA509C">
      <w:pPr>
        <w:pStyle w:val="a0"/>
        <w:rPr>
          <w:lang w:val="en-US"/>
        </w:rPr>
      </w:pPr>
      <w:r>
        <w:t xml:space="preserve">Передати </w:t>
      </w:r>
      <w:r w:rsidRPr="0067453B">
        <w:rPr>
          <w:position w:val="-6"/>
        </w:rPr>
        <w:object w:dxaOrig="220" w:dyaOrig="240">
          <v:shape id="_x0000_i1035" type="#_x0000_t75" style="width:11.25pt;height:12pt" o:ole="">
            <v:imagedata r:id="rId28" o:title=""/>
          </v:shape>
          <o:OLEObject Type="Embed" ProgID="Equation.DSMT4" ShapeID="_x0000_i1035" DrawAspect="Content" ObjectID="_1432086227" r:id="rId54"/>
        </w:object>
      </w:r>
      <w:r>
        <w:t xml:space="preserve"> задачі </w:t>
      </w:r>
      <w:r>
        <w:rPr>
          <w:lang w:val="en-US"/>
        </w:rPr>
        <w:t>T</w:t>
      </w:r>
      <w:r>
        <w:t>5</w:t>
      </w:r>
      <w:r>
        <w:rPr>
          <w:lang w:val="en-US"/>
        </w:rPr>
        <w:t>.</w:t>
      </w:r>
    </w:p>
    <w:p w:rsidR="00DE2314" w:rsidRPr="004004A5" w:rsidRDefault="00DE2314" w:rsidP="00CA509C">
      <w:pPr>
        <w:pStyle w:val="a0"/>
        <w:rPr>
          <w:lang w:val="en-US"/>
        </w:rPr>
      </w:pPr>
      <w:r>
        <w:t xml:space="preserve">Прийняти </w:t>
      </w:r>
      <w:r w:rsidRPr="00DE2314">
        <w:rPr>
          <w:position w:val="-6"/>
          <w:lang w:val="en-US"/>
        </w:rPr>
        <w:object w:dxaOrig="220" w:dyaOrig="240">
          <v:shape id="_x0000_i1036" type="#_x0000_t75" style="width:11.25pt;height:12pt" o:ole="">
            <v:imagedata r:id="rId30" o:title=""/>
          </v:shape>
          <o:OLEObject Type="Embed" ProgID="Equation.DSMT4" ShapeID="_x0000_i1036" DrawAspect="Content" ObjectID="_1432086228" r:id="rId55"/>
        </w:object>
      </w:r>
      <w:r>
        <w:rPr>
          <w:lang w:val="en-US"/>
        </w:rPr>
        <w:t xml:space="preserve"> </w:t>
      </w:r>
      <w:r>
        <w:t xml:space="preserve">від задачі </w:t>
      </w:r>
      <w:r>
        <w:rPr>
          <w:lang w:val="en-US"/>
        </w:rPr>
        <w:t>T</w:t>
      </w:r>
      <w:r>
        <w:t>5</w:t>
      </w:r>
      <w:r>
        <w:rPr>
          <w:lang w:val="en-US"/>
        </w:rPr>
        <w:t>.</w:t>
      </w:r>
    </w:p>
    <w:p w:rsidR="004004A5" w:rsidRPr="00DE2314" w:rsidRDefault="004004A5" w:rsidP="004004A5">
      <w:pPr>
        <w:pStyle w:val="a0"/>
        <w:rPr>
          <w:lang w:val="en-US"/>
        </w:rPr>
      </w:pPr>
      <w:r>
        <w:t xml:space="preserve">Передати </w:t>
      </w:r>
      <w:r w:rsidRPr="0067453B">
        <w:rPr>
          <w:position w:val="-6"/>
        </w:rPr>
        <w:object w:dxaOrig="220" w:dyaOrig="240">
          <v:shape id="_x0000_i1037" type="#_x0000_t75" style="width:11.25pt;height:12pt" o:ole="">
            <v:imagedata r:id="rId28" o:title=""/>
          </v:shape>
          <o:OLEObject Type="Embed" ProgID="Equation.DSMT4" ShapeID="_x0000_i1037" DrawAspect="Content" ObjectID="_1432086229" r:id="rId56"/>
        </w:object>
      </w:r>
      <w:r>
        <w:t xml:space="preserve"> задачі </w:t>
      </w:r>
      <w:r>
        <w:rPr>
          <w:lang w:val="en-US"/>
        </w:rPr>
        <w:t>T</w:t>
      </w:r>
      <w:r>
        <w:t>1.</w:t>
      </w:r>
    </w:p>
    <w:p w:rsidR="00F96CEA" w:rsidRPr="00DE2314" w:rsidRDefault="00F96CEA" w:rsidP="00F96CEA">
      <w:pPr>
        <w:pStyle w:val="a0"/>
        <w:rPr>
          <w:lang w:val="en-US"/>
        </w:rPr>
      </w:pPr>
      <w:r>
        <w:t xml:space="preserve">Передати </w:t>
      </w:r>
      <w:r w:rsidRPr="0067453B">
        <w:rPr>
          <w:position w:val="-6"/>
        </w:rPr>
        <w:object w:dxaOrig="220" w:dyaOrig="240">
          <v:shape id="_x0000_i1038" type="#_x0000_t75" style="width:11.25pt;height:12pt" o:ole="">
            <v:imagedata r:id="rId28" o:title=""/>
          </v:shape>
          <o:OLEObject Type="Embed" ProgID="Equation.DSMT4" ShapeID="_x0000_i1038" DrawAspect="Content" ObjectID="_1432086230" r:id="rId57"/>
        </w:object>
      </w:r>
      <w:r>
        <w:t xml:space="preserve"> задачі </w:t>
      </w:r>
      <w:r>
        <w:rPr>
          <w:lang w:val="en-US"/>
        </w:rPr>
        <w:t>T</w:t>
      </w:r>
      <w:r>
        <w:t>3.</w:t>
      </w:r>
    </w:p>
    <w:p w:rsidR="00551D79" w:rsidRDefault="00551D79" w:rsidP="00551D79">
      <w:pPr>
        <w:pStyle w:val="a0"/>
        <w:rPr>
          <w:lang w:val="en-US"/>
        </w:rPr>
      </w:pPr>
      <w:r>
        <w:t xml:space="preserve">Обчислення </w:t>
      </w:r>
      <w:r w:rsidR="00111E4B" w:rsidRPr="00323F42">
        <w:rPr>
          <w:position w:val="-12"/>
        </w:rPr>
        <w:object w:dxaOrig="3540" w:dyaOrig="380">
          <v:shape id="_x0000_i1096" type="#_x0000_t75" style="width:177pt;height:18.75pt" o:ole="">
            <v:imagedata r:id="rId58" o:title=""/>
          </v:shape>
          <o:OLEObject Type="Embed" ProgID="Equation.DSMT4" ShapeID="_x0000_i1096" DrawAspect="Content" ObjectID="_1432086231" r:id="rId59"/>
        </w:object>
      </w:r>
      <w:r>
        <w:t>.</w:t>
      </w:r>
    </w:p>
    <w:p w:rsidR="004004A5" w:rsidRDefault="001E3964" w:rsidP="00CA509C">
      <w:pPr>
        <w:pStyle w:val="a0"/>
        <w:rPr>
          <w:lang w:val="en-US"/>
        </w:rPr>
      </w:pPr>
      <w:r>
        <w:t xml:space="preserve">Прийняти </w:t>
      </w:r>
      <w:r w:rsidR="005977D2" w:rsidRPr="001E3964">
        <w:rPr>
          <w:position w:val="-12"/>
          <w:lang w:val="en-US"/>
        </w:rPr>
        <w:object w:dxaOrig="600" w:dyaOrig="380">
          <v:shape id="_x0000_i1039" type="#_x0000_t75" style="width:29.25pt;height:18.75pt" o:ole="">
            <v:imagedata r:id="rId60" o:title=""/>
          </v:shape>
          <o:OLEObject Type="Embed" ProgID="Equation.DSMT4" ShapeID="_x0000_i1039" DrawAspect="Content" ObjectID="_1432086232" r:id="rId61"/>
        </w:object>
      </w:r>
      <w:r>
        <w:rPr>
          <w:lang w:val="en-US"/>
        </w:rPr>
        <w:t xml:space="preserve"> </w:t>
      </w:r>
      <w:r>
        <w:t xml:space="preserve">від задачі </w:t>
      </w:r>
      <w:r w:rsidR="005977D2">
        <w:rPr>
          <w:lang w:val="en-US"/>
        </w:rPr>
        <w:t>T1</w:t>
      </w:r>
      <w:r>
        <w:rPr>
          <w:lang w:val="en-US"/>
        </w:rPr>
        <w:t>.</w:t>
      </w:r>
    </w:p>
    <w:p w:rsidR="001B5ABE" w:rsidRDefault="001B5ABE" w:rsidP="001B5ABE">
      <w:pPr>
        <w:pStyle w:val="a0"/>
        <w:rPr>
          <w:lang w:val="en-US"/>
        </w:rPr>
      </w:pPr>
      <w:r>
        <w:t xml:space="preserve">Передати </w:t>
      </w:r>
      <w:r w:rsidR="005977D2" w:rsidRPr="001E3964">
        <w:rPr>
          <w:position w:val="-12"/>
          <w:lang w:val="en-US"/>
        </w:rPr>
        <w:object w:dxaOrig="700" w:dyaOrig="380">
          <v:shape id="_x0000_i1040" type="#_x0000_t75" style="width:34.5pt;height:18.75pt" o:ole="">
            <v:imagedata r:id="rId62" o:title=""/>
          </v:shape>
          <o:OLEObject Type="Embed" ProgID="Equation.DSMT4" ShapeID="_x0000_i1040" DrawAspect="Content" ObjectID="_1432086233" r:id="rId63"/>
        </w:object>
      </w:r>
      <w:r>
        <w:rPr>
          <w:lang w:val="en-US"/>
        </w:rPr>
        <w:t xml:space="preserve"> </w:t>
      </w:r>
      <w:r>
        <w:t xml:space="preserve">задачі </w:t>
      </w:r>
      <w:r w:rsidR="005977D2">
        <w:rPr>
          <w:lang w:val="en-US"/>
        </w:rPr>
        <w:t>T3</w:t>
      </w:r>
      <w:r>
        <w:rPr>
          <w:lang w:val="en-US"/>
        </w:rPr>
        <w:t>.</w:t>
      </w:r>
    </w:p>
    <w:p w:rsidR="009F1B9A" w:rsidRDefault="009F1B9A" w:rsidP="009F1B9A">
      <w:pPr>
        <w:pStyle w:val="affd"/>
        <w:rPr>
          <w:lang w:val="en-US"/>
        </w:rPr>
      </w:pPr>
      <w:r>
        <w:t>Задача T</w:t>
      </w:r>
      <w:r>
        <w:rPr>
          <w:lang w:val="en-US"/>
        </w:rPr>
        <w:t>3</w:t>
      </w:r>
    </w:p>
    <w:p w:rsidR="009F1B9A" w:rsidRDefault="005977D2" w:rsidP="005977D2">
      <w:pPr>
        <w:pStyle w:val="a0"/>
        <w:numPr>
          <w:ilvl w:val="0"/>
          <w:numId w:val="17"/>
        </w:numPr>
        <w:rPr>
          <w:lang w:val="en-US"/>
        </w:rPr>
      </w:pPr>
      <w:r>
        <w:t>П</w:t>
      </w:r>
      <w:r>
        <w:rPr>
          <w:lang w:val="ru-RU"/>
        </w:rPr>
        <w:t>рийняти</w:t>
      </w:r>
      <w:r w:rsidR="009F1B9A">
        <w:t xml:space="preserve"> </w:t>
      </w:r>
      <w:r w:rsidR="00971471" w:rsidRPr="009F1B9A">
        <w:rPr>
          <w:position w:val="-12"/>
        </w:rPr>
        <w:object w:dxaOrig="1820" w:dyaOrig="380">
          <v:shape id="_x0000_i1098" type="#_x0000_t75" style="width:91.5pt;height:18.75pt" o:ole="">
            <v:imagedata r:id="rId64" o:title=""/>
          </v:shape>
          <o:OLEObject Type="Embed" ProgID="Equation.DSMT4" ShapeID="_x0000_i1098" DrawAspect="Content" ObjectID="_1432086234" r:id="rId65"/>
        </w:object>
      </w:r>
      <w:r>
        <w:rPr>
          <w:lang w:val="ru-RU"/>
        </w:rPr>
        <w:t xml:space="preserve"> </w:t>
      </w:r>
      <w:r>
        <w:t xml:space="preserve">від </w:t>
      </w:r>
      <w:r w:rsidR="009F1B9A">
        <w:t xml:space="preserve"> задачі </w:t>
      </w:r>
      <w:r w:rsidR="009F1B9A" w:rsidRPr="005977D2">
        <w:rPr>
          <w:lang w:val="en-US"/>
        </w:rPr>
        <w:t>T6.</w:t>
      </w:r>
    </w:p>
    <w:p w:rsidR="00971471" w:rsidRDefault="00971471" w:rsidP="00971471">
      <w:pPr>
        <w:pStyle w:val="a0"/>
        <w:rPr>
          <w:lang w:val="en-US"/>
        </w:rPr>
      </w:pPr>
      <w:r>
        <w:t xml:space="preserve">Прийняти </w:t>
      </w:r>
      <w:r w:rsidRPr="00B2510E">
        <w:rPr>
          <w:position w:val="-12"/>
        </w:rPr>
        <w:object w:dxaOrig="1160" w:dyaOrig="380">
          <v:shape id="_x0000_i1099" type="#_x0000_t75" style="width:57.75pt;height:18.75pt" o:ole="">
            <v:imagedata r:id="rId66" o:title=""/>
          </v:shape>
          <o:OLEObject Type="Embed" ProgID="Equation.DSMT4" ShapeID="_x0000_i1099" DrawAspect="Content" ObjectID="_1432086235" r:id="rId67"/>
        </w:object>
      </w:r>
      <w:r>
        <w:t xml:space="preserve"> від задачі </w:t>
      </w:r>
      <w:r>
        <w:rPr>
          <w:lang w:val="en-US"/>
        </w:rPr>
        <w:t>T2.</w:t>
      </w:r>
    </w:p>
    <w:p w:rsidR="00C6773D" w:rsidRDefault="00C6773D" w:rsidP="00C6773D">
      <w:pPr>
        <w:pStyle w:val="a0"/>
        <w:rPr>
          <w:lang w:val="en-US"/>
        </w:rPr>
      </w:pPr>
      <w:r>
        <w:t xml:space="preserve">Передати </w:t>
      </w:r>
      <w:r w:rsidR="00971471" w:rsidRPr="009F1B9A">
        <w:rPr>
          <w:position w:val="-12"/>
        </w:rPr>
        <w:object w:dxaOrig="1840" w:dyaOrig="380">
          <v:shape id="_x0000_i1100" type="#_x0000_t75" style="width:92.25pt;height:18.75pt" o:ole="">
            <v:imagedata r:id="rId68" o:title=""/>
          </v:shape>
          <o:OLEObject Type="Embed" ProgID="Equation.DSMT4" ShapeID="_x0000_i1100" DrawAspect="Content" ObjectID="_1432086236" r:id="rId69"/>
        </w:object>
      </w:r>
      <w:r>
        <w:t xml:space="preserve"> задачі </w:t>
      </w:r>
      <w:r>
        <w:rPr>
          <w:lang w:val="en-US"/>
        </w:rPr>
        <w:t>T2.</w:t>
      </w:r>
    </w:p>
    <w:p w:rsidR="007F4001" w:rsidRDefault="007F4001" w:rsidP="007F4001">
      <w:pPr>
        <w:pStyle w:val="a0"/>
        <w:rPr>
          <w:lang w:val="en-US"/>
        </w:rPr>
      </w:pPr>
      <w:r>
        <w:t xml:space="preserve">Обчислення </w:t>
      </w:r>
      <w:r w:rsidR="00971471" w:rsidRPr="00F33F70">
        <w:rPr>
          <w:position w:val="-14"/>
          <w:lang w:val="en-US"/>
        </w:rPr>
        <w:object w:dxaOrig="1820" w:dyaOrig="420">
          <v:shape id="_x0000_i1101" type="#_x0000_t75" style="width:90.75pt;height:20.25pt" o:ole="">
            <v:imagedata r:id="rId70" o:title=""/>
          </v:shape>
          <o:OLEObject Type="Embed" ProgID="Equation.DSMT4" ShapeID="_x0000_i1101" DrawAspect="Content" ObjectID="_1432086237" r:id="rId71"/>
        </w:object>
      </w:r>
      <w:r>
        <w:rPr>
          <w:lang w:val="en-US"/>
        </w:rPr>
        <w:t>.</w:t>
      </w:r>
    </w:p>
    <w:p w:rsidR="00AE4D7C" w:rsidRDefault="00AE4D7C" w:rsidP="00AE4D7C">
      <w:pPr>
        <w:pStyle w:val="a0"/>
        <w:rPr>
          <w:lang w:val="en-US"/>
        </w:rPr>
      </w:pPr>
      <w:r>
        <w:t xml:space="preserve">Передати </w:t>
      </w:r>
      <w:r w:rsidRPr="0067453B">
        <w:rPr>
          <w:position w:val="-6"/>
        </w:rPr>
        <w:object w:dxaOrig="220" w:dyaOrig="240">
          <v:shape id="_x0000_i1041" type="#_x0000_t75" style="width:11.25pt;height:12pt" o:ole="">
            <v:imagedata r:id="rId28" o:title=""/>
          </v:shape>
          <o:OLEObject Type="Embed" ProgID="Equation.DSMT4" ShapeID="_x0000_i1041" DrawAspect="Content" ObjectID="_1432086238" r:id="rId72"/>
        </w:object>
      </w:r>
      <w:r>
        <w:t xml:space="preserve"> задачі </w:t>
      </w:r>
      <w:r>
        <w:rPr>
          <w:lang w:val="en-US"/>
        </w:rPr>
        <w:t>T</w:t>
      </w:r>
      <w:r>
        <w:t>2</w:t>
      </w:r>
      <w:r>
        <w:rPr>
          <w:lang w:val="en-US"/>
        </w:rPr>
        <w:t>.</w:t>
      </w:r>
    </w:p>
    <w:p w:rsidR="00F96CEA" w:rsidRPr="004004A5" w:rsidRDefault="00F96CEA" w:rsidP="00F96CEA">
      <w:pPr>
        <w:pStyle w:val="a0"/>
        <w:rPr>
          <w:lang w:val="en-US"/>
        </w:rPr>
      </w:pPr>
      <w:r>
        <w:t xml:space="preserve">Прийняти </w:t>
      </w:r>
      <w:r w:rsidRPr="00DE2314">
        <w:rPr>
          <w:position w:val="-6"/>
          <w:lang w:val="en-US"/>
        </w:rPr>
        <w:object w:dxaOrig="220" w:dyaOrig="240">
          <v:shape id="_x0000_i1042" type="#_x0000_t75" style="width:11.25pt;height:12pt" o:ole="">
            <v:imagedata r:id="rId30" o:title=""/>
          </v:shape>
          <o:OLEObject Type="Embed" ProgID="Equation.DSMT4" ShapeID="_x0000_i1042" DrawAspect="Content" ObjectID="_1432086239" r:id="rId73"/>
        </w:object>
      </w:r>
      <w:r>
        <w:rPr>
          <w:lang w:val="en-US"/>
        </w:rPr>
        <w:t xml:space="preserve"> </w:t>
      </w:r>
      <w:r>
        <w:t xml:space="preserve">від задачі </w:t>
      </w:r>
      <w:r>
        <w:rPr>
          <w:lang w:val="en-US"/>
        </w:rPr>
        <w:t>T</w:t>
      </w:r>
      <w:r>
        <w:t>3</w:t>
      </w:r>
      <w:r>
        <w:rPr>
          <w:lang w:val="en-US"/>
        </w:rPr>
        <w:t>.</w:t>
      </w:r>
    </w:p>
    <w:p w:rsidR="00551D79" w:rsidRPr="005977D2" w:rsidRDefault="00551D79" w:rsidP="00551D79">
      <w:pPr>
        <w:pStyle w:val="a0"/>
        <w:rPr>
          <w:lang w:val="en-US"/>
        </w:rPr>
      </w:pPr>
      <w:r>
        <w:t xml:space="preserve">Обчислення </w:t>
      </w:r>
      <w:r w:rsidR="00971471" w:rsidRPr="00323F42">
        <w:rPr>
          <w:position w:val="-12"/>
        </w:rPr>
        <w:object w:dxaOrig="3540" w:dyaOrig="380">
          <v:shape id="_x0000_i1102" type="#_x0000_t75" style="width:177pt;height:18.75pt" o:ole="">
            <v:imagedata r:id="rId74" o:title=""/>
          </v:shape>
          <o:OLEObject Type="Embed" ProgID="Equation.DSMT4" ShapeID="_x0000_i1102" DrawAspect="Content" ObjectID="_1432086240" r:id="rId75"/>
        </w:object>
      </w:r>
      <w:r>
        <w:t>.</w:t>
      </w:r>
    </w:p>
    <w:p w:rsidR="005977D2" w:rsidRPr="005977D2" w:rsidRDefault="005977D2" w:rsidP="00551D79">
      <w:pPr>
        <w:pStyle w:val="a0"/>
        <w:rPr>
          <w:lang w:val="ru-RU"/>
        </w:rPr>
      </w:pPr>
      <w:r>
        <w:t xml:space="preserve">Прийняти </w:t>
      </w:r>
      <w:r w:rsidRPr="005977D2">
        <w:rPr>
          <w:i/>
        </w:rPr>
        <w:t>МА</w:t>
      </w:r>
      <w:r w:rsidR="009936D6">
        <w:rPr>
          <w:i/>
          <w:vertAlign w:val="subscript"/>
        </w:rPr>
        <w:t>2Н</w:t>
      </w:r>
      <w:r>
        <w:t xml:space="preserve"> від задачі Т2.</w:t>
      </w:r>
    </w:p>
    <w:p w:rsidR="0064679C" w:rsidRDefault="001E3964" w:rsidP="009F1B9A">
      <w:pPr>
        <w:pStyle w:val="a0"/>
        <w:rPr>
          <w:lang w:val="en-US"/>
        </w:rPr>
      </w:pPr>
      <w:r>
        <w:t xml:space="preserve">Передати </w:t>
      </w:r>
      <w:r w:rsidR="005977D2" w:rsidRPr="001E3964">
        <w:rPr>
          <w:position w:val="-12"/>
          <w:lang w:val="en-US"/>
        </w:rPr>
        <w:object w:dxaOrig="680" w:dyaOrig="380">
          <v:shape id="_x0000_i1043" type="#_x0000_t75" style="width:33.75pt;height:18.75pt" o:ole="">
            <v:imagedata r:id="rId76" o:title=""/>
          </v:shape>
          <o:OLEObject Type="Embed" ProgID="Equation.DSMT4" ShapeID="_x0000_i1043" DrawAspect="Content" ObjectID="_1432086241" r:id="rId77"/>
        </w:object>
      </w:r>
      <w:r>
        <w:rPr>
          <w:lang w:val="en-US"/>
        </w:rPr>
        <w:t xml:space="preserve"> </w:t>
      </w:r>
      <w:r>
        <w:t xml:space="preserve">задачі </w:t>
      </w:r>
      <w:r w:rsidR="009F1A82">
        <w:rPr>
          <w:lang w:val="en-US"/>
        </w:rPr>
        <w:t>T</w:t>
      </w:r>
      <w:r w:rsidR="009F1A82">
        <w:t>6</w:t>
      </w:r>
      <w:r>
        <w:rPr>
          <w:lang w:val="en-US"/>
        </w:rPr>
        <w:t>.</w:t>
      </w:r>
    </w:p>
    <w:p w:rsidR="00551727" w:rsidRDefault="00551727" w:rsidP="00551727">
      <w:pPr>
        <w:pStyle w:val="affd"/>
      </w:pPr>
      <w:r>
        <w:lastRenderedPageBreak/>
        <w:t>Задача T4</w:t>
      </w:r>
    </w:p>
    <w:p w:rsidR="00DA6B93" w:rsidRPr="00DA6B93" w:rsidRDefault="00DA6B93" w:rsidP="00DA6B93">
      <w:pPr>
        <w:pStyle w:val="a0"/>
        <w:numPr>
          <w:ilvl w:val="0"/>
          <w:numId w:val="20"/>
        </w:numPr>
      </w:pPr>
      <w:r>
        <w:t xml:space="preserve"> Введення </w:t>
      </w:r>
      <w:r w:rsidRPr="00DA6B93">
        <w:rPr>
          <w:position w:val="-10"/>
        </w:rPr>
        <w:object w:dxaOrig="999" w:dyaOrig="340">
          <v:shape id="_x0000_i1044" type="#_x0000_t75" style="width:49.5pt;height:16.5pt" o:ole="">
            <v:imagedata r:id="rId78" o:title=""/>
          </v:shape>
          <o:OLEObject Type="Embed" ProgID="Equation.DSMT4" ShapeID="_x0000_i1044" DrawAspect="Content" ObjectID="_1432086242" r:id="rId79"/>
        </w:object>
      </w:r>
      <w:r w:rsidRPr="00DA6B93">
        <w:rPr>
          <w:lang w:val="en-US"/>
        </w:rPr>
        <w:t>.</w:t>
      </w:r>
    </w:p>
    <w:p w:rsidR="00E75BAE" w:rsidRPr="0090362C" w:rsidRDefault="00E75BAE" w:rsidP="00DA6B93">
      <w:pPr>
        <w:pStyle w:val="a0"/>
      </w:pPr>
      <w:r>
        <w:t xml:space="preserve">Передати </w:t>
      </w:r>
      <w:r w:rsidR="00971471" w:rsidRPr="00B2510E">
        <w:rPr>
          <w:position w:val="-12"/>
        </w:rPr>
        <w:object w:dxaOrig="1240" w:dyaOrig="380">
          <v:shape id="_x0000_i1104" type="#_x0000_t75" style="width:62.25pt;height:18.75pt" o:ole="">
            <v:imagedata r:id="rId80" o:title=""/>
          </v:shape>
          <o:OLEObject Type="Embed" ProgID="Equation.DSMT4" ShapeID="_x0000_i1104" DrawAspect="Content" ObjectID="_1432086243" r:id="rId81"/>
        </w:object>
      </w:r>
      <w:r>
        <w:t xml:space="preserve"> задачі </w:t>
      </w:r>
      <w:r w:rsidRPr="00E75BAE">
        <w:rPr>
          <w:lang w:val="en-US"/>
        </w:rPr>
        <w:t>T</w:t>
      </w:r>
      <w:r w:rsidR="00971471">
        <w:rPr>
          <w:lang w:val="en-US"/>
        </w:rPr>
        <w:t>1</w:t>
      </w:r>
      <w:r w:rsidRPr="00E75BAE">
        <w:rPr>
          <w:lang w:val="en-US"/>
        </w:rPr>
        <w:t>.</w:t>
      </w:r>
    </w:p>
    <w:p w:rsidR="00551727" w:rsidRPr="009F1B9A" w:rsidRDefault="009F1B9A" w:rsidP="00551727">
      <w:pPr>
        <w:pStyle w:val="a0"/>
      </w:pPr>
      <w:r>
        <w:t xml:space="preserve">Передати </w:t>
      </w:r>
      <w:r w:rsidR="00971471" w:rsidRPr="00B2510E">
        <w:rPr>
          <w:position w:val="-12"/>
        </w:rPr>
        <w:object w:dxaOrig="1240" w:dyaOrig="380">
          <v:shape id="_x0000_i1103" type="#_x0000_t75" style="width:61.5pt;height:18.75pt" o:ole="">
            <v:imagedata r:id="rId82" o:title=""/>
          </v:shape>
          <o:OLEObject Type="Embed" ProgID="Equation.DSMT4" ShapeID="_x0000_i1103" DrawAspect="Content" ObjectID="_1432086244" r:id="rId83"/>
        </w:object>
      </w:r>
      <w:r>
        <w:t xml:space="preserve"> задачі </w:t>
      </w:r>
      <w:r w:rsidR="00971471">
        <w:rPr>
          <w:lang w:val="en-US"/>
        </w:rPr>
        <w:t>T7</w:t>
      </w:r>
      <w:r>
        <w:rPr>
          <w:lang w:val="en-US"/>
        </w:rPr>
        <w:t>.</w:t>
      </w:r>
    </w:p>
    <w:p w:rsidR="009F1B9A" w:rsidRPr="0090362C" w:rsidRDefault="009F1B9A" w:rsidP="00551727">
      <w:pPr>
        <w:pStyle w:val="a0"/>
      </w:pPr>
      <w:r>
        <w:t xml:space="preserve">Передати </w:t>
      </w:r>
      <w:r w:rsidR="00971471" w:rsidRPr="00B2510E">
        <w:rPr>
          <w:position w:val="-12"/>
        </w:rPr>
        <w:object w:dxaOrig="1260" w:dyaOrig="380">
          <v:shape id="_x0000_i1105" type="#_x0000_t75" style="width:63.75pt;height:18.75pt" o:ole="">
            <v:imagedata r:id="rId84" o:title=""/>
          </v:shape>
          <o:OLEObject Type="Embed" ProgID="Equation.DSMT4" ShapeID="_x0000_i1105" DrawAspect="Content" ObjectID="_1432086245" r:id="rId85"/>
        </w:object>
      </w:r>
      <w:r>
        <w:t xml:space="preserve"> задачі </w:t>
      </w:r>
      <w:r>
        <w:rPr>
          <w:lang w:val="en-US"/>
        </w:rPr>
        <w:t>T</w:t>
      </w:r>
      <w:r w:rsidR="00971471">
        <w:rPr>
          <w:lang w:val="en-US"/>
        </w:rPr>
        <w:t>5</w:t>
      </w:r>
      <w:r>
        <w:rPr>
          <w:lang w:val="en-US"/>
        </w:rPr>
        <w:t>.</w:t>
      </w:r>
    </w:p>
    <w:p w:rsidR="0090362C" w:rsidRPr="007F4001" w:rsidRDefault="0090362C" w:rsidP="00551727">
      <w:pPr>
        <w:pStyle w:val="a0"/>
      </w:pPr>
      <w:r>
        <w:t xml:space="preserve">Прийняти </w:t>
      </w:r>
      <w:r w:rsidR="00971471" w:rsidRPr="009F1B9A">
        <w:rPr>
          <w:position w:val="-12"/>
        </w:rPr>
        <w:object w:dxaOrig="1660" w:dyaOrig="380">
          <v:shape id="_x0000_i1106" type="#_x0000_t75" style="width:83.25pt;height:18.75pt" o:ole="">
            <v:imagedata r:id="rId86" o:title=""/>
          </v:shape>
          <o:OLEObject Type="Embed" ProgID="Equation.DSMT4" ShapeID="_x0000_i1106" DrawAspect="Content" ObjectID="_1432086246" r:id="rId87"/>
        </w:object>
      </w:r>
      <w:r>
        <w:t xml:space="preserve"> від задачі </w:t>
      </w:r>
      <w:r>
        <w:rPr>
          <w:lang w:val="en-US"/>
        </w:rPr>
        <w:t>T5.</w:t>
      </w:r>
    </w:p>
    <w:p w:rsidR="007F4001" w:rsidRDefault="007F4001" w:rsidP="007F4001">
      <w:pPr>
        <w:pStyle w:val="a0"/>
        <w:rPr>
          <w:lang w:val="en-US"/>
        </w:rPr>
      </w:pPr>
      <w:r>
        <w:t xml:space="preserve">Обчислення </w:t>
      </w:r>
      <w:r w:rsidR="00971471" w:rsidRPr="00F33F70">
        <w:rPr>
          <w:position w:val="-14"/>
          <w:lang w:val="en-US"/>
        </w:rPr>
        <w:object w:dxaOrig="1820" w:dyaOrig="420">
          <v:shape id="_x0000_i1107" type="#_x0000_t75" style="width:90.75pt;height:20.25pt" o:ole="">
            <v:imagedata r:id="rId88" o:title=""/>
          </v:shape>
          <o:OLEObject Type="Embed" ProgID="Equation.DSMT4" ShapeID="_x0000_i1107" DrawAspect="Content" ObjectID="_1432086247" r:id="rId89"/>
        </w:object>
      </w:r>
      <w:r>
        <w:rPr>
          <w:lang w:val="en-US"/>
        </w:rPr>
        <w:t>.</w:t>
      </w:r>
    </w:p>
    <w:p w:rsidR="00E14AFC" w:rsidRDefault="00E14AFC" w:rsidP="00E14AFC">
      <w:pPr>
        <w:pStyle w:val="a0"/>
        <w:rPr>
          <w:lang w:val="en-US"/>
        </w:rPr>
      </w:pPr>
      <w:r>
        <w:t xml:space="preserve">Передати </w:t>
      </w:r>
      <w:r w:rsidRPr="0067453B">
        <w:rPr>
          <w:position w:val="-6"/>
        </w:rPr>
        <w:object w:dxaOrig="220" w:dyaOrig="240">
          <v:shape id="_x0000_i1045" type="#_x0000_t75" style="width:11.25pt;height:12pt" o:ole="">
            <v:imagedata r:id="rId28" o:title=""/>
          </v:shape>
          <o:OLEObject Type="Embed" ProgID="Equation.DSMT4" ShapeID="_x0000_i1045" DrawAspect="Content" ObjectID="_1432086248" r:id="rId90"/>
        </w:object>
      </w:r>
      <w:r>
        <w:t xml:space="preserve"> задачі </w:t>
      </w:r>
      <w:r>
        <w:rPr>
          <w:lang w:val="en-US"/>
        </w:rPr>
        <w:t>T</w:t>
      </w:r>
      <w:r>
        <w:t>5</w:t>
      </w:r>
      <w:r>
        <w:rPr>
          <w:lang w:val="en-US"/>
        </w:rPr>
        <w:t>.</w:t>
      </w:r>
    </w:p>
    <w:p w:rsidR="00FE4A2A" w:rsidRPr="004004A5" w:rsidRDefault="00FE4A2A" w:rsidP="00FE4A2A">
      <w:pPr>
        <w:pStyle w:val="a0"/>
        <w:rPr>
          <w:lang w:val="en-US"/>
        </w:rPr>
      </w:pPr>
      <w:r>
        <w:t xml:space="preserve">Прийняти </w:t>
      </w:r>
      <w:r w:rsidRPr="00DE2314">
        <w:rPr>
          <w:position w:val="-6"/>
          <w:lang w:val="en-US"/>
        </w:rPr>
        <w:object w:dxaOrig="220" w:dyaOrig="240">
          <v:shape id="_x0000_i1046" type="#_x0000_t75" style="width:11.25pt;height:12pt" o:ole="">
            <v:imagedata r:id="rId30" o:title=""/>
          </v:shape>
          <o:OLEObject Type="Embed" ProgID="Equation.DSMT4" ShapeID="_x0000_i1046" DrawAspect="Content" ObjectID="_1432086249" r:id="rId91"/>
        </w:object>
      </w:r>
      <w:r>
        <w:rPr>
          <w:lang w:val="en-US"/>
        </w:rPr>
        <w:t xml:space="preserve"> </w:t>
      </w:r>
      <w:r>
        <w:t xml:space="preserve">від задачі </w:t>
      </w:r>
      <w:r>
        <w:rPr>
          <w:lang w:val="en-US"/>
        </w:rPr>
        <w:t>T</w:t>
      </w:r>
      <w:r>
        <w:t>5</w:t>
      </w:r>
      <w:r>
        <w:rPr>
          <w:lang w:val="en-US"/>
        </w:rPr>
        <w:t>.</w:t>
      </w:r>
    </w:p>
    <w:p w:rsidR="00551D79" w:rsidRDefault="00551D79" w:rsidP="00551D79">
      <w:pPr>
        <w:pStyle w:val="a0"/>
        <w:rPr>
          <w:lang w:val="en-US"/>
        </w:rPr>
      </w:pPr>
      <w:r>
        <w:t xml:space="preserve">Обчислення </w:t>
      </w:r>
      <w:r w:rsidR="00971471" w:rsidRPr="00323F42">
        <w:rPr>
          <w:position w:val="-12"/>
        </w:rPr>
        <w:object w:dxaOrig="3540" w:dyaOrig="380">
          <v:shape id="_x0000_i1108" type="#_x0000_t75" style="width:177pt;height:18.75pt" o:ole="">
            <v:imagedata r:id="rId92" o:title=""/>
          </v:shape>
          <o:OLEObject Type="Embed" ProgID="Equation.DSMT4" ShapeID="_x0000_i1108" DrawAspect="Content" ObjectID="_1432086250" r:id="rId93"/>
        </w:object>
      </w:r>
      <w:r>
        <w:t>.</w:t>
      </w:r>
    </w:p>
    <w:p w:rsidR="00680027" w:rsidRDefault="00E75BAE" w:rsidP="00680027">
      <w:pPr>
        <w:pStyle w:val="a0"/>
        <w:rPr>
          <w:lang w:val="en-US"/>
        </w:rPr>
      </w:pPr>
      <w:r>
        <w:t>Передати</w:t>
      </w:r>
      <w:r w:rsidRPr="001E3964">
        <w:rPr>
          <w:position w:val="-12"/>
          <w:lang w:val="en-US"/>
        </w:rPr>
        <w:object w:dxaOrig="600" w:dyaOrig="380">
          <v:shape id="_x0000_i1047" type="#_x0000_t75" style="width:29.25pt;height:18.75pt" o:ole="">
            <v:imagedata r:id="rId94" o:title=""/>
          </v:shape>
          <o:OLEObject Type="Embed" ProgID="Equation.DSMT4" ShapeID="_x0000_i1047" DrawAspect="Content" ObjectID="_1432086251" r:id="rId95"/>
        </w:object>
      </w:r>
      <w:r w:rsidR="00680027">
        <w:t xml:space="preserve"> задачі </w:t>
      </w:r>
      <w:r w:rsidR="00680027">
        <w:rPr>
          <w:lang w:val="en-US"/>
        </w:rPr>
        <w:t>T5.</w:t>
      </w:r>
    </w:p>
    <w:p w:rsidR="009F1B9A" w:rsidRDefault="009F1B9A" w:rsidP="009F1B9A">
      <w:pPr>
        <w:pStyle w:val="affd"/>
      </w:pPr>
      <w:r>
        <w:t>Задача T5</w:t>
      </w:r>
    </w:p>
    <w:p w:rsidR="009F1B9A" w:rsidRPr="00971471" w:rsidRDefault="009F1B9A" w:rsidP="00725F47">
      <w:pPr>
        <w:pStyle w:val="a0"/>
        <w:numPr>
          <w:ilvl w:val="0"/>
          <w:numId w:val="14"/>
        </w:numPr>
      </w:pPr>
      <w:r>
        <w:t xml:space="preserve">Прийняти </w:t>
      </w:r>
      <w:r w:rsidR="00971471" w:rsidRPr="00B2510E">
        <w:rPr>
          <w:position w:val="-12"/>
        </w:rPr>
        <w:object w:dxaOrig="1260" w:dyaOrig="380">
          <v:shape id="_x0000_i1109" type="#_x0000_t75" style="width:63pt;height:18.75pt" o:ole="">
            <v:imagedata r:id="rId96" o:title=""/>
          </v:shape>
          <o:OLEObject Type="Embed" ProgID="Equation.DSMT4" ShapeID="_x0000_i1109" DrawAspect="Content" ObjectID="_1432086252" r:id="rId97"/>
        </w:object>
      </w:r>
      <w:r>
        <w:t xml:space="preserve"> від задачі </w:t>
      </w:r>
      <w:r w:rsidRPr="00725F47">
        <w:rPr>
          <w:lang w:val="en-US"/>
        </w:rPr>
        <w:t>T4.</w:t>
      </w:r>
    </w:p>
    <w:p w:rsidR="00971471" w:rsidRPr="0090362C" w:rsidRDefault="00971471" w:rsidP="00971471">
      <w:pPr>
        <w:pStyle w:val="a0"/>
        <w:numPr>
          <w:ilvl w:val="0"/>
          <w:numId w:val="14"/>
        </w:numPr>
      </w:pPr>
      <w:r>
        <w:t xml:space="preserve">Передати </w:t>
      </w:r>
      <w:r w:rsidRPr="00B2510E">
        <w:rPr>
          <w:position w:val="-12"/>
        </w:rPr>
        <w:object w:dxaOrig="1160" w:dyaOrig="380">
          <v:shape id="_x0000_i1110" type="#_x0000_t75" style="width:57.75pt;height:18.75pt" o:ole="">
            <v:imagedata r:id="rId98" o:title=""/>
          </v:shape>
          <o:OLEObject Type="Embed" ProgID="Equation.DSMT4" ShapeID="_x0000_i1110" DrawAspect="Content" ObjectID="_1432086253" r:id="rId99"/>
        </w:object>
      </w:r>
      <w:r>
        <w:t xml:space="preserve"> задачі </w:t>
      </w:r>
      <w:r>
        <w:rPr>
          <w:lang w:val="en-US"/>
        </w:rPr>
        <w:t>T6.</w:t>
      </w:r>
    </w:p>
    <w:p w:rsidR="00725F47" w:rsidRPr="00E21E64" w:rsidRDefault="00725F47" w:rsidP="00725F47">
      <w:pPr>
        <w:pStyle w:val="a0"/>
        <w:numPr>
          <w:ilvl w:val="0"/>
          <w:numId w:val="14"/>
        </w:numPr>
      </w:pPr>
      <w:r>
        <w:t xml:space="preserve">Прийняти </w:t>
      </w:r>
      <w:r w:rsidR="00971471" w:rsidRPr="009F1B9A">
        <w:rPr>
          <w:position w:val="-12"/>
        </w:rPr>
        <w:object w:dxaOrig="1840" w:dyaOrig="380">
          <v:shape id="_x0000_i1111" type="#_x0000_t75" style="width:92.25pt;height:18.75pt" o:ole="">
            <v:imagedata r:id="rId100" o:title=""/>
          </v:shape>
          <o:OLEObject Type="Embed" ProgID="Equation.DSMT4" ShapeID="_x0000_i1111" DrawAspect="Content" ObjectID="_1432086254" r:id="rId101"/>
        </w:object>
      </w:r>
      <w:r>
        <w:t xml:space="preserve"> від задачі </w:t>
      </w:r>
      <w:r>
        <w:rPr>
          <w:lang w:val="en-US"/>
        </w:rPr>
        <w:t>T6.</w:t>
      </w:r>
    </w:p>
    <w:p w:rsidR="0090362C" w:rsidRPr="007F4001" w:rsidRDefault="0090362C" w:rsidP="00725F47">
      <w:pPr>
        <w:pStyle w:val="a0"/>
        <w:numPr>
          <w:ilvl w:val="0"/>
          <w:numId w:val="14"/>
        </w:numPr>
      </w:pPr>
      <w:r>
        <w:t xml:space="preserve">Передати </w:t>
      </w:r>
      <w:r w:rsidR="00971471" w:rsidRPr="009F1B9A">
        <w:rPr>
          <w:position w:val="-12"/>
        </w:rPr>
        <w:object w:dxaOrig="1660" w:dyaOrig="380">
          <v:shape id="_x0000_i1112" type="#_x0000_t75" style="width:83.25pt;height:18.75pt" o:ole="">
            <v:imagedata r:id="rId102" o:title=""/>
          </v:shape>
          <o:OLEObject Type="Embed" ProgID="Equation.DSMT4" ShapeID="_x0000_i1112" DrawAspect="Content" ObjectID="_1432086255" r:id="rId103"/>
        </w:object>
      </w:r>
      <w:r>
        <w:t xml:space="preserve"> задачі </w:t>
      </w:r>
      <w:r>
        <w:rPr>
          <w:lang w:val="en-US"/>
        </w:rPr>
        <w:t>T4.</w:t>
      </w:r>
    </w:p>
    <w:p w:rsidR="007F4001" w:rsidRDefault="007F4001" w:rsidP="007F4001">
      <w:pPr>
        <w:pStyle w:val="a0"/>
        <w:rPr>
          <w:lang w:val="en-US"/>
        </w:rPr>
      </w:pPr>
      <w:r>
        <w:t xml:space="preserve">Обчислення </w:t>
      </w:r>
      <w:r w:rsidR="00971471" w:rsidRPr="00F33F70">
        <w:rPr>
          <w:position w:val="-14"/>
          <w:lang w:val="en-US"/>
        </w:rPr>
        <w:object w:dxaOrig="1820" w:dyaOrig="420">
          <v:shape id="_x0000_i1113" type="#_x0000_t75" style="width:90.75pt;height:20.25pt" o:ole="">
            <v:imagedata r:id="rId104" o:title=""/>
          </v:shape>
          <o:OLEObject Type="Embed" ProgID="Equation.DSMT4" ShapeID="_x0000_i1113" DrawAspect="Content" ObjectID="_1432086256" r:id="rId105"/>
        </w:object>
      </w:r>
      <w:r>
        <w:rPr>
          <w:lang w:val="en-US"/>
        </w:rPr>
        <w:t>.</w:t>
      </w:r>
    </w:p>
    <w:p w:rsidR="00E14AFC" w:rsidRPr="00E14AFC" w:rsidRDefault="00E14AFC" w:rsidP="00E14AFC">
      <w:pPr>
        <w:pStyle w:val="a0"/>
        <w:numPr>
          <w:ilvl w:val="0"/>
          <w:numId w:val="10"/>
        </w:numPr>
        <w:rPr>
          <w:lang w:val="en-US"/>
        </w:rPr>
      </w:pPr>
      <w:r>
        <w:t xml:space="preserve">Прийняти </w:t>
      </w:r>
      <w:r w:rsidRPr="00310D02">
        <w:rPr>
          <w:position w:val="-12"/>
          <w:lang w:val="en-US"/>
        </w:rPr>
        <w:object w:dxaOrig="300" w:dyaOrig="380">
          <v:shape id="_x0000_i1048" type="#_x0000_t75" style="width:15pt;height:18.75pt" o:ole="">
            <v:imagedata r:id="rId106" o:title=""/>
          </v:shape>
          <o:OLEObject Type="Embed" ProgID="Equation.DSMT4" ShapeID="_x0000_i1048" DrawAspect="Content" ObjectID="_1432086257" r:id="rId107"/>
        </w:object>
      </w:r>
      <w:r>
        <w:rPr>
          <w:lang w:val="en-US"/>
        </w:rPr>
        <w:t xml:space="preserve"> </w:t>
      </w:r>
      <w:r>
        <w:t xml:space="preserve">від задачі </w:t>
      </w:r>
      <w:r>
        <w:rPr>
          <w:lang w:val="en-US"/>
        </w:rPr>
        <w:t>T</w:t>
      </w:r>
      <w:r>
        <w:t>4.</w:t>
      </w:r>
    </w:p>
    <w:p w:rsidR="00E14AFC" w:rsidRPr="009F1B9A" w:rsidRDefault="00E14AFC" w:rsidP="00E14AFC">
      <w:pPr>
        <w:pStyle w:val="a0"/>
        <w:numPr>
          <w:ilvl w:val="0"/>
          <w:numId w:val="10"/>
        </w:numPr>
        <w:rPr>
          <w:lang w:val="en-US"/>
        </w:rPr>
      </w:pPr>
      <w:r>
        <w:t xml:space="preserve">Обчислення </w:t>
      </w:r>
      <w:r w:rsidRPr="00F33F70">
        <w:rPr>
          <w:position w:val="-14"/>
          <w:lang w:val="en-US"/>
        </w:rPr>
        <w:object w:dxaOrig="1740" w:dyaOrig="420">
          <v:shape id="_x0000_i1049" type="#_x0000_t75" style="width:87pt;height:20.25pt" o:ole="">
            <v:imagedata r:id="rId108" o:title=""/>
          </v:shape>
          <o:OLEObject Type="Embed" ProgID="Equation.DSMT4" ShapeID="_x0000_i1049" DrawAspect="Content" ObjectID="_1432086258" r:id="rId109"/>
        </w:object>
      </w:r>
      <w:r>
        <w:t>.</w:t>
      </w:r>
    </w:p>
    <w:p w:rsidR="00A0130B" w:rsidRDefault="00A0130B" w:rsidP="00A0130B">
      <w:pPr>
        <w:pStyle w:val="a0"/>
        <w:numPr>
          <w:ilvl w:val="0"/>
          <w:numId w:val="10"/>
        </w:numPr>
        <w:rPr>
          <w:lang w:val="en-US"/>
        </w:rPr>
      </w:pPr>
      <w:r>
        <w:t xml:space="preserve">Прийняти </w:t>
      </w:r>
      <w:r w:rsidRPr="00310D02">
        <w:rPr>
          <w:position w:val="-12"/>
          <w:lang w:val="en-US"/>
        </w:rPr>
        <w:object w:dxaOrig="300" w:dyaOrig="380">
          <v:shape id="_x0000_i1050" type="#_x0000_t75" style="width:15pt;height:18.75pt" o:ole="">
            <v:imagedata r:id="rId110" o:title=""/>
          </v:shape>
          <o:OLEObject Type="Embed" ProgID="Equation.DSMT4" ShapeID="_x0000_i1050" DrawAspect="Content" ObjectID="_1432086259" r:id="rId111"/>
        </w:object>
      </w:r>
      <w:r>
        <w:rPr>
          <w:lang w:val="en-US"/>
        </w:rPr>
        <w:t xml:space="preserve"> </w:t>
      </w:r>
      <w:r>
        <w:t xml:space="preserve">від задачі </w:t>
      </w:r>
      <w:r>
        <w:rPr>
          <w:lang w:val="en-US"/>
        </w:rPr>
        <w:t>T</w:t>
      </w:r>
      <w:r>
        <w:t>6</w:t>
      </w:r>
      <w:r>
        <w:rPr>
          <w:lang w:val="en-US"/>
        </w:rPr>
        <w:t>.</w:t>
      </w:r>
    </w:p>
    <w:p w:rsidR="00A0130B" w:rsidRPr="009F1B9A" w:rsidRDefault="00A0130B" w:rsidP="00A0130B">
      <w:pPr>
        <w:pStyle w:val="a0"/>
        <w:numPr>
          <w:ilvl w:val="0"/>
          <w:numId w:val="10"/>
        </w:numPr>
        <w:rPr>
          <w:lang w:val="en-US"/>
        </w:rPr>
      </w:pPr>
      <w:r>
        <w:t xml:space="preserve">Обчислення </w:t>
      </w:r>
      <w:r w:rsidRPr="00F33F70">
        <w:rPr>
          <w:position w:val="-14"/>
          <w:lang w:val="en-US"/>
        </w:rPr>
        <w:object w:dxaOrig="1740" w:dyaOrig="420">
          <v:shape id="_x0000_i1051" type="#_x0000_t75" style="width:87pt;height:20.25pt" o:ole="">
            <v:imagedata r:id="rId112" o:title=""/>
          </v:shape>
          <o:OLEObject Type="Embed" ProgID="Equation.DSMT4" ShapeID="_x0000_i1051" DrawAspect="Content" ObjectID="_1432086260" r:id="rId113"/>
        </w:object>
      </w:r>
      <w:r>
        <w:t>.</w:t>
      </w:r>
    </w:p>
    <w:p w:rsidR="00CA509C" w:rsidRDefault="00CA509C" w:rsidP="00CA509C">
      <w:pPr>
        <w:pStyle w:val="a0"/>
        <w:numPr>
          <w:ilvl w:val="0"/>
          <w:numId w:val="10"/>
        </w:numPr>
        <w:rPr>
          <w:lang w:val="en-US"/>
        </w:rPr>
      </w:pPr>
      <w:r>
        <w:t xml:space="preserve">Прийняти </w:t>
      </w:r>
      <w:r w:rsidRPr="00310D02">
        <w:rPr>
          <w:position w:val="-12"/>
          <w:lang w:val="en-US"/>
        </w:rPr>
        <w:object w:dxaOrig="300" w:dyaOrig="380">
          <v:shape id="_x0000_i1052" type="#_x0000_t75" style="width:15pt;height:18.75pt" o:ole="">
            <v:imagedata r:id="rId114" o:title=""/>
          </v:shape>
          <o:OLEObject Type="Embed" ProgID="Equation.DSMT4" ShapeID="_x0000_i1052" DrawAspect="Content" ObjectID="_1432086261" r:id="rId115"/>
        </w:object>
      </w:r>
      <w:r>
        <w:rPr>
          <w:lang w:val="en-US"/>
        </w:rPr>
        <w:t xml:space="preserve"> </w:t>
      </w:r>
      <w:r>
        <w:t xml:space="preserve">від задачі </w:t>
      </w:r>
      <w:r>
        <w:rPr>
          <w:lang w:val="en-US"/>
        </w:rPr>
        <w:t>T</w:t>
      </w:r>
      <w:r>
        <w:t>2</w:t>
      </w:r>
      <w:r>
        <w:rPr>
          <w:lang w:val="en-US"/>
        </w:rPr>
        <w:t>.</w:t>
      </w:r>
    </w:p>
    <w:p w:rsidR="00CA509C" w:rsidRPr="009F1B9A" w:rsidRDefault="00CA509C" w:rsidP="00CA509C">
      <w:pPr>
        <w:pStyle w:val="a0"/>
        <w:numPr>
          <w:ilvl w:val="0"/>
          <w:numId w:val="10"/>
        </w:numPr>
        <w:rPr>
          <w:lang w:val="en-US"/>
        </w:rPr>
      </w:pPr>
      <w:r>
        <w:t xml:space="preserve">Обчислення </w:t>
      </w:r>
      <w:r w:rsidRPr="00F33F70">
        <w:rPr>
          <w:position w:val="-14"/>
          <w:lang w:val="en-US"/>
        </w:rPr>
        <w:object w:dxaOrig="1740" w:dyaOrig="420">
          <v:shape id="_x0000_i1053" type="#_x0000_t75" style="width:87pt;height:20.25pt" o:ole="">
            <v:imagedata r:id="rId116" o:title=""/>
          </v:shape>
          <o:OLEObject Type="Embed" ProgID="Equation.DSMT4" ShapeID="_x0000_i1053" DrawAspect="Content" ObjectID="_1432086262" r:id="rId117"/>
        </w:object>
      </w:r>
      <w:r>
        <w:t>.</w:t>
      </w:r>
    </w:p>
    <w:p w:rsidR="00CA509C" w:rsidRDefault="00CA509C" w:rsidP="00CA509C">
      <w:pPr>
        <w:pStyle w:val="a0"/>
        <w:numPr>
          <w:ilvl w:val="0"/>
          <w:numId w:val="10"/>
        </w:numPr>
        <w:rPr>
          <w:lang w:val="en-US"/>
        </w:rPr>
      </w:pPr>
      <w:r>
        <w:t xml:space="preserve">Прийняти </w:t>
      </w:r>
      <w:r w:rsidRPr="00310D02">
        <w:rPr>
          <w:position w:val="-12"/>
          <w:lang w:val="en-US"/>
        </w:rPr>
        <w:object w:dxaOrig="279" w:dyaOrig="380">
          <v:shape id="_x0000_i1054" type="#_x0000_t75" style="width:14.25pt;height:18.75pt" o:ole="">
            <v:imagedata r:id="rId118" o:title=""/>
          </v:shape>
          <o:OLEObject Type="Embed" ProgID="Equation.DSMT4" ShapeID="_x0000_i1054" DrawAspect="Content" ObjectID="_1432086263" r:id="rId119"/>
        </w:object>
      </w:r>
      <w:r>
        <w:rPr>
          <w:lang w:val="en-US"/>
        </w:rPr>
        <w:t xml:space="preserve"> </w:t>
      </w:r>
      <w:r>
        <w:t xml:space="preserve">від задачі </w:t>
      </w:r>
      <w:r>
        <w:rPr>
          <w:lang w:val="en-US"/>
        </w:rPr>
        <w:t>T</w:t>
      </w:r>
      <w:r>
        <w:t>8</w:t>
      </w:r>
      <w:r>
        <w:rPr>
          <w:lang w:val="en-US"/>
        </w:rPr>
        <w:t>.</w:t>
      </w:r>
    </w:p>
    <w:p w:rsidR="00CA509C" w:rsidRPr="009F1B9A" w:rsidRDefault="00CA509C" w:rsidP="00CA509C">
      <w:pPr>
        <w:pStyle w:val="a0"/>
        <w:numPr>
          <w:ilvl w:val="0"/>
          <w:numId w:val="10"/>
        </w:numPr>
        <w:rPr>
          <w:lang w:val="en-US"/>
        </w:rPr>
      </w:pPr>
      <w:r>
        <w:t xml:space="preserve">Обчислення </w:t>
      </w:r>
      <w:r w:rsidRPr="00F33F70">
        <w:rPr>
          <w:position w:val="-14"/>
          <w:lang w:val="en-US"/>
        </w:rPr>
        <w:object w:dxaOrig="1740" w:dyaOrig="420">
          <v:shape id="_x0000_i1055" type="#_x0000_t75" style="width:87pt;height:20.25pt" o:ole="">
            <v:imagedata r:id="rId120" o:title=""/>
          </v:shape>
          <o:OLEObject Type="Embed" ProgID="Equation.DSMT4" ShapeID="_x0000_i1055" DrawAspect="Content" ObjectID="_1432086264" r:id="rId121"/>
        </w:object>
      </w:r>
      <w:r>
        <w:t>.</w:t>
      </w:r>
    </w:p>
    <w:p w:rsidR="00E33540" w:rsidRDefault="00E33540" w:rsidP="00E33540">
      <w:pPr>
        <w:pStyle w:val="a0"/>
        <w:rPr>
          <w:lang w:val="en-US"/>
        </w:rPr>
      </w:pPr>
      <w:r>
        <w:t xml:space="preserve">Передати </w:t>
      </w:r>
      <w:r w:rsidRPr="0067453B">
        <w:rPr>
          <w:position w:val="-6"/>
        </w:rPr>
        <w:object w:dxaOrig="220" w:dyaOrig="240">
          <v:shape id="_x0000_i1056" type="#_x0000_t75" style="width:11.25pt;height:12pt" o:ole="">
            <v:imagedata r:id="rId28" o:title=""/>
          </v:shape>
          <o:OLEObject Type="Embed" ProgID="Equation.DSMT4" ShapeID="_x0000_i1056" DrawAspect="Content" ObjectID="_1432086265" r:id="rId122"/>
        </w:object>
      </w:r>
      <w:r>
        <w:t xml:space="preserve"> задачі </w:t>
      </w:r>
      <w:r>
        <w:rPr>
          <w:lang w:val="en-US"/>
        </w:rPr>
        <w:t>T</w:t>
      </w:r>
      <w:r>
        <w:t>2</w:t>
      </w:r>
      <w:r>
        <w:rPr>
          <w:lang w:val="en-US"/>
        </w:rPr>
        <w:t>.</w:t>
      </w:r>
    </w:p>
    <w:p w:rsidR="00E33540" w:rsidRDefault="00E33540" w:rsidP="00E33540">
      <w:pPr>
        <w:pStyle w:val="a0"/>
        <w:rPr>
          <w:lang w:val="en-US"/>
        </w:rPr>
      </w:pPr>
      <w:r>
        <w:t xml:space="preserve">Передати </w:t>
      </w:r>
      <w:r w:rsidRPr="0067453B">
        <w:rPr>
          <w:position w:val="-6"/>
        </w:rPr>
        <w:object w:dxaOrig="220" w:dyaOrig="240">
          <v:shape id="_x0000_i1057" type="#_x0000_t75" style="width:11.25pt;height:12pt" o:ole="">
            <v:imagedata r:id="rId28" o:title=""/>
          </v:shape>
          <o:OLEObject Type="Embed" ProgID="Equation.DSMT4" ShapeID="_x0000_i1057" DrawAspect="Content" ObjectID="_1432086266" r:id="rId123"/>
        </w:object>
      </w:r>
      <w:r>
        <w:t xml:space="preserve"> задачі </w:t>
      </w:r>
      <w:r>
        <w:rPr>
          <w:lang w:val="en-US"/>
        </w:rPr>
        <w:t>T</w:t>
      </w:r>
      <w:r>
        <w:t>8</w:t>
      </w:r>
      <w:r>
        <w:rPr>
          <w:lang w:val="en-US"/>
        </w:rPr>
        <w:t>.</w:t>
      </w:r>
    </w:p>
    <w:p w:rsidR="00FE4A2A" w:rsidRPr="004004A5" w:rsidRDefault="00FE4A2A" w:rsidP="00FE4A2A">
      <w:pPr>
        <w:pStyle w:val="a0"/>
        <w:rPr>
          <w:lang w:val="en-US"/>
        </w:rPr>
      </w:pPr>
      <w:r>
        <w:t xml:space="preserve">Передати </w:t>
      </w:r>
      <w:r w:rsidRPr="0067453B">
        <w:rPr>
          <w:position w:val="-6"/>
        </w:rPr>
        <w:object w:dxaOrig="220" w:dyaOrig="240">
          <v:shape id="_x0000_i1058" type="#_x0000_t75" style="width:11.25pt;height:12pt" o:ole="">
            <v:imagedata r:id="rId28" o:title=""/>
          </v:shape>
          <o:OLEObject Type="Embed" ProgID="Equation.DSMT4" ShapeID="_x0000_i1058" DrawAspect="Content" ObjectID="_1432086267" r:id="rId124"/>
        </w:object>
      </w:r>
      <w:r>
        <w:t xml:space="preserve"> задачі </w:t>
      </w:r>
      <w:r>
        <w:rPr>
          <w:lang w:val="en-US"/>
        </w:rPr>
        <w:t>T</w:t>
      </w:r>
      <w:r>
        <w:t>4</w:t>
      </w:r>
      <w:r>
        <w:rPr>
          <w:lang w:val="en-US"/>
        </w:rPr>
        <w:t>.</w:t>
      </w:r>
    </w:p>
    <w:p w:rsidR="00F96CEA" w:rsidRDefault="00F96CEA" w:rsidP="00F96CEA">
      <w:pPr>
        <w:pStyle w:val="a0"/>
        <w:rPr>
          <w:lang w:val="en-US"/>
        </w:rPr>
      </w:pPr>
      <w:r>
        <w:t xml:space="preserve">Передати </w:t>
      </w:r>
      <w:r w:rsidRPr="0067453B">
        <w:rPr>
          <w:position w:val="-6"/>
        </w:rPr>
        <w:object w:dxaOrig="220" w:dyaOrig="240">
          <v:shape id="_x0000_i1059" type="#_x0000_t75" style="width:11.25pt;height:12pt" o:ole="">
            <v:imagedata r:id="rId28" o:title=""/>
          </v:shape>
          <o:OLEObject Type="Embed" ProgID="Equation.DSMT4" ShapeID="_x0000_i1059" DrawAspect="Content" ObjectID="_1432086268" r:id="rId125"/>
        </w:object>
      </w:r>
      <w:r>
        <w:t xml:space="preserve"> задачі </w:t>
      </w:r>
      <w:r>
        <w:rPr>
          <w:lang w:val="en-US"/>
        </w:rPr>
        <w:t>T</w:t>
      </w:r>
      <w:r>
        <w:t>6</w:t>
      </w:r>
      <w:r>
        <w:rPr>
          <w:lang w:val="en-US"/>
        </w:rPr>
        <w:t>.</w:t>
      </w:r>
    </w:p>
    <w:p w:rsidR="00551D79" w:rsidRDefault="00551D79" w:rsidP="00551D79">
      <w:pPr>
        <w:pStyle w:val="a0"/>
        <w:rPr>
          <w:lang w:val="en-US"/>
        </w:rPr>
      </w:pPr>
      <w:r>
        <w:lastRenderedPageBreak/>
        <w:t xml:space="preserve">Обчислення </w:t>
      </w:r>
      <w:r w:rsidR="00971471" w:rsidRPr="00323F42">
        <w:rPr>
          <w:position w:val="-12"/>
        </w:rPr>
        <w:object w:dxaOrig="3540" w:dyaOrig="380">
          <v:shape id="_x0000_i1114" type="#_x0000_t75" style="width:177pt;height:18.75pt" o:ole="">
            <v:imagedata r:id="rId126" o:title=""/>
          </v:shape>
          <o:OLEObject Type="Embed" ProgID="Equation.DSMT4" ShapeID="_x0000_i1114" DrawAspect="Content" ObjectID="_1432086269" r:id="rId127"/>
        </w:object>
      </w:r>
      <w:r>
        <w:t>.</w:t>
      </w:r>
    </w:p>
    <w:p w:rsidR="00F12F2E" w:rsidRDefault="00F12F2E" w:rsidP="00F12F2E">
      <w:pPr>
        <w:pStyle w:val="a0"/>
        <w:rPr>
          <w:lang w:val="en-US"/>
        </w:rPr>
      </w:pPr>
      <w:r>
        <w:t xml:space="preserve">Прийняти </w:t>
      </w:r>
      <w:r w:rsidR="00DA6B93" w:rsidRPr="001E3964">
        <w:rPr>
          <w:position w:val="-12"/>
          <w:lang w:val="en-US"/>
        </w:rPr>
        <w:object w:dxaOrig="600" w:dyaOrig="380">
          <v:shape id="_x0000_i1060" type="#_x0000_t75" style="width:29.25pt;height:18.75pt" o:ole="">
            <v:imagedata r:id="rId128" o:title=""/>
          </v:shape>
          <o:OLEObject Type="Embed" ProgID="Equation.DSMT4" ShapeID="_x0000_i1060" DrawAspect="Content" ObjectID="_1432086270" r:id="rId129"/>
        </w:object>
      </w:r>
      <w:r>
        <w:rPr>
          <w:lang w:val="en-US"/>
        </w:rPr>
        <w:t xml:space="preserve"> </w:t>
      </w:r>
      <w:r>
        <w:t xml:space="preserve">від задачі </w:t>
      </w:r>
      <w:r w:rsidR="00DA6B93">
        <w:rPr>
          <w:lang w:val="en-US"/>
        </w:rPr>
        <w:t>T</w:t>
      </w:r>
      <w:r w:rsidR="00DA6B93">
        <w:t>4</w:t>
      </w:r>
      <w:r>
        <w:rPr>
          <w:lang w:val="en-US"/>
        </w:rPr>
        <w:t>.</w:t>
      </w:r>
    </w:p>
    <w:p w:rsidR="00B6472A" w:rsidRDefault="00B6472A" w:rsidP="00B6472A">
      <w:pPr>
        <w:pStyle w:val="a0"/>
        <w:rPr>
          <w:lang w:val="en-US"/>
        </w:rPr>
      </w:pPr>
      <w:r>
        <w:t xml:space="preserve">Передати </w:t>
      </w:r>
      <w:r w:rsidR="00DA6B93" w:rsidRPr="001E3964">
        <w:rPr>
          <w:position w:val="-12"/>
          <w:lang w:val="en-US"/>
        </w:rPr>
        <w:object w:dxaOrig="700" w:dyaOrig="380">
          <v:shape id="_x0000_i1061" type="#_x0000_t75" style="width:34.5pt;height:18.75pt" o:ole="">
            <v:imagedata r:id="rId130" o:title=""/>
          </v:shape>
          <o:OLEObject Type="Embed" ProgID="Equation.DSMT4" ShapeID="_x0000_i1061" DrawAspect="Content" ObjectID="_1432086271" r:id="rId131"/>
        </w:object>
      </w:r>
      <w:r>
        <w:rPr>
          <w:lang w:val="en-US"/>
        </w:rPr>
        <w:t xml:space="preserve"> </w:t>
      </w:r>
      <w:r>
        <w:t xml:space="preserve">задачі </w:t>
      </w:r>
      <w:r w:rsidR="00DA6B93">
        <w:rPr>
          <w:lang w:val="en-US"/>
        </w:rPr>
        <w:t>T</w:t>
      </w:r>
      <w:r w:rsidR="00DA6B93">
        <w:t>6</w:t>
      </w:r>
      <w:r>
        <w:rPr>
          <w:lang w:val="en-US"/>
        </w:rPr>
        <w:t>.</w:t>
      </w:r>
    </w:p>
    <w:p w:rsidR="009F1B9A" w:rsidRDefault="009F1B9A" w:rsidP="009F1B9A">
      <w:pPr>
        <w:pStyle w:val="affd"/>
      </w:pPr>
      <w:r>
        <w:t>Задача T6</w:t>
      </w:r>
    </w:p>
    <w:p w:rsidR="00DA6B93" w:rsidRPr="00DA6B93" w:rsidRDefault="00DA6B93" w:rsidP="00DA6B93">
      <w:pPr>
        <w:pStyle w:val="a0"/>
        <w:numPr>
          <w:ilvl w:val="0"/>
          <w:numId w:val="21"/>
        </w:numPr>
      </w:pPr>
      <w:r>
        <w:t xml:space="preserve">Введення </w:t>
      </w:r>
      <w:r w:rsidR="00496567" w:rsidRPr="00496567">
        <w:rPr>
          <w:position w:val="-10"/>
        </w:rPr>
        <w:object w:dxaOrig="1340" w:dyaOrig="340">
          <v:shape id="_x0000_i1062" type="#_x0000_t75" style="width:66pt;height:16.5pt" o:ole="">
            <v:imagedata r:id="rId132" o:title=""/>
          </v:shape>
          <o:OLEObject Type="Embed" ProgID="Equation.DSMT4" ShapeID="_x0000_i1062" DrawAspect="Content" ObjectID="_1432086272" r:id="rId133"/>
        </w:object>
      </w:r>
      <w:r w:rsidRPr="00DA6B93">
        <w:rPr>
          <w:lang w:val="en-US"/>
        </w:rPr>
        <w:t>.</w:t>
      </w:r>
    </w:p>
    <w:p w:rsidR="009F1B9A" w:rsidRPr="009F1B9A" w:rsidRDefault="00496567" w:rsidP="00DA6B93">
      <w:pPr>
        <w:pStyle w:val="a0"/>
      </w:pPr>
      <w:r>
        <w:t>Передати</w:t>
      </w:r>
      <w:r w:rsidR="009F1B9A">
        <w:t xml:space="preserve"> </w:t>
      </w:r>
      <w:r w:rsidR="00971471" w:rsidRPr="009F1B9A">
        <w:rPr>
          <w:position w:val="-12"/>
        </w:rPr>
        <w:object w:dxaOrig="1820" w:dyaOrig="380">
          <v:shape id="_x0000_i1116" type="#_x0000_t75" style="width:91.5pt;height:18.75pt" o:ole="">
            <v:imagedata r:id="rId134" o:title=""/>
          </v:shape>
          <o:OLEObject Type="Embed" ProgID="Equation.DSMT4" ShapeID="_x0000_i1116" DrawAspect="Content" ObjectID="_1432086273" r:id="rId135"/>
        </w:object>
      </w:r>
      <w:r w:rsidR="009F1B9A">
        <w:t xml:space="preserve"> задачі </w:t>
      </w:r>
      <w:r w:rsidR="009F1B9A" w:rsidRPr="00725F47">
        <w:rPr>
          <w:lang w:val="en-US"/>
        </w:rPr>
        <w:t>T3.</w:t>
      </w:r>
    </w:p>
    <w:p w:rsidR="009F1B9A" w:rsidRPr="00971471" w:rsidRDefault="009F1B9A" w:rsidP="009F1B9A">
      <w:pPr>
        <w:pStyle w:val="a0"/>
      </w:pPr>
      <w:r>
        <w:t xml:space="preserve">Передати </w:t>
      </w:r>
      <w:r w:rsidR="00971471" w:rsidRPr="009F1B9A">
        <w:rPr>
          <w:position w:val="-12"/>
        </w:rPr>
        <w:object w:dxaOrig="1820" w:dyaOrig="380">
          <v:shape id="_x0000_i1117" type="#_x0000_t75" style="width:91.5pt;height:18.75pt" o:ole="">
            <v:imagedata r:id="rId136" o:title=""/>
          </v:shape>
          <o:OLEObject Type="Embed" ProgID="Equation.DSMT4" ShapeID="_x0000_i1117" DrawAspect="Content" ObjectID="_1432086274" r:id="rId137"/>
        </w:object>
      </w:r>
      <w:r>
        <w:t xml:space="preserve"> задачі </w:t>
      </w:r>
      <w:r>
        <w:rPr>
          <w:lang w:val="en-US"/>
        </w:rPr>
        <w:t>T9.</w:t>
      </w:r>
    </w:p>
    <w:p w:rsidR="00971471" w:rsidRPr="007F4001" w:rsidRDefault="00971471" w:rsidP="00971471">
      <w:pPr>
        <w:pStyle w:val="a0"/>
      </w:pPr>
      <w:r>
        <w:t xml:space="preserve">Прийняти </w:t>
      </w:r>
      <w:r w:rsidRPr="00B2510E">
        <w:rPr>
          <w:position w:val="-12"/>
        </w:rPr>
        <w:object w:dxaOrig="1160" w:dyaOrig="380">
          <v:shape id="_x0000_i1115" type="#_x0000_t75" style="width:57.75pt;height:18.75pt" o:ole="">
            <v:imagedata r:id="rId138" o:title=""/>
          </v:shape>
          <o:OLEObject Type="Embed" ProgID="Equation.DSMT4" ShapeID="_x0000_i1115" DrawAspect="Content" ObjectID="_1432086275" r:id="rId139"/>
        </w:object>
      </w:r>
      <w:r>
        <w:t xml:space="preserve"> від задачі </w:t>
      </w:r>
      <w:r>
        <w:rPr>
          <w:lang w:val="en-US"/>
        </w:rPr>
        <w:t>T5.</w:t>
      </w:r>
    </w:p>
    <w:p w:rsidR="00725F47" w:rsidRDefault="00725F47" w:rsidP="00725F47">
      <w:pPr>
        <w:pStyle w:val="a0"/>
      </w:pPr>
      <w:r>
        <w:t xml:space="preserve">Передати </w:t>
      </w:r>
      <w:r w:rsidR="00971471" w:rsidRPr="009F1B9A">
        <w:rPr>
          <w:position w:val="-12"/>
        </w:rPr>
        <w:object w:dxaOrig="1840" w:dyaOrig="380">
          <v:shape id="_x0000_i1118" type="#_x0000_t75" style="width:92.25pt;height:18.75pt" o:ole="">
            <v:imagedata r:id="rId140" o:title=""/>
          </v:shape>
          <o:OLEObject Type="Embed" ProgID="Equation.DSMT4" ShapeID="_x0000_i1118" DrawAspect="Content" ObjectID="_1432086276" r:id="rId141"/>
        </w:object>
      </w:r>
      <w:r>
        <w:t xml:space="preserve"> задачі </w:t>
      </w:r>
      <w:r>
        <w:rPr>
          <w:lang w:val="en-US"/>
        </w:rPr>
        <w:t>T</w:t>
      </w:r>
      <w:r>
        <w:t>5</w:t>
      </w:r>
      <w:r>
        <w:rPr>
          <w:lang w:val="en-US"/>
        </w:rPr>
        <w:t>.</w:t>
      </w:r>
    </w:p>
    <w:p w:rsidR="007F4001" w:rsidRDefault="007F4001" w:rsidP="007F4001">
      <w:pPr>
        <w:pStyle w:val="a0"/>
        <w:rPr>
          <w:lang w:val="en-US"/>
        </w:rPr>
      </w:pPr>
      <w:r>
        <w:t xml:space="preserve">Обчислення </w:t>
      </w:r>
      <w:r w:rsidR="00971471" w:rsidRPr="00F33F70">
        <w:rPr>
          <w:position w:val="-14"/>
          <w:lang w:val="en-US"/>
        </w:rPr>
        <w:object w:dxaOrig="1820" w:dyaOrig="420">
          <v:shape id="_x0000_i1119" type="#_x0000_t75" style="width:90.75pt;height:20.25pt" o:ole="">
            <v:imagedata r:id="rId142" o:title=""/>
          </v:shape>
          <o:OLEObject Type="Embed" ProgID="Equation.DSMT4" ShapeID="_x0000_i1119" DrawAspect="Content" ObjectID="_1432086277" r:id="rId143"/>
        </w:object>
      </w:r>
      <w:r>
        <w:rPr>
          <w:lang w:val="en-US"/>
        </w:rPr>
        <w:t>.</w:t>
      </w:r>
    </w:p>
    <w:p w:rsidR="00A0130B" w:rsidRDefault="00A0130B" w:rsidP="00A0130B">
      <w:pPr>
        <w:pStyle w:val="a0"/>
        <w:rPr>
          <w:lang w:val="en-US"/>
        </w:rPr>
      </w:pPr>
      <w:r>
        <w:t xml:space="preserve">Передати </w:t>
      </w:r>
      <w:r w:rsidRPr="0067453B">
        <w:rPr>
          <w:position w:val="-6"/>
        </w:rPr>
        <w:object w:dxaOrig="220" w:dyaOrig="240">
          <v:shape id="_x0000_i1063" type="#_x0000_t75" style="width:11.25pt;height:12pt" o:ole="">
            <v:imagedata r:id="rId28" o:title=""/>
          </v:shape>
          <o:OLEObject Type="Embed" ProgID="Equation.DSMT4" ShapeID="_x0000_i1063" DrawAspect="Content" ObjectID="_1432086278" r:id="rId144"/>
        </w:object>
      </w:r>
      <w:r>
        <w:t xml:space="preserve"> задачі </w:t>
      </w:r>
      <w:r>
        <w:rPr>
          <w:lang w:val="en-US"/>
        </w:rPr>
        <w:t>T</w:t>
      </w:r>
      <w:r>
        <w:t>5</w:t>
      </w:r>
      <w:r>
        <w:rPr>
          <w:lang w:val="en-US"/>
        </w:rPr>
        <w:t>.</w:t>
      </w:r>
    </w:p>
    <w:p w:rsidR="00F96CEA" w:rsidRPr="004004A5" w:rsidRDefault="00F96CEA" w:rsidP="00F96CEA">
      <w:pPr>
        <w:pStyle w:val="a0"/>
        <w:rPr>
          <w:lang w:val="en-US"/>
        </w:rPr>
      </w:pPr>
      <w:r>
        <w:t xml:space="preserve">Прийняти </w:t>
      </w:r>
      <w:r w:rsidRPr="00DE2314">
        <w:rPr>
          <w:position w:val="-6"/>
          <w:lang w:val="en-US"/>
        </w:rPr>
        <w:object w:dxaOrig="220" w:dyaOrig="240">
          <v:shape id="_x0000_i1064" type="#_x0000_t75" style="width:11.25pt;height:12pt" o:ole="">
            <v:imagedata r:id="rId30" o:title=""/>
          </v:shape>
          <o:OLEObject Type="Embed" ProgID="Equation.DSMT4" ShapeID="_x0000_i1064" DrawAspect="Content" ObjectID="_1432086279" r:id="rId145"/>
        </w:object>
      </w:r>
      <w:r>
        <w:rPr>
          <w:lang w:val="en-US"/>
        </w:rPr>
        <w:t xml:space="preserve"> </w:t>
      </w:r>
      <w:r>
        <w:t xml:space="preserve">від задачі </w:t>
      </w:r>
      <w:r>
        <w:rPr>
          <w:lang w:val="en-US"/>
        </w:rPr>
        <w:t>T</w:t>
      </w:r>
      <w:r>
        <w:t>5</w:t>
      </w:r>
      <w:r>
        <w:rPr>
          <w:lang w:val="en-US"/>
        </w:rPr>
        <w:t>.</w:t>
      </w:r>
    </w:p>
    <w:p w:rsidR="00551D79" w:rsidRDefault="00551D79" w:rsidP="00551D79">
      <w:pPr>
        <w:pStyle w:val="a0"/>
        <w:rPr>
          <w:lang w:val="en-US"/>
        </w:rPr>
      </w:pPr>
      <w:r>
        <w:t xml:space="preserve">Обчислення </w:t>
      </w:r>
      <w:r w:rsidR="00971471" w:rsidRPr="00323F42">
        <w:rPr>
          <w:position w:val="-12"/>
        </w:rPr>
        <w:object w:dxaOrig="3540" w:dyaOrig="380">
          <v:shape id="_x0000_i1120" type="#_x0000_t75" style="width:177pt;height:18.75pt" o:ole="">
            <v:imagedata r:id="rId146" o:title=""/>
          </v:shape>
          <o:OLEObject Type="Embed" ProgID="Equation.DSMT4" ShapeID="_x0000_i1120" DrawAspect="Content" ObjectID="_1432086280" r:id="rId147"/>
        </w:object>
      </w:r>
      <w:r>
        <w:t>.</w:t>
      </w:r>
    </w:p>
    <w:p w:rsidR="0064679C" w:rsidRPr="00496567" w:rsidRDefault="00496567" w:rsidP="0064679C">
      <w:pPr>
        <w:pStyle w:val="a0"/>
        <w:rPr>
          <w:lang w:val="en-US"/>
        </w:rPr>
      </w:pPr>
      <w:r>
        <w:t>Прийняти</w:t>
      </w:r>
      <w:r w:rsidR="0064679C">
        <w:t xml:space="preserve"> </w:t>
      </w:r>
      <w:r w:rsidRPr="001E3964">
        <w:rPr>
          <w:position w:val="-12"/>
          <w:lang w:val="en-US"/>
        </w:rPr>
        <w:object w:dxaOrig="700" w:dyaOrig="380">
          <v:shape id="_x0000_i1065" type="#_x0000_t75" style="width:34.5pt;height:18.75pt" o:ole="">
            <v:imagedata r:id="rId148" o:title=""/>
          </v:shape>
          <o:OLEObject Type="Embed" ProgID="Equation.DSMT4" ShapeID="_x0000_i1065" DrawAspect="Content" ObjectID="_1432086281" r:id="rId149"/>
        </w:object>
      </w:r>
      <w:r>
        <w:t xml:space="preserve"> від</w:t>
      </w:r>
      <w:r w:rsidR="0064679C">
        <w:rPr>
          <w:lang w:val="en-US"/>
        </w:rPr>
        <w:t xml:space="preserve"> </w:t>
      </w:r>
      <w:r w:rsidR="0064679C">
        <w:t xml:space="preserve">задачі </w:t>
      </w:r>
      <w:r w:rsidR="0064679C">
        <w:rPr>
          <w:lang w:val="en-US"/>
        </w:rPr>
        <w:t>T5.</w:t>
      </w:r>
    </w:p>
    <w:p w:rsidR="00496567" w:rsidRPr="00496567" w:rsidRDefault="00496567" w:rsidP="00496567">
      <w:pPr>
        <w:pStyle w:val="a0"/>
        <w:rPr>
          <w:lang w:val="en-US"/>
        </w:rPr>
      </w:pPr>
      <w:r>
        <w:t xml:space="preserve">Прийняти </w:t>
      </w:r>
      <w:r w:rsidRPr="001E3964">
        <w:rPr>
          <w:position w:val="-12"/>
          <w:lang w:val="en-US"/>
        </w:rPr>
        <w:object w:dxaOrig="680" w:dyaOrig="380">
          <v:shape id="_x0000_i1066" type="#_x0000_t75" style="width:33.75pt;height:18.75pt" o:ole="">
            <v:imagedata r:id="rId150" o:title=""/>
          </v:shape>
          <o:OLEObject Type="Embed" ProgID="Equation.DSMT4" ShapeID="_x0000_i1066" DrawAspect="Content" ObjectID="_1432086282" r:id="rId151"/>
        </w:object>
      </w:r>
      <w:r>
        <w:t xml:space="preserve"> від</w:t>
      </w:r>
      <w:r>
        <w:rPr>
          <w:lang w:val="en-US"/>
        </w:rPr>
        <w:t xml:space="preserve"> </w:t>
      </w:r>
      <w:r>
        <w:t xml:space="preserve">задачі </w:t>
      </w:r>
      <w:r>
        <w:rPr>
          <w:lang w:val="en-US"/>
        </w:rPr>
        <w:t>T</w:t>
      </w:r>
      <w:r w:rsidR="00971471">
        <w:rPr>
          <w:lang w:val="en-US"/>
        </w:rPr>
        <w:t>3</w:t>
      </w:r>
      <w:r>
        <w:rPr>
          <w:lang w:val="en-US"/>
        </w:rPr>
        <w:t>.</w:t>
      </w:r>
    </w:p>
    <w:p w:rsidR="00496567" w:rsidRPr="00496567" w:rsidRDefault="00496567" w:rsidP="00496567">
      <w:pPr>
        <w:pStyle w:val="a0"/>
        <w:rPr>
          <w:lang w:val="en-US"/>
        </w:rPr>
      </w:pPr>
      <w:r>
        <w:t xml:space="preserve">Прийняти </w:t>
      </w:r>
      <w:r w:rsidRPr="001E3964">
        <w:rPr>
          <w:position w:val="-12"/>
          <w:lang w:val="en-US"/>
        </w:rPr>
        <w:object w:dxaOrig="680" w:dyaOrig="380">
          <v:shape id="_x0000_i1067" type="#_x0000_t75" style="width:33.75pt;height:18.75pt" o:ole="">
            <v:imagedata r:id="rId152" o:title=""/>
          </v:shape>
          <o:OLEObject Type="Embed" ProgID="Equation.DSMT4" ShapeID="_x0000_i1067" DrawAspect="Content" ObjectID="_1432086283" r:id="rId153"/>
        </w:object>
      </w:r>
      <w:r>
        <w:t xml:space="preserve"> від</w:t>
      </w:r>
      <w:r>
        <w:rPr>
          <w:lang w:val="en-US"/>
        </w:rPr>
        <w:t xml:space="preserve"> </w:t>
      </w:r>
      <w:r>
        <w:t xml:space="preserve">задачі </w:t>
      </w:r>
      <w:r>
        <w:rPr>
          <w:lang w:val="en-US"/>
        </w:rPr>
        <w:t>T</w:t>
      </w:r>
      <w:r w:rsidR="00971471">
        <w:rPr>
          <w:lang w:val="en-US"/>
        </w:rPr>
        <w:t>9</w:t>
      </w:r>
      <w:r>
        <w:rPr>
          <w:lang w:val="en-US"/>
        </w:rPr>
        <w:t>.</w:t>
      </w:r>
    </w:p>
    <w:p w:rsidR="00496567" w:rsidRPr="00496567" w:rsidRDefault="00496567" w:rsidP="00496567">
      <w:pPr>
        <w:pStyle w:val="a0"/>
        <w:rPr>
          <w:lang w:val="en-US"/>
        </w:rPr>
      </w:pPr>
      <w:r>
        <w:t>Виведення результату.</w:t>
      </w:r>
    </w:p>
    <w:p w:rsidR="00B55BCC" w:rsidRPr="006A65F5" w:rsidRDefault="006A65F5" w:rsidP="00353CB1">
      <w:pPr>
        <w:pStyle w:val="affd"/>
        <w:rPr>
          <w:lang w:val="en-US"/>
        </w:rPr>
      </w:pPr>
      <w:r>
        <w:t>Задача T</w:t>
      </w:r>
      <w:r w:rsidR="00912E2A">
        <w:rPr>
          <w:lang w:val="en-US"/>
        </w:rPr>
        <w:t>7</w:t>
      </w:r>
    </w:p>
    <w:p w:rsidR="00CE51D4" w:rsidRPr="00496567" w:rsidRDefault="00B2510E" w:rsidP="00496567">
      <w:pPr>
        <w:pStyle w:val="a0"/>
        <w:numPr>
          <w:ilvl w:val="0"/>
          <w:numId w:val="22"/>
        </w:numPr>
        <w:rPr>
          <w:lang w:val="en-US"/>
        </w:rPr>
      </w:pPr>
      <w:r>
        <w:t>П</w:t>
      </w:r>
      <w:r w:rsidR="00496567">
        <w:t>рийняти</w:t>
      </w:r>
      <w:r>
        <w:t xml:space="preserve"> </w:t>
      </w:r>
      <w:r w:rsidR="00DB6FB7" w:rsidRPr="00B2510E">
        <w:rPr>
          <w:position w:val="-12"/>
        </w:rPr>
        <w:object w:dxaOrig="1240" w:dyaOrig="380">
          <v:shape id="_x0000_i1121" type="#_x0000_t75" style="width:62.25pt;height:18.75pt" o:ole="">
            <v:imagedata r:id="rId154" o:title=""/>
          </v:shape>
          <o:OLEObject Type="Embed" ProgID="Equation.DSMT4" ShapeID="_x0000_i1121" DrawAspect="Content" ObjectID="_1432086284" r:id="rId155"/>
        </w:object>
      </w:r>
      <w:r w:rsidR="00496567">
        <w:t xml:space="preserve"> від</w:t>
      </w:r>
      <w:r>
        <w:t xml:space="preserve"> задачі </w:t>
      </w:r>
      <w:r w:rsidRPr="00496567">
        <w:rPr>
          <w:lang w:val="en-US"/>
        </w:rPr>
        <w:t>T4.</w:t>
      </w:r>
    </w:p>
    <w:p w:rsidR="00CA7B34" w:rsidRDefault="00CA7B34" w:rsidP="00CA7B34">
      <w:pPr>
        <w:pStyle w:val="a0"/>
        <w:rPr>
          <w:lang w:val="en-US"/>
        </w:rPr>
      </w:pPr>
      <w:r>
        <w:t xml:space="preserve">Передати </w:t>
      </w:r>
      <w:r w:rsidR="00DB6FB7" w:rsidRPr="00B2510E">
        <w:rPr>
          <w:position w:val="-12"/>
        </w:rPr>
        <w:object w:dxaOrig="1260" w:dyaOrig="380">
          <v:shape id="_x0000_i1122" type="#_x0000_t75" style="width:63pt;height:18.75pt" o:ole="">
            <v:imagedata r:id="rId156" o:title=""/>
          </v:shape>
          <o:OLEObject Type="Embed" ProgID="Equation.DSMT4" ShapeID="_x0000_i1122" DrawAspect="Content" ObjectID="_1432086285" r:id="rId157"/>
        </w:object>
      </w:r>
      <w:r>
        <w:t xml:space="preserve"> задачі </w:t>
      </w:r>
      <w:r>
        <w:rPr>
          <w:lang w:val="en-US"/>
        </w:rPr>
        <w:t>T8.</w:t>
      </w:r>
    </w:p>
    <w:p w:rsidR="0090362C" w:rsidRDefault="0090362C" w:rsidP="00CA7B34">
      <w:pPr>
        <w:pStyle w:val="a0"/>
        <w:rPr>
          <w:lang w:val="en-US"/>
        </w:rPr>
      </w:pPr>
      <w:r>
        <w:t xml:space="preserve">Прийняти </w:t>
      </w:r>
      <w:r w:rsidR="00DB6FB7" w:rsidRPr="009F1B9A">
        <w:rPr>
          <w:position w:val="-12"/>
        </w:rPr>
        <w:object w:dxaOrig="1660" w:dyaOrig="380">
          <v:shape id="_x0000_i1123" type="#_x0000_t75" style="width:83.25pt;height:18.75pt" o:ole="">
            <v:imagedata r:id="rId158" o:title=""/>
          </v:shape>
          <o:OLEObject Type="Embed" ProgID="Equation.DSMT4" ShapeID="_x0000_i1123" DrawAspect="Content" ObjectID="_1432086286" r:id="rId159"/>
        </w:object>
      </w:r>
      <w:r>
        <w:t xml:space="preserve"> від задачі </w:t>
      </w:r>
      <w:r>
        <w:rPr>
          <w:lang w:val="en-US"/>
        </w:rPr>
        <w:t>T8.</w:t>
      </w:r>
    </w:p>
    <w:p w:rsidR="007F4001" w:rsidRDefault="007F4001" w:rsidP="007F4001">
      <w:pPr>
        <w:pStyle w:val="a0"/>
        <w:rPr>
          <w:lang w:val="en-US"/>
        </w:rPr>
      </w:pPr>
      <w:r>
        <w:t xml:space="preserve">Обчислення </w:t>
      </w:r>
      <w:r w:rsidR="00DB6FB7" w:rsidRPr="00F33F70">
        <w:rPr>
          <w:position w:val="-14"/>
          <w:lang w:val="en-US"/>
        </w:rPr>
        <w:object w:dxaOrig="1820" w:dyaOrig="420">
          <v:shape id="_x0000_i1124" type="#_x0000_t75" style="width:90.75pt;height:20.25pt" o:ole="">
            <v:imagedata r:id="rId160" o:title=""/>
          </v:shape>
          <o:OLEObject Type="Embed" ProgID="Equation.DSMT4" ShapeID="_x0000_i1124" DrawAspect="Content" ObjectID="_1432086287" r:id="rId161"/>
        </w:object>
      </w:r>
      <w:r>
        <w:rPr>
          <w:lang w:val="en-US"/>
        </w:rPr>
        <w:t>.</w:t>
      </w:r>
    </w:p>
    <w:p w:rsidR="00E14AFC" w:rsidRDefault="00E14AFC" w:rsidP="00E14AFC">
      <w:pPr>
        <w:pStyle w:val="a0"/>
        <w:rPr>
          <w:lang w:val="en-US"/>
        </w:rPr>
      </w:pPr>
      <w:r>
        <w:t xml:space="preserve">Передати </w:t>
      </w:r>
      <w:r w:rsidRPr="0067453B">
        <w:rPr>
          <w:position w:val="-6"/>
        </w:rPr>
        <w:object w:dxaOrig="220" w:dyaOrig="240">
          <v:shape id="_x0000_i1068" type="#_x0000_t75" style="width:11.25pt;height:12pt" o:ole="">
            <v:imagedata r:id="rId28" o:title=""/>
          </v:shape>
          <o:OLEObject Type="Embed" ProgID="Equation.DSMT4" ShapeID="_x0000_i1068" DrawAspect="Content" ObjectID="_1432086288" r:id="rId162"/>
        </w:object>
      </w:r>
      <w:r>
        <w:t xml:space="preserve"> задачі </w:t>
      </w:r>
      <w:r>
        <w:rPr>
          <w:lang w:val="en-US"/>
        </w:rPr>
        <w:t>T</w:t>
      </w:r>
      <w:r>
        <w:t>8</w:t>
      </w:r>
      <w:r>
        <w:rPr>
          <w:lang w:val="en-US"/>
        </w:rPr>
        <w:t>.</w:t>
      </w:r>
    </w:p>
    <w:p w:rsidR="00607AF1" w:rsidRPr="004004A5" w:rsidRDefault="00607AF1" w:rsidP="00607AF1">
      <w:pPr>
        <w:pStyle w:val="a0"/>
        <w:rPr>
          <w:lang w:val="en-US"/>
        </w:rPr>
      </w:pPr>
      <w:r>
        <w:t xml:space="preserve">Прийняти </w:t>
      </w:r>
      <w:r w:rsidRPr="00DE2314">
        <w:rPr>
          <w:position w:val="-6"/>
          <w:lang w:val="en-US"/>
        </w:rPr>
        <w:object w:dxaOrig="220" w:dyaOrig="240">
          <v:shape id="_x0000_i1069" type="#_x0000_t75" style="width:11.25pt;height:12pt" o:ole="">
            <v:imagedata r:id="rId30" o:title=""/>
          </v:shape>
          <o:OLEObject Type="Embed" ProgID="Equation.DSMT4" ShapeID="_x0000_i1069" DrawAspect="Content" ObjectID="_1432086289" r:id="rId163"/>
        </w:object>
      </w:r>
      <w:r>
        <w:rPr>
          <w:lang w:val="en-US"/>
        </w:rPr>
        <w:t xml:space="preserve"> </w:t>
      </w:r>
      <w:r>
        <w:t xml:space="preserve">від задачі </w:t>
      </w:r>
      <w:r>
        <w:rPr>
          <w:lang w:val="en-US"/>
        </w:rPr>
        <w:t>T</w:t>
      </w:r>
      <w:r>
        <w:t>8</w:t>
      </w:r>
      <w:r>
        <w:rPr>
          <w:lang w:val="en-US"/>
        </w:rPr>
        <w:t>.</w:t>
      </w:r>
    </w:p>
    <w:p w:rsidR="00551D79" w:rsidRDefault="00551D79" w:rsidP="00551D79">
      <w:pPr>
        <w:pStyle w:val="a0"/>
        <w:rPr>
          <w:lang w:val="en-US"/>
        </w:rPr>
      </w:pPr>
      <w:r>
        <w:t xml:space="preserve">Обчислення </w:t>
      </w:r>
      <w:r w:rsidR="00DB6FB7" w:rsidRPr="00323F42">
        <w:rPr>
          <w:position w:val="-12"/>
        </w:rPr>
        <w:object w:dxaOrig="3540" w:dyaOrig="380">
          <v:shape id="_x0000_i1125" type="#_x0000_t75" style="width:177pt;height:18.75pt" o:ole="">
            <v:imagedata r:id="rId164" o:title=""/>
          </v:shape>
          <o:OLEObject Type="Embed" ProgID="Equation.DSMT4" ShapeID="_x0000_i1125" DrawAspect="Content" ObjectID="_1432086290" r:id="rId165"/>
        </w:object>
      </w:r>
      <w:r>
        <w:t>.</w:t>
      </w:r>
    </w:p>
    <w:p w:rsidR="00852078" w:rsidRDefault="00DC1EFB" w:rsidP="00852078">
      <w:pPr>
        <w:pStyle w:val="a0"/>
        <w:rPr>
          <w:lang w:val="en-US"/>
        </w:rPr>
      </w:pPr>
      <w:r>
        <w:t>Передати</w:t>
      </w:r>
      <w:r w:rsidR="00852078">
        <w:t xml:space="preserve"> </w:t>
      </w:r>
      <w:r w:rsidRPr="001E3964">
        <w:rPr>
          <w:position w:val="-12"/>
          <w:lang w:val="en-US"/>
        </w:rPr>
        <w:object w:dxaOrig="600" w:dyaOrig="380">
          <v:shape id="_x0000_i1070" type="#_x0000_t75" style="width:29.25pt;height:18.75pt" o:ole="">
            <v:imagedata r:id="rId166" o:title=""/>
          </v:shape>
          <o:OLEObject Type="Embed" ProgID="Equation.DSMT4" ShapeID="_x0000_i1070" DrawAspect="Content" ObjectID="_1432086291" r:id="rId167"/>
        </w:object>
      </w:r>
      <w:r w:rsidR="00852078">
        <w:t xml:space="preserve"> задачі </w:t>
      </w:r>
      <w:r>
        <w:rPr>
          <w:lang w:val="en-US"/>
        </w:rPr>
        <w:t>T</w:t>
      </w:r>
      <w:r>
        <w:t>8</w:t>
      </w:r>
      <w:r w:rsidR="00852078">
        <w:rPr>
          <w:lang w:val="en-US"/>
        </w:rPr>
        <w:t>.</w:t>
      </w:r>
    </w:p>
    <w:p w:rsidR="00CA7B34" w:rsidRDefault="00CA7B34" w:rsidP="00CA7B34">
      <w:pPr>
        <w:pStyle w:val="affd"/>
        <w:rPr>
          <w:lang w:val="en-US"/>
        </w:rPr>
      </w:pPr>
      <w:r>
        <w:t>Задача T</w:t>
      </w:r>
      <w:r>
        <w:rPr>
          <w:lang w:val="en-US"/>
        </w:rPr>
        <w:t>8</w:t>
      </w:r>
    </w:p>
    <w:p w:rsidR="00CA7B34" w:rsidRDefault="00CA7B34" w:rsidP="00725F47">
      <w:pPr>
        <w:pStyle w:val="a0"/>
        <w:numPr>
          <w:ilvl w:val="0"/>
          <w:numId w:val="15"/>
        </w:numPr>
        <w:rPr>
          <w:lang w:val="en-US"/>
        </w:rPr>
      </w:pPr>
      <w:r>
        <w:t xml:space="preserve">Прийняти </w:t>
      </w:r>
      <w:r w:rsidR="00DB6FB7" w:rsidRPr="00B2510E">
        <w:rPr>
          <w:position w:val="-12"/>
        </w:rPr>
        <w:object w:dxaOrig="1260" w:dyaOrig="380">
          <v:shape id="_x0000_i1126" type="#_x0000_t75" style="width:63pt;height:18.75pt" o:ole="">
            <v:imagedata r:id="rId168" o:title=""/>
          </v:shape>
          <o:OLEObject Type="Embed" ProgID="Equation.DSMT4" ShapeID="_x0000_i1126" DrawAspect="Content" ObjectID="_1432086292" r:id="rId169"/>
        </w:object>
      </w:r>
      <w:r>
        <w:t xml:space="preserve"> від задачі </w:t>
      </w:r>
      <w:r w:rsidRPr="00725F47">
        <w:rPr>
          <w:lang w:val="en-US"/>
        </w:rPr>
        <w:t>T7.</w:t>
      </w:r>
    </w:p>
    <w:p w:rsidR="00DB6FB7" w:rsidRDefault="00DB6FB7" w:rsidP="00DB6FB7">
      <w:pPr>
        <w:pStyle w:val="a0"/>
        <w:numPr>
          <w:ilvl w:val="0"/>
          <w:numId w:val="15"/>
        </w:numPr>
        <w:rPr>
          <w:lang w:val="en-US"/>
        </w:rPr>
      </w:pPr>
      <w:r>
        <w:t xml:space="preserve">Передати </w:t>
      </w:r>
      <w:r w:rsidRPr="00B2510E">
        <w:rPr>
          <w:position w:val="-12"/>
        </w:rPr>
        <w:object w:dxaOrig="1160" w:dyaOrig="380">
          <v:shape id="_x0000_i1128" type="#_x0000_t75" style="width:57.75pt;height:18.75pt" o:ole="">
            <v:imagedata r:id="rId170" o:title=""/>
          </v:shape>
          <o:OLEObject Type="Embed" ProgID="Equation.DSMT4" ShapeID="_x0000_i1128" DrawAspect="Content" ObjectID="_1432086293" r:id="rId171"/>
        </w:object>
      </w:r>
      <w:r>
        <w:t xml:space="preserve"> задачі </w:t>
      </w:r>
      <w:r>
        <w:rPr>
          <w:lang w:val="en-US"/>
        </w:rPr>
        <w:t>T9.</w:t>
      </w:r>
    </w:p>
    <w:p w:rsidR="00725F47" w:rsidRDefault="00725F47" w:rsidP="00725F47">
      <w:pPr>
        <w:pStyle w:val="a0"/>
        <w:numPr>
          <w:ilvl w:val="0"/>
          <w:numId w:val="15"/>
        </w:numPr>
        <w:rPr>
          <w:lang w:val="en-US"/>
        </w:rPr>
      </w:pPr>
      <w:r>
        <w:lastRenderedPageBreak/>
        <w:t xml:space="preserve">Прийняти </w:t>
      </w:r>
      <w:r w:rsidR="00DB6FB7" w:rsidRPr="009F1B9A">
        <w:rPr>
          <w:position w:val="-12"/>
        </w:rPr>
        <w:object w:dxaOrig="1840" w:dyaOrig="380">
          <v:shape id="_x0000_i1127" type="#_x0000_t75" style="width:92.25pt;height:18.75pt" o:ole="">
            <v:imagedata r:id="rId172" o:title=""/>
          </v:shape>
          <o:OLEObject Type="Embed" ProgID="Equation.DSMT4" ShapeID="_x0000_i1127" DrawAspect="Content" ObjectID="_1432086294" r:id="rId173"/>
        </w:object>
      </w:r>
      <w:r>
        <w:t xml:space="preserve"> від задачі </w:t>
      </w:r>
      <w:r>
        <w:rPr>
          <w:lang w:val="en-US"/>
        </w:rPr>
        <w:t>T9</w:t>
      </w:r>
      <w:r w:rsidRPr="00725F47">
        <w:rPr>
          <w:lang w:val="en-US"/>
        </w:rPr>
        <w:t>.</w:t>
      </w:r>
    </w:p>
    <w:p w:rsidR="0090362C" w:rsidRDefault="0090362C" w:rsidP="00725F47">
      <w:pPr>
        <w:pStyle w:val="a0"/>
        <w:numPr>
          <w:ilvl w:val="0"/>
          <w:numId w:val="15"/>
        </w:numPr>
        <w:rPr>
          <w:lang w:val="en-US"/>
        </w:rPr>
      </w:pPr>
      <w:r>
        <w:t xml:space="preserve">Передати </w:t>
      </w:r>
      <w:r w:rsidR="00DB6FB7" w:rsidRPr="009F1B9A">
        <w:rPr>
          <w:position w:val="-12"/>
        </w:rPr>
        <w:object w:dxaOrig="1660" w:dyaOrig="380">
          <v:shape id="_x0000_i1129" type="#_x0000_t75" style="width:83.25pt;height:18.75pt" o:ole="">
            <v:imagedata r:id="rId174" o:title=""/>
          </v:shape>
          <o:OLEObject Type="Embed" ProgID="Equation.DSMT4" ShapeID="_x0000_i1129" DrawAspect="Content" ObjectID="_1432086295" r:id="rId175"/>
        </w:object>
      </w:r>
      <w:r>
        <w:t xml:space="preserve"> задачі </w:t>
      </w:r>
      <w:r>
        <w:rPr>
          <w:lang w:val="en-US"/>
        </w:rPr>
        <w:t>T7.</w:t>
      </w:r>
    </w:p>
    <w:p w:rsidR="007F4001" w:rsidRDefault="007F4001" w:rsidP="007F4001">
      <w:pPr>
        <w:pStyle w:val="a0"/>
        <w:rPr>
          <w:lang w:val="en-US"/>
        </w:rPr>
      </w:pPr>
      <w:r>
        <w:t xml:space="preserve">Обчислення </w:t>
      </w:r>
      <w:r w:rsidR="00DB6FB7" w:rsidRPr="00F33F70">
        <w:rPr>
          <w:position w:val="-14"/>
          <w:lang w:val="en-US"/>
        </w:rPr>
        <w:object w:dxaOrig="1820" w:dyaOrig="420">
          <v:shape id="_x0000_i1130" type="#_x0000_t75" style="width:90.75pt;height:20.25pt" o:ole="">
            <v:imagedata r:id="rId176" o:title=""/>
          </v:shape>
          <o:OLEObject Type="Embed" ProgID="Equation.DSMT4" ShapeID="_x0000_i1130" DrawAspect="Content" ObjectID="_1432086296" r:id="rId177"/>
        </w:object>
      </w:r>
      <w:r>
        <w:rPr>
          <w:lang w:val="en-US"/>
        </w:rPr>
        <w:t>.</w:t>
      </w:r>
    </w:p>
    <w:p w:rsidR="00E14AFC" w:rsidRPr="00E14AFC" w:rsidRDefault="00E14AFC" w:rsidP="00E14AFC">
      <w:pPr>
        <w:pStyle w:val="a0"/>
        <w:numPr>
          <w:ilvl w:val="0"/>
          <w:numId w:val="10"/>
        </w:numPr>
        <w:rPr>
          <w:lang w:val="en-US"/>
        </w:rPr>
      </w:pPr>
      <w:r>
        <w:t xml:space="preserve">Прийняти </w:t>
      </w:r>
      <w:r w:rsidRPr="00310D02">
        <w:rPr>
          <w:position w:val="-12"/>
          <w:lang w:val="en-US"/>
        </w:rPr>
        <w:object w:dxaOrig="300" w:dyaOrig="380">
          <v:shape id="_x0000_i1071" type="#_x0000_t75" style="width:15pt;height:18.75pt" o:ole="">
            <v:imagedata r:id="rId178" o:title=""/>
          </v:shape>
          <o:OLEObject Type="Embed" ProgID="Equation.DSMT4" ShapeID="_x0000_i1071" DrawAspect="Content" ObjectID="_1432086297" r:id="rId179"/>
        </w:object>
      </w:r>
      <w:r>
        <w:rPr>
          <w:lang w:val="en-US"/>
        </w:rPr>
        <w:t xml:space="preserve"> </w:t>
      </w:r>
      <w:r>
        <w:t xml:space="preserve">від задачі </w:t>
      </w:r>
      <w:r>
        <w:rPr>
          <w:lang w:val="en-US"/>
        </w:rPr>
        <w:t>T</w:t>
      </w:r>
      <w:r>
        <w:t>7.</w:t>
      </w:r>
    </w:p>
    <w:p w:rsidR="00E14AFC" w:rsidRPr="009F1B9A" w:rsidRDefault="00E14AFC" w:rsidP="00E14AFC">
      <w:pPr>
        <w:pStyle w:val="a0"/>
        <w:numPr>
          <w:ilvl w:val="0"/>
          <w:numId w:val="10"/>
        </w:numPr>
        <w:rPr>
          <w:lang w:val="en-US"/>
        </w:rPr>
      </w:pPr>
      <w:r>
        <w:t xml:space="preserve">Обчислення </w:t>
      </w:r>
      <w:r w:rsidRPr="00F33F70">
        <w:rPr>
          <w:position w:val="-14"/>
          <w:lang w:val="en-US"/>
        </w:rPr>
        <w:object w:dxaOrig="1740" w:dyaOrig="420">
          <v:shape id="_x0000_i1072" type="#_x0000_t75" style="width:87pt;height:20.25pt" o:ole="">
            <v:imagedata r:id="rId180" o:title=""/>
          </v:shape>
          <o:OLEObject Type="Embed" ProgID="Equation.DSMT4" ShapeID="_x0000_i1072" DrawAspect="Content" ObjectID="_1432086298" r:id="rId181"/>
        </w:object>
      </w:r>
      <w:r>
        <w:t>.</w:t>
      </w:r>
    </w:p>
    <w:p w:rsidR="00E05A15" w:rsidRPr="00E14AFC" w:rsidRDefault="00E05A15" w:rsidP="00E05A15">
      <w:pPr>
        <w:pStyle w:val="a0"/>
        <w:numPr>
          <w:ilvl w:val="0"/>
          <w:numId w:val="10"/>
        </w:numPr>
        <w:rPr>
          <w:lang w:val="en-US"/>
        </w:rPr>
      </w:pPr>
      <w:r>
        <w:t xml:space="preserve">Прийняти </w:t>
      </w:r>
      <w:r w:rsidRPr="00310D02">
        <w:rPr>
          <w:position w:val="-12"/>
          <w:lang w:val="en-US"/>
        </w:rPr>
        <w:object w:dxaOrig="300" w:dyaOrig="380">
          <v:shape id="_x0000_i1073" type="#_x0000_t75" style="width:15pt;height:18.75pt" o:ole="">
            <v:imagedata r:id="rId182" o:title=""/>
          </v:shape>
          <o:OLEObject Type="Embed" ProgID="Equation.DSMT4" ShapeID="_x0000_i1073" DrawAspect="Content" ObjectID="_1432086299" r:id="rId183"/>
        </w:object>
      </w:r>
      <w:r>
        <w:rPr>
          <w:lang w:val="en-US"/>
        </w:rPr>
        <w:t xml:space="preserve"> </w:t>
      </w:r>
      <w:r>
        <w:t xml:space="preserve">від задачі </w:t>
      </w:r>
      <w:r>
        <w:rPr>
          <w:lang w:val="en-US"/>
        </w:rPr>
        <w:t>T</w:t>
      </w:r>
      <w:r>
        <w:t>9.</w:t>
      </w:r>
    </w:p>
    <w:p w:rsidR="00E05A15" w:rsidRPr="009F1B9A" w:rsidRDefault="00E05A15" w:rsidP="00E05A15">
      <w:pPr>
        <w:pStyle w:val="a0"/>
        <w:numPr>
          <w:ilvl w:val="0"/>
          <w:numId w:val="10"/>
        </w:numPr>
        <w:rPr>
          <w:lang w:val="en-US"/>
        </w:rPr>
      </w:pPr>
      <w:r>
        <w:t xml:space="preserve">Обчислення </w:t>
      </w:r>
      <w:r w:rsidRPr="00F33F70">
        <w:rPr>
          <w:position w:val="-14"/>
          <w:lang w:val="en-US"/>
        </w:rPr>
        <w:object w:dxaOrig="1740" w:dyaOrig="420">
          <v:shape id="_x0000_i1074" type="#_x0000_t75" style="width:87pt;height:20.25pt" o:ole="">
            <v:imagedata r:id="rId184" o:title=""/>
          </v:shape>
          <o:OLEObject Type="Embed" ProgID="Equation.DSMT4" ShapeID="_x0000_i1074" DrawAspect="Content" ObjectID="_1432086300" r:id="rId185"/>
        </w:object>
      </w:r>
      <w:r>
        <w:t>.</w:t>
      </w:r>
    </w:p>
    <w:p w:rsidR="00CA509C" w:rsidRDefault="00CA509C" w:rsidP="00CA509C">
      <w:pPr>
        <w:pStyle w:val="a0"/>
        <w:rPr>
          <w:lang w:val="en-US"/>
        </w:rPr>
      </w:pPr>
      <w:r>
        <w:t xml:space="preserve">Передати </w:t>
      </w:r>
      <w:r w:rsidRPr="0067453B">
        <w:rPr>
          <w:position w:val="-6"/>
        </w:rPr>
        <w:object w:dxaOrig="220" w:dyaOrig="240">
          <v:shape id="_x0000_i1075" type="#_x0000_t75" style="width:11.25pt;height:12pt" o:ole="">
            <v:imagedata r:id="rId28" o:title=""/>
          </v:shape>
          <o:OLEObject Type="Embed" ProgID="Equation.DSMT4" ShapeID="_x0000_i1075" DrawAspect="Content" ObjectID="_1432086301" r:id="rId186"/>
        </w:object>
      </w:r>
      <w:r>
        <w:t xml:space="preserve"> задачі </w:t>
      </w:r>
      <w:r>
        <w:rPr>
          <w:lang w:val="en-US"/>
        </w:rPr>
        <w:t>T</w:t>
      </w:r>
      <w:r>
        <w:t>5</w:t>
      </w:r>
      <w:r>
        <w:rPr>
          <w:lang w:val="en-US"/>
        </w:rPr>
        <w:t>.</w:t>
      </w:r>
    </w:p>
    <w:p w:rsidR="00DE2314" w:rsidRDefault="00DE2314" w:rsidP="00DE2314">
      <w:pPr>
        <w:pStyle w:val="a0"/>
        <w:rPr>
          <w:lang w:val="en-US"/>
        </w:rPr>
      </w:pPr>
      <w:r>
        <w:t xml:space="preserve">Прийняти </w:t>
      </w:r>
      <w:r w:rsidRPr="00DE2314">
        <w:rPr>
          <w:position w:val="-6"/>
          <w:lang w:val="en-US"/>
        </w:rPr>
        <w:object w:dxaOrig="220" w:dyaOrig="240">
          <v:shape id="_x0000_i1076" type="#_x0000_t75" style="width:11.25pt;height:12pt" o:ole="">
            <v:imagedata r:id="rId30" o:title=""/>
          </v:shape>
          <o:OLEObject Type="Embed" ProgID="Equation.DSMT4" ShapeID="_x0000_i1076" DrawAspect="Content" ObjectID="_1432086302" r:id="rId187"/>
        </w:object>
      </w:r>
      <w:r>
        <w:rPr>
          <w:lang w:val="en-US"/>
        </w:rPr>
        <w:t xml:space="preserve"> </w:t>
      </w:r>
      <w:r>
        <w:t xml:space="preserve">від задачі </w:t>
      </w:r>
      <w:r>
        <w:rPr>
          <w:lang w:val="en-US"/>
        </w:rPr>
        <w:t>T</w:t>
      </w:r>
      <w:r>
        <w:t>5</w:t>
      </w:r>
      <w:r>
        <w:rPr>
          <w:lang w:val="en-US"/>
        </w:rPr>
        <w:t>.</w:t>
      </w:r>
    </w:p>
    <w:p w:rsidR="00607AF1" w:rsidRDefault="00607AF1" w:rsidP="00607AF1">
      <w:pPr>
        <w:pStyle w:val="a0"/>
        <w:rPr>
          <w:lang w:val="en-US"/>
        </w:rPr>
      </w:pPr>
      <w:r>
        <w:t xml:space="preserve">Передати </w:t>
      </w:r>
      <w:r w:rsidRPr="0067453B">
        <w:rPr>
          <w:position w:val="-6"/>
        </w:rPr>
        <w:object w:dxaOrig="220" w:dyaOrig="240">
          <v:shape id="_x0000_i1077" type="#_x0000_t75" style="width:11.25pt;height:12pt" o:ole="">
            <v:imagedata r:id="rId28" o:title=""/>
          </v:shape>
          <o:OLEObject Type="Embed" ProgID="Equation.DSMT4" ShapeID="_x0000_i1077" DrawAspect="Content" ObjectID="_1432086303" r:id="rId188"/>
        </w:object>
      </w:r>
      <w:r>
        <w:t xml:space="preserve"> задачі </w:t>
      </w:r>
      <w:r>
        <w:rPr>
          <w:lang w:val="en-US"/>
        </w:rPr>
        <w:t>T</w:t>
      </w:r>
      <w:r>
        <w:t>7</w:t>
      </w:r>
      <w:r>
        <w:rPr>
          <w:lang w:val="en-US"/>
        </w:rPr>
        <w:t>.</w:t>
      </w:r>
    </w:p>
    <w:p w:rsidR="00F96CEA" w:rsidRDefault="00F96CEA" w:rsidP="00F96CEA">
      <w:pPr>
        <w:pStyle w:val="a0"/>
        <w:rPr>
          <w:lang w:val="en-US"/>
        </w:rPr>
      </w:pPr>
      <w:r>
        <w:t xml:space="preserve">Передати </w:t>
      </w:r>
      <w:r w:rsidRPr="0067453B">
        <w:rPr>
          <w:position w:val="-6"/>
        </w:rPr>
        <w:object w:dxaOrig="220" w:dyaOrig="240">
          <v:shape id="_x0000_i1078" type="#_x0000_t75" style="width:11.25pt;height:12pt" o:ole="">
            <v:imagedata r:id="rId28" o:title=""/>
          </v:shape>
          <o:OLEObject Type="Embed" ProgID="Equation.DSMT4" ShapeID="_x0000_i1078" DrawAspect="Content" ObjectID="_1432086304" r:id="rId189"/>
        </w:object>
      </w:r>
      <w:r>
        <w:t xml:space="preserve"> задачі </w:t>
      </w:r>
      <w:r>
        <w:rPr>
          <w:lang w:val="en-US"/>
        </w:rPr>
        <w:t>T</w:t>
      </w:r>
      <w:r>
        <w:t>9</w:t>
      </w:r>
      <w:r>
        <w:rPr>
          <w:lang w:val="en-US"/>
        </w:rPr>
        <w:t>.</w:t>
      </w:r>
    </w:p>
    <w:p w:rsidR="00551D79" w:rsidRDefault="00551D79" w:rsidP="00551D79">
      <w:pPr>
        <w:pStyle w:val="a0"/>
        <w:rPr>
          <w:lang w:val="en-US"/>
        </w:rPr>
      </w:pPr>
      <w:r>
        <w:t xml:space="preserve">Обчислення </w:t>
      </w:r>
      <w:r w:rsidR="00DB6FB7" w:rsidRPr="00323F42">
        <w:rPr>
          <w:position w:val="-12"/>
        </w:rPr>
        <w:object w:dxaOrig="3540" w:dyaOrig="380">
          <v:shape id="_x0000_i1131" type="#_x0000_t75" style="width:177pt;height:18.75pt" o:ole="">
            <v:imagedata r:id="rId190" o:title=""/>
          </v:shape>
          <o:OLEObject Type="Embed" ProgID="Equation.DSMT4" ShapeID="_x0000_i1131" DrawAspect="Content" ObjectID="_1432086305" r:id="rId191"/>
        </w:object>
      </w:r>
      <w:r>
        <w:t>.</w:t>
      </w:r>
    </w:p>
    <w:p w:rsidR="004565AD" w:rsidRDefault="004565AD" w:rsidP="004565AD">
      <w:pPr>
        <w:pStyle w:val="a0"/>
        <w:rPr>
          <w:lang w:val="en-US"/>
        </w:rPr>
      </w:pPr>
      <w:r>
        <w:t xml:space="preserve">Прийняти </w:t>
      </w:r>
      <w:r w:rsidR="00F07529" w:rsidRPr="001E3964">
        <w:rPr>
          <w:position w:val="-12"/>
          <w:lang w:val="en-US"/>
        </w:rPr>
        <w:object w:dxaOrig="600" w:dyaOrig="380">
          <v:shape id="_x0000_i1079" type="#_x0000_t75" style="width:29.25pt;height:18.75pt" o:ole="">
            <v:imagedata r:id="rId192" o:title=""/>
          </v:shape>
          <o:OLEObject Type="Embed" ProgID="Equation.DSMT4" ShapeID="_x0000_i1079" DrawAspect="Content" ObjectID="_1432086306" r:id="rId193"/>
        </w:object>
      </w:r>
      <w:r>
        <w:rPr>
          <w:lang w:val="en-US"/>
        </w:rPr>
        <w:t xml:space="preserve"> </w:t>
      </w:r>
      <w:r>
        <w:t xml:space="preserve">від задачі </w:t>
      </w:r>
      <w:r w:rsidR="00F07529">
        <w:rPr>
          <w:lang w:val="en-US"/>
        </w:rPr>
        <w:t>T</w:t>
      </w:r>
      <w:r w:rsidR="00F07529">
        <w:t>7</w:t>
      </w:r>
      <w:r>
        <w:rPr>
          <w:lang w:val="en-US"/>
        </w:rPr>
        <w:t>.</w:t>
      </w:r>
    </w:p>
    <w:p w:rsidR="00B15573" w:rsidRDefault="00B15573" w:rsidP="00B15573">
      <w:pPr>
        <w:pStyle w:val="a0"/>
        <w:rPr>
          <w:lang w:val="en-US"/>
        </w:rPr>
      </w:pPr>
      <w:r>
        <w:t xml:space="preserve">Передати </w:t>
      </w:r>
      <w:r w:rsidR="00F07529" w:rsidRPr="001E3964">
        <w:rPr>
          <w:position w:val="-12"/>
          <w:lang w:val="en-US"/>
        </w:rPr>
        <w:object w:dxaOrig="700" w:dyaOrig="380">
          <v:shape id="_x0000_i1080" type="#_x0000_t75" style="width:34.5pt;height:18.75pt" o:ole="">
            <v:imagedata r:id="rId194" o:title=""/>
          </v:shape>
          <o:OLEObject Type="Embed" ProgID="Equation.DSMT4" ShapeID="_x0000_i1080" DrawAspect="Content" ObjectID="_1432086307" r:id="rId195"/>
        </w:object>
      </w:r>
      <w:r>
        <w:rPr>
          <w:lang w:val="en-US"/>
        </w:rPr>
        <w:t xml:space="preserve"> </w:t>
      </w:r>
      <w:r>
        <w:t xml:space="preserve">задачі </w:t>
      </w:r>
      <w:r w:rsidR="00F07529">
        <w:rPr>
          <w:lang w:val="en-US"/>
        </w:rPr>
        <w:t>T</w:t>
      </w:r>
      <w:r w:rsidR="00F07529">
        <w:t>9</w:t>
      </w:r>
      <w:r>
        <w:rPr>
          <w:lang w:val="en-US"/>
        </w:rPr>
        <w:t>.</w:t>
      </w:r>
    </w:p>
    <w:p w:rsidR="009F1B9A" w:rsidRDefault="009F1B9A" w:rsidP="009F1B9A">
      <w:pPr>
        <w:pStyle w:val="affd"/>
        <w:rPr>
          <w:lang w:val="en-US"/>
        </w:rPr>
      </w:pPr>
      <w:r>
        <w:t>Задача T</w:t>
      </w:r>
      <w:r>
        <w:rPr>
          <w:lang w:val="en-US"/>
        </w:rPr>
        <w:t>9</w:t>
      </w:r>
    </w:p>
    <w:p w:rsidR="009F1B9A" w:rsidRDefault="009F1B9A" w:rsidP="00725F47">
      <w:pPr>
        <w:pStyle w:val="a0"/>
        <w:numPr>
          <w:ilvl w:val="0"/>
          <w:numId w:val="16"/>
        </w:numPr>
        <w:rPr>
          <w:lang w:val="en-US"/>
        </w:rPr>
      </w:pPr>
      <w:r>
        <w:t xml:space="preserve">Прийняти </w:t>
      </w:r>
      <w:r w:rsidR="00DB6FB7" w:rsidRPr="009F1B9A">
        <w:rPr>
          <w:position w:val="-12"/>
        </w:rPr>
        <w:object w:dxaOrig="1820" w:dyaOrig="380">
          <v:shape id="_x0000_i1132" type="#_x0000_t75" style="width:91.5pt;height:18.75pt" o:ole="">
            <v:imagedata r:id="rId196" o:title=""/>
          </v:shape>
          <o:OLEObject Type="Embed" ProgID="Equation.DSMT4" ShapeID="_x0000_i1132" DrawAspect="Content" ObjectID="_1432086308" r:id="rId197"/>
        </w:object>
      </w:r>
      <w:r>
        <w:t xml:space="preserve"> від задачі </w:t>
      </w:r>
      <w:r w:rsidRPr="00725F47">
        <w:rPr>
          <w:lang w:val="en-US"/>
        </w:rPr>
        <w:t>T6.</w:t>
      </w:r>
    </w:p>
    <w:p w:rsidR="00DB6FB7" w:rsidRDefault="00DB6FB7" w:rsidP="00DB6FB7">
      <w:pPr>
        <w:pStyle w:val="a0"/>
        <w:numPr>
          <w:ilvl w:val="0"/>
          <w:numId w:val="16"/>
        </w:numPr>
        <w:rPr>
          <w:lang w:val="en-US"/>
        </w:rPr>
      </w:pPr>
      <w:r>
        <w:t xml:space="preserve">Прийняти </w:t>
      </w:r>
      <w:r w:rsidRPr="00B2510E">
        <w:rPr>
          <w:position w:val="-12"/>
        </w:rPr>
        <w:object w:dxaOrig="1160" w:dyaOrig="380">
          <v:shape id="_x0000_i1134" type="#_x0000_t75" style="width:57.75pt;height:18.75pt" o:ole="">
            <v:imagedata r:id="rId198" o:title=""/>
          </v:shape>
          <o:OLEObject Type="Embed" ProgID="Equation.DSMT4" ShapeID="_x0000_i1134" DrawAspect="Content" ObjectID="_1432086309" r:id="rId199"/>
        </w:object>
      </w:r>
      <w:r>
        <w:t xml:space="preserve"> від задачі </w:t>
      </w:r>
      <w:r>
        <w:rPr>
          <w:lang w:val="en-US"/>
        </w:rPr>
        <w:t>T8.</w:t>
      </w:r>
    </w:p>
    <w:p w:rsidR="00725F47" w:rsidRDefault="00725F47" w:rsidP="00725F47">
      <w:pPr>
        <w:pStyle w:val="a0"/>
        <w:numPr>
          <w:ilvl w:val="0"/>
          <w:numId w:val="16"/>
        </w:numPr>
        <w:rPr>
          <w:lang w:val="en-US"/>
        </w:rPr>
      </w:pPr>
      <w:r>
        <w:t xml:space="preserve">Передати </w:t>
      </w:r>
      <w:r w:rsidR="00DB6FB7" w:rsidRPr="009F1B9A">
        <w:rPr>
          <w:position w:val="-12"/>
        </w:rPr>
        <w:object w:dxaOrig="1840" w:dyaOrig="380">
          <v:shape id="_x0000_i1133" type="#_x0000_t75" style="width:92.25pt;height:18.75pt" o:ole="">
            <v:imagedata r:id="rId200" o:title=""/>
          </v:shape>
          <o:OLEObject Type="Embed" ProgID="Equation.DSMT4" ShapeID="_x0000_i1133" DrawAspect="Content" ObjectID="_1432086310" r:id="rId201"/>
        </w:object>
      </w:r>
      <w:r>
        <w:t xml:space="preserve"> задачі </w:t>
      </w:r>
      <w:r>
        <w:rPr>
          <w:lang w:val="en-US"/>
        </w:rPr>
        <w:t>T8.</w:t>
      </w:r>
    </w:p>
    <w:p w:rsidR="007F4001" w:rsidRDefault="007F4001" w:rsidP="007F4001">
      <w:pPr>
        <w:pStyle w:val="a0"/>
        <w:rPr>
          <w:lang w:val="en-US"/>
        </w:rPr>
      </w:pPr>
      <w:r>
        <w:t xml:space="preserve">Обчислення </w:t>
      </w:r>
      <w:r w:rsidR="00DB6FB7" w:rsidRPr="00F33F70">
        <w:rPr>
          <w:position w:val="-14"/>
          <w:lang w:val="en-US"/>
        </w:rPr>
        <w:object w:dxaOrig="1820" w:dyaOrig="420">
          <v:shape id="_x0000_i1135" type="#_x0000_t75" style="width:90.75pt;height:20.25pt" o:ole="">
            <v:imagedata r:id="rId202" o:title=""/>
          </v:shape>
          <o:OLEObject Type="Embed" ProgID="Equation.DSMT4" ShapeID="_x0000_i1135" DrawAspect="Content" ObjectID="_1432086311" r:id="rId203"/>
        </w:object>
      </w:r>
      <w:r>
        <w:rPr>
          <w:lang w:val="en-US"/>
        </w:rPr>
        <w:t>.</w:t>
      </w:r>
    </w:p>
    <w:p w:rsidR="00E05A15" w:rsidRDefault="00E05A15" w:rsidP="00E05A15">
      <w:pPr>
        <w:pStyle w:val="a0"/>
        <w:rPr>
          <w:lang w:val="en-US"/>
        </w:rPr>
      </w:pPr>
      <w:r>
        <w:t xml:space="preserve">Передати </w:t>
      </w:r>
      <w:r w:rsidRPr="0067453B">
        <w:rPr>
          <w:position w:val="-6"/>
        </w:rPr>
        <w:object w:dxaOrig="220" w:dyaOrig="240">
          <v:shape id="_x0000_i1081" type="#_x0000_t75" style="width:11.25pt;height:12pt" o:ole="">
            <v:imagedata r:id="rId28" o:title=""/>
          </v:shape>
          <o:OLEObject Type="Embed" ProgID="Equation.DSMT4" ShapeID="_x0000_i1081" DrawAspect="Content" ObjectID="_1432086312" r:id="rId204"/>
        </w:object>
      </w:r>
      <w:r>
        <w:t xml:space="preserve"> задачі </w:t>
      </w:r>
      <w:r>
        <w:rPr>
          <w:lang w:val="en-US"/>
        </w:rPr>
        <w:t>T</w:t>
      </w:r>
      <w:r>
        <w:t>8</w:t>
      </w:r>
      <w:r>
        <w:rPr>
          <w:lang w:val="en-US"/>
        </w:rPr>
        <w:t>.</w:t>
      </w:r>
    </w:p>
    <w:p w:rsidR="00F96CEA" w:rsidRPr="004004A5" w:rsidRDefault="00F96CEA" w:rsidP="00F96CEA">
      <w:pPr>
        <w:pStyle w:val="a0"/>
        <w:rPr>
          <w:lang w:val="en-US"/>
        </w:rPr>
      </w:pPr>
      <w:r>
        <w:t xml:space="preserve">Прийняти </w:t>
      </w:r>
      <w:r w:rsidRPr="00DE2314">
        <w:rPr>
          <w:position w:val="-6"/>
          <w:lang w:val="en-US"/>
        </w:rPr>
        <w:object w:dxaOrig="220" w:dyaOrig="240">
          <v:shape id="_x0000_i1082" type="#_x0000_t75" style="width:11.25pt;height:12pt" o:ole="">
            <v:imagedata r:id="rId30" o:title=""/>
          </v:shape>
          <o:OLEObject Type="Embed" ProgID="Equation.DSMT4" ShapeID="_x0000_i1082" DrawAspect="Content" ObjectID="_1432086313" r:id="rId205"/>
        </w:object>
      </w:r>
      <w:r>
        <w:rPr>
          <w:lang w:val="en-US"/>
        </w:rPr>
        <w:t xml:space="preserve"> </w:t>
      </w:r>
      <w:r>
        <w:t xml:space="preserve">від задачі </w:t>
      </w:r>
      <w:r>
        <w:rPr>
          <w:lang w:val="en-US"/>
        </w:rPr>
        <w:t>T</w:t>
      </w:r>
      <w:r>
        <w:t>8</w:t>
      </w:r>
      <w:r>
        <w:rPr>
          <w:lang w:val="en-US"/>
        </w:rPr>
        <w:t>.</w:t>
      </w:r>
    </w:p>
    <w:p w:rsidR="00551D79" w:rsidRPr="00323F42" w:rsidRDefault="00551D79" w:rsidP="00551D79">
      <w:pPr>
        <w:pStyle w:val="a0"/>
        <w:rPr>
          <w:lang w:val="en-US"/>
        </w:rPr>
      </w:pPr>
      <w:r>
        <w:t xml:space="preserve">Обчислення </w:t>
      </w:r>
      <w:r w:rsidR="00DB6FB7" w:rsidRPr="00DB6FB7">
        <w:rPr>
          <w:position w:val="-12"/>
        </w:rPr>
        <w:object w:dxaOrig="3540" w:dyaOrig="380">
          <v:shape id="_x0000_i1136" type="#_x0000_t75" style="width:177pt;height:18.75pt" o:ole="">
            <v:imagedata r:id="rId206" o:title=""/>
          </v:shape>
          <o:OLEObject Type="Embed" ProgID="Equation.DSMT4" ShapeID="_x0000_i1136" DrawAspect="Content" ObjectID="_1432086314" r:id="rId207"/>
        </w:object>
      </w:r>
      <w:r>
        <w:t>.</w:t>
      </w:r>
    </w:p>
    <w:p w:rsidR="00323F42" w:rsidRPr="00323F42" w:rsidRDefault="00323F42" w:rsidP="00551D79">
      <w:pPr>
        <w:pStyle w:val="a0"/>
        <w:rPr>
          <w:lang w:val="ru-RU"/>
        </w:rPr>
      </w:pPr>
      <w:r>
        <w:t xml:space="preserve">Прийняти </w:t>
      </w:r>
      <w:r>
        <w:rPr>
          <w:i/>
        </w:rPr>
        <w:t>МА</w:t>
      </w:r>
      <w:r>
        <w:rPr>
          <w:i/>
          <w:vertAlign w:val="subscript"/>
        </w:rPr>
        <w:t>2Н</w:t>
      </w:r>
      <w:r w:rsidR="0027156E">
        <w:rPr>
          <w:lang w:val="en-US"/>
        </w:rPr>
        <w:t xml:space="preserve"> </w:t>
      </w:r>
      <w:r>
        <w:t>від задачі Т8.</w:t>
      </w:r>
    </w:p>
    <w:p w:rsidR="004565AD" w:rsidRPr="001212E2" w:rsidRDefault="004565AD" w:rsidP="004565AD">
      <w:pPr>
        <w:pStyle w:val="a0"/>
        <w:rPr>
          <w:lang w:val="en-US"/>
        </w:rPr>
      </w:pPr>
      <w:r>
        <w:t xml:space="preserve">Передати </w:t>
      </w:r>
      <w:r w:rsidR="001212E2" w:rsidRPr="001E3964">
        <w:rPr>
          <w:position w:val="-12"/>
          <w:lang w:val="en-US"/>
        </w:rPr>
        <w:object w:dxaOrig="680" w:dyaOrig="380">
          <v:shape id="_x0000_i1083" type="#_x0000_t75" style="width:33.75pt;height:18.75pt" o:ole="">
            <v:imagedata r:id="rId208" o:title=""/>
          </v:shape>
          <o:OLEObject Type="Embed" ProgID="Equation.DSMT4" ShapeID="_x0000_i1083" DrawAspect="Content" ObjectID="_1432086315" r:id="rId209"/>
        </w:object>
      </w:r>
      <w:r>
        <w:rPr>
          <w:lang w:val="en-US"/>
        </w:rPr>
        <w:t xml:space="preserve"> </w:t>
      </w:r>
      <w:r>
        <w:t xml:space="preserve">задачі </w:t>
      </w:r>
      <w:r w:rsidR="001212E2">
        <w:rPr>
          <w:lang w:val="en-US"/>
        </w:rPr>
        <w:t>T</w:t>
      </w:r>
      <w:r w:rsidR="001212E2">
        <w:t>6</w:t>
      </w:r>
      <w:r>
        <w:rPr>
          <w:lang w:val="en-US"/>
        </w:rPr>
        <w:t>.</w:t>
      </w:r>
    </w:p>
    <w:p w:rsidR="003C4643" w:rsidRDefault="003C4643" w:rsidP="00533C8D">
      <w:pPr>
        <w:pStyle w:val="a0"/>
        <w:numPr>
          <w:ilvl w:val="0"/>
          <w:numId w:val="0"/>
        </w:numPr>
        <w:ind w:left="1069" w:hanging="360"/>
        <w:rPr>
          <w:lang w:val="ru-RU"/>
        </w:rPr>
      </w:pPr>
      <w:bookmarkStart w:id="2" w:name="_Ref350780514"/>
    </w:p>
    <w:p w:rsidR="00533C8D" w:rsidRDefault="00533C8D" w:rsidP="00533C8D">
      <w:pPr>
        <w:pStyle w:val="a0"/>
        <w:numPr>
          <w:ilvl w:val="0"/>
          <w:numId w:val="0"/>
        </w:numPr>
        <w:ind w:left="1069" w:hanging="360"/>
        <w:rPr>
          <w:lang w:val="ru-RU"/>
        </w:rPr>
      </w:pPr>
    </w:p>
    <w:p w:rsidR="00533C8D" w:rsidRPr="00533C8D" w:rsidRDefault="00533C8D" w:rsidP="00533C8D">
      <w:pPr>
        <w:pStyle w:val="a0"/>
        <w:numPr>
          <w:ilvl w:val="0"/>
          <w:numId w:val="0"/>
        </w:numPr>
        <w:ind w:left="1069" w:hanging="360"/>
        <w:sectPr w:rsidR="00533C8D" w:rsidRPr="00533C8D" w:rsidSect="00C779E7">
          <w:footerReference w:type="default" r:id="rId210"/>
          <w:pgSz w:w="11906" w:h="16838"/>
          <w:pgMar w:top="567" w:right="567" w:bottom="567" w:left="1134" w:header="709" w:footer="283" w:gutter="0"/>
          <w:cols w:space="708"/>
          <w:docGrid w:linePitch="360"/>
        </w:sectPr>
      </w:pPr>
    </w:p>
    <w:bookmarkEnd w:id="2"/>
    <w:p w:rsidR="00C97BE3" w:rsidRDefault="00C97BE3" w:rsidP="00C97BE3">
      <w:pPr>
        <w:pStyle w:val="affc"/>
      </w:pPr>
      <w:r>
        <w:lastRenderedPageBreak/>
        <w:t xml:space="preserve">Етап 3. </w:t>
      </w:r>
      <w:r w:rsidRPr="00C97BE3">
        <w:t>Розроблення</w:t>
      </w:r>
      <w:r>
        <w:t xml:space="preserve"> структурної схеми взаємодії задач</w:t>
      </w:r>
    </w:p>
    <w:bookmarkStart w:id="3" w:name="_Ref352700219"/>
    <w:bookmarkStart w:id="4" w:name="_Ref352105243"/>
    <w:p w:rsidR="000A057C" w:rsidRDefault="00516FE7" w:rsidP="00747CB6">
      <w:pPr>
        <w:pStyle w:val="afc"/>
        <w:keepNext/>
        <w:rPr>
          <w:lang w:val="en-US"/>
        </w:rPr>
      </w:pPr>
      <w:r>
        <w:object w:dxaOrig="11478" w:dyaOrig="8825">
          <v:shape id="_x0000_i1084" type="#_x0000_t75" style="width:541.5pt;height:416.25pt" o:ole="">
            <v:imagedata r:id="rId211" o:title=""/>
          </v:shape>
          <o:OLEObject Type="Embed" ProgID="Visio.Drawing.11" ShapeID="_x0000_i1084" DrawAspect="Content" ObjectID="_1432086316" r:id="rId212"/>
        </w:object>
      </w:r>
    </w:p>
    <w:p w:rsidR="00892401" w:rsidRPr="009D3BFF" w:rsidRDefault="00C97BE3" w:rsidP="00245DD6">
      <w:pPr>
        <w:pStyle w:val="afc"/>
        <w:keepNext/>
        <w:spacing w:line="360" w:lineRule="auto"/>
        <w:sectPr w:rsidR="00892401" w:rsidRPr="009D3BFF" w:rsidSect="003C4643">
          <w:pgSz w:w="16838" w:h="11906" w:orient="landscape"/>
          <w:pgMar w:top="567" w:right="567" w:bottom="1134" w:left="567" w:header="709" w:footer="283" w:gutter="0"/>
          <w:cols w:space="708"/>
          <w:docGrid w:linePitch="360"/>
        </w:sectPr>
      </w:pPr>
      <w:r>
        <w:t xml:space="preserve">Рисунок </w:t>
      </w:r>
      <w:fldSimple w:instr=" SEQ Рисунок \* ARABIC ">
        <w:r w:rsidR="0063652B">
          <w:rPr>
            <w:noProof/>
          </w:rPr>
          <w:t>2</w:t>
        </w:r>
      </w:fldSimple>
      <w:bookmarkEnd w:id="3"/>
      <w:r>
        <w:t xml:space="preserve"> </w:t>
      </w:r>
      <w:r w:rsidRPr="00085B0D">
        <w:rPr>
          <w:lang w:val="ru-RU"/>
        </w:rPr>
        <w:t xml:space="preserve">– </w:t>
      </w:r>
      <w:r>
        <w:t>Структурна схема взаємодії задач</w:t>
      </w:r>
      <w:bookmarkEnd w:id="4"/>
    </w:p>
    <w:p w:rsidR="00EC74E0" w:rsidRDefault="00B22AA7" w:rsidP="00EC74E0">
      <w:pPr>
        <w:pStyle w:val="affc"/>
        <w:rPr>
          <w:lang w:val="en-US"/>
        </w:rPr>
      </w:pPr>
      <w:r>
        <w:lastRenderedPageBreak/>
        <w:t>Етап 4. Розроблення програми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1.   /**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2.    * -------------------------------</w:t>
      </w:r>
      <w:r>
        <w:rPr>
          <w:szCs w:val="20"/>
          <w:lang w:val="en-US"/>
        </w:rPr>
        <w:t>-------------------------------</w:t>
      </w:r>
      <w:r w:rsidRPr="00501ABF">
        <w:rPr>
          <w:szCs w:val="20"/>
          <w:lang w:val="en-US"/>
        </w:rPr>
        <w:t>----------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3.    *                 Паралельні та розподілені обчислення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4.    *                Лабораторна робота №8. Бібліотека MPI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5.    *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6.    * Завдання: MA = max(MO)*ME + alpha*MK*MR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7.    *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8.    * Виконав: Корнієнко Дмитро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9.    * Група: ІО-01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10.    * Дата: 06.06.13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11.   * ------------------------------</w:t>
      </w:r>
      <w:r>
        <w:rPr>
          <w:szCs w:val="20"/>
          <w:lang w:val="en-US"/>
        </w:rPr>
        <w:t>------------------------------</w:t>
      </w:r>
      <w:r w:rsidRPr="00501ABF">
        <w:rPr>
          <w:szCs w:val="20"/>
          <w:lang w:val="en-US"/>
        </w:rPr>
        <w:t>------------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12.   */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13.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14.  #define WORLD MPI_COMM_WORLD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15.  #define IGNORE MPI_STATUS_IGNORE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16.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17.  #include &lt;iostream&gt;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18.  #include &lt;mpi.h&gt;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19.  #include "functions.h"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20.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21.  using namespace std;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22.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23.  const int N = 9;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24.  const int P = 9;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25.  int   H;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26.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27.  int main(int args, char* argv[])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28.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29.     MPI_Init(&amp;args, &amp;argv);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30.     int rank;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31.     MPI_Comm_rank(WORLD, &amp;rank);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32.     H = N / P;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33.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34.     cout &lt;&lt; "Task " &lt;&lt; rank+1 &lt;&lt; " started" &lt;&lt; endl;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35.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36.     int rowsME = H, rowsMA_MO_MK = H;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37.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38.     switch(rank)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39.        case 0: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40.           rowsME = 3*H;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41.           break;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42.        case 1: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43.           rowsMA_MO_MK = 2*H;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44.           rowsME = 2*H;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45.           break;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46.        case 2: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47.           rowsMA_MO_MK = 3*H;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48.           break;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49.        case 3: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50.           rowsME = N;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51.           break;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52.        case 4: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53.           rowsMA_MO_MK = 2*H;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54.           rowsME = 2*H;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55.           break;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56.        case 5: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57.           rowsMA_MO_MK = N;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58.           break;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59.        case 6: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60.           rowsME = 3*H;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61.           break;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62.        case 7: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63.           rowsMA_MO_MK = 2*H;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64.           rowsME = 2*H;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65.           break;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lastRenderedPageBreak/>
        <w:t>66.        case 8: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67.           rowsMA_MO_MK = 3*H;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68.           break;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69. 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70.   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71.     Matrix MA(rowsMA_MO_MK, N), ME(rowsME, N), MK(rowsMA_MO_MK, N), MO(rowsMA_MO_MK, N), MR(N);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72.     int alpha;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73.     int a = INT_MIN;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74.     int aBuf = INT_MIN;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75.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76.     switch(rank)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77.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78.        case 0: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79.           // 1. Прийняти ME3H, MR від задачі T4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80.           MPI_Recv(ME.get_adress(0), 3*H*N, MPI_INT, 3,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81.           MPI_Recv(MR.get_adress(0), N*N, MPI_INT, 3,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82.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83.           // 2. Передати ME2H, MR2H задачі T2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84.           MPI_Send(ME.get_adress(H*N), 2*H*N, MPI_INT, 1,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85.           MPI_Send(MR.get_adress(0), N*N, MPI_INT, 1,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86.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87.           // 3. Прийняти alpha, MKH, MOH від задачі T2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88.           MPI_Recv(&amp;alpha, 1, MPI_INT, 1,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89.           MPI_Recv(MK.get_adress(0), H*N, MPI_INT, 1,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90.           MPI_Recv(MO.get_adress(0), H*N, MPI_INT, 1,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91.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92.           // 4. Обчислення a=max(MOH)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93.           a = maxValue(MO, 0, H);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94.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95.           // 5. Передати a задачі T2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96.           MPI_Send(&amp;a, 1, MPI_INT, 1,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97.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98.           // 6. Прийняти a від задачі T2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99.           MPI_Recv(&amp;a, 1, MPI_INT, 1,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100.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101.          // 7. Обчислення MAH = a*MEH + alpha*MKH*MR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102.          calculation(a, alpha, ME, MK, MR, H, 0, 0, MA);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103.        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104.          // 8. Передати MAH задачі T2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105.          MPI_Send(MA.get_adress(0), H*N, MPI_INT, 1,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106.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107.          break;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108.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109.       case 1: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110.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111.          // 1. Прийняти ME2H, MR від задачі T1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112.          MPI_Recv(ME.get_adress(0), 2*H*N, MPI_INT, 0,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113.          MPI_Recv(MR.get_adress(0), N*N, MPI_INT, 0,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114.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115.          // 2. Передати MEH, MR задачі T3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116.          MPI_Send(ME.get_adress(H*N), H*N, MPI_INT, 2,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117.          MPI_Send(MR.get_adress(0), N*N, MPI_INT, 2,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118.        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119.          // 3. Прийняти alpha, MK2H, MO2H від задачі T3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120.          MPI_Recv(&amp;alpha, 1, MPI_INT, 2,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121.          MPI_Recv(MK.get_adress(0), 2*H*N, MPI_INT, 2,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122.          MPI_Recv(MO.get_adress(0), 2*H*N, MPI_INT, 2,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123.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124.          // 4. Передати alpha, MKH, MOH задачі T1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125.          MPI_Send(&amp;alpha, 1, MPI_INT, 0,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126.          MPI_Send(MK.get_adress(0), H*N, MPI_INT, 0,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127.          MPI_Send(MO.get_adress(0), H*N, MPI_INT, 0,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128.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129.          // 5. Обчислення a=max(MOH)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130.          a = maxValue(MO, H, 2*H);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131.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132.          // 6. Прийняти a1 від задачі T1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lastRenderedPageBreak/>
        <w:t>133.          MPI_Recv(&amp;aBuf, 1, MPI_INT, 0,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134.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135.          // 7. Обчислення a=max(a, a1)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136.          if(aBuf &gt; a)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137.             a = aBuf;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138.      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139.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140.          // 8. Прийняти a3 від задачі T3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141.          MPI_Recv(&amp;aBuf, 1, MPI_INT, 2,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142.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143.          // 9. Обчислення a=max(a, a3)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144.          if(aBuf &gt; a)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145.             a = aBuf;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146.      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147.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148.          // 10. Передати a задачі T5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149.          MPI_Send(&amp;a, 1, MPI_INT, 4,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150.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151.          // 11. Прийняти a від задачі T5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152.          MPI_Recv(&amp;a, 1, MPI_INT, 4,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153.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154.          // 12. Передати a задачі T1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155.          MPI_Send(&amp;a, 1, MPI_INT, 0,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156.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157.          // 13. Передати a задачі T3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158.          MPI_Send(&amp;a, 1, MPI_INT, 2,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159.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160.          // 14. Обчислення MAH = a*MEH + alpha*MKH*MR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161.          calculation(a, alpha, ME, MK, MR, H, H, 0, MA);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162.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163.          // 15. Прийняти MAH від задачі T1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164.          MPI_Recv(MA.get_adress(0), H*N, MPI_INT, 0,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165.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166.          // 16. Передати MA2H задачі T3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167.          MPI_Send(MA.get_adress(0), 2*H*N, MPI_INT, 2,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168.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169.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170.          break;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171.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172.       case 2: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173.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174.          // 1. Прийняти alpha, MK3H, MO3H T6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175.          MPI_Recv(&amp;alpha, 1, MPI_INT, 5,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176.          MPI_Recv(MK.get_adress(0), 3*H*N, MPI_INT, 5,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177.          MPI_Recv(MO.get_adress(0), 3*H*N, MPI_INT, 5,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178.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179.          // 2. Прийняти MEH, MR від задачі T2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180.          MPI_Recv(ME.get_adress(0), H*N, MPI_INT, 1,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181.          MPI_Recv(MR.get_adress(0), N*N, MPI_INT, 1,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182.        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183.          // 3. Передати alpha, MK2H, MO2H задачі T2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184.          MPI_Send(&amp;alpha, 1, MPI_INT, 1,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185.          MPI_Send(MK.get_adress(0), 2*H*N, MPI_INT, 1,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186.          MPI_Send(MO.get_adress(0), 2*H*N, MPI_INT, 1,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187.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188.          // 4. Обчислення a=max(MOH)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189.          a = maxValue(MO, 2*H, 3*H);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190.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191.          // 5. Передати a задачі T2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192.          MPI_Send(&amp;a, 1, MPI_INT, 1,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193.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194.          // 6. Прийняти a від задачі T2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195.          MPI_Recv(&amp;a, 1, MPI_INT, 1, 0, WORLD,IGNORE);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196.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197.          // 7. Обчислення MAH = a*MEH + alpha*MKH*MR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198.          calculation(a, alpha, ME, MK, MR, H, 2*H, 0, MA);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199.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200.          // 8. Прийняти MA2H від задачі T2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lastRenderedPageBreak/>
        <w:t>201.          MPI_Recv(MA.get_adress(0), 2*H*N, MPI_INT, 1,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202.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203.          // 9. Передати MA3H задачі T6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204.          MPI_Send(MA.get_adress(0), 3*H*N, MPI_INT, 5,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205.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206.          break;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207.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208.       case 3: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209.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210.          // 1. Введення ME, MR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211.          ME.fill(1);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212.          MR.fill(1);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213.        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214.          // 2. Передати ME3H, MR задачі T1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215.          MPI_Send(ME.get_adress(0), 3*H*N, MPI_INT, 0,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216.          MPI_Send(MR.get_adress(0), N*N, MPI_INT, 0,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217.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218.          // 3. Передати ME3H, MR задачі T7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219.          MPI_Send(ME.get_adress(6*H*N), 3*H*N, MPI_INT, 6,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220.          MPI_Send(MR.get_adress(0), N*N, MPI_INT, 6,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221.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222.          // 4. Передати ME2H, MR задачі T5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223.          MPI_Send(ME.get_adress(4*H*N), 2*H*N, MPI_INT, 4,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224.          MPI_Send(MR.get_adress(0), N*N, MPI_INT, 4,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225.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226.          // 5. Прийняти alpha, MKH, MOH від задачі T5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227.          MPI_Recv(&amp;alpha, 1, MPI_INT, 4,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228.          MPI_Recv(MK.get_adress(0), H*N, MPI_INT, 4,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229.          MPI_Recv(MO.get_adress(0), H*N, MPI_INT, 4,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230.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231.          // 6. Обчислення a=max(MOH)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232.          a = maxValue(MO, 0, H);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233.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234.          // 7. Передати a задачі T5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235.          MPI_Send(&amp;a, 1, MPI_INT, 4,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236.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237.          // 8. Прийняти a від задачі T5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238.          MPI_Recv(&amp;a, 1, MPI_INT, 4,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239.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240.          // 9. Обчислення MAH = a*MEH + alpha*MKH*MR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241.          calculation(a, alpha, ME, MK, MR, H, 0, 3*H, MA);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242.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243.          // 10. Передати MAH задачі T5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244.          MPI_Send(MA.get_adress(0), H*N, MPI_INT, 4,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245.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246.          break;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247.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248.       case 4: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249.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250.          // 1. Прийняти ME2H, MR від задачі T4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251.          MPI_Recv(ME.get_adress(0), 2*H*N, MPI_INT, 3,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252.          MPI_Recv(MR.get_adress(0), N*N, MPI_INT, 3,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253.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254.          // 2. Передати MEH, MR задачі T6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255.          MPI_Send(ME.get_adress(H*N), H*N, MPI_INT, 5,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256.          MPI_Send(MR.get_adress(0), N*N, MPI_INT, 5,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257.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258.          // 3. Прийняти alpha, MK2H, MO2H від задачі T6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259.          MPI_Recv(&amp;alpha, 1, MPI_INT, 5,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260.          MPI_Recv(MK.get_adress(0), 2*H*N, MPI_INT, 5,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261.          MPI_Recv(MO.get_adress(0), 2*H*N, MPI_INT, 5,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262.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263.          // 4. Передати alpha, MKH, MOH задачі T4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264.          MPI_Send(&amp;alpha, 1, MPI_INT, 3,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265.          MPI_Send(MK.get_adress(0), H*N, MPI_INT, 3,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266.          MPI_Send(MO.get_adress(0), H*N, MPI_INT, 3,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267.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268.          // 5. Обчислення a=max(MOH)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lastRenderedPageBreak/>
        <w:t>269.          a = maxValue(MO, H, 2*H);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270.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271.          // 6. Прийняти a4 від задачі T4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272.          MPI_Recv(&amp;aBuf, 1, MPI_INT, 3,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273.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274.          // 7. Обчислення a=max(a, a4)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275.          if(aBuf &gt; a)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276.             a = aBuf;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277.      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278.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279.          // 8. Прийняти a6 від задачі T6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280.          MPI_Recv(&amp;aBuf, 1, MPI_INT, 5,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281.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282.          // 9. Обчислення a=max(a, a6)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283.          if(aBuf &gt; a)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284.             a = aBuf;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285.      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286.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287.          // 10. Прийняти a2 від задачі T2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288.          MPI_Recv(&amp;aBuf, 1, MPI_INT, 1,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289.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290.          // 11. Обчислення a=max(a, a2)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291.          if(aBuf &gt; a)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292.             a = aBuf;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293.      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294.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295.          // 12. Прийняти a6 від задачі T8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296.          MPI_Recv(&amp;aBuf, 1, MPI_INT, 7,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297.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298.          // 13. Обчислення a=max(a, a8)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299.          if(aBuf &gt; a)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300.             a = aBuf;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301.      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302.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303.          // 14. Передати a задачі T2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304.          MPI_Send(&amp;a, 1, MPI_INT, 1,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305.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306.          // 15. Передати a задачі T8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307.          MPI_Send(&amp;a, 1, MPI_INT, 7,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308.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309.          // 16. Передати a задачі T4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310.          MPI_Send(&amp;a, 1, MPI_INT, 3,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311.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312.          // 17. Передати a задачі T6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313.          MPI_Send(&amp;a, 1, MPI_INT, 5,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314.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315.          // 18. Обчислення MAH = a*MEH + alpha*MKH*MR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316.          calculation(a, alpha, ME, MK, MR, H, H, 0, MA);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317.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318.          // 19. Прийняти MAH від задачі T4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319.          MPI_Recv(MA.get_adress(0), H*N, MPI_INT, 3,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320.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321.          // 20. Передати MA2H задачі T6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322.          MPI_Send(MA.get_adress(0), 2*H*N, MPI_INT, 5,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323.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324.          break;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325.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326.       case 5: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327.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328.          // 1. Введення alpha, MK, MO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329.          alpha = 1;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330.          MK.fill(1);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331.          MO.fill(1);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332.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333.          // 2. Передати alpha, MK3H, MO3H задачі T3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334.          MPI_Send(&amp;alpha, 1, MPI_INT, 2,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335.          MPI_Send(MK.get_adress(0), 3*H*N, MPI_INT, 2,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336.          MPI_Send(MO.get_adress(0), 3*H*N, MPI_INT, 2,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lastRenderedPageBreak/>
        <w:t>337.          f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338.          // 3. Передати alpha, MK3H, MO3H задачі T9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339.          MPI_Send(&amp;alpha, 1, MPI_INT, 8,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340.          MPI_Send(MK.get_adress(6*H*N), 3*H*N, MPI_INT, 8,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341.          MPI_Send(MO.get_adress(6*H*N), 3*H*N, MPI_INT, 8,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342.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343.          // 4. Прийняти MEH, MR від задачі T5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344.          MPI_Recv(ME.get_adress(0), H*N, MPI_INT, 4,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345.          MPI_Recv(MR.get_adress(0), N*N, MPI_INT, 4,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346.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347.          // 5. Передати alpha, MK2H, MO2H задачі T5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348.          MPI_Send(&amp;alpha, 1, MPI_INT, 4,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349.          MPI_Send(MK.get_adress(3*H*N), 2*H*N, MPI_INT, 4,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350.          MPI_Send(MO.get_adress(3*H*N), 2*H*N, MPI_INT, 4,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351.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352.          // 6. Обчислення a=max(MOH)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353.          a = maxValue(MO, 5*H, 6*H);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354.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355.          // 7. Передати a задачі T5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356.          MPI_Send(&amp;a, 1, MPI_INT, 4,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357.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358.          // 8. Прийняти a від задачі T5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359.          MPI_Recv(&amp;a, 1, MPI_INT, 4,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360.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361.          // 9. Обчислення MAH = a*MEH + alpha*MKH*MR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362.          calculation(a, alpha, ME, MK, MR, H, 5*H, 0, MA);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363.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364.          // 8. Прийняти MA2H від задачі T5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365.          MPI_Recv(MA.get_adress(3*H*N), 2*H*N, MPI_INT, 4, 0, WORLD, I</w:t>
      </w:r>
      <w:r w:rsidRPr="00501ABF">
        <w:rPr>
          <w:szCs w:val="20"/>
          <w:lang w:val="en-US"/>
        </w:rPr>
        <w:t>G</w:t>
      </w:r>
      <w:r w:rsidRPr="00501ABF">
        <w:rPr>
          <w:szCs w:val="20"/>
          <w:lang w:val="en-US"/>
        </w:rPr>
        <w:t>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366.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367.          // 9. Прийняти MA3H від задачі T3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368.          MPI_Recv(MA.get_adress(0), 3*H*N, MPI_INT, 2,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369.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370.          // 10. Прийняти MA3H від задачі T9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371.          MPI_Recv(MA.get_adress(6*H*N), 3*H*N, MPI_INT, 8, 0, WORLD, I</w:t>
      </w:r>
      <w:r w:rsidRPr="00501ABF">
        <w:rPr>
          <w:szCs w:val="20"/>
          <w:lang w:val="en-US"/>
        </w:rPr>
        <w:t>G</w:t>
      </w:r>
      <w:r w:rsidRPr="00501ABF">
        <w:rPr>
          <w:szCs w:val="20"/>
          <w:lang w:val="en-US"/>
        </w:rPr>
        <w:t>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372.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373.          break;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374.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375.       case 6: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376.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377.          // 1. Прийняти ME3H, MR від задачі T4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378.          MPI_Recv(ME.get_adress(0), 3*H*N, MPI_INT, 3,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379.          MPI_Recv(MR.get_adress(0), N*N, MPI_INT, 3,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380.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381.          // 2. Передати ME2H, MR задачі T8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382.          MPI_Send(ME.get_adress(H*N), 2*H*N, MPI_INT, 7,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383.          MPI_Send(MR.get_adress(0), N*N, MPI_INT, 7,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384.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385.          // 3. Прийняти alpha, MK, MOH від задачі T8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386.          MPI_Recv(&amp;alpha, 1, MPI_INT, 7,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387.          MPI_Recv(MK.get_adress(0), H*N, MPI_INT, 7,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388.          MPI_Recv(MO.get_adress(0), H*N, MPI_INT, 7,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389.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390.          // 4. Обчислення a=max(MOH)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391.          a = maxValue(MO, 0, H);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392.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393.          // 5. Передати a задачі T8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394.          MPI_Send(&amp;a, 1, MPI_INT, 7,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395.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396.          // 6. Прийняти a від задачі T8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397.          MPI_Recv(&amp;a, 1, MPI_INT, 7,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398.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399.          // 7. Обчислення MAH = a*MEH + alpha*MKH*MR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400.          calculation(a, alpha, ME, MK, MR, H, 0, 0, MA);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401.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402.          // 8. Передати MAH задачі T8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lastRenderedPageBreak/>
        <w:t>403.          MPI_Send(MA.get_adress(0), H*N, MPI_INT, 7,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404.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405.          break;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406.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407.       case 7: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408.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409.          // 1. Прийняти ME2H, MR від задачі T7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410.          MPI_Recv(ME.get_adress(0), 2*H*N, MPI_INT, 6,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411.          MPI_Recv(MR.get_adress(0), N*N, MPI_INT, 6,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412.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413.          // 2. Передати MEH, MR задачі T9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414.          MPI_Send(ME.get_adress(H*N), H*N, MPI_INT, 8,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415.          MPI_Send(MR.get_adress(0), N*N, MPI_INT, 8,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416.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417.          // 3. Прийняти alpha, MK2H, MO2H від задачі T9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418.          MPI_Recv(&amp;alpha, 1, MPI_INT, 8,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419.          MPI_Recv(MK.get_adress(0), 2*H*N, MPI_INT, 8,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420.          MPI_Recv(MO.get_adress(0), 2*H*N, MPI_INT, 8,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421.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422.          // 4. Передати alpha, MKH, MOH задачі T7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423.          MPI_Send(&amp;alpha, 1, MPI_INT, 6,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424.          MPI_Send(MK.get_adress(0), H*N, MPI_INT, 6,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425.          MPI_Send(MO.get_adress(0), H*N, MPI_INT, 6,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426.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427.          // 5. Обчислення a=max(MOH)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428.          a = maxValue(MO, H, 2*H);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429.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430.          // 6. Прийняти a7 від задачі T7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431.          MPI_Recv(&amp;aBuf, 1, MPI_INT, 6,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432.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433.          // 7. Обчислення a=max(a, a7)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434.          if(aBuf &gt; a)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435.             a = aBuf;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436.      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437.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438.          // 8. Прийняти a9 від задачі T9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439.          MPI_Recv(&amp;aBuf, 1, MPI_INT, 8,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440.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441.          // 9. Обчислення a=max(a, a9)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442.          if(aBuf &gt; a)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443.             a = aBuf;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444.      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445.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446.          // 10. Передати a задачі T5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447.          MPI_Send(&amp;a, 1, MPI_INT, 4,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448.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449.          // 11. Прийняти a від задачі T5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450.          MPI_Recv(&amp;a, 1, MPI_INT, 4,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451.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452.          // 12. Передати a задачі T7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453.          MPI_Send(&amp;a, 1, MPI_INT, 6,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454.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455.          // 13. Передати a задачі T9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456.          MPI_Send(&amp;a, 1, MPI_INT, 8,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457.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458.          // 14. Обчислення MAH = a*MEH + alpha*MKH*MR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459.          calculation(a, alpha, ME, MK, MR, H, H, 0, MA);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460.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461.          // 15. Прийняти MAH від задачі T7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462.          MPI_Recv(MA.get_adress(0), H*N, MPI_INT, 6,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463.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464.          // 16. Передати MA2H задачі T9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465.          MPI_Send(MA.get_adress(0), 2*H*N, MPI_INT, 8,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466.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467.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468.          break;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469.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470.       case 8: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lastRenderedPageBreak/>
        <w:t xml:space="preserve">471.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472.          // 1. Прийняти alpha, MK3H, MO3H від задачі T6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473.          MPI_Recv(&amp;alpha, 1, MPI_INT, 5,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474.          MPI_Recv(MK.get_adress(0), 3*H*N, MPI_INT, 5,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475.          MPI_Recv(MO.get_adress(0), 3*H*N, MPI_INT, 5,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476.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477.          // 2. Прийняти MEH, MR від задачі T8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478.          MPI_Recv(ME.get_adress(0), H*N, MPI_INT, 7,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479.          MPI_Recv(MR.get_adress(0), N*N, MPI_INT, 7,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480.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481.          // 3. Передати alpha, MK2H, MO2H задачі T8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482.          MPI_Send(&amp;alpha, 1, MPI_INT, 7,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483.          MPI_Send(MK.get_adress(0), 2*H*N, MPI_INT, 7,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484.          MPI_Send(MO.get_adress(0), 2*H*N, MPI_INT, 7,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485.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486.          // 4. Обчислення a=max(MOH)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487.          a = maxValue(MO, 2*H, 3*H);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488.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489.          // 5. Передати a задачі T8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490.          MPI_Send(&amp;a, 1, MPI_INT, 7,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491.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492.          // 6. Прийняти a від задачі T8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493.          MPI_Recv(&amp;a, 1, MPI_INT, 7,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494.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495.          // 7. Обчислення MAH = a*MEH + alpha*MKH*MR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496.          calculation(a, alpha, ME, MK, MR, H, 2*H, 0, MA);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497.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498.          // 8. Прийняти MA2H від задачі T8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499.          MPI_Recv(MA.get_adress(0), 2*H*N, MPI_INT, 7, 0, WORLD, IGNORE);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500.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501.          // 9. Передати MA3H задачі T6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502.          MPI_Send(MA.get_adress(0), 3*H*N, MPI_INT, 5, 0, WORLD);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503.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504.          break;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505.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506.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507.    cout &lt;&lt; "Task " &lt;&lt; rank+1 &lt;&lt; " finished" &lt;&lt; endl;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508.    MPI_Finalize();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509.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510.    if(rank == 5)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511.       // Виведення результату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512.       cout &lt;&lt; MA &lt;&lt; endl;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513.       system("pause");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514.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 xml:space="preserve">515.    </w:t>
      </w:r>
    </w:p>
    <w:p w:rsidR="00501ABF" w:rsidRPr="00501ABF" w:rsidRDefault="00501ABF" w:rsidP="00501ABF">
      <w:pPr>
        <w:pStyle w:val="Code10"/>
        <w:ind w:left="567"/>
        <w:rPr>
          <w:szCs w:val="20"/>
          <w:lang w:val="en-US"/>
        </w:rPr>
      </w:pPr>
      <w:r w:rsidRPr="00501ABF">
        <w:rPr>
          <w:szCs w:val="20"/>
          <w:lang w:val="en-US"/>
        </w:rPr>
        <w:t>516.    return 0;</w:t>
      </w:r>
    </w:p>
    <w:p w:rsidR="001C275A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en-US"/>
        </w:rPr>
        <w:t>517. }</w:t>
      </w:r>
    </w:p>
    <w:p w:rsidR="00501ABF" w:rsidRDefault="00501ABF" w:rsidP="00501ABF">
      <w:pPr>
        <w:pStyle w:val="Code10"/>
        <w:ind w:left="567"/>
        <w:rPr>
          <w:szCs w:val="20"/>
          <w:lang w:val="uk-UA"/>
        </w:rPr>
      </w:pPr>
    </w:p>
    <w:p w:rsidR="00501ABF" w:rsidRDefault="00501ABF" w:rsidP="00501ABF">
      <w:pPr>
        <w:pStyle w:val="Code10"/>
        <w:ind w:left="567"/>
        <w:rPr>
          <w:szCs w:val="20"/>
          <w:lang w:val="uk-UA"/>
        </w:rPr>
      </w:pP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1.  #pragma once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2.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3.  #include "matrix.h"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4.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5.  // Повертає max(MT)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6.  int maxValue(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7.     const Matrix &amp;MT,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8.     size_t start,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9.     size_t end);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10.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11.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12. // MAH = a*MEH + alpha*MKH*MR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13. void calculation(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14.    const int a,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15.    const int alpha,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16.    const Matrix &amp;ME,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17.    const Matrix &amp;MK,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18.    const Matrix &amp;MR,  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19.    size_t H,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lastRenderedPageBreak/>
        <w:t>20.    size_t offsMA,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21.    size_t offsME,</w:t>
      </w:r>
    </w:p>
    <w:p w:rsid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22.    Matrix &amp;MA);</w:t>
      </w:r>
    </w:p>
    <w:p w:rsidR="00501ABF" w:rsidRDefault="00501ABF" w:rsidP="00501ABF">
      <w:pPr>
        <w:pStyle w:val="Code10"/>
        <w:ind w:left="567"/>
        <w:rPr>
          <w:szCs w:val="20"/>
          <w:lang w:val="uk-UA"/>
        </w:rPr>
      </w:pPr>
    </w:p>
    <w:p w:rsidR="00501ABF" w:rsidRDefault="00501ABF" w:rsidP="00501ABF">
      <w:pPr>
        <w:pStyle w:val="Code10"/>
        <w:ind w:left="567"/>
        <w:rPr>
          <w:szCs w:val="20"/>
          <w:lang w:val="uk-UA"/>
        </w:rPr>
      </w:pP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1.  #include "functions.h"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2.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3.  int maxValue(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4.     const Matrix &amp;MO,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5.     size_t start,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6.     size_t end)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7.  {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8.     int result = INT_MIN;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9.     for(size_t i = start; i &lt; end; i++)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10.        for(size_t j = 0; j &lt; MO.cols; j++)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11.          int x = MO.get(i, j);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12.          if(x &gt; result)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13.             result = x;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14.      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15.   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16.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17.    return result;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18. }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19.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20. void calculation(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21.    const int a,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22.    const int alpha,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23.    const Matrix &amp;ME,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24.    const Matrix &amp;MK,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25.    const Matrix &amp;MR,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26.    size_t H,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27.    size_t offsMA,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28.    size_t offsME,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29.    Matrix &amp;MA)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30. {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31.    int sum;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32.    for(size_t i = 0; i &lt; H; i++)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33.       for(size_t j = 0; j &lt; MA.cols; j++)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34.          sum = 0;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35.          for(size_t k = 0; k &lt; MA.cols; k++)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36.             sum += MK.get(i + offsMA, k) * MR.get(k, j);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37.      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38.          sum = a * ME.get(i + offsME, j) + alpha * sum;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39.          MA.set(i + offsMA, j, sum);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40.   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41.    }</w:t>
      </w:r>
    </w:p>
    <w:p w:rsid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42. }</w:t>
      </w:r>
    </w:p>
    <w:p w:rsidR="00501ABF" w:rsidRDefault="00501ABF" w:rsidP="00501ABF">
      <w:pPr>
        <w:pStyle w:val="Code10"/>
        <w:ind w:left="567"/>
        <w:rPr>
          <w:szCs w:val="20"/>
          <w:lang w:val="uk-UA"/>
        </w:rPr>
      </w:pPr>
    </w:p>
    <w:p w:rsidR="00501ABF" w:rsidRDefault="00501ABF" w:rsidP="00501ABF">
      <w:pPr>
        <w:pStyle w:val="Code10"/>
        <w:ind w:left="567"/>
        <w:rPr>
          <w:szCs w:val="20"/>
          <w:lang w:val="uk-UA"/>
        </w:rPr>
      </w:pP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1.  #ifndef _MATRIX_H_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2.  #define _MATRIX_H_ 1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3.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4.  #include &lt;assert.h&gt;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5.  #include &lt;ostream&gt;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6.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8.  class Matrix {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9.  public: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10.     Matrix(size_t rows, size_t cols);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11.    Matrix(size_t N);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12.    Matrix(Matrix const &amp;other);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13.    ~Matrix();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14.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15.    int get(size_t i, size_t j) const {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16.       assert(i &lt; this-&gt;rows);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17.       assert(j &lt; this-&gt;cols);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18.       return this-&gt;data[i * cols + j];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19.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20.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lastRenderedPageBreak/>
        <w:t>21.    void set(size_t i, size_t j, int value)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22.       assert(i &lt; this-&gt;rows);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23.       assert(j &lt; this-&gt;cols);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24.       this-&gt;data[i * cols + j] = value;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25.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26.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27.    void* get_adress(size_t element)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28.       return this-&gt;data + element;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29.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30.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31.    void fill(int value);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32.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33.    const size_t rows;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34.    const size_t cols;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35.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36. private: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37.    int *data;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38.    friend std::ostream &amp;operator&lt;&lt;(std::ostream &amp;ostr, const Matrix &amp;m);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>
        <w:rPr>
          <w:szCs w:val="20"/>
          <w:lang w:val="uk-UA"/>
        </w:rPr>
        <w:t>39</w:t>
      </w:r>
      <w:r w:rsidRPr="00501ABF">
        <w:rPr>
          <w:szCs w:val="20"/>
          <w:lang w:val="uk-UA"/>
        </w:rPr>
        <w:t>. };</w:t>
      </w:r>
    </w:p>
    <w:p w:rsidR="00501ABF" w:rsidRDefault="00501ABF" w:rsidP="00501ABF">
      <w:pPr>
        <w:pStyle w:val="Code10"/>
        <w:ind w:left="567"/>
        <w:rPr>
          <w:szCs w:val="20"/>
          <w:lang w:val="uk-UA"/>
        </w:rPr>
      </w:pPr>
      <w:r>
        <w:rPr>
          <w:szCs w:val="20"/>
          <w:lang w:val="uk-UA"/>
        </w:rPr>
        <w:t>40</w:t>
      </w:r>
      <w:r w:rsidRPr="00501ABF">
        <w:rPr>
          <w:szCs w:val="20"/>
          <w:lang w:val="uk-UA"/>
        </w:rPr>
        <w:t>. #endif</w:t>
      </w:r>
    </w:p>
    <w:p w:rsidR="00501ABF" w:rsidRDefault="00501ABF" w:rsidP="00501ABF">
      <w:pPr>
        <w:pStyle w:val="Code10"/>
        <w:ind w:left="567"/>
        <w:rPr>
          <w:szCs w:val="20"/>
          <w:lang w:val="uk-UA"/>
        </w:rPr>
      </w:pPr>
    </w:p>
    <w:p w:rsidR="00501ABF" w:rsidRDefault="00501ABF" w:rsidP="00501ABF">
      <w:pPr>
        <w:pStyle w:val="Code10"/>
        <w:ind w:left="567"/>
        <w:rPr>
          <w:szCs w:val="20"/>
          <w:lang w:val="uk-UA"/>
        </w:rPr>
      </w:pP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1.  #include "matrix.h"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3.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4.  Matrix::Matrix(size_t N) :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5.     rows(N),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6.     cols(N),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7.     data(new int[N * N])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8.  {}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10. 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11. Matrix::Matrix(size_t rows, size_t cols) :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12.    rows(rows),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13.    cols(cols),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14.    data(new int[rows * cols])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15. {}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17.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18. Matrix::Matrix(const Matrix &amp;other) :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19.    rows(other.rows),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20.    cols(other.cols),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21.    data(new int[other.rows * other.cols])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22. {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23.    for(size_t i = 0; i &lt; this-&gt;rows * this-&gt;cols; i++)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24.       this-&gt;data[i] = other.data[i];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25.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26. }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27.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28. Matrix::~Matrix()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29.    delete[] data;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>
        <w:rPr>
          <w:szCs w:val="20"/>
          <w:lang w:val="uk-UA"/>
        </w:rPr>
        <w:t>30. }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32.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33. void Matrix::fill(int value)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34.    for(size_t i = 0; i &lt; this-&gt;rows; i++)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35.       for(size_t j = 0; j &lt; this-&gt;cols; j++)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36.          this-&gt;data[i * this-&gt;cols + j] = value;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37.   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38.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39. }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40.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 xml:space="preserve">41. 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42. std::ostream &amp;operator&lt;&lt;(std::ostream &amp;ostr, const Matrix &amp;matrix)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43.    for(size_t i = 0; i &lt; matrix.rows; i++)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44.       for(size_t j = 0; j &lt; matrix.cols; j++) {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45.          ostr &lt;&lt; matrix.data[i * matrix.cols + j] &lt;&lt; " ";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46.   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47.       ostr &lt;&lt; std::endl;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48.    }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49.    return ostr;</w:t>
      </w:r>
    </w:p>
    <w:p w:rsidR="00501ABF" w:rsidRPr="00501ABF" w:rsidRDefault="00501ABF" w:rsidP="00501ABF">
      <w:pPr>
        <w:pStyle w:val="Code10"/>
        <w:ind w:left="567"/>
        <w:rPr>
          <w:szCs w:val="20"/>
          <w:lang w:val="uk-UA"/>
        </w:rPr>
      </w:pPr>
      <w:r w:rsidRPr="00501ABF">
        <w:rPr>
          <w:szCs w:val="20"/>
          <w:lang w:val="uk-UA"/>
        </w:rPr>
        <w:t>50. }</w:t>
      </w:r>
    </w:p>
    <w:sectPr w:rsidR="00501ABF" w:rsidRPr="00501ABF" w:rsidSect="00892401">
      <w:pgSz w:w="11906" w:h="16838"/>
      <w:pgMar w:top="567" w:right="1134" w:bottom="567" w:left="567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893" w:rsidRDefault="00880893" w:rsidP="005B7974">
      <w:pPr>
        <w:spacing w:after="0" w:line="240" w:lineRule="auto"/>
      </w:pPr>
      <w:r>
        <w:separator/>
      </w:r>
    </w:p>
  </w:endnote>
  <w:endnote w:type="continuationSeparator" w:id="0">
    <w:p w:rsidR="00880893" w:rsidRDefault="00880893" w:rsidP="005B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2420278"/>
      <w:docPartObj>
        <w:docPartGallery w:val="Page Numbers (Bottom of Page)"/>
        <w:docPartUnique/>
      </w:docPartObj>
    </w:sdtPr>
    <w:sdtEndPr/>
    <w:sdtContent>
      <w:p w:rsidR="00085B0D" w:rsidRDefault="00085B0D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5BB" w:rsidRPr="004245BB">
          <w:rPr>
            <w:noProof/>
            <w:lang w:val="ru-RU"/>
          </w:rPr>
          <w:t>1</w:t>
        </w:r>
        <w:r>
          <w:fldChar w:fldCharType="end"/>
        </w:r>
      </w:p>
    </w:sdtContent>
  </w:sdt>
  <w:p w:rsidR="00085B0D" w:rsidRDefault="00085B0D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893" w:rsidRDefault="00880893" w:rsidP="005B7974">
      <w:pPr>
        <w:spacing w:after="0" w:line="240" w:lineRule="auto"/>
      </w:pPr>
      <w:r>
        <w:separator/>
      </w:r>
    </w:p>
  </w:footnote>
  <w:footnote w:type="continuationSeparator" w:id="0">
    <w:p w:rsidR="00880893" w:rsidRDefault="00880893" w:rsidP="005B7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5C2C"/>
    <w:multiLevelType w:val="hybridMultilevel"/>
    <w:tmpl w:val="28AA509E"/>
    <w:lvl w:ilvl="0" w:tplc="564E8156">
      <w:numFmt w:val="bullet"/>
      <w:pStyle w:val="a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205ED"/>
    <w:multiLevelType w:val="hybridMultilevel"/>
    <w:tmpl w:val="3118EAA2"/>
    <w:lvl w:ilvl="0" w:tplc="48EAAAAC">
      <w:start w:val="1"/>
      <w:numFmt w:val="decimal"/>
      <w:pStyle w:val="a0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4D1B11"/>
    <w:multiLevelType w:val="hybridMultilevel"/>
    <w:tmpl w:val="1AE88A18"/>
    <w:lvl w:ilvl="0" w:tplc="3C0891E2">
      <w:start w:val="1"/>
      <w:numFmt w:val="decimal"/>
      <w:pStyle w:val="a1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BA81724"/>
    <w:multiLevelType w:val="multilevel"/>
    <w:tmpl w:val="5AA28EA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6F7F28F9"/>
    <w:multiLevelType w:val="hybridMultilevel"/>
    <w:tmpl w:val="2146F39E"/>
    <w:lvl w:ilvl="0" w:tplc="488459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B2"/>
    <w:rsid w:val="00002987"/>
    <w:rsid w:val="00003622"/>
    <w:rsid w:val="00003F59"/>
    <w:rsid w:val="00005525"/>
    <w:rsid w:val="000061A3"/>
    <w:rsid w:val="000064C2"/>
    <w:rsid w:val="000066D4"/>
    <w:rsid w:val="00013AC6"/>
    <w:rsid w:val="000148E3"/>
    <w:rsid w:val="00020406"/>
    <w:rsid w:val="00025D4B"/>
    <w:rsid w:val="0003165A"/>
    <w:rsid w:val="00033AA7"/>
    <w:rsid w:val="00033CE3"/>
    <w:rsid w:val="00033F22"/>
    <w:rsid w:val="00034C6A"/>
    <w:rsid w:val="00035D37"/>
    <w:rsid w:val="00037271"/>
    <w:rsid w:val="00037843"/>
    <w:rsid w:val="000433B7"/>
    <w:rsid w:val="0004576A"/>
    <w:rsid w:val="00046790"/>
    <w:rsid w:val="000524C7"/>
    <w:rsid w:val="0005272A"/>
    <w:rsid w:val="00053424"/>
    <w:rsid w:val="00053E4B"/>
    <w:rsid w:val="00056A17"/>
    <w:rsid w:val="000570B2"/>
    <w:rsid w:val="00061238"/>
    <w:rsid w:val="00061EE1"/>
    <w:rsid w:val="00062C42"/>
    <w:rsid w:val="00063931"/>
    <w:rsid w:val="00063B08"/>
    <w:rsid w:val="00063C7F"/>
    <w:rsid w:val="00064871"/>
    <w:rsid w:val="00065EC4"/>
    <w:rsid w:val="00065FB8"/>
    <w:rsid w:val="00066378"/>
    <w:rsid w:val="00066F8B"/>
    <w:rsid w:val="000725AA"/>
    <w:rsid w:val="00075625"/>
    <w:rsid w:val="00075897"/>
    <w:rsid w:val="00076A38"/>
    <w:rsid w:val="00083C85"/>
    <w:rsid w:val="00085B0D"/>
    <w:rsid w:val="000868C2"/>
    <w:rsid w:val="00087F3F"/>
    <w:rsid w:val="00090520"/>
    <w:rsid w:val="0009172B"/>
    <w:rsid w:val="00093A1D"/>
    <w:rsid w:val="00094EEB"/>
    <w:rsid w:val="0009572B"/>
    <w:rsid w:val="000970B2"/>
    <w:rsid w:val="000A057C"/>
    <w:rsid w:val="000A085E"/>
    <w:rsid w:val="000A1036"/>
    <w:rsid w:val="000A26F7"/>
    <w:rsid w:val="000A26FE"/>
    <w:rsid w:val="000A34AD"/>
    <w:rsid w:val="000A4529"/>
    <w:rsid w:val="000A5CA8"/>
    <w:rsid w:val="000A6772"/>
    <w:rsid w:val="000A7007"/>
    <w:rsid w:val="000B2764"/>
    <w:rsid w:val="000B278F"/>
    <w:rsid w:val="000B69D0"/>
    <w:rsid w:val="000C0D52"/>
    <w:rsid w:val="000C2945"/>
    <w:rsid w:val="000D0420"/>
    <w:rsid w:val="000D0DDD"/>
    <w:rsid w:val="000D71EE"/>
    <w:rsid w:val="000E2E9F"/>
    <w:rsid w:val="000E5961"/>
    <w:rsid w:val="000E6770"/>
    <w:rsid w:val="000E7F7D"/>
    <w:rsid w:val="0010112E"/>
    <w:rsid w:val="0010136A"/>
    <w:rsid w:val="00102C97"/>
    <w:rsid w:val="00102CF9"/>
    <w:rsid w:val="00102FA1"/>
    <w:rsid w:val="00103126"/>
    <w:rsid w:val="001039A6"/>
    <w:rsid w:val="0010781A"/>
    <w:rsid w:val="00107A31"/>
    <w:rsid w:val="00111E4B"/>
    <w:rsid w:val="00113220"/>
    <w:rsid w:val="0011377D"/>
    <w:rsid w:val="00120FD8"/>
    <w:rsid w:val="001212E2"/>
    <w:rsid w:val="001220E5"/>
    <w:rsid w:val="00123599"/>
    <w:rsid w:val="00125309"/>
    <w:rsid w:val="00125B3F"/>
    <w:rsid w:val="00126068"/>
    <w:rsid w:val="00127555"/>
    <w:rsid w:val="00132A35"/>
    <w:rsid w:val="00135545"/>
    <w:rsid w:val="00140233"/>
    <w:rsid w:val="00140380"/>
    <w:rsid w:val="0014599E"/>
    <w:rsid w:val="001544D1"/>
    <w:rsid w:val="0016189E"/>
    <w:rsid w:val="00164DC9"/>
    <w:rsid w:val="001667F3"/>
    <w:rsid w:val="00172BB1"/>
    <w:rsid w:val="00172E85"/>
    <w:rsid w:val="001733C1"/>
    <w:rsid w:val="00174C41"/>
    <w:rsid w:val="001821F6"/>
    <w:rsid w:val="001829B0"/>
    <w:rsid w:val="00182E19"/>
    <w:rsid w:val="001832B7"/>
    <w:rsid w:val="001857A1"/>
    <w:rsid w:val="00186F50"/>
    <w:rsid w:val="001908BE"/>
    <w:rsid w:val="0019343E"/>
    <w:rsid w:val="00194946"/>
    <w:rsid w:val="0019575D"/>
    <w:rsid w:val="001A063A"/>
    <w:rsid w:val="001A1613"/>
    <w:rsid w:val="001A365A"/>
    <w:rsid w:val="001A453A"/>
    <w:rsid w:val="001A6AC1"/>
    <w:rsid w:val="001A6C6D"/>
    <w:rsid w:val="001A70E7"/>
    <w:rsid w:val="001B067F"/>
    <w:rsid w:val="001B0A3B"/>
    <w:rsid w:val="001B0E67"/>
    <w:rsid w:val="001B5ABE"/>
    <w:rsid w:val="001B5E8F"/>
    <w:rsid w:val="001C275A"/>
    <w:rsid w:val="001C5F7C"/>
    <w:rsid w:val="001C761D"/>
    <w:rsid w:val="001E05E6"/>
    <w:rsid w:val="001E07DB"/>
    <w:rsid w:val="001E3964"/>
    <w:rsid w:val="001E5776"/>
    <w:rsid w:val="001E6D10"/>
    <w:rsid w:val="001E704B"/>
    <w:rsid w:val="001F3DCD"/>
    <w:rsid w:val="001F70A8"/>
    <w:rsid w:val="001F7E35"/>
    <w:rsid w:val="00206670"/>
    <w:rsid w:val="00207B5B"/>
    <w:rsid w:val="00207E92"/>
    <w:rsid w:val="002113E4"/>
    <w:rsid w:val="0021655D"/>
    <w:rsid w:val="00216A12"/>
    <w:rsid w:val="002178A6"/>
    <w:rsid w:val="00220731"/>
    <w:rsid w:val="00224156"/>
    <w:rsid w:val="00227408"/>
    <w:rsid w:val="0024037C"/>
    <w:rsid w:val="002446F4"/>
    <w:rsid w:val="00244EA4"/>
    <w:rsid w:val="00245DD6"/>
    <w:rsid w:val="0024661C"/>
    <w:rsid w:val="00246842"/>
    <w:rsid w:val="00251F64"/>
    <w:rsid w:val="00252983"/>
    <w:rsid w:val="00252EE9"/>
    <w:rsid w:val="00253E49"/>
    <w:rsid w:val="00254350"/>
    <w:rsid w:val="002605C3"/>
    <w:rsid w:val="00260845"/>
    <w:rsid w:val="00265C1D"/>
    <w:rsid w:val="002677B3"/>
    <w:rsid w:val="0027156E"/>
    <w:rsid w:val="00272266"/>
    <w:rsid w:val="00276557"/>
    <w:rsid w:val="00281039"/>
    <w:rsid w:val="00281449"/>
    <w:rsid w:val="00284CB3"/>
    <w:rsid w:val="00285F3E"/>
    <w:rsid w:val="00290F94"/>
    <w:rsid w:val="00291780"/>
    <w:rsid w:val="00293B57"/>
    <w:rsid w:val="00295C97"/>
    <w:rsid w:val="0029661D"/>
    <w:rsid w:val="00297EF1"/>
    <w:rsid w:val="00297F0A"/>
    <w:rsid w:val="002A0F82"/>
    <w:rsid w:val="002A6FA2"/>
    <w:rsid w:val="002A75EB"/>
    <w:rsid w:val="002B0D53"/>
    <w:rsid w:val="002B0FBC"/>
    <w:rsid w:val="002B33F0"/>
    <w:rsid w:val="002B3594"/>
    <w:rsid w:val="002B395E"/>
    <w:rsid w:val="002B3A74"/>
    <w:rsid w:val="002B7FAE"/>
    <w:rsid w:val="002C0757"/>
    <w:rsid w:val="002C30DB"/>
    <w:rsid w:val="002C7CBC"/>
    <w:rsid w:val="002D50C6"/>
    <w:rsid w:val="002D61D1"/>
    <w:rsid w:val="002D6231"/>
    <w:rsid w:val="002D6918"/>
    <w:rsid w:val="002D7614"/>
    <w:rsid w:val="002E0E54"/>
    <w:rsid w:val="002E0FF1"/>
    <w:rsid w:val="002E4AC5"/>
    <w:rsid w:val="002E7F4F"/>
    <w:rsid w:val="002F0055"/>
    <w:rsid w:val="002F30B7"/>
    <w:rsid w:val="002F7D19"/>
    <w:rsid w:val="003068F9"/>
    <w:rsid w:val="00310D02"/>
    <w:rsid w:val="003113FA"/>
    <w:rsid w:val="00311981"/>
    <w:rsid w:val="003163D0"/>
    <w:rsid w:val="00317D47"/>
    <w:rsid w:val="003201F3"/>
    <w:rsid w:val="00323F42"/>
    <w:rsid w:val="00331B7C"/>
    <w:rsid w:val="00334952"/>
    <w:rsid w:val="003356E5"/>
    <w:rsid w:val="0034334D"/>
    <w:rsid w:val="003437CD"/>
    <w:rsid w:val="00343F62"/>
    <w:rsid w:val="003450E2"/>
    <w:rsid w:val="00345304"/>
    <w:rsid w:val="003504AB"/>
    <w:rsid w:val="00350F85"/>
    <w:rsid w:val="00353CB1"/>
    <w:rsid w:val="00354B27"/>
    <w:rsid w:val="0035530F"/>
    <w:rsid w:val="003564F8"/>
    <w:rsid w:val="00356782"/>
    <w:rsid w:val="00356FC5"/>
    <w:rsid w:val="003617D0"/>
    <w:rsid w:val="003619F7"/>
    <w:rsid w:val="00362D39"/>
    <w:rsid w:val="003634F0"/>
    <w:rsid w:val="003645FB"/>
    <w:rsid w:val="0036647C"/>
    <w:rsid w:val="00366D62"/>
    <w:rsid w:val="003707FE"/>
    <w:rsid w:val="003711FB"/>
    <w:rsid w:val="00372EB7"/>
    <w:rsid w:val="0037345A"/>
    <w:rsid w:val="00374701"/>
    <w:rsid w:val="003757B2"/>
    <w:rsid w:val="003763A5"/>
    <w:rsid w:val="00381644"/>
    <w:rsid w:val="0038258E"/>
    <w:rsid w:val="00384300"/>
    <w:rsid w:val="00392394"/>
    <w:rsid w:val="0039322E"/>
    <w:rsid w:val="00395A1D"/>
    <w:rsid w:val="00396004"/>
    <w:rsid w:val="00396A31"/>
    <w:rsid w:val="00396CD5"/>
    <w:rsid w:val="00397B6A"/>
    <w:rsid w:val="00397BB6"/>
    <w:rsid w:val="003A004C"/>
    <w:rsid w:val="003A079B"/>
    <w:rsid w:val="003A0966"/>
    <w:rsid w:val="003A0AAB"/>
    <w:rsid w:val="003A223E"/>
    <w:rsid w:val="003A346E"/>
    <w:rsid w:val="003B6019"/>
    <w:rsid w:val="003C003D"/>
    <w:rsid w:val="003C0960"/>
    <w:rsid w:val="003C15A2"/>
    <w:rsid w:val="003C3CE3"/>
    <w:rsid w:val="003C4643"/>
    <w:rsid w:val="003C6D11"/>
    <w:rsid w:val="003D06B3"/>
    <w:rsid w:val="003D0DB5"/>
    <w:rsid w:val="003D41BA"/>
    <w:rsid w:val="003D599F"/>
    <w:rsid w:val="003D66F2"/>
    <w:rsid w:val="003D674E"/>
    <w:rsid w:val="003D7ABB"/>
    <w:rsid w:val="003E37A7"/>
    <w:rsid w:val="003F186B"/>
    <w:rsid w:val="003F1A5D"/>
    <w:rsid w:val="003F1C06"/>
    <w:rsid w:val="003F1EBF"/>
    <w:rsid w:val="003F39DD"/>
    <w:rsid w:val="003F7A8B"/>
    <w:rsid w:val="004004A5"/>
    <w:rsid w:val="00400BEA"/>
    <w:rsid w:val="0040214D"/>
    <w:rsid w:val="00402BBE"/>
    <w:rsid w:val="00402C40"/>
    <w:rsid w:val="004072F8"/>
    <w:rsid w:val="00412D3D"/>
    <w:rsid w:val="00412D9D"/>
    <w:rsid w:val="004136FD"/>
    <w:rsid w:val="00414B55"/>
    <w:rsid w:val="0042128D"/>
    <w:rsid w:val="00421E03"/>
    <w:rsid w:val="0042443A"/>
    <w:rsid w:val="004245BB"/>
    <w:rsid w:val="00426FE9"/>
    <w:rsid w:val="0043313C"/>
    <w:rsid w:val="00434B2B"/>
    <w:rsid w:val="0043546C"/>
    <w:rsid w:val="00441B21"/>
    <w:rsid w:val="00451136"/>
    <w:rsid w:val="004514C5"/>
    <w:rsid w:val="004521A3"/>
    <w:rsid w:val="00452592"/>
    <w:rsid w:val="00453514"/>
    <w:rsid w:val="00454043"/>
    <w:rsid w:val="004565AD"/>
    <w:rsid w:val="00464B61"/>
    <w:rsid w:val="00466CA2"/>
    <w:rsid w:val="00467116"/>
    <w:rsid w:val="00467D3C"/>
    <w:rsid w:val="0047036E"/>
    <w:rsid w:val="004717E5"/>
    <w:rsid w:val="0047564D"/>
    <w:rsid w:val="004757D3"/>
    <w:rsid w:val="00475FD4"/>
    <w:rsid w:val="0047719C"/>
    <w:rsid w:val="0048228B"/>
    <w:rsid w:val="00487D20"/>
    <w:rsid w:val="0049027A"/>
    <w:rsid w:val="00490FF8"/>
    <w:rsid w:val="004931BC"/>
    <w:rsid w:val="00496567"/>
    <w:rsid w:val="004A0374"/>
    <w:rsid w:val="004A1037"/>
    <w:rsid w:val="004A3CE0"/>
    <w:rsid w:val="004B0057"/>
    <w:rsid w:val="004B3FFA"/>
    <w:rsid w:val="004C2623"/>
    <w:rsid w:val="004C42A3"/>
    <w:rsid w:val="004C602B"/>
    <w:rsid w:val="004C7BF4"/>
    <w:rsid w:val="004D29F1"/>
    <w:rsid w:val="004D5517"/>
    <w:rsid w:val="004E031F"/>
    <w:rsid w:val="004E0A4A"/>
    <w:rsid w:val="004E34E3"/>
    <w:rsid w:val="004E4C4A"/>
    <w:rsid w:val="004E7B3D"/>
    <w:rsid w:val="004F3C02"/>
    <w:rsid w:val="004F3E54"/>
    <w:rsid w:val="004F50F3"/>
    <w:rsid w:val="0050001E"/>
    <w:rsid w:val="00501ABF"/>
    <w:rsid w:val="00502144"/>
    <w:rsid w:val="00502716"/>
    <w:rsid w:val="00504A31"/>
    <w:rsid w:val="0050513B"/>
    <w:rsid w:val="00507A59"/>
    <w:rsid w:val="00507FE2"/>
    <w:rsid w:val="00511675"/>
    <w:rsid w:val="00514F2D"/>
    <w:rsid w:val="00516396"/>
    <w:rsid w:val="00516FE7"/>
    <w:rsid w:val="005177F7"/>
    <w:rsid w:val="00523B31"/>
    <w:rsid w:val="0052671B"/>
    <w:rsid w:val="00526AD2"/>
    <w:rsid w:val="00526B09"/>
    <w:rsid w:val="00533880"/>
    <w:rsid w:val="00533894"/>
    <w:rsid w:val="00533C74"/>
    <w:rsid w:val="00533C8D"/>
    <w:rsid w:val="00533F37"/>
    <w:rsid w:val="005415E5"/>
    <w:rsid w:val="005417B0"/>
    <w:rsid w:val="005440C2"/>
    <w:rsid w:val="00545251"/>
    <w:rsid w:val="00551727"/>
    <w:rsid w:val="00551D79"/>
    <w:rsid w:val="00552014"/>
    <w:rsid w:val="005526E9"/>
    <w:rsid w:val="00553CD9"/>
    <w:rsid w:val="00555A96"/>
    <w:rsid w:val="00555FC0"/>
    <w:rsid w:val="005560AA"/>
    <w:rsid w:val="0056020A"/>
    <w:rsid w:val="005707DD"/>
    <w:rsid w:val="005718E2"/>
    <w:rsid w:val="00571D30"/>
    <w:rsid w:val="00572B06"/>
    <w:rsid w:val="0057402E"/>
    <w:rsid w:val="00575C5B"/>
    <w:rsid w:val="005779FF"/>
    <w:rsid w:val="00580D99"/>
    <w:rsid w:val="00581509"/>
    <w:rsid w:val="00583861"/>
    <w:rsid w:val="0058441D"/>
    <w:rsid w:val="00585A5A"/>
    <w:rsid w:val="005868B2"/>
    <w:rsid w:val="00587DF3"/>
    <w:rsid w:val="005977D2"/>
    <w:rsid w:val="005A222E"/>
    <w:rsid w:val="005A3704"/>
    <w:rsid w:val="005A4DEF"/>
    <w:rsid w:val="005B01E1"/>
    <w:rsid w:val="005B0D3E"/>
    <w:rsid w:val="005B3B78"/>
    <w:rsid w:val="005B6332"/>
    <w:rsid w:val="005B7974"/>
    <w:rsid w:val="005C2607"/>
    <w:rsid w:val="005C2F20"/>
    <w:rsid w:val="005D31A6"/>
    <w:rsid w:val="005D512C"/>
    <w:rsid w:val="005D5C50"/>
    <w:rsid w:val="005E4BF6"/>
    <w:rsid w:val="005E4DDD"/>
    <w:rsid w:val="005E6241"/>
    <w:rsid w:val="005F20B3"/>
    <w:rsid w:val="005F2B54"/>
    <w:rsid w:val="005F3267"/>
    <w:rsid w:val="005F37B0"/>
    <w:rsid w:val="005F5219"/>
    <w:rsid w:val="005F5B6C"/>
    <w:rsid w:val="005F7F1D"/>
    <w:rsid w:val="00600C29"/>
    <w:rsid w:val="006027A9"/>
    <w:rsid w:val="0060700C"/>
    <w:rsid w:val="00607AF1"/>
    <w:rsid w:val="00612773"/>
    <w:rsid w:val="00612896"/>
    <w:rsid w:val="00612C92"/>
    <w:rsid w:val="006131A0"/>
    <w:rsid w:val="00615C1F"/>
    <w:rsid w:val="006170D8"/>
    <w:rsid w:val="00621B14"/>
    <w:rsid w:val="0062229A"/>
    <w:rsid w:val="00622F3C"/>
    <w:rsid w:val="006258FD"/>
    <w:rsid w:val="006263F1"/>
    <w:rsid w:val="00626F4A"/>
    <w:rsid w:val="0063051E"/>
    <w:rsid w:val="00631B5F"/>
    <w:rsid w:val="00633ADB"/>
    <w:rsid w:val="006344F6"/>
    <w:rsid w:val="0063475C"/>
    <w:rsid w:val="0063652B"/>
    <w:rsid w:val="006374EE"/>
    <w:rsid w:val="00641222"/>
    <w:rsid w:val="0064679C"/>
    <w:rsid w:val="0064716C"/>
    <w:rsid w:val="006503DA"/>
    <w:rsid w:val="00650E39"/>
    <w:rsid w:val="00650EDF"/>
    <w:rsid w:val="006512ED"/>
    <w:rsid w:val="00652E9F"/>
    <w:rsid w:val="0065396D"/>
    <w:rsid w:val="00657839"/>
    <w:rsid w:val="00660AD4"/>
    <w:rsid w:val="006611A0"/>
    <w:rsid w:val="00662559"/>
    <w:rsid w:val="00662D5E"/>
    <w:rsid w:val="00665F8A"/>
    <w:rsid w:val="00667D10"/>
    <w:rsid w:val="00670016"/>
    <w:rsid w:val="00673470"/>
    <w:rsid w:val="0067453B"/>
    <w:rsid w:val="00676CD4"/>
    <w:rsid w:val="00677F5A"/>
    <w:rsid w:val="00680027"/>
    <w:rsid w:val="006801BC"/>
    <w:rsid w:val="0068430D"/>
    <w:rsid w:val="00684EAF"/>
    <w:rsid w:val="006858D8"/>
    <w:rsid w:val="00685F62"/>
    <w:rsid w:val="006861CB"/>
    <w:rsid w:val="00692F3A"/>
    <w:rsid w:val="00694446"/>
    <w:rsid w:val="00694473"/>
    <w:rsid w:val="00694A22"/>
    <w:rsid w:val="00696272"/>
    <w:rsid w:val="00696BBF"/>
    <w:rsid w:val="006A3272"/>
    <w:rsid w:val="006A51BE"/>
    <w:rsid w:val="006A5BE2"/>
    <w:rsid w:val="006A5C68"/>
    <w:rsid w:val="006A64C4"/>
    <w:rsid w:val="006A65F5"/>
    <w:rsid w:val="006B03B7"/>
    <w:rsid w:val="006B16E6"/>
    <w:rsid w:val="006B3229"/>
    <w:rsid w:val="006B5D85"/>
    <w:rsid w:val="006B615F"/>
    <w:rsid w:val="006B7AF7"/>
    <w:rsid w:val="006C3895"/>
    <w:rsid w:val="006C4203"/>
    <w:rsid w:val="006C52D1"/>
    <w:rsid w:val="006C774A"/>
    <w:rsid w:val="006C77E6"/>
    <w:rsid w:val="006D0A8A"/>
    <w:rsid w:val="006D13D5"/>
    <w:rsid w:val="006D17C4"/>
    <w:rsid w:val="006D1D82"/>
    <w:rsid w:val="006D23A9"/>
    <w:rsid w:val="006D56EF"/>
    <w:rsid w:val="006D59E4"/>
    <w:rsid w:val="006E01ED"/>
    <w:rsid w:val="006E037E"/>
    <w:rsid w:val="006E0BFB"/>
    <w:rsid w:val="006E134C"/>
    <w:rsid w:val="006E2322"/>
    <w:rsid w:val="006F0B3B"/>
    <w:rsid w:val="006F0FC8"/>
    <w:rsid w:val="006F4700"/>
    <w:rsid w:val="006F73A7"/>
    <w:rsid w:val="00713B1A"/>
    <w:rsid w:val="007162B5"/>
    <w:rsid w:val="0072346E"/>
    <w:rsid w:val="00725611"/>
    <w:rsid w:val="00725F47"/>
    <w:rsid w:val="00726954"/>
    <w:rsid w:val="00727A57"/>
    <w:rsid w:val="00733F9E"/>
    <w:rsid w:val="007352CA"/>
    <w:rsid w:val="007359FD"/>
    <w:rsid w:val="00737450"/>
    <w:rsid w:val="00741699"/>
    <w:rsid w:val="0074176D"/>
    <w:rsid w:val="00747CB6"/>
    <w:rsid w:val="00750F4F"/>
    <w:rsid w:val="00750F5A"/>
    <w:rsid w:val="00751B2F"/>
    <w:rsid w:val="00753536"/>
    <w:rsid w:val="007553E9"/>
    <w:rsid w:val="00762911"/>
    <w:rsid w:val="00763035"/>
    <w:rsid w:val="00767DD3"/>
    <w:rsid w:val="00770D75"/>
    <w:rsid w:val="0077547A"/>
    <w:rsid w:val="007810D5"/>
    <w:rsid w:val="0078335E"/>
    <w:rsid w:val="00783B44"/>
    <w:rsid w:val="00784904"/>
    <w:rsid w:val="0078539F"/>
    <w:rsid w:val="00790213"/>
    <w:rsid w:val="00793ACB"/>
    <w:rsid w:val="007969F1"/>
    <w:rsid w:val="007A0EC6"/>
    <w:rsid w:val="007A4318"/>
    <w:rsid w:val="007A5ABA"/>
    <w:rsid w:val="007B10D9"/>
    <w:rsid w:val="007B4189"/>
    <w:rsid w:val="007B6893"/>
    <w:rsid w:val="007C005B"/>
    <w:rsid w:val="007C0357"/>
    <w:rsid w:val="007C296F"/>
    <w:rsid w:val="007C4591"/>
    <w:rsid w:val="007D27DC"/>
    <w:rsid w:val="007D2A2A"/>
    <w:rsid w:val="007D4093"/>
    <w:rsid w:val="007E0819"/>
    <w:rsid w:val="007E2A41"/>
    <w:rsid w:val="007E4B96"/>
    <w:rsid w:val="007F2B2F"/>
    <w:rsid w:val="007F4001"/>
    <w:rsid w:val="008051C9"/>
    <w:rsid w:val="00810582"/>
    <w:rsid w:val="00810E76"/>
    <w:rsid w:val="00814806"/>
    <w:rsid w:val="008154C4"/>
    <w:rsid w:val="00822511"/>
    <w:rsid w:val="00826AC9"/>
    <w:rsid w:val="0083048E"/>
    <w:rsid w:val="008332EA"/>
    <w:rsid w:val="00837FA4"/>
    <w:rsid w:val="00842F7C"/>
    <w:rsid w:val="0085067A"/>
    <w:rsid w:val="008507F6"/>
    <w:rsid w:val="00852078"/>
    <w:rsid w:val="00853D3A"/>
    <w:rsid w:val="00854E92"/>
    <w:rsid w:val="0085700C"/>
    <w:rsid w:val="00870358"/>
    <w:rsid w:val="008731C2"/>
    <w:rsid w:val="00873F22"/>
    <w:rsid w:val="00874A3B"/>
    <w:rsid w:val="00877D09"/>
    <w:rsid w:val="00880893"/>
    <w:rsid w:val="0089036A"/>
    <w:rsid w:val="00892401"/>
    <w:rsid w:val="00894C12"/>
    <w:rsid w:val="008A1E4D"/>
    <w:rsid w:val="008A6D43"/>
    <w:rsid w:val="008B1C62"/>
    <w:rsid w:val="008C061D"/>
    <w:rsid w:val="008C13CF"/>
    <w:rsid w:val="008C2FCE"/>
    <w:rsid w:val="008D55ED"/>
    <w:rsid w:val="008D65D9"/>
    <w:rsid w:val="008E0274"/>
    <w:rsid w:val="008E2099"/>
    <w:rsid w:val="008E70FA"/>
    <w:rsid w:val="008F2667"/>
    <w:rsid w:val="008F3619"/>
    <w:rsid w:val="008F3D35"/>
    <w:rsid w:val="008F56B3"/>
    <w:rsid w:val="008F7917"/>
    <w:rsid w:val="0090142A"/>
    <w:rsid w:val="00903325"/>
    <w:rsid w:val="0090362C"/>
    <w:rsid w:val="00912E14"/>
    <w:rsid w:val="00912E2A"/>
    <w:rsid w:val="009165E6"/>
    <w:rsid w:val="00916E20"/>
    <w:rsid w:val="009203AE"/>
    <w:rsid w:val="00920566"/>
    <w:rsid w:val="00921A39"/>
    <w:rsid w:val="00922815"/>
    <w:rsid w:val="00925EED"/>
    <w:rsid w:val="00926E67"/>
    <w:rsid w:val="0093238A"/>
    <w:rsid w:val="00937EDA"/>
    <w:rsid w:val="0094029F"/>
    <w:rsid w:val="009426B5"/>
    <w:rsid w:val="00947DD5"/>
    <w:rsid w:val="00950042"/>
    <w:rsid w:val="00950AEA"/>
    <w:rsid w:val="00952CF7"/>
    <w:rsid w:val="00956FD3"/>
    <w:rsid w:val="00957F9E"/>
    <w:rsid w:val="00963E2B"/>
    <w:rsid w:val="00964859"/>
    <w:rsid w:val="00971471"/>
    <w:rsid w:val="00973BD4"/>
    <w:rsid w:val="00974040"/>
    <w:rsid w:val="00975BEF"/>
    <w:rsid w:val="00975FB3"/>
    <w:rsid w:val="009778AE"/>
    <w:rsid w:val="00983B01"/>
    <w:rsid w:val="009929BA"/>
    <w:rsid w:val="009936D6"/>
    <w:rsid w:val="009976E3"/>
    <w:rsid w:val="009A2D91"/>
    <w:rsid w:val="009A3592"/>
    <w:rsid w:val="009A6DC9"/>
    <w:rsid w:val="009A6F4B"/>
    <w:rsid w:val="009B0C7B"/>
    <w:rsid w:val="009B2712"/>
    <w:rsid w:val="009B4897"/>
    <w:rsid w:val="009B55DD"/>
    <w:rsid w:val="009B74BD"/>
    <w:rsid w:val="009B7FF3"/>
    <w:rsid w:val="009C089B"/>
    <w:rsid w:val="009C0BEF"/>
    <w:rsid w:val="009C45E4"/>
    <w:rsid w:val="009C4953"/>
    <w:rsid w:val="009C4F38"/>
    <w:rsid w:val="009C7091"/>
    <w:rsid w:val="009D105B"/>
    <w:rsid w:val="009D15BC"/>
    <w:rsid w:val="009D3BFF"/>
    <w:rsid w:val="009D3F91"/>
    <w:rsid w:val="009D47BB"/>
    <w:rsid w:val="009D4D60"/>
    <w:rsid w:val="009D5490"/>
    <w:rsid w:val="009D79A3"/>
    <w:rsid w:val="009E306B"/>
    <w:rsid w:val="009E4EB0"/>
    <w:rsid w:val="009E6854"/>
    <w:rsid w:val="009F0F7A"/>
    <w:rsid w:val="009F1A82"/>
    <w:rsid w:val="009F1B9A"/>
    <w:rsid w:val="009F1E14"/>
    <w:rsid w:val="009F2AE4"/>
    <w:rsid w:val="009F4498"/>
    <w:rsid w:val="009F4E7D"/>
    <w:rsid w:val="009F5892"/>
    <w:rsid w:val="00A0130B"/>
    <w:rsid w:val="00A10BC1"/>
    <w:rsid w:val="00A21726"/>
    <w:rsid w:val="00A21845"/>
    <w:rsid w:val="00A21847"/>
    <w:rsid w:val="00A239BB"/>
    <w:rsid w:val="00A25820"/>
    <w:rsid w:val="00A26849"/>
    <w:rsid w:val="00A30486"/>
    <w:rsid w:val="00A31180"/>
    <w:rsid w:val="00A313EE"/>
    <w:rsid w:val="00A3327C"/>
    <w:rsid w:val="00A34A4F"/>
    <w:rsid w:val="00A3602D"/>
    <w:rsid w:val="00A40451"/>
    <w:rsid w:val="00A40D33"/>
    <w:rsid w:val="00A41E18"/>
    <w:rsid w:val="00A424E2"/>
    <w:rsid w:val="00A42AAB"/>
    <w:rsid w:val="00A42B48"/>
    <w:rsid w:val="00A458BB"/>
    <w:rsid w:val="00A4620F"/>
    <w:rsid w:val="00A47681"/>
    <w:rsid w:val="00A51944"/>
    <w:rsid w:val="00A51CF4"/>
    <w:rsid w:val="00A52771"/>
    <w:rsid w:val="00A52CA3"/>
    <w:rsid w:val="00A53347"/>
    <w:rsid w:val="00A549B0"/>
    <w:rsid w:val="00A56F86"/>
    <w:rsid w:val="00A578A4"/>
    <w:rsid w:val="00A63100"/>
    <w:rsid w:val="00A63AB5"/>
    <w:rsid w:val="00A64242"/>
    <w:rsid w:val="00A64E79"/>
    <w:rsid w:val="00A66DE7"/>
    <w:rsid w:val="00A70107"/>
    <w:rsid w:val="00A70765"/>
    <w:rsid w:val="00A7193D"/>
    <w:rsid w:val="00A755F9"/>
    <w:rsid w:val="00A760A2"/>
    <w:rsid w:val="00A7615F"/>
    <w:rsid w:val="00A802AA"/>
    <w:rsid w:val="00A83DFC"/>
    <w:rsid w:val="00A84407"/>
    <w:rsid w:val="00A854C0"/>
    <w:rsid w:val="00A85DB1"/>
    <w:rsid w:val="00A94142"/>
    <w:rsid w:val="00A963A5"/>
    <w:rsid w:val="00A97D66"/>
    <w:rsid w:val="00A97FA3"/>
    <w:rsid w:val="00AA593C"/>
    <w:rsid w:val="00AC0A14"/>
    <w:rsid w:val="00AC23D8"/>
    <w:rsid w:val="00AC4658"/>
    <w:rsid w:val="00AC7E86"/>
    <w:rsid w:val="00AD49C8"/>
    <w:rsid w:val="00AD7C96"/>
    <w:rsid w:val="00AE2523"/>
    <w:rsid w:val="00AE4D7C"/>
    <w:rsid w:val="00AE787B"/>
    <w:rsid w:val="00AF0581"/>
    <w:rsid w:val="00AF0F42"/>
    <w:rsid w:val="00AF5174"/>
    <w:rsid w:val="00AF52DC"/>
    <w:rsid w:val="00AF540A"/>
    <w:rsid w:val="00AF5C89"/>
    <w:rsid w:val="00AF5D93"/>
    <w:rsid w:val="00AF7F52"/>
    <w:rsid w:val="00B05409"/>
    <w:rsid w:val="00B06C45"/>
    <w:rsid w:val="00B12D44"/>
    <w:rsid w:val="00B15573"/>
    <w:rsid w:val="00B22AA7"/>
    <w:rsid w:val="00B24C8C"/>
    <w:rsid w:val="00B2510E"/>
    <w:rsid w:val="00B3085A"/>
    <w:rsid w:val="00B3172F"/>
    <w:rsid w:val="00B31A6C"/>
    <w:rsid w:val="00B32A26"/>
    <w:rsid w:val="00B36FCF"/>
    <w:rsid w:val="00B37F48"/>
    <w:rsid w:val="00B41643"/>
    <w:rsid w:val="00B42F69"/>
    <w:rsid w:val="00B43FB2"/>
    <w:rsid w:val="00B450F5"/>
    <w:rsid w:val="00B45351"/>
    <w:rsid w:val="00B50112"/>
    <w:rsid w:val="00B551F1"/>
    <w:rsid w:val="00B555BE"/>
    <w:rsid w:val="00B55BCC"/>
    <w:rsid w:val="00B55E32"/>
    <w:rsid w:val="00B607A4"/>
    <w:rsid w:val="00B6347D"/>
    <w:rsid w:val="00B64601"/>
    <w:rsid w:val="00B6472A"/>
    <w:rsid w:val="00B703DB"/>
    <w:rsid w:val="00B70BEF"/>
    <w:rsid w:val="00B71EBA"/>
    <w:rsid w:val="00B72A17"/>
    <w:rsid w:val="00B76297"/>
    <w:rsid w:val="00B813A2"/>
    <w:rsid w:val="00B829C4"/>
    <w:rsid w:val="00B83BEC"/>
    <w:rsid w:val="00B866B9"/>
    <w:rsid w:val="00B905FF"/>
    <w:rsid w:val="00B923FE"/>
    <w:rsid w:val="00B92BD7"/>
    <w:rsid w:val="00B93FFD"/>
    <w:rsid w:val="00B96B97"/>
    <w:rsid w:val="00BA0F11"/>
    <w:rsid w:val="00BA21F7"/>
    <w:rsid w:val="00BA32AD"/>
    <w:rsid w:val="00BA5691"/>
    <w:rsid w:val="00BB4132"/>
    <w:rsid w:val="00BB5D82"/>
    <w:rsid w:val="00BC24A2"/>
    <w:rsid w:val="00BC3F31"/>
    <w:rsid w:val="00BC668F"/>
    <w:rsid w:val="00BD27D3"/>
    <w:rsid w:val="00BD3E06"/>
    <w:rsid w:val="00BD4A37"/>
    <w:rsid w:val="00BD589F"/>
    <w:rsid w:val="00BD5AA8"/>
    <w:rsid w:val="00BD6911"/>
    <w:rsid w:val="00BD6A96"/>
    <w:rsid w:val="00BE301C"/>
    <w:rsid w:val="00BF5267"/>
    <w:rsid w:val="00BF5D07"/>
    <w:rsid w:val="00C01C31"/>
    <w:rsid w:val="00C0357B"/>
    <w:rsid w:val="00C05640"/>
    <w:rsid w:val="00C0760B"/>
    <w:rsid w:val="00C106DB"/>
    <w:rsid w:val="00C10BFE"/>
    <w:rsid w:val="00C12D78"/>
    <w:rsid w:val="00C142A3"/>
    <w:rsid w:val="00C143CD"/>
    <w:rsid w:val="00C160CD"/>
    <w:rsid w:val="00C201B3"/>
    <w:rsid w:val="00C20844"/>
    <w:rsid w:val="00C2242E"/>
    <w:rsid w:val="00C2438C"/>
    <w:rsid w:val="00C30141"/>
    <w:rsid w:val="00C305BB"/>
    <w:rsid w:val="00C31C9B"/>
    <w:rsid w:val="00C34664"/>
    <w:rsid w:val="00C346E0"/>
    <w:rsid w:val="00C3570B"/>
    <w:rsid w:val="00C37A4D"/>
    <w:rsid w:val="00C40A24"/>
    <w:rsid w:val="00C40A56"/>
    <w:rsid w:val="00C4193D"/>
    <w:rsid w:val="00C445CC"/>
    <w:rsid w:val="00C44FF9"/>
    <w:rsid w:val="00C460DB"/>
    <w:rsid w:val="00C50D7D"/>
    <w:rsid w:val="00C51866"/>
    <w:rsid w:val="00C5398C"/>
    <w:rsid w:val="00C5607D"/>
    <w:rsid w:val="00C5631C"/>
    <w:rsid w:val="00C57383"/>
    <w:rsid w:val="00C60F22"/>
    <w:rsid w:val="00C61B1E"/>
    <w:rsid w:val="00C61FE5"/>
    <w:rsid w:val="00C6475C"/>
    <w:rsid w:val="00C64EE4"/>
    <w:rsid w:val="00C65025"/>
    <w:rsid w:val="00C66F7F"/>
    <w:rsid w:val="00C6773D"/>
    <w:rsid w:val="00C67885"/>
    <w:rsid w:val="00C67B31"/>
    <w:rsid w:val="00C72DB1"/>
    <w:rsid w:val="00C779E7"/>
    <w:rsid w:val="00C814BE"/>
    <w:rsid w:val="00C82989"/>
    <w:rsid w:val="00C82FBE"/>
    <w:rsid w:val="00C839F4"/>
    <w:rsid w:val="00C84DA5"/>
    <w:rsid w:val="00C855AB"/>
    <w:rsid w:val="00C85E28"/>
    <w:rsid w:val="00C86DC5"/>
    <w:rsid w:val="00C879CB"/>
    <w:rsid w:val="00C87AAE"/>
    <w:rsid w:val="00C921CD"/>
    <w:rsid w:val="00C97989"/>
    <w:rsid w:val="00C97BE3"/>
    <w:rsid w:val="00CA1691"/>
    <w:rsid w:val="00CA1A59"/>
    <w:rsid w:val="00CA509C"/>
    <w:rsid w:val="00CA7B34"/>
    <w:rsid w:val="00CB540C"/>
    <w:rsid w:val="00CB64B6"/>
    <w:rsid w:val="00CC6A1A"/>
    <w:rsid w:val="00CC7650"/>
    <w:rsid w:val="00CC7D50"/>
    <w:rsid w:val="00CD4E62"/>
    <w:rsid w:val="00CE2350"/>
    <w:rsid w:val="00CE2B9C"/>
    <w:rsid w:val="00CE2DB1"/>
    <w:rsid w:val="00CE4CA6"/>
    <w:rsid w:val="00CE51D4"/>
    <w:rsid w:val="00CE664A"/>
    <w:rsid w:val="00CE6EBA"/>
    <w:rsid w:val="00CE7BC1"/>
    <w:rsid w:val="00CF012D"/>
    <w:rsid w:val="00CF0624"/>
    <w:rsid w:val="00CF0C7D"/>
    <w:rsid w:val="00CF0EC5"/>
    <w:rsid w:val="00CF3D46"/>
    <w:rsid w:val="00CF418D"/>
    <w:rsid w:val="00CF49B2"/>
    <w:rsid w:val="00CF4F48"/>
    <w:rsid w:val="00CF65CC"/>
    <w:rsid w:val="00CF6F61"/>
    <w:rsid w:val="00CF7A43"/>
    <w:rsid w:val="00D000CB"/>
    <w:rsid w:val="00D07695"/>
    <w:rsid w:val="00D10B4B"/>
    <w:rsid w:val="00D131C8"/>
    <w:rsid w:val="00D13506"/>
    <w:rsid w:val="00D22AD3"/>
    <w:rsid w:val="00D24ABC"/>
    <w:rsid w:val="00D26BFE"/>
    <w:rsid w:val="00D30B89"/>
    <w:rsid w:val="00D31B96"/>
    <w:rsid w:val="00D40B93"/>
    <w:rsid w:val="00D570B6"/>
    <w:rsid w:val="00D64585"/>
    <w:rsid w:val="00D660C3"/>
    <w:rsid w:val="00D662EF"/>
    <w:rsid w:val="00D679BD"/>
    <w:rsid w:val="00D67A9F"/>
    <w:rsid w:val="00D67E68"/>
    <w:rsid w:val="00D75D3D"/>
    <w:rsid w:val="00D771DA"/>
    <w:rsid w:val="00D775DE"/>
    <w:rsid w:val="00D80136"/>
    <w:rsid w:val="00D82B2F"/>
    <w:rsid w:val="00D84AA6"/>
    <w:rsid w:val="00D8755D"/>
    <w:rsid w:val="00D907D5"/>
    <w:rsid w:val="00D96F7F"/>
    <w:rsid w:val="00DA21BD"/>
    <w:rsid w:val="00DA6B93"/>
    <w:rsid w:val="00DB1C7C"/>
    <w:rsid w:val="00DB29C8"/>
    <w:rsid w:val="00DB6651"/>
    <w:rsid w:val="00DB6FB7"/>
    <w:rsid w:val="00DC1EFB"/>
    <w:rsid w:val="00DC2623"/>
    <w:rsid w:val="00DC6164"/>
    <w:rsid w:val="00DC73C9"/>
    <w:rsid w:val="00DD081E"/>
    <w:rsid w:val="00DD33DA"/>
    <w:rsid w:val="00DD40AF"/>
    <w:rsid w:val="00DD5270"/>
    <w:rsid w:val="00DD5665"/>
    <w:rsid w:val="00DD5919"/>
    <w:rsid w:val="00DD5BD2"/>
    <w:rsid w:val="00DE05D0"/>
    <w:rsid w:val="00DE2314"/>
    <w:rsid w:val="00DE4D73"/>
    <w:rsid w:val="00DE4E2F"/>
    <w:rsid w:val="00DE589A"/>
    <w:rsid w:val="00DF1049"/>
    <w:rsid w:val="00DF3A19"/>
    <w:rsid w:val="00DF3E94"/>
    <w:rsid w:val="00DF4AAC"/>
    <w:rsid w:val="00E006D9"/>
    <w:rsid w:val="00E012A9"/>
    <w:rsid w:val="00E018FF"/>
    <w:rsid w:val="00E0264C"/>
    <w:rsid w:val="00E02B9C"/>
    <w:rsid w:val="00E035C0"/>
    <w:rsid w:val="00E041C8"/>
    <w:rsid w:val="00E05A15"/>
    <w:rsid w:val="00E063BD"/>
    <w:rsid w:val="00E068AC"/>
    <w:rsid w:val="00E103F5"/>
    <w:rsid w:val="00E12F1B"/>
    <w:rsid w:val="00E134CD"/>
    <w:rsid w:val="00E13B90"/>
    <w:rsid w:val="00E14AFC"/>
    <w:rsid w:val="00E15939"/>
    <w:rsid w:val="00E15CFF"/>
    <w:rsid w:val="00E206F7"/>
    <w:rsid w:val="00E21E64"/>
    <w:rsid w:val="00E27922"/>
    <w:rsid w:val="00E27FBB"/>
    <w:rsid w:val="00E33540"/>
    <w:rsid w:val="00E336C2"/>
    <w:rsid w:val="00E33A12"/>
    <w:rsid w:val="00E3657A"/>
    <w:rsid w:val="00E36CDC"/>
    <w:rsid w:val="00E370F3"/>
    <w:rsid w:val="00E425EC"/>
    <w:rsid w:val="00E437F1"/>
    <w:rsid w:val="00E4718D"/>
    <w:rsid w:val="00E47403"/>
    <w:rsid w:val="00E5028B"/>
    <w:rsid w:val="00E53ED5"/>
    <w:rsid w:val="00E552CC"/>
    <w:rsid w:val="00E60A3D"/>
    <w:rsid w:val="00E66AD4"/>
    <w:rsid w:val="00E70410"/>
    <w:rsid w:val="00E7238F"/>
    <w:rsid w:val="00E74764"/>
    <w:rsid w:val="00E75BAE"/>
    <w:rsid w:val="00E80C98"/>
    <w:rsid w:val="00E8486C"/>
    <w:rsid w:val="00E861EE"/>
    <w:rsid w:val="00E86AB1"/>
    <w:rsid w:val="00E908BD"/>
    <w:rsid w:val="00E917C6"/>
    <w:rsid w:val="00E9212E"/>
    <w:rsid w:val="00E95B37"/>
    <w:rsid w:val="00EA3912"/>
    <w:rsid w:val="00EB4428"/>
    <w:rsid w:val="00EC41F6"/>
    <w:rsid w:val="00EC4953"/>
    <w:rsid w:val="00EC6D51"/>
    <w:rsid w:val="00EC74E0"/>
    <w:rsid w:val="00EE0374"/>
    <w:rsid w:val="00EE20A8"/>
    <w:rsid w:val="00EE28C2"/>
    <w:rsid w:val="00EE5C25"/>
    <w:rsid w:val="00EE611C"/>
    <w:rsid w:val="00EF0703"/>
    <w:rsid w:val="00EF50EA"/>
    <w:rsid w:val="00EF6783"/>
    <w:rsid w:val="00EF69DD"/>
    <w:rsid w:val="00F00170"/>
    <w:rsid w:val="00F01B86"/>
    <w:rsid w:val="00F04FDD"/>
    <w:rsid w:val="00F07529"/>
    <w:rsid w:val="00F1278F"/>
    <w:rsid w:val="00F12F2E"/>
    <w:rsid w:val="00F15E70"/>
    <w:rsid w:val="00F16695"/>
    <w:rsid w:val="00F1701B"/>
    <w:rsid w:val="00F20EE6"/>
    <w:rsid w:val="00F23351"/>
    <w:rsid w:val="00F26ABE"/>
    <w:rsid w:val="00F33F70"/>
    <w:rsid w:val="00F379B3"/>
    <w:rsid w:val="00F37DAC"/>
    <w:rsid w:val="00F40BE4"/>
    <w:rsid w:val="00F42F18"/>
    <w:rsid w:val="00F47637"/>
    <w:rsid w:val="00F524EF"/>
    <w:rsid w:val="00F54CB7"/>
    <w:rsid w:val="00F56C2A"/>
    <w:rsid w:val="00F60B47"/>
    <w:rsid w:val="00F6459C"/>
    <w:rsid w:val="00F6506A"/>
    <w:rsid w:val="00F670F1"/>
    <w:rsid w:val="00F77829"/>
    <w:rsid w:val="00F816D9"/>
    <w:rsid w:val="00F8217F"/>
    <w:rsid w:val="00F8319D"/>
    <w:rsid w:val="00F93D1E"/>
    <w:rsid w:val="00F965DF"/>
    <w:rsid w:val="00F96CEA"/>
    <w:rsid w:val="00FA1A53"/>
    <w:rsid w:val="00FA1C58"/>
    <w:rsid w:val="00FA22A9"/>
    <w:rsid w:val="00FA483B"/>
    <w:rsid w:val="00FA5158"/>
    <w:rsid w:val="00FA71E7"/>
    <w:rsid w:val="00FA7F18"/>
    <w:rsid w:val="00FB16E6"/>
    <w:rsid w:val="00FB2CF5"/>
    <w:rsid w:val="00FB4840"/>
    <w:rsid w:val="00FB61D1"/>
    <w:rsid w:val="00FC04CB"/>
    <w:rsid w:val="00FC3F28"/>
    <w:rsid w:val="00FC6ACE"/>
    <w:rsid w:val="00FD1DA3"/>
    <w:rsid w:val="00FD2694"/>
    <w:rsid w:val="00FD2CB0"/>
    <w:rsid w:val="00FD34E0"/>
    <w:rsid w:val="00FD5E40"/>
    <w:rsid w:val="00FD7EDA"/>
    <w:rsid w:val="00FE302D"/>
    <w:rsid w:val="00FE3990"/>
    <w:rsid w:val="00FE45C2"/>
    <w:rsid w:val="00FE4A2A"/>
    <w:rsid w:val="00FE4E5D"/>
    <w:rsid w:val="00FE756E"/>
    <w:rsid w:val="00FE798E"/>
    <w:rsid w:val="00FF4928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13B1A"/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763035"/>
    <w:pPr>
      <w:numPr>
        <w:numId w:val="1"/>
      </w:numPr>
      <w:tabs>
        <w:tab w:val="left" w:pos="993"/>
      </w:tabs>
      <w:spacing w:before="360"/>
      <w:ind w:left="0" w:firstLine="709"/>
      <w:jc w:val="center"/>
      <w:outlineLvl w:val="0"/>
    </w:pPr>
    <w:rPr>
      <w:b/>
      <w:caps/>
    </w:rPr>
  </w:style>
  <w:style w:type="paragraph" w:styleId="2">
    <w:name w:val="heading 2"/>
    <w:basedOn w:val="a2"/>
    <w:next w:val="a2"/>
    <w:link w:val="20"/>
    <w:uiPriority w:val="9"/>
    <w:unhideWhenUsed/>
    <w:qFormat/>
    <w:rsid w:val="00763035"/>
    <w:pPr>
      <w:keepNext/>
      <w:keepLines/>
      <w:numPr>
        <w:ilvl w:val="1"/>
        <w:numId w:val="1"/>
      </w:numPr>
      <w:tabs>
        <w:tab w:val="left" w:pos="1134"/>
      </w:tabs>
      <w:spacing w:before="240" w:after="12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A53347"/>
    <w:pPr>
      <w:keepNext/>
      <w:keepLines/>
      <w:numPr>
        <w:ilvl w:val="2"/>
        <w:numId w:val="1"/>
      </w:numPr>
      <w:spacing w:before="240" w:after="120"/>
      <w:ind w:left="0" w:firstLine="709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B278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0B278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0B278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B278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B278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B278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763035"/>
    <w:rPr>
      <w:rFonts w:ascii="Times New Roman" w:hAnsi="Times New Roman"/>
      <w:b/>
      <w:caps/>
      <w:sz w:val="28"/>
    </w:rPr>
  </w:style>
  <w:style w:type="paragraph" w:styleId="a6">
    <w:name w:val="Title"/>
    <w:basedOn w:val="a2"/>
    <w:next w:val="a2"/>
    <w:link w:val="a7"/>
    <w:autoRedefine/>
    <w:uiPriority w:val="10"/>
    <w:qFormat/>
    <w:rsid w:val="008F3619"/>
    <w:pPr>
      <w:pBdr>
        <w:bottom w:val="single" w:sz="8" w:space="4" w:color="DDDDDD" w:themeColor="accent1"/>
      </w:pBdr>
      <w:spacing w:after="18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a7">
    <w:name w:val="Название Знак"/>
    <w:basedOn w:val="a3"/>
    <w:link w:val="a6"/>
    <w:uiPriority w:val="10"/>
    <w:rsid w:val="008F3619"/>
    <w:rPr>
      <w:rFonts w:ascii="Times New Roman" w:eastAsiaTheme="majorEastAsia" w:hAnsi="Times New Roman" w:cstheme="majorBidi"/>
      <w:spacing w:val="5"/>
      <w:kern w:val="28"/>
      <w:sz w:val="48"/>
      <w:szCs w:val="52"/>
      <w:lang w:val="ru-RU"/>
    </w:rPr>
  </w:style>
  <w:style w:type="paragraph" w:styleId="a8">
    <w:name w:val="Subtitle"/>
    <w:basedOn w:val="a2"/>
    <w:next w:val="a2"/>
    <w:link w:val="a9"/>
    <w:uiPriority w:val="11"/>
    <w:qFormat/>
    <w:rsid w:val="008F3619"/>
    <w:pPr>
      <w:numPr>
        <w:ilvl w:val="1"/>
      </w:numPr>
    </w:pPr>
    <w:rPr>
      <w:rFonts w:eastAsiaTheme="majorEastAsia" w:cstheme="majorBidi"/>
      <w:iCs/>
      <w:spacing w:val="15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8F3619"/>
    <w:rPr>
      <w:rFonts w:ascii="Times New Roman" w:eastAsiaTheme="majorEastAsia" w:hAnsi="Times New Roman" w:cstheme="majorBidi"/>
      <w:iCs/>
      <w:spacing w:val="15"/>
      <w:sz w:val="24"/>
      <w:szCs w:val="24"/>
      <w:lang w:val="ru-RU"/>
    </w:rPr>
  </w:style>
  <w:style w:type="character" w:styleId="aa">
    <w:name w:val="Strong"/>
    <w:basedOn w:val="a3"/>
    <w:uiPriority w:val="22"/>
    <w:qFormat/>
    <w:rsid w:val="00EE20A8"/>
    <w:rPr>
      <w:b/>
      <w:bCs/>
    </w:rPr>
  </w:style>
  <w:style w:type="character" w:styleId="ab">
    <w:name w:val="Emphasis"/>
    <w:basedOn w:val="a3"/>
    <w:uiPriority w:val="20"/>
    <w:qFormat/>
    <w:rsid w:val="008F3619"/>
    <w:rPr>
      <w:i/>
      <w:iCs/>
    </w:rPr>
  </w:style>
  <w:style w:type="character" w:styleId="ac">
    <w:name w:val="Intense Emphasis"/>
    <w:basedOn w:val="a3"/>
    <w:uiPriority w:val="21"/>
    <w:qFormat/>
    <w:rsid w:val="008F3619"/>
    <w:rPr>
      <w:b/>
      <w:bCs/>
      <w:i/>
      <w:iCs/>
      <w:color w:val="auto"/>
    </w:rPr>
  </w:style>
  <w:style w:type="character" w:styleId="ad">
    <w:name w:val="Subtle Emphasis"/>
    <w:basedOn w:val="a3"/>
    <w:uiPriority w:val="19"/>
    <w:qFormat/>
    <w:rsid w:val="008F3619"/>
    <w:rPr>
      <w:i/>
      <w:iCs/>
      <w:color w:val="808080" w:themeColor="text1" w:themeTint="7F"/>
    </w:rPr>
  </w:style>
  <w:style w:type="paragraph" w:styleId="ae">
    <w:name w:val="footer"/>
    <w:basedOn w:val="a2"/>
    <w:link w:val="af"/>
    <w:uiPriority w:val="99"/>
    <w:unhideWhenUsed/>
    <w:rsid w:val="009C089B"/>
    <w:pPr>
      <w:tabs>
        <w:tab w:val="center" w:pos="4680"/>
        <w:tab w:val="right" w:pos="9360"/>
      </w:tabs>
      <w:spacing w:after="0" w:line="240" w:lineRule="auto"/>
    </w:pPr>
    <w:rPr>
      <w:sz w:val="21"/>
      <w:szCs w:val="21"/>
      <w:lang w:eastAsia="uk-UA"/>
    </w:rPr>
  </w:style>
  <w:style w:type="character" w:customStyle="1" w:styleId="af">
    <w:name w:val="Нижний колонтитул Знак"/>
    <w:basedOn w:val="a3"/>
    <w:link w:val="ae"/>
    <w:uiPriority w:val="99"/>
    <w:rsid w:val="009C089B"/>
    <w:rPr>
      <w:rFonts w:ascii="Times New Roman" w:hAnsi="Times New Roman"/>
      <w:sz w:val="21"/>
      <w:szCs w:val="21"/>
      <w:lang w:eastAsia="uk-UA"/>
    </w:rPr>
  </w:style>
  <w:style w:type="paragraph" w:styleId="af0">
    <w:name w:val="Balloon Text"/>
    <w:basedOn w:val="a2"/>
    <w:link w:val="af1"/>
    <w:uiPriority w:val="99"/>
    <w:semiHidden/>
    <w:unhideWhenUsed/>
    <w:rsid w:val="005B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5B7974"/>
    <w:rPr>
      <w:rFonts w:ascii="Tahoma" w:hAnsi="Tahoma" w:cs="Tahoma"/>
      <w:sz w:val="16"/>
      <w:szCs w:val="16"/>
      <w:lang w:val="ru-RU"/>
    </w:rPr>
  </w:style>
  <w:style w:type="paragraph" w:styleId="af2">
    <w:name w:val="header"/>
    <w:basedOn w:val="a2"/>
    <w:link w:val="af3"/>
    <w:uiPriority w:val="99"/>
    <w:unhideWhenUsed/>
    <w:rsid w:val="005B79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Верхний колонтитул Знак"/>
    <w:basedOn w:val="a3"/>
    <w:link w:val="af2"/>
    <w:uiPriority w:val="99"/>
    <w:rsid w:val="005B7974"/>
    <w:rPr>
      <w:rFonts w:ascii="Times New Roman" w:hAnsi="Times New Roman"/>
      <w:sz w:val="24"/>
      <w:lang w:val="ru-RU"/>
    </w:rPr>
  </w:style>
  <w:style w:type="paragraph" w:customStyle="1" w:styleId="af4">
    <w:name w:val="Выполнил"/>
    <w:basedOn w:val="a2"/>
    <w:next w:val="a2"/>
    <w:link w:val="af5"/>
    <w:qFormat/>
    <w:rsid w:val="005B7974"/>
    <w:pPr>
      <w:jc w:val="right"/>
    </w:pPr>
  </w:style>
  <w:style w:type="paragraph" w:customStyle="1" w:styleId="af6">
    <w:name w:val="Цель работы"/>
    <w:basedOn w:val="a2"/>
    <w:next w:val="a2"/>
    <w:link w:val="af7"/>
    <w:qFormat/>
    <w:rsid w:val="008D55ED"/>
    <w:pPr>
      <w:tabs>
        <w:tab w:val="left" w:pos="851"/>
      </w:tabs>
      <w:ind w:left="851" w:hanging="851"/>
      <w:jc w:val="both"/>
    </w:pPr>
  </w:style>
  <w:style w:type="character" w:customStyle="1" w:styleId="af5">
    <w:name w:val="Выполнил Знак"/>
    <w:basedOn w:val="a3"/>
    <w:link w:val="af4"/>
    <w:rsid w:val="005B7974"/>
    <w:rPr>
      <w:rFonts w:ascii="Times New Roman" w:hAnsi="Times New Roman"/>
      <w:sz w:val="24"/>
      <w:lang w:val="ru-RU"/>
    </w:rPr>
  </w:style>
  <w:style w:type="character" w:customStyle="1" w:styleId="af7">
    <w:name w:val="Цель работы Знак"/>
    <w:basedOn w:val="a3"/>
    <w:link w:val="af6"/>
    <w:rsid w:val="008D55ED"/>
    <w:rPr>
      <w:rFonts w:ascii="Times New Roman" w:hAnsi="Times New Roman"/>
      <w:sz w:val="24"/>
      <w:lang w:val="ru-RU"/>
    </w:rPr>
  </w:style>
  <w:style w:type="character" w:customStyle="1" w:styleId="af8">
    <w:name w:val="Малые прописные"/>
    <w:basedOn w:val="a3"/>
    <w:uiPriority w:val="1"/>
    <w:qFormat/>
    <w:rsid w:val="009C089B"/>
    <w:rPr>
      <w:b/>
      <w:bCs w:val="0"/>
      <w:caps w:val="0"/>
      <w:smallCaps/>
    </w:rPr>
  </w:style>
  <w:style w:type="paragraph" w:customStyle="1" w:styleId="af9">
    <w:name w:val="Заголовок по центру"/>
    <w:basedOn w:val="1"/>
    <w:next w:val="a2"/>
    <w:link w:val="afa"/>
    <w:qFormat/>
    <w:rsid w:val="00763035"/>
    <w:pPr>
      <w:numPr>
        <w:numId w:val="0"/>
      </w:numPr>
      <w:spacing w:before="240" w:after="240"/>
    </w:pPr>
    <w:rPr>
      <w:color w:val="373737" w:themeColor="accent1" w:themeShade="40"/>
    </w:rPr>
  </w:style>
  <w:style w:type="character" w:customStyle="1" w:styleId="afa">
    <w:name w:val="Заголовок по центру Знак"/>
    <w:basedOn w:val="a3"/>
    <w:link w:val="af9"/>
    <w:rsid w:val="00763035"/>
    <w:rPr>
      <w:rFonts w:ascii="Times New Roman" w:hAnsi="Times New Roman"/>
      <w:b/>
      <w:caps/>
      <w:color w:val="373737" w:themeColor="accent1" w:themeShade="40"/>
      <w:sz w:val="24"/>
    </w:rPr>
  </w:style>
  <w:style w:type="character" w:customStyle="1" w:styleId="20">
    <w:name w:val="Заголовок 2 Знак"/>
    <w:basedOn w:val="a3"/>
    <w:link w:val="2"/>
    <w:uiPriority w:val="9"/>
    <w:rsid w:val="00763035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fb">
    <w:name w:val="No Spacing"/>
    <w:uiPriority w:val="1"/>
    <w:qFormat/>
    <w:rsid w:val="00EE5C25"/>
    <w:pPr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fc">
    <w:name w:val="caption"/>
    <w:basedOn w:val="a2"/>
    <w:next w:val="a2"/>
    <w:uiPriority w:val="35"/>
    <w:unhideWhenUsed/>
    <w:qFormat/>
    <w:rsid w:val="00713B1A"/>
    <w:pPr>
      <w:spacing w:after="120" w:line="240" w:lineRule="auto"/>
      <w:jc w:val="center"/>
    </w:pPr>
    <w:rPr>
      <w:bCs/>
      <w:szCs w:val="18"/>
    </w:rPr>
  </w:style>
  <w:style w:type="table" w:styleId="afd">
    <w:name w:val="Table Grid"/>
    <w:basedOn w:val="a4"/>
    <w:uiPriority w:val="59"/>
    <w:rsid w:val="00B31A6C"/>
    <w:pPr>
      <w:spacing w:after="0" w:line="240" w:lineRule="auto"/>
      <w:jc w:val="center"/>
    </w:pPr>
    <w:rPr>
      <w:rFonts w:ascii="Times New Roman" w:hAnsi="Times New Roman"/>
      <w:sz w:val="24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rPr>
      <w:jc w:val="center"/>
    </w:trPr>
    <w:tcPr>
      <w:vAlign w:val="center"/>
    </w:tcPr>
  </w:style>
  <w:style w:type="paragraph" w:customStyle="1" w:styleId="afe">
    <w:name w:val="Формула без интервала"/>
    <w:basedOn w:val="a2"/>
    <w:next w:val="a2"/>
    <w:rsid w:val="00452592"/>
    <w:pPr>
      <w:spacing w:after="0" w:line="240" w:lineRule="auto"/>
      <w:ind w:firstLine="709"/>
    </w:pPr>
  </w:style>
  <w:style w:type="table" w:styleId="aff">
    <w:name w:val="Light Shading"/>
    <w:basedOn w:val="a4"/>
    <w:uiPriority w:val="60"/>
    <w:rsid w:val="00EE5C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f0">
    <w:name w:val="Формула полуторный"/>
    <w:basedOn w:val="afe"/>
    <w:next w:val="a2"/>
    <w:qFormat/>
    <w:rsid w:val="00C0357B"/>
    <w:pPr>
      <w:spacing w:line="360" w:lineRule="auto"/>
    </w:pPr>
  </w:style>
  <w:style w:type="paragraph" w:customStyle="1" w:styleId="12">
    <w:name w:val="Название инт перед 12 по центру"/>
    <w:basedOn w:val="a2"/>
    <w:next w:val="a2"/>
    <w:qFormat/>
    <w:rsid w:val="00FE302D"/>
    <w:pPr>
      <w:keepNext/>
      <w:spacing w:before="240" w:after="0"/>
      <w:jc w:val="center"/>
    </w:pPr>
  </w:style>
  <w:style w:type="paragraph" w:customStyle="1" w:styleId="aff1">
    <w:name w:val="Название таблицы"/>
    <w:basedOn w:val="afc"/>
    <w:next w:val="a2"/>
    <w:qFormat/>
    <w:rsid w:val="00E068AC"/>
    <w:pPr>
      <w:keepNext/>
      <w:tabs>
        <w:tab w:val="right" w:pos="9781"/>
      </w:tabs>
      <w:jc w:val="left"/>
    </w:pPr>
  </w:style>
  <w:style w:type="paragraph" w:customStyle="1" w:styleId="61">
    <w:name w:val="Формула перед 6пт полуторный"/>
    <w:basedOn w:val="aff0"/>
    <w:next w:val="a2"/>
    <w:qFormat/>
    <w:rsid w:val="002446F4"/>
    <w:pPr>
      <w:spacing w:before="120"/>
      <w:contextualSpacing/>
    </w:pPr>
  </w:style>
  <w:style w:type="character" w:customStyle="1" w:styleId="30">
    <w:name w:val="Заголовок 3 Знак"/>
    <w:basedOn w:val="a3"/>
    <w:link w:val="3"/>
    <w:uiPriority w:val="9"/>
    <w:rsid w:val="00A53347"/>
    <w:rPr>
      <w:rFonts w:ascii="Times New Roman" w:eastAsiaTheme="majorEastAsia" w:hAnsi="Times New Roman" w:cstheme="majorBidi"/>
      <w:b/>
      <w:bCs/>
      <w:i/>
      <w:sz w:val="28"/>
    </w:rPr>
  </w:style>
  <w:style w:type="character" w:customStyle="1" w:styleId="40">
    <w:name w:val="Заголовок 4 Знак"/>
    <w:basedOn w:val="a3"/>
    <w:link w:val="4"/>
    <w:uiPriority w:val="9"/>
    <w:semiHidden/>
    <w:rsid w:val="000B278F"/>
    <w:rPr>
      <w:rFonts w:asciiTheme="majorHAnsi" w:eastAsiaTheme="majorEastAsia" w:hAnsiTheme="majorHAnsi" w:cstheme="majorBidi"/>
      <w:b/>
      <w:bCs/>
      <w:i/>
      <w:iCs/>
      <w:color w:val="DDDDDD" w:themeColor="accent1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0B278F"/>
    <w:rPr>
      <w:rFonts w:asciiTheme="majorHAnsi" w:eastAsiaTheme="majorEastAsia" w:hAnsiTheme="majorHAnsi" w:cstheme="majorBidi"/>
      <w:color w:val="6E6E6E" w:themeColor="accent1" w:themeShade="7F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0B278F"/>
    <w:rPr>
      <w:rFonts w:asciiTheme="majorHAnsi" w:eastAsiaTheme="majorEastAsia" w:hAnsiTheme="majorHAnsi" w:cstheme="majorBidi"/>
      <w:i/>
      <w:iCs/>
      <w:color w:val="6E6E6E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0B278F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0B27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0B27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f2">
    <w:name w:val="Основной без интервала"/>
    <w:basedOn w:val="a2"/>
    <w:link w:val="aff3"/>
    <w:qFormat/>
    <w:rsid w:val="005417B0"/>
    <w:pPr>
      <w:spacing w:after="0"/>
      <w:ind w:firstLine="709"/>
      <w:contextualSpacing/>
    </w:pPr>
  </w:style>
  <w:style w:type="character" w:customStyle="1" w:styleId="aff3">
    <w:name w:val="Основной без интервала Знак"/>
    <w:basedOn w:val="a3"/>
    <w:link w:val="aff2"/>
    <w:rsid w:val="005417B0"/>
    <w:rPr>
      <w:rFonts w:ascii="Times New Roman" w:hAnsi="Times New Roman"/>
      <w:sz w:val="24"/>
      <w:lang w:val="ru-RU"/>
    </w:rPr>
  </w:style>
  <w:style w:type="character" w:styleId="aff4">
    <w:name w:val="annotation reference"/>
    <w:basedOn w:val="a3"/>
    <w:uiPriority w:val="99"/>
    <w:semiHidden/>
    <w:unhideWhenUsed/>
    <w:rsid w:val="00FC3F28"/>
    <w:rPr>
      <w:sz w:val="16"/>
      <w:szCs w:val="16"/>
    </w:rPr>
  </w:style>
  <w:style w:type="paragraph" w:styleId="aff5">
    <w:name w:val="annotation text"/>
    <w:basedOn w:val="a2"/>
    <w:link w:val="aff6"/>
    <w:uiPriority w:val="99"/>
    <w:semiHidden/>
    <w:unhideWhenUsed/>
    <w:rsid w:val="00FC3F28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3"/>
    <w:link w:val="aff5"/>
    <w:uiPriority w:val="99"/>
    <w:semiHidden/>
    <w:rsid w:val="00FC3F28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FC3F28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FC3F28"/>
    <w:rPr>
      <w:rFonts w:ascii="Times New Roman" w:hAnsi="Times New Roman"/>
      <w:b/>
      <w:bCs/>
      <w:sz w:val="20"/>
      <w:szCs w:val="20"/>
    </w:rPr>
  </w:style>
  <w:style w:type="paragraph" w:customStyle="1" w:styleId="a">
    <w:name w:val="Маркерный список"/>
    <w:basedOn w:val="aff2"/>
    <w:link w:val="aff9"/>
    <w:qFormat/>
    <w:rsid w:val="00AD7C96"/>
    <w:pPr>
      <w:numPr>
        <w:numId w:val="2"/>
      </w:numPr>
      <w:tabs>
        <w:tab w:val="left" w:pos="851"/>
      </w:tabs>
      <w:ind w:left="993" w:hanging="284"/>
    </w:pPr>
  </w:style>
  <w:style w:type="paragraph" w:customStyle="1" w:styleId="affa">
    <w:name w:val="Формула без отступа и без интервала"/>
    <w:basedOn w:val="afe"/>
    <w:next w:val="a2"/>
    <w:qFormat/>
    <w:rsid w:val="00A21726"/>
    <w:pPr>
      <w:ind w:firstLine="0"/>
    </w:pPr>
  </w:style>
  <w:style w:type="character" w:customStyle="1" w:styleId="aff9">
    <w:name w:val="Маркерный список Знак"/>
    <w:basedOn w:val="aff3"/>
    <w:link w:val="a"/>
    <w:rsid w:val="00AD7C96"/>
    <w:rPr>
      <w:rFonts w:ascii="Times New Roman" w:hAnsi="Times New Roman"/>
      <w:sz w:val="28"/>
      <w:lang w:val="ru-RU"/>
    </w:rPr>
  </w:style>
  <w:style w:type="paragraph" w:customStyle="1" w:styleId="15">
    <w:name w:val="Основной 1.5"/>
    <w:basedOn w:val="aff2"/>
    <w:link w:val="150"/>
    <w:rsid w:val="000C0D52"/>
    <w:pPr>
      <w:spacing w:line="360" w:lineRule="auto"/>
    </w:pPr>
  </w:style>
  <w:style w:type="character" w:customStyle="1" w:styleId="150">
    <w:name w:val="Основной 1.5 Знак"/>
    <w:basedOn w:val="aff3"/>
    <w:link w:val="15"/>
    <w:rsid w:val="000C0D52"/>
    <w:rPr>
      <w:rFonts w:ascii="Times New Roman" w:hAnsi="Times New Roman"/>
      <w:sz w:val="24"/>
      <w:lang w:val="ru-RU"/>
    </w:rPr>
  </w:style>
  <w:style w:type="character" w:customStyle="1" w:styleId="CodeCourierNew">
    <w:name w:val="Code Courier New"/>
    <w:basedOn w:val="a3"/>
    <w:uiPriority w:val="1"/>
    <w:rsid w:val="00676CD4"/>
    <w:rPr>
      <w:rFonts w:ascii="Courier New" w:hAnsi="Courier New" w:cs="Courier New"/>
    </w:rPr>
  </w:style>
  <w:style w:type="character" w:customStyle="1" w:styleId="affb">
    <w:name w:val="Подчеркивание"/>
    <w:uiPriority w:val="1"/>
    <w:rsid w:val="00C814BE"/>
    <w:rPr>
      <w:b/>
      <w:u w:val="single"/>
    </w:rPr>
  </w:style>
  <w:style w:type="paragraph" w:customStyle="1" w:styleId="affc">
    <w:name w:val="Етапи"/>
    <w:basedOn w:val="2"/>
    <w:next w:val="15"/>
    <w:rsid w:val="00763035"/>
    <w:pPr>
      <w:numPr>
        <w:ilvl w:val="0"/>
        <w:numId w:val="0"/>
      </w:numPr>
      <w:ind w:firstLine="709"/>
    </w:pPr>
  </w:style>
  <w:style w:type="paragraph" w:customStyle="1" w:styleId="a1">
    <w:name w:val="Нумерация парал алгоритма"/>
    <w:basedOn w:val="aff2"/>
    <w:qFormat/>
    <w:rsid w:val="003F1EBF"/>
    <w:pPr>
      <w:numPr>
        <w:numId w:val="3"/>
      </w:numPr>
      <w:tabs>
        <w:tab w:val="left" w:pos="993"/>
      </w:tabs>
      <w:ind w:left="709" w:firstLine="0"/>
    </w:pPr>
  </w:style>
  <w:style w:type="paragraph" w:customStyle="1" w:styleId="Code10">
    <w:name w:val="Code 10"/>
    <w:basedOn w:val="afb"/>
    <w:rsid w:val="003757B2"/>
    <w:rPr>
      <w:rFonts w:ascii="Courier New" w:hAnsi="Courier New"/>
      <w:sz w:val="20"/>
      <w:lang w:val="en-GB"/>
    </w:rPr>
  </w:style>
  <w:style w:type="paragraph" w:customStyle="1" w:styleId="a0">
    <w:name w:val="Нумерация шагов задач"/>
    <w:basedOn w:val="15"/>
    <w:qFormat/>
    <w:rsid w:val="0047719C"/>
    <w:pPr>
      <w:numPr>
        <w:numId w:val="12"/>
      </w:numPr>
      <w:tabs>
        <w:tab w:val="left" w:pos="993"/>
      </w:tabs>
    </w:pPr>
  </w:style>
  <w:style w:type="paragraph" w:customStyle="1" w:styleId="affd">
    <w:name w:val="Название задач"/>
    <w:basedOn w:val="15"/>
    <w:next w:val="a0"/>
    <w:qFormat/>
    <w:rsid w:val="00A10BC1"/>
    <w:pPr>
      <w:keepNext/>
      <w:jc w:val="center"/>
    </w:pPr>
    <w:rPr>
      <w:b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13B1A"/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763035"/>
    <w:pPr>
      <w:numPr>
        <w:numId w:val="1"/>
      </w:numPr>
      <w:tabs>
        <w:tab w:val="left" w:pos="993"/>
      </w:tabs>
      <w:spacing w:before="360"/>
      <w:ind w:left="0" w:firstLine="709"/>
      <w:jc w:val="center"/>
      <w:outlineLvl w:val="0"/>
    </w:pPr>
    <w:rPr>
      <w:b/>
      <w:caps/>
    </w:rPr>
  </w:style>
  <w:style w:type="paragraph" w:styleId="2">
    <w:name w:val="heading 2"/>
    <w:basedOn w:val="a2"/>
    <w:next w:val="a2"/>
    <w:link w:val="20"/>
    <w:uiPriority w:val="9"/>
    <w:unhideWhenUsed/>
    <w:qFormat/>
    <w:rsid w:val="00763035"/>
    <w:pPr>
      <w:keepNext/>
      <w:keepLines/>
      <w:numPr>
        <w:ilvl w:val="1"/>
        <w:numId w:val="1"/>
      </w:numPr>
      <w:tabs>
        <w:tab w:val="left" w:pos="1134"/>
      </w:tabs>
      <w:spacing w:before="240" w:after="12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A53347"/>
    <w:pPr>
      <w:keepNext/>
      <w:keepLines/>
      <w:numPr>
        <w:ilvl w:val="2"/>
        <w:numId w:val="1"/>
      </w:numPr>
      <w:spacing w:before="240" w:after="120"/>
      <w:ind w:left="0" w:firstLine="709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B278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0B278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0B278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B278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B278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B278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763035"/>
    <w:rPr>
      <w:rFonts w:ascii="Times New Roman" w:hAnsi="Times New Roman"/>
      <w:b/>
      <w:caps/>
      <w:sz w:val="28"/>
    </w:rPr>
  </w:style>
  <w:style w:type="paragraph" w:styleId="a6">
    <w:name w:val="Title"/>
    <w:basedOn w:val="a2"/>
    <w:next w:val="a2"/>
    <w:link w:val="a7"/>
    <w:autoRedefine/>
    <w:uiPriority w:val="10"/>
    <w:qFormat/>
    <w:rsid w:val="008F3619"/>
    <w:pPr>
      <w:pBdr>
        <w:bottom w:val="single" w:sz="8" w:space="4" w:color="DDDDDD" w:themeColor="accent1"/>
      </w:pBdr>
      <w:spacing w:after="18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a7">
    <w:name w:val="Название Знак"/>
    <w:basedOn w:val="a3"/>
    <w:link w:val="a6"/>
    <w:uiPriority w:val="10"/>
    <w:rsid w:val="008F3619"/>
    <w:rPr>
      <w:rFonts w:ascii="Times New Roman" w:eastAsiaTheme="majorEastAsia" w:hAnsi="Times New Roman" w:cstheme="majorBidi"/>
      <w:spacing w:val="5"/>
      <w:kern w:val="28"/>
      <w:sz w:val="48"/>
      <w:szCs w:val="52"/>
      <w:lang w:val="ru-RU"/>
    </w:rPr>
  </w:style>
  <w:style w:type="paragraph" w:styleId="a8">
    <w:name w:val="Subtitle"/>
    <w:basedOn w:val="a2"/>
    <w:next w:val="a2"/>
    <w:link w:val="a9"/>
    <w:uiPriority w:val="11"/>
    <w:qFormat/>
    <w:rsid w:val="008F3619"/>
    <w:pPr>
      <w:numPr>
        <w:ilvl w:val="1"/>
      </w:numPr>
    </w:pPr>
    <w:rPr>
      <w:rFonts w:eastAsiaTheme="majorEastAsia" w:cstheme="majorBidi"/>
      <w:iCs/>
      <w:spacing w:val="15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8F3619"/>
    <w:rPr>
      <w:rFonts w:ascii="Times New Roman" w:eastAsiaTheme="majorEastAsia" w:hAnsi="Times New Roman" w:cstheme="majorBidi"/>
      <w:iCs/>
      <w:spacing w:val="15"/>
      <w:sz w:val="24"/>
      <w:szCs w:val="24"/>
      <w:lang w:val="ru-RU"/>
    </w:rPr>
  </w:style>
  <w:style w:type="character" w:styleId="aa">
    <w:name w:val="Strong"/>
    <w:basedOn w:val="a3"/>
    <w:uiPriority w:val="22"/>
    <w:qFormat/>
    <w:rsid w:val="00EE20A8"/>
    <w:rPr>
      <w:b/>
      <w:bCs/>
    </w:rPr>
  </w:style>
  <w:style w:type="character" w:styleId="ab">
    <w:name w:val="Emphasis"/>
    <w:basedOn w:val="a3"/>
    <w:uiPriority w:val="20"/>
    <w:qFormat/>
    <w:rsid w:val="008F3619"/>
    <w:rPr>
      <w:i/>
      <w:iCs/>
    </w:rPr>
  </w:style>
  <w:style w:type="character" w:styleId="ac">
    <w:name w:val="Intense Emphasis"/>
    <w:basedOn w:val="a3"/>
    <w:uiPriority w:val="21"/>
    <w:qFormat/>
    <w:rsid w:val="008F3619"/>
    <w:rPr>
      <w:b/>
      <w:bCs/>
      <w:i/>
      <w:iCs/>
      <w:color w:val="auto"/>
    </w:rPr>
  </w:style>
  <w:style w:type="character" w:styleId="ad">
    <w:name w:val="Subtle Emphasis"/>
    <w:basedOn w:val="a3"/>
    <w:uiPriority w:val="19"/>
    <w:qFormat/>
    <w:rsid w:val="008F3619"/>
    <w:rPr>
      <w:i/>
      <w:iCs/>
      <w:color w:val="808080" w:themeColor="text1" w:themeTint="7F"/>
    </w:rPr>
  </w:style>
  <w:style w:type="paragraph" w:styleId="ae">
    <w:name w:val="footer"/>
    <w:basedOn w:val="a2"/>
    <w:link w:val="af"/>
    <w:uiPriority w:val="99"/>
    <w:unhideWhenUsed/>
    <w:rsid w:val="009C089B"/>
    <w:pPr>
      <w:tabs>
        <w:tab w:val="center" w:pos="4680"/>
        <w:tab w:val="right" w:pos="9360"/>
      </w:tabs>
      <w:spacing w:after="0" w:line="240" w:lineRule="auto"/>
    </w:pPr>
    <w:rPr>
      <w:sz w:val="21"/>
      <w:szCs w:val="21"/>
      <w:lang w:eastAsia="uk-UA"/>
    </w:rPr>
  </w:style>
  <w:style w:type="character" w:customStyle="1" w:styleId="af">
    <w:name w:val="Нижний колонтитул Знак"/>
    <w:basedOn w:val="a3"/>
    <w:link w:val="ae"/>
    <w:uiPriority w:val="99"/>
    <w:rsid w:val="009C089B"/>
    <w:rPr>
      <w:rFonts w:ascii="Times New Roman" w:hAnsi="Times New Roman"/>
      <w:sz w:val="21"/>
      <w:szCs w:val="21"/>
      <w:lang w:eastAsia="uk-UA"/>
    </w:rPr>
  </w:style>
  <w:style w:type="paragraph" w:styleId="af0">
    <w:name w:val="Balloon Text"/>
    <w:basedOn w:val="a2"/>
    <w:link w:val="af1"/>
    <w:uiPriority w:val="99"/>
    <w:semiHidden/>
    <w:unhideWhenUsed/>
    <w:rsid w:val="005B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5B7974"/>
    <w:rPr>
      <w:rFonts w:ascii="Tahoma" w:hAnsi="Tahoma" w:cs="Tahoma"/>
      <w:sz w:val="16"/>
      <w:szCs w:val="16"/>
      <w:lang w:val="ru-RU"/>
    </w:rPr>
  </w:style>
  <w:style w:type="paragraph" w:styleId="af2">
    <w:name w:val="header"/>
    <w:basedOn w:val="a2"/>
    <w:link w:val="af3"/>
    <w:uiPriority w:val="99"/>
    <w:unhideWhenUsed/>
    <w:rsid w:val="005B79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Верхний колонтитул Знак"/>
    <w:basedOn w:val="a3"/>
    <w:link w:val="af2"/>
    <w:uiPriority w:val="99"/>
    <w:rsid w:val="005B7974"/>
    <w:rPr>
      <w:rFonts w:ascii="Times New Roman" w:hAnsi="Times New Roman"/>
      <w:sz w:val="24"/>
      <w:lang w:val="ru-RU"/>
    </w:rPr>
  </w:style>
  <w:style w:type="paragraph" w:customStyle="1" w:styleId="af4">
    <w:name w:val="Выполнил"/>
    <w:basedOn w:val="a2"/>
    <w:next w:val="a2"/>
    <w:link w:val="af5"/>
    <w:qFormat/>
    <w:rsid w:val="005B7974"/>
    <w:pPr>
      <w:jc w:val="right"/>
    </w:pPr>
  </w:style>
  <w:style w:type="paragraph" w:customStyle="1" w:styleId="af6">
    <w:name w:val="Цель работы"/>
    <w:basedOn w:val="a2"/>
    <w:next w:val="a2"/>
    <w:link w:val="af7"/>
    <w:qFormat/>
    <w:rsid w:val="008D55ED"/>
    <w:pPr>
      <w:tabs>
        <w:tab w:val="left" w:pos="851"/>
      </w:tabs>
      <w:ind w:left="851" w:hanging="851"/>
      <w:jc w:val="both"/>
    </w:pPr>
  </w:style>
  <w:style w:type="character" w:customStyle="1" w:styleId="af5">
    <w:name w:val="Выполнил Знак"/>
    <w:basedOn w:val="a3"/>
    <w:link w:val="af4"/>
    <w:rsid w:val="005B7974"/>
    <w:rPr>
      <w:rFonts w:ascii="Times New Roman" w:hAnsi="Times New Roman"/>
      <w:sz w:val="24"/>
      <w:lang w:val="ru-RU"/>
    </w:rPr>
  </w:style>
  <w:style w:type="character" w:customStyle="1" w:styleId="af7">
    <w:name w:val="Цель работы Знак"/>
    <w:basedOn w:val="a3"/>
    <w:link w:val="af6"/>
    <w:rsid w:val="008D55ED"/>
    <w:rPr>
      <w:rFonts w:ascii="Times New Roman" w:hAnsi="Times New Roman"/>
      <w:sz w:val="24"/>
      <w:lang w:val="ru-RU"/>
    </w:rPr>
  </w:style>
  <w:style w:type="character" w:customStyle="1" w:styleId="af8">
    <w:name w:val="Малые прописные"/>
    <w:basedOn w:val="a3"/>
    <w:uiPriority w:val="1"/>
    <w:qFormat/>
    <w:rsid w:val="009C089B"/>
    <w:rPr>
      <w:b/>
      <w:bCs w:val="0"/>
      <w:caps w:val="0"/>
      <w:smallCaps/>
    </w:rPr>
  </w:style>
  <w:style w:type="paragraph" w:customStyle="1" w:styleId="af9">
    <w:name w:val="Заголовок по центру"/>
    <w:basedOn w:val="1"/>
    <w:next w:val="a2"/>
    <w:link w:val="afa"/>
    <w:qFormat/>
    <w:rsid w:val="00763035"/>
    <w:pPr>
      <w:numPr>
        <w:numId w:val="0"/>
      </w:numPr>
      <w:spacing w:before="240" w:after="240"/>
    </w:pPr>
    <w:rPr>
      <w:color w:val="373737" w:themeColor="accent1" w:themeShade="40"/>
    </w:rPr>
  </w:style>
  <w:style w:type="character" w:customStyle="1" w:styleId="afa">
    <w:name w:val="Заголовок по центру Знак"/>
    <w:basedOn w:val="a3"/>
    <w:link w:val="af9"/>
    <w:rsid w:val="00763035"/>
    <w:rPr>
      <w:rFonts w:ascii="Times New Roman" w:hAnsi="Times New Roman"/>
      <w:b/>
      <w:caps/>
      <w:color w:val="373737" w:themeColor="accent1" w:themeShade="40"/>
      <w:sz w:val="24"/>
    </w:rPr>
  </w:style>
  <w:style w:type="character" w:customStyle="1" w:styleId="20">
    <w:name w:val="Заголовок 2 Знак"/>
    <w:basedOn w:val="a3"/>
    <w:link w:val="2"/>
    <w:uiPriority w:val="9"/>
    <w:rsid w:val="00763035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fb">
    <w:name w:val="No Spacing"/>
    <w:uiPriority w:val="1"/>
    <w:qFormat/>
    <w:rsid w:val="00EE5C25"/>
    <w:pPr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fc">
    <w:name w:val="caption"/>
    <w:basedOn w:val="a2"/>
    <w:next w:val="a2"/>
    <w:uiPriority w:val="35"/>
    <w:unhideWhenUsed/>
    <w:qFormat/>
    <w:rsid w:val="00713B1A"/>
    <w:pPr>
      <w:spacing w:after="120" w:line="240" w:lineRule="auto"/>
      <w:jc w:val="center"/>
    </w:pPr>
    <w:rPr>
      <w:bCs/>
      <w:szCs w:val="18"/>
    </w:rPr>
  </w:style>
  <w:style w:type="table" w:styleId="afd">
    <w:name w:val="Table Grid"/>
    <w:basedOn w:val="a4"/>
    <w:uiPriority w:val="59"/>
    <w:rsid w:val="00B31A6C"/>
    <w:pPr>
      <w:spacing w:after="0" w:line="240" w:lineRule="auto"/>
      <w:jc w:val="center"/>
    </w:pPr>
    <w:rPr>
      <w:rFonts w:ascii="Times New Roman" w:hAnsi="Times New Roman"/>
      <w:sz w:val="24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rPr>
      <w:jc w:val="center"/>
    </w:trPr>
    <w:tcPr>
      <w:vAlign w:val="center"/>
    </w:tcPr>
  </w:style>
  <w:style w:type="paragraph" w:customStyle="1" w:styleId="afe">
    <w:name w:val="Формула без интервала"/>
    <w:basedOn w:val="a2"/>
    <w:next w:val="a2"/>
    <w:rsid w:val="00452592"/>
    <w:pPr>
      <w:spacing w:after="0" w:line="240" w:lineRule="auto"/>
      <w:ind w:firstLine="709"/>
    </w:pPr>
  </w:style>
  <w:style w:type="table" w:styleId="aff">
    <w:name w:val="Light Shading"/>
    <w:basedOn w:val="a4"/>
    <w:uiPriority w:val="60"/>
    <w:rsid w:val="00EE5C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f0">
    <w:name w:val="Формула полуторный"/>
    <w:basedOn w:val="afe"/>
    <w:next w:val="a2"/>
    <w:qFormat/>
    <w:rsid w:val="00C0357B"/>
    <w:pPr>
      <w:spacing w:line="360" w:lineRule="auto"/>
    </w:pPr>
  </w:style>
  <w:style w:type="paragraph" w:customStyle="1" w:styleId="12">
    <w:name w:val="Название инт перед 12 по центру"/>
    <w:basedOn w:val="a2"/>
    <w:next w:val="a2"/>
    <w:qFormat/>
    <w:rsid w:val="00FE302D"/>
    <w:pPr>
      <w:keepNext/>
      <w:spacing w:before="240" w:after="0"/>
      <w:jc w:val="center"/>
    </w:pPr>
  </w:style>
  <w:style w:type="paragraph" w:customStyle="1" w:styleId="aff1">
    <w:name w:val="Название таблицы"/>
    <w:basedOn w:val="afc"/>
    <w:next w:val="a2"/>
    <w:qFormat/>
    <w:rsid w:val="00E068AC"/>
    <w:pPr>
      <w:keepNext/>
      <w:tabs>
        <w:tab w:val="right" w:pos="9781"/>
      </w:tabs>
      <w:jc w:val="left"/>
    </w:pPr>
  </w:style>
  <w:style w:type="paragraph" w:customStyle="1" w:styleId="61">
    <w:name w:val="Формула перед 6пт полуторный"/>
    <w:basedOn w:val="aff0"/>
    <w:next w:val="a2"/>
    <w:qFormat/>
    <w:rsid w:val="002446F4"/>
    <w:pPr>
      <w:spacing w:before="120"/>
      <w:contextualSpacing/>
    </w:pPr>
  </w:style>
  <w:style w:type="character" w:customStyle="1" w:styleId="30">
    <w:name w:val="Заголовок 3 Знак"/>
    <w:basedOn w:val="a3"/>
    <w:link w:val="3"/>
    <w:uiPriority w:val="9"/>
    <w:rsid w:val="00A53347"/>
    <w:rPr>
      <w:rFonts w:ascii="Times New Roman" w:eastAsiaTheme="majorEastAsia" w:hAnsi="Times New Roman" w:cstheme="majorBidi"/>
      <w:b/>
      <w:bCs/>
      <w:i/>
      <w:sz w:val="28"/>
    </w:rPr>
  </w:style>
  <w:style w:type="character" w:customStyle="1" w:styleId="40">
    <w:name w:val="Заголовок 4 Знак"/>
    <w:basedOn w:val="a3"/>
    <w:link w:val="4"/>
    <w:uiPriority w:val="9"/>
    <w:semiHidden/>
    <w:rsid w:val="000B278F"/>
    <w:rPr>
      <w:rFonts w:asciiTheme="majorHAnsi" w:eastAsiaTheme="majorEastAsia" w:hAnsiTheme="majorHAnsi" w:cstheme="majorBidi"/>
      <w:b/>
      <w:bCs/>
      <w:i/>
      <w:iCs/>
      <w:color w:val="DDDDDD" w:themeColor="accent1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0B278F"/>
    <w:rPr>
      <w:rFonts w:asciiTheme="majorHAnsi" w:eastAsiaTheme="majorEastAsia" w:hAnsiTheme="majorHAnsi" w:cstheme="majorBidi"/>
      <w:color w:val="6E6E6E" w:themeColor="accent1" w:themeShade="7F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0B278F"/>
    <w:rPr>
      <w:rFonts w:asciiTheme="majorHAnsi" w:eastAsiaTheme="majorEastAsia" w:hAnsiTheme="majorHAnsi" w:cstheme="majorBidi"/>
      <w:i/>
      <w:iCs/>
      <w:color w:val="6E6E6E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0B278F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0B27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0B27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f2">
    <w:name w:val="Основной без интервала"/>
    <w:basedOn w:val="a2"/>
    <w:link w:val="aff3"/>
    <w:qFormat/>
    <w:rsid w:val="005417B0"/>
    <w:pPr>
      <w:spacing w:after="0"/>
      <w:ind w:firstLine="709"/>
      <w:contextualSpacing/>
    </w:pPr>
  </w:style>
  <w:style w:type="character" w:customStyle="1" w:styleId="aff3">
    <w:name w:val="Основной без интервала Знак"/>
    <w:basedOn w:val="a3"/>
    <w:link w:val="aff2"/>
    <w:rsid w:val="005417B0"/>
    <w:rPr>
      <w:rFonts w:ascii="Times New Roman" w:hAnsi="Times New Roman"/>
      <w:sz w:val="24"/>
      <w:lang w:val="ru-RU"/>
    </w:rPr>
  </w:style>
  <w:style w:type="character" w:styleId="aff4">
    <w:name w:val="annotation reference"/>
    <w:basedOn w:val="a3"/>
    <w:uiPriority w:val="99"/>
    <w:semiHidden/>
    <w:unhideWhenUsed/>
    <w:rsid w:val="00FC3F28"/>
    <w:rPr>
      <w:sz w:val="16"/>
      <w:szCs w:val="16"/>
    </w:rPr>
  </w:style>
  <w:style w:type="paragraph" w:styleId="aff5">
    <w:name w:val="annotation text"/>
    <w:basedOn w:val="a2"/>
    <w:link w:val="aff6"/>
    <w:uiPriority w:val="99"/>
    <w:semiHidden/>
    <w:unhideWhenUsed/>
    <w:rsid w:val="00FC3F28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3"/>
    <w:link w:val="aff5"/>
    <w:uiPriority w:val="99"/>
    <w:semiHidden/>
    <w:rsid w:val="00FC3F28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FC3F28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FC3F28"/>
    <w:rPr>
      <w:rFonts w:ascii="Times New Roman" w:hAnsi="Times New Roman"/>
      <w:b/>
      <w:bCs/>
      <w:sz w:val="20"/>
      <w:szCs w:val="20"/>
    </w:rPr>
  </w:style>
  <w:style w:type="paragraph" w:customStyle="1" w:styleId="a">
    <w:name w:val="Маркерный список"/>
    <w:basedOn w:val="aff2"/>
    <w:link w:val="aff9"/>
    <w:qFormat/>
    <w:rsid w:val="00AD7C96"/>
    <w:pPr>
      <w:numPr>
        <w:numId w:val="2"/>
      </w:numPr>
      <w:tabs>
        <w:tab w:val="left" w:pos="851"/>
      </w:tabs>
      <w:ind w:left="993" w:hanging="284"/>
    </w:pPr>
  </w:style>
  <w:style w:type="paragraph" w:customStyle="1" w:styleId="affa">
    <w:name w:val="Формула без отступа и без интервала"/>
    <w:basedOn w:val="afe"/>
    <w:next w:val="a2"/>
    <w:qFormat/>
    <w:rsid w:val="00A21726"/>
    <w:pPr>
      <w:ind w:firstLine="0"/>
    </w:pPr>
  </w:style>
  <w:style w:type="character" w:customStyle="1" w:styleId="aff9">
    <w:name w:val="Маркерный список Знак"/>
    <w:basedOn w:val="aff3"/>
    <w:link w:val="a"/>
    <w:rsid w:val="00AD7C96"/>
    <w:rPr>
      <w:rFonts w:ascii="Times New Roman" w:hAnsi="Times New Roman"/>
      <w:sz w:val="28"/>
      <w:lang w:val="ru-RU"/>
    </w:rPr>
  </w:style>
  <w:style w:type="paragraph" w:customStyle="1" w:styleId="15">
    <w:name w:val="Основной 1.5"/>
    <w:basedOn w:val="aff2"/>
    <w:link w:val="150"/>
    <w:rsid w:val="000C0D52"/>
    <w:pPr>
      <w:spacing w:line="360" w:lineRule="auto"/>
    </w:pPr>
  </w:style>
  <w:style w:type="character" w:customStyle="1" w:styleId="150">
    <w:name w:val="Основной 1.5 Знак"/>
    <w:basedOn w:val="aff3"/>
    <w:link w:val="15"/>
    <w:rsid w:val="000C0D52"/>
    <w:rPr>
      <w:rFonts w:ascii="Times New Roman" w:hAnsi="Times New Roman"/>
      <w:sz w:val="24"/>
      <w:lang w:val="ru-RU"/>
    </w:rPr>
  </w:style>
  <w:style w:type="character" w:customStyle="1" w:styleId="CodeCourierNew">
    <w:name w:val="Code Courier New"/>
    <w:basedOn w:val="a3"/>
    <w:uiPriority w:val="1"/>
    <w:rsid w:val="00676CD4"/>
    <w:rPr>
      <w:rFonts w:ascii="Courier New" w:hAnsi="Courier New" w:cs="Courier New"/>
    </w:rPr>
  </w:style>
  <w:style w:type="character" w:customStyle="1" w:styleId="affb">
    <w:name w:val="Подчеркивание"/>
    <w:uiPriority w:val="1"/>
    <w:rsid w:val="00C814BE"/>
    <w:rPr>
      <w:b/>
      <w:u w:val="single"/>
    </w:rPr>
  </w:style>
  <w:style w:type="paragraph" w:customStyle="1" w:styleId="affc">
    <w:name w:val="Етапи"/>
    <w:basedOn w:val="2"/>
    <w:next w:val="15"/>
    <w:rsid w:val="00763035"/>
    <w:pPr>
      <w:numPr>
        <w:ilvl w:val="0"/>
        <w:numId w:val="0"/>
      </w:numPr>
      <w:ind w:firstLine="709"/>
    </w:pPr>
  </w:style>
  <w:style w:type="paragraph" w:customStyle="1" w:styleId="a1">
    <w:name w:val="Нумерация парал алгоритма"/>
    <w:basedOn w:val="aff2"/>
    <w:qFormat/>
    <w:rsid w:val="003F1EBF"/>
    <w:pPr>
      <w:numPr>
        <w:numId w:val="3"/>
      </w:numPr>
      <w:tabs>
        <w:tab w:val="left" w:pos="993"/>
      </w:tabs>
      <w:ind w:left="709" w:firstLine="0"/>
    </w:pPr>
  </w:style>
  <w:style w:type="paragraph" w:customStyle="1" w:styleId="Code10">
    <w:name w:val="Code 10"/>
    <w:basedOn w:val="afb"/>
    <w:rsid w:val="003757B2"/>
    <w:rPr>
      <w:rFonts w:ascii="Courier New" w:hAnsi="Courier New"/>
      <w:sz w:val="20"/>
      <w:lang w:val="en-GB"/>
    </w:rPr>
  </w:style>
  <w:style w:type="paragraph" w:customStyle="1" w:styleId="a0">
    <w:name w:val="Нумерация шагов задач"/>
    <w:basedOn w:val="15"/>
    <w:qFormat/>
    <w:rsid w:val="0047719C"/>
    <w:pPr>
      <w:numPr>
        <w:numId w:val="12"/>
      </w:numPr>
      <w:tabs>
        <w:tab w:val="left" w:pos="993"/>
      </w:tabs>
    </w:pPr>
  </w:style>
  <w:style w:type="paragraph" w:customStyle="1" w:styleId="affd">
    <w:name w:val="Название задач"/>
    <w:basedOn w:val="15"/>
    <w:next w:val="a0"/>
    <w:qFormat/>
    <w:rsid w:val="00A10BC1"/>
    <w:pPr>
      <w:keepNext/>
      <w:jc w:val="center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6.wmf"/><Relationship Id="rId138" Type="http://schemas.openxmlformats.org/officeDocument/2006/relationships/image" Target="media/image60.wmf"/><Relationship Id="rId159" Type="http://schemas.openxmlformats.org/officeDocument/2006/relationships/oleObject" Target="embeddings/oleObject82.bin"/><Relationship Id="rId170" Type="http://schemas.openxmlformats.org/officeDocument/2006/relationships/image" Target="media/image74.wmf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9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4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2.bin"/><Relationship Id="rId128" Type="http://schemas.openxmlformats.org/officeDocument/2006/relationships/image" Target="media/image55.wmf"/><Relationship Id="rId144" Type="http://schemas.openxmlformats.org/officeDocument/2006/relationships/oleObject" Target="embeddings/oleObject74.bin"/><Relationship Id="rId149" Type="http://schemas.openxmlformats.org/officeDocument/2006/relationships/oleObject" Target="embeddings/oleObject77.bin"/><Relationship Id="rId5" Type="http://schemas.openxmlformats.org/officeDocument/2006/relationships/settings" Target="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0.wmf"/><Relationship Id="rId165" Type="http://schemas.openxmlformats.org/officeDocument/2006/relationships/oleObject" Target="embeddings/oleObject86.bin"/><Relationship Id="rId181" Type="http://schemas.openxmlformats.org/officeDocument/2006/relationships/oleObject" Target="embeddings/oleObject94.bin"/><Relationship Id="rId186" Type="http://schemas.openxmlformats.org/officeDocument/2006/relationships/oleObject" Target="embeddings/oleObject97.bin"/><Relationship Id="rId211" Type="http://schemas.openxmlformats.org/officeDocument/2006/relationships/image" Target="media/image91.e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2.wmf"/><Relationship Id="rId134" Type="http://schemas.openxmlformats.org/officeDocument/2006/relationships/image" Target="media/image58.wmf"/><Relationship Id="rId139" Type="http://schemas.openxmlformats.org/officeDocument/2006/relationships/oleObject" Target="embeddings/oleObject71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5.wmf"/><Relationship Id="rId155" Type="http://schemas.openxmlformats.org/officeDocument/2006/relationships/oleObject" Target="embeddings/oleObject80.bin"/><Relationship Id="rId171" Type="http://schemas.openxmlformats.org/officeDocument/2006/relationships/oleObject" Target="embeddings/oleObject89.bin"/><Relationship Id="rId176" Type="http://schemas.openxmlformats.org/officeDocument/2006/relationships/image" Target="media/image77.wmf"/><Relationship Id="rId192" Type="http://schemas.openxmlformats.org/officeDocument/2006/relationships/image" Target="media/image83.wmf"/><Relationship Id="rId197" Type="http://schemas.openxmlformats.org/officeDocument/2006/relationships/oleObject" Target="embeddings/oleObject104.bin"/><Relationship Id="rId206" Type="http://schemas.openxmlformats.org/officeDocument/2006/relationships/image" Target="media/image89.wmf"/><Relationship Id="rId201" Type="http://schemas.openxmlformats.org/officeDocument/2006/relationships/oleObject" Target="embeddings/oleObject106.bin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7.wmf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1.wmf"/><Relationship Id="rId140" Type="http://schemas.openxmlformats.org/officeDocument/2006/relationships/image" Target="media/image61.wmf"/><Relationship Id="rId145" Type="http://schemas.openxmlformats.org/officeDocument/2006/relationships/oleObject" Target="embeddings/oleObject75.bin"/><Relationship Id="rId161" Type="http://schemas.openxmlformats.org/officeDocument/2006/relationships/oleObject" Target="embeddings/oleObject83.bin"/><Relationship Id="rId166" Type="http://schemas.openxmlformats.org/officeDocument/2006/relationships/image" Target="media/image72.wmf"/><Relationship Id="rId182" Type="http://schemas.openxmlformats.org/officeDocument/2006/relationships/image" Target="media/image80.wmf"/><Relationship Id="rId187" Type="http://schemas.openxmlformats.org/officeDocument/2006/relationships/oleObject" Target="embeddings/oleObject9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12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9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7.wmf"/><Relationship Id="rId130" Type="http://schemas.openxmlformats.org/officeDocument/2006/relationships/image" Target="media/image56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8.bin"/><Relationship Id="rId156" Type="http://schemas.openxmlformats.org/officeDocument/2006/relationships/image" Target="media/image68.wmf"/><Relationship Id="rId177" Type="http://schemas.openxmlformats.org/officeDocument/2006/relationships/oleObject" Target="embeddings/oleObject92.bin"/><Relationship Id="rId198" Type="http://schemas.openxmlformats.org/officeDocument/2006/relationships/image" Target="media/image86.wmf"/><Relationship Id="rId172" Type="http://schemas.openxmlformats.org/officeDocument/2006/relationships/image" Target="media/image75.wmf"/><Relationship Id="rId193" Type="http://schemas.openxmlformats.org/officeDocument/2006/relationships/oleObject" Target="embeddings/oleObject102.bin"/><Relationship Id="rId202" Type="http://schemas.openxmlformats.org/officeDocument/2006/relationships/image" Target="media/image88.wmf"/><Relationship Id="rId207" Type="http://schemas.openxmlformats.org/officeDocument/2006/relationships/oleObject" Target="embeddings/oleObject110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3.wmf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9.bin"/><Relationship Id="rId7" Type="http://schemas.openxmlformats.org/officeDocument/2006/relationships/footnotes" Target="foot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39.wmf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5.bin"/><Relationship Id="rId21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59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78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152" Type="http://schemas.openxmlformats.org/officeDocument/2006/relationships/image" Target="media/image66.wmf"/><Relationship Id="rId173" Type="http://schemas.openxmlformats.org/officeDocument/2006/relationships/oleObject" Target="embeddings/oleObject90.bin"/><Relationship Id="rId194" Type="http://schemas.openxmlformats.org/officeDocument/2006/relationships/image" Target="media/image84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208" Type="http://schemas.openxmlformats.org/officeDocument/2006/relationships/image" Target="media/image90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3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2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100.bin"/><Relationship Id="rId3" Type="http://schemas.openxmlformats.org/officeDocument/2006/relationships/styles" Target="styles.xml"/><Relationship Id="rId214" Type="http://schemas.openxmlformats.org/officeDocument/2006/relationships/theme" Target="theme/theme1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1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6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76.wmf"/><Relationship Id="rId179" Type="http://schemas.openxmlformats.org/officeDocument/2006/relationships/oleObject" Target="embeddings/oleObject93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1.bin"/><Relationship Id="rId190" Type="http://schemas.openxmlformats.org/officeDocument/2006/relationships/image" Target="media/image82.wmf"/><Relationship Id="rId204" Type="http://schemas.openxmlformats.org/officeDocument/2006/relationships/oleObject" Target="embeddings/oleObject108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3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4.wmf"/><Relationship Id="rId164" Type="http://schemas.openxmlformats.org/officeDocument/2006/relationships/image" Target="media/image71.wmf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6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79.wmf"/><Relationship Id="rId210" Type="http://schemas.openxmlformats.org/officeDocument/2006/relationships/footer" Target="footer1.xml"/><Relationship Id="rId26" Type="http://schemas.openxmlformats.org/officeDocument/2006/relationships/image" Target="media/image10.wmf"/><Relationship Id="rId47" Type="http://schemas.openxmlformats.org/officeDocument/2006/relationships/oleObject" Target="embeddings/oleObject19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67.wmf"/><Relationship Id="rId175" Type="http://schemas.openxmlformats.org/officeDocument/2006/relationships/oleObject" Target="embeddings/oleObject91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kyDrive\Documents\Science\Office\Templates\Word\protocol_lab.dotx" TargetMode="Externa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A99163A-F6AF-490E-BAE9-84C163DDE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protocol_lab.dotx</Template>
  <TotalTime>671</TotalTime>
  <Pages>17</Pages>
  <Words>18264</Words>
  <Characters>10411</Characters>
  <Application>Microsoft Office Word</Application>
  <DocSecurity>0</DocSecurity>
  <Lines>86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28618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184</cp:revision>
  <cp:lastPrinted>2013-03-30T19:01:00Z</cp:lastPrinted>
  <dcterms:created xsi:type="dcterms:W3CDTF">2013-05-01T11:17:00Z</dcterms:created>
  <dcterms:modified xsi:type="dcterms:W3CDTF">2013-06-07T01:32:00Z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UseMTPrefs">
    <vt:lpwstr>1</vt:lpwstr>
  </property>
  <property fmtid="{D5CDD505-2E9C-101B-9397-08002B2CF9AE}" pid="4" name="MTWinEqns">
    <vt:bool>true</vt:bool>
  </property>
</Properties>
</file>