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F8" w:rsidRPr="00D83D7B" w:rsidRDefault="00D567F8" w:rsidP="00D567F8">
      <w:pPr>
        <w:jc w:val="center"/>
        <w:outlineLvl w:val="0"/>
        <w:rPr>
          <w:b/>
          <w:sz w:val="28"/>
        </w:rPr>
      </w:pPr>
      <w:r w:rsidRPr="00D83D7B">
        <w:rPr>
          <w:b/>
          <w:noProof/>
          <w:sz w:val="28"/>
          <w:lang w:eastAsia="uk-UA"/>
        </w:rPr>
        <w:drawing>
          <wp:inline distT="0" distB="0" distL="0" distR="0" wp14:anchorId="151309EA" wp14:editId="16700D62">
            <wp:extent cx="4314825" cy="666750"/>
            <wp:effectExtent l="0" t="0" r="9525" b="0"/>
            <wp:docPr id="3" name="Рисунок 3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F8" w:rsidRPr="00D83D7B" w:rsidRDefault="00D567F8" w:rsidP="00D567F8">
      <w:pPr>
        <w:spacing w:after="0" w:line="240" w:lineRule="auto"/>
        <w:jc w:val="center"/>
        <w:outlineLvl w:val="0"/>
        <w:rPr>
          <w:b/>
          <w:sz w:val="28"/>
        </w:rPr>
      </w:pPr>
      <w:r w:rsidRPr="00D83D7B">
        <w:rPr>
          <w:b/>
          <w:sz w:val="28"/>
        </w:rPr>
        <w:t>НАЦ</w:t>
      </w:r>
      <w:r>
        <w:rPr>
          <w:b/>
          <w:sz w:val="28"/>
        </w:rPr>
        <w:t>І</w:t>
      </w:r>
      <w:r w:rsidRPr="00D83D7B">
        <w:rPr>
          <w:b/>
          <w:sz w:val="28"/>
        </w:rPr>
        <w:t>ОНАЛЬН</w:t>
      </w:r>
      <w:r>
        <w:rPr>
          <w:b/>
          <w:sz w:val="28"/>
        </w:rPr>
        <w:t>И</w:t>
      </w:r>
      <w:r w:rsidRPr="00D83D7B">
        <w:rPr>
          <w:b/>
          <w:sz w:val="28"/>
        </w:rPr>
        <w:t>Й ТЕХН</w:t>
      </w:r>
      <w:r>
        <w:rPr>
          <w:b/>
          <w:sz w:val="28"/>
        </w:rPr>
        <w:t>І</w:t>
      </w:r>
      <w:r w:rsidRPr="00D83D7B">
        <w:rPr>
          <w:b/>
          <w:sz w:val="28"/>
        </w:rPr>
        <w:t>Ч</w:t>
      </w:r>
      <w:r>
        <w:rPr>
          <w:b/>
          <w:sz w:val="28"/>
        </w:rPr>
        <w:t>НИЙ УНІВЕРСИТЕТ УКРАЇНИ</w:t>
      </w:r>
    </w:p>
    <w:p w:rsidR="00D567F8" w:rsidRPr="00D83D7B" w:rsidRDefault="00D567F8" w:rsidP="00D567F8">
      <w:pPr>
        <w:spacing w:after="0" w:line="240" w:lineRule="auto"/>
        <w:jc w:val="center"/>
        <w:outlineLvl w:val="0"/>
        <w:rPr>
          <w:b/>
          <w:sz w:val="28"/>
        </w:rPr>
      </w:pPr>
      <w:r>
        <w:rPr>
          <w:b/>
          <w:sz w:val="28"/>
        </w:rPr>
        <w:t>“КИЇ</w:t>
      </w:r>
      <w:r w:rsidRPr="00D83D7B">
        <w:rPr>
          <w:b/>
          <w:sz w:val="28"/>
        </w:rPr>
        <w:t>ВС</w:t>
      </w:r>
      <w:r>
        <w:rPr>
          <w:b/>
          <w:sz w:val="28"/>
        </w:rPr>
        <w:t>ЬКИЙ ПОЛІТЕХНІЧНИЙ І</w:t>
      </w:r>
      <w:r w:rsidRPr="00D83D7B">
        <w:rPr>
          <w:b/>
          <w:sz w:val="28"/>
        </w:rPr>
        <w:t>НСТИТУТ”</w:t>
      </w:r>
    </w:p>
    <w:p w:rsidR="00D567F8" w:rsidRPr="00D83D7B" w:rsidRDefault="00D567F8" w:rsidP="00D567F8">
      <w:pPr>
        <w:spacing w:after="0" w:line="240" w:lineRule="auto"/>
        <w:jc w:val="center"/>
        <w:rPr>
          <w:b/>
          <w:sz w:val="28"/>
        </w:rPr>
      </w:pPr>
    </w:p>
    <w:p w:rsidR="00D567F8" w:rsidRPr="00D83D7B" w:rsidRDefault="00D567F8" w:rsidP="00D567F8">
      <w:pPr>
        <w:spacing w:after="0" w:line="240" w:lineRule="auto"/>
        <w:jc w:val="center"/>
        <w:outlineLvl w:val="0"/>
        <w:rPr>
          <w:b/>
        </w:rPr>
      </w:pPr>
      <w:r>
        <w:rPr>
          <w:b/>
        </w:rPr>
        <w:t>ФАКУЛЬТЕТ ІНФОРМАТИКИ І</w:t>
      </w:r>
      <w:r w:rsidRPr="00D83D7B">
        <w:rPr>
          <w:b/>
        </w:rPr>
        <w:t xml:space="preserve"> </w:t>
      </w:r>
      <w:r>
        <w:rPr>
          <w:b/>
        </w:rPr>
        <w:t>ОБЧИСЛЮВАЛЬНОЇ ТЕХНІ</w:t>
      </w:r>
      <w:r w:rsidRPr="00D83D7B">
        <w:rPr>
          <w:b/>
        </w:rPr>
        <w:t>КИ</w:t>
      </w:r>
    </w:p>
    <w:p w:rsidR="00D567F8" w:rsidRPr="00D83D7B" w:rsidRDefault="00D567F8" w:rsidP="00D567F8">
      <w:pPr>
        <w:spacing w:after="0" w:line="240" w:lineRule="auto"/>
        <w:jc w:val="center"/>
        <w:rPr>
          <w:b/>
        </w:rPr>
      </w:pPr>
    </w:p>
    <w:p w:rsidR="00D567F8" w:rsidRPr="00D83D7B" w:rsidRDefault="00D567F8" w:rsidP="00D567F8">
      <w:pPr>
        <w:spacing w:after="0" w:line="240" w:lineRule="auto"/>
        <w:jc w:val="center"/>
        <w:outlineLvl w:val="0"/>
        <w:rPr>
          <w:b/>
        </w:rPr>
      </w:pPr>
      <w:r>
        <w:rPr>
          <w:b/>
        </w:rPr>
        <w:t>КАФЕДРА ОБЧИСЛЮВАЛЬНОЇ ТЕХНІ</w:t>
      </w:r>
      <w:r w:rsidRPr="00D83D7B">
        <w:rPr>
          <w:b/>
        </w:rPr>
        <w:t>КИ</w:t>
      </w:r>
    </w:p>
    <w:p w:rsidR="00D567F8" w:rsidRPr="00D83D7B" w:rsidRDefault="00D567F8" w:rsidP="00D567F8">
      <w:pPr>
        <w:jc w:val="center"/>
        <w:rPr>
          <w:b/>
        </w:rPr>
      </w:pPr>
    </w:p>
    <w:p w:rsidR="00D567F8" w:rsidRPr="00D83D7B" w:rsidRDefault="00D567F8" w:rsidP="00D567F8">
      <w:pPr>
        <w:jc w:val="center"/>
        <w:rPr>
          <w:b/>
        </w:rPr>
      </w:pPr>
    </w:p>
    <w:p w:rsidR="00D567F8" w:rsidRDefault="00D567F8" w:rsidP="00D567F8">
      <w:pPr>
        <w:spacing w:after="0" w:line="240" w:lineRule="auto"/>
        <w:jc w:val="center"/>
        <w:outlineLvl w:val="0"/>
        <w:rPr>
          <w:b/>
          <w:sz w:val="32"/>
          <w:lang w:val="en-US"/>
        </w:rPr>
      </w:pPr>
      <w:r>
        <w:rPr>
          <w:b/>
          <w:sz w:val="32"/>
        </w:rPr>
        <w:t>Паралельне програмування</w:t>
      </w:r>
      <w:r>
        <w:rPr>
          <w:b/>
          <w:sz w:val="32"/>
          <w:lang w:val="en-US"/>
        </w:rPr>
        <w:t xml:space="preserve"> </w:t>
      </w:r>
    </w:p>
    <w:p w:rsidR="00D567F8" w:rsidRPr="00D567F8" w:rsidRDefault="00D567F8" w:rsidP="00D567F8">
      <w:pPr>
        <w:spacing w:after="0" w:line="24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Лабораторна робота №7</w:t>
      </w:r>
    </w:p>
    <w:p w:rsidR="00D567F8" w:rsidRPr="00D83D7B" w:rsidRDefault="00D567F8" w:rsidP="00D567F8">
      <w:pPr>
        <w:spacing w:after="0" w:line="240" w:lineRule="auto"/>
        <w:jc w:val="center"/>
        <w:outlineLvl w:val="0"/>
        <w:rPr>
          <w:b/>
          <w:sz w:val="28"/>
        </w:rPr>
      </w:pPr>
    </w:p>
    <w:p w:rsidR="00D567F8" w:rsidRPr="00D567F8" w:rsidRDefault="00D567F8" w:rsidP="00D567F8">
      <w:pPr>
        <w:spacing w:after="0"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>Ada</w:t>
      </w:r>
      <w:r w:rsidRPr="00D83D7B">
        <w:rPr>
          <w:sz w:val="28"/>
        </w:rPr>
        <w:t xml:space="preserve">. </w:t>
      </w:r>
      <w:r>
        <w:rPr>
          <w:sz w:val="28"/>
          <w:lang w:val="en-US"/>
        </w:rPr>
        <w:t>Rendezvous</w:t>
      </w:r>
    </w:p>
    <w:p w:rsidR="00D567F8" w:rsidRPr="00D83D7B" w:rsidRDefault="00D567F8" w:rsidP="00D567F8">
      <w:pPr>
        <w:jc w:val="center"/>
      </w:pPr>
    </w:p>
    <w:p w:rsidR="00D567F8" w:rsidRPr="00FA7F79" w:rsidRDefault="00D567F8" w:rsidP="00D567F8">
      <w:pPr>
        <w:rPr>
          <w:lang w:val="ru-RU"/>
        </w:rPr>
      </w:pPr>
      <w:r w:rsidRPr="00D83D7B">
        <w:t xml:space="preserve">      </w:t>
      </w:r>
      <w:r>
        <w:t xml:space="preserve">      </w:t>
      </w:r>
    </w:p>
    <w:p w:rsidR="00D567F8" w:rsidRPr="00D83D7B" w:rsidRDefault="00D567F8" w:rsidP="00D567F8">
      <w:pPr>
        <w:spacing w:line="312" w:lineRule="auto"/>
        <w:ind w:left="2160"/>
        <w:jc w:val="right"/>
        <w:rPr>
          <w:sz w:val="28"/>
        </w:rPr>
      </w:pPr>
    </w:p>
    <w:p w:rsidR="00D567F8" w:rsidRPr="00D83D7B" w:rsidRDefault="00D567F8" w:rsidP="00D567F8">
      <w:pPr>
        <w:spacing w:line="312" w:lineRule="auto"/>
        <w:ind w:left="6372"/>
        <w:rPr>
          <w:sz w:val="28"/>
        </w:rPr>
      </w:pPr>
      <w:r w:rsidRPr="00D83D7B">
        <w:rPr>
          <w:sz w:val="28"/>
        </w:rPr>
        <w:t>В</w:t>
      </w:r>
      <w:r>
        <w:rPr>
          <w:sz w:val="28"/>
        </w:rPr>
        <w:t>иконав</w:t>
      </w:r>
      <w:r w:rsidRPr="00D83D7B">
        <w:rPr>
          <w:sz w:val="28"/>
        </w:rPr>
        <w:t xml:space="preserve">: </w:t>
      </w:r>
    </w:p>
    <w:p w:rsidR="00D567F8" w:rsidRPr="00D83D7B" w:rsidRDefault="00D567F8" w:rsidP="00D567F8">
      <w:pPr>
        <w:spacing w:line="312" w:lineRule="auto"/>
        <w:ind w:left="6372"/>
        <w:rPr>
          <w:sz w:val="28"/>
        </w:rPr>
      </w:pPr>
      <w:r>
        <w:rPr>
          <w:sz w:val="28"/>
        </w:rPr>
        <w:t>студент 3-го курсу</w:t>
      </w:r>
      <w:r w:rsidRPr="00D83D7B">
        <w:rPr>
          <w:sz w:val="28"/>
        </w:rPr>
        <w:t xml:space="preserve"> </w:t>
      </w:r>
    </w:p>
    <w:p w:rsidR="00D567F8" w:rsidRPr="00D83D7B" w:rsidRDefault="00D567F8" w:rsidP="00D567F8">
      <w:pPr>
        <w:spacing w:line="312" w:lineRule="auto"/>
        <w:ind w:left="6372"/>
        <w:rPr>
          <w:sz w:val="28"/>
        </w:rPr>
      </w:pPr>
      <w:r>
        <w:rPr>
          <w:sz w:val="28"/>
        </w:rPr>
        <w:t>групи ІО</w:t>
      </w:r>
      <w:r w:rsidRPr="00D83D7B">
        <w:rPr>
          <w:sz w:val="28"/>
        </w:rPr>
        <w:t>-01</w:t>
      </w:r>
    </w:p>
    <w:p w:rsidR="00D567F8" w:rsidRPr="00D83D7B" w:rsidRDefault="00D567F8" w:rsidP="00D567F8">
      <w:pPr>
        <w:spacing w:line="312" w:lineRule="auto"/>
        <w:ind w:left="6372"/>
        <w:rPr>
          <w:sz w:val="28"/>
        </w:rPr>
      </w:pPr>
      <w:r>
        <w:rPr>
          <w:sz w:val="28"/>
        </w:rPr>
        <w:t>Курі</w:t>
      </w:r>
      <w:r w:rsidRPr="00D83D7B">
        <w:rPr>
          <w:sz w:val="28"/>
        </w:rPr>
        <w:t>ло С.А.</w:t>
      </w:r>
    </w:p>
    <w:p w:rsidR="00D567F8" w:rsidRPr="00D83D7B" w:rsidRDefault="00D567F8" w:rsidP="00D567F8">
      <w:pPr>
        <w:spacing w:line="312" w:lineRule="auto"/>
        <w:ind w:left="6372"/>
        <w:rPr>
          <w:sz w:val="28"/>
        </w:rPr>
      </w:pPr>
      <w:r>
        <w:rPr>
          <w:sz w:val="28"/>
        </w:rPr>
        <w:t>Прийняв</w:t>
      </w:r>
      <w:r w:rsidRPr="00D83D7B">
        <w:rPr>
          <w:sz w:val="28"/>
        </w:rPr>
        <w:t>:</w:t>
      </w:r>
    </w:p>
    <w:p w:rsidR="00D567F8" w:rsidRPr="00D83D7B" w:rsidRDefault="00D567F8" w:rsidP="00D567F8">
      <w:pPr>
        <w:spacing w:line="312" w:lineRule="auto"/>
        <w:ind w:left="6372"/>
        <w:rPr>
          <w:sz w:val="28"/>
        </w:rPr>
      </w:pPr>
      <w:proofErr w:type="spellStart"/>
      <w:r>
        <w:rPr>
          <w:sz w:val="28"/>
        </w:rPr>
        <w:t>Корочкі</w:t>
      </w:r>
      <w:r w:rsidRPr="00D83D7B">
        <w:rPr>
          <w:sz w:val="28"/>
        </w:rPr>
        <w:t>н</w:t>
      </w:r>
      <w:proofErr w:type="spellEnd"/>
      <w:r>
        <w:rPr>
          <w:sz w:val="28"/>
        </w:rPr>
        <w:t xml:space="preserve"> О</w:t>
      </w:r>
      <w:r w:rsidRPr="00D83D7B">
        <w:rPr>
          <w:sz w:val="28"/>
        </w:rPr>
        <w:t>.В.</w:t>
      </w:r>
    </w:p>
    <w:p w:rsidR="00D567F8" w:rsidRPr="00FA7F79" w:rsidRDefault="00D567F8" w:rsidP="00D567F8">
      <w:pPr>
        <w:jc w:val="center"/>
        <w:rPr>
          <w:lang w:val="ru-RU"/>
        </w:rPr>
      </w:pPr>
    </w:p>
    <w:p w:rsidR="00D567F8" w:rsidRDefault="00D567F8" w:rsidP="00D567F8">
      <w:pPr>
        <w:jc w:val="center"/>
        <w:rPr>
          <w:lang w:val="ru-RU"/>
        </w:rPr>
      </w:pPr>
    </w:p>
    <w:p w:rsidR="00D567F8" w:rsidRPr="00FA7F79" w:rsidRDefault="00D567F8" w:rsidP="00D567F8">
      <w:pPr>
        <w:jc w:val="center"/>
        <w:rPr>
          <w:lang w:val="ru-RU"/>
        </w:rPr>
      </w:pPr>
    </w:p>
    <w:p w:rsidR="00D567F8" w:rsidRPr="00D83D7B" w:rsidRDefault="00D567F8" w:rsidP="00D567F8">
      <w:pPr>
        <w:jc w:val="center"/>
      </w:pPr>
    </w:p>
    <w:p w:rsidR="00D567F8" w:rsidRPr="00D83D7B" w:rsidRDefault="00D567F8" w:rsidP="00D567F8">
      <w:pPr>
        <w:jc w:val="center"/>
      </w:pPr>
    </w:p>
    <w:p w:rsidR="00D567F8" w:rsidRPr="00D83D7B" w:rsidRDefault="00D567F8" w:rsidP="00D567F8">
      <w:pPr>
        <w:jc w:val="center"/>
      </w:pPr>
    </w:p>
    <w:p w:rsidR="00D567F8" w:rsidRPr="00D83D7B" w:rsidRDefault="00D567F8" w:rsidP="00D567F8">
      <w:pPr>
        <w:jc w:val="center"/>
      </w:pPr>
    </w:p>
    <w:p w:rsidR="00D567F8" w:rsidRPr="00D83D7B" w:rsidRDefault="00D567F8" w:rsidP="00D567F8">
      <w:pPr>
        <w:jc w:val="center"/>
      </w:pPr>
    </w:p>
    <w:p w:rsidR="00D567F8" w:rsidRDefault="00D567F8" w:rsidP="00D567F8">
      <w:pPr>
        <w:pStyle w:val="af6"/>
        <w:jc w:val="center"/>
        <w:rPr>
          <w:sz w:val="26"/>
        </w:rPr>
      </w:pPr>
      <w:r>
        <w:rPr>
          <w:sz w:val="26"/>
        </w:rPr>
        <w:t>Київ – 2013 р</w:t>
      </w:r>
      <w:r w:rsidRPr="00D83D7B">
        <w:rPr>
          <w:sz w:val="26"/>
        </w:rPr>
        <w:t>.</w:t>
      </w:r>
    </w:p>
    <w:p w:rsidR="001E05E6" w:rsidRPr="00E53ED5" w:rsidRDefault="00C5631C" w:rsidP="00D567F8">
      <w:pPr>
        <w:pStyle w:val="af6"/>
        <w:rPr>
          <w:lang w:val="ru-RU"/>
        </w:rPr>
      </w:pPr>
      <w:r w:rsidRPr="009C089B">
        <w:rPr>
          <w:rStyle w:val="af8"/>
        </w:rPr>
        <w:lastRenderedPageBreak/>
        <w:t>Тема:</w:t>
      </w:r>
      <w:r w:rsidRPr="00FD7EDA">
        <w:t xml:space="preserve"> </w:t>
      </w:r>
      <w:r w:rsidR="008D55ED">
        <w:tab/>
      </w:r>
      <w:r w:rsidR="00E437F1">
        <w:t>Програму</w:t>
      </w:r>
      <w:r w:rsidR="00EC4953">
        <w:t>вання для комп’ютерних систем із</w:t>
      </w:r>
      <w:r w:rsidR="00E437F1">
        <w:t xml:space="preserve"> </w:t>
      </w:r>
      <w:r w:rsidR="00EC4953">
        <w:t>локальною</w:t>
      </w:r>
      <w:r w:rsidR="00E437F1">
        <w:t xml:space="preserve"> </w:t>
      </w:r>
      <w:r w:rsidR="00135545">
        <w:t xml:space="preserve">пам’яттю. </w:t>
      </w:r>
      <w:r w:rsidR="00E53ED5">
        <w:rPr>
          <w:lang w:val="ru-RU"/>
        </w:rPr>
        <w:t>Ада</w:t>
      </w:r>
      <w:r w:rsidR="0019575D" w:rsidRPr="00D567F8">
        <w:rPr>
          <w:lang w:val="ru-RU"/>
        </w:rPr>
        <w:t xml:space="preserve">. </w:t>
      </w:r>
      <w:r w:rsidR="00E53ED5">
        <w:rPr>
          <w:lang w:val="ru-RU"/>
        </w:rPr>
        <w:t>Ра</w:t>
      </w:r>
      <w:r w:rsidR="00E53ED5">
        <w:rPr>
          <w:lang w:val="ru-RU"/>
        </w:rPr>
        <w:t>н</w:t>
      </w:r>
      <w:r w:rsidR="00E53ED5">
        <w:rPr>
          <w:lang w:val="ru-RU"/>
        </w:rPr>
        <w:t>деву</w:t>
      </w:r>
    </w:p>
    <w:p w:rsidR="0039322E" w:rsidRDefault="0039322E" w:rsidP="00685F62">
      <w:pPr>
        <w:pStyle w:val="af9"/>
      </w:pPr>
      <w:r>
        <w:t>Технічне завдання</w:t>
      </w:r>
    </w:p>
    <w:p w:rsidR="0039322E" w:rsidRDefault="0039322E" w:rsidP="00AF5035">
      <w:pPr>
        <w:pStyle w:val="15"/>
        <w:ind w:left="708" w:firstLine="1"/>
        <w:rPr>
          <w:lang w:val="en-US"/>
        </w:rPr>
      </w:pPr>
      <w:r>
        <w:t>Розробити п</w:t>
      </w:r>
      <w:r w:rsidR="00DA21BD">
        <w:t>рограму для розв’язання в ПКС з</w:t>
      </w:r>
      <w:r w:rsidR="00E53ED5">
        <w:t xml:space="preserve"> Л</w:t>
      </w:r>
      <w:r>
        <w:t>П (структура на рис.</w:t>
      </w:r>
      <w:r w:rsidR="00B71EBA">
        <w:t> </w:t>
      </w:r>
      <w:r w:rsidR="00CF012D">
        <w:fldChar w:fldCharType="begin"/>
      </w:r>
      <w:r w:rsidR="00CF012D">
        <w:instrText xml:space="preserve"> REF _Ref349283541 \h  \* MERGEFORMAT </w:instrText>
      </w:r>
      <w:r w:rsidR="00CF012D">
        <w:fldChar w:fldCharType="separate"/>
      </w:r>
      <w:r w:rsidR="00FF4928" w:rsidRPr="00FF4928">
        <w:rPr>
          <w:vanish/>
        </w:rPr>
        <w:t xml:space="preserve">Рисунок </w:t>
      </w:r>
      <w:r w:rsidR="00FF4928">
        <w:rPr>
          <w:noProof/>
        </w:rPr>
        <w:t>1</w:t>
      </w:r>
      <w:r w:rsidR="00CF012D">
        <w:fldChar w:fldCharType="end"/>
      </w:r>
      <w:r>
        <w:t>) математич</w:t>
      </w:r>
      <w:r w:rsidR="00DA21BD">
        <w:t xml:space="preserve">ної </w:t>
      </w:r>
      <w:r>
        <w:t xml:space="preserve">задачі: </w:t>
      </w:r>
      <w:r w:rsidR="00C65FA3" w:rsidRPr="00AF5035">
        <w:rPr>
          <w:position w:val="-6"/>
        </w:rPr>
        <w:object w:dxaOrig="31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56pt;height:14.25pt" o:ole="">
            <v:imagedata r:id="rId10" o:title=""/>
          </v:shape>
          <o:OLEObject Type="Embed" ProgID="Equation.DSMT4" ShapeID="_x0000_i1049" DrawAspect="Content" ObjectID="_1428434991" r:id="rId11"/>
        </w:object>
      </w:r>
      <w:r>
        <w:rPr>
          <w:lang w:val="en-US"/>
        </w:rPr>
        <w:t>.</w:t>
      </w:r>
    </w:p>
    <w:p w:rsidR="0039322E" w:rsidRPr="00135545" w:rsidRDefault="00973BD4" w:rsidP="0039322E">
      <w:pPr>
        <w:pStyle w:val="15"/>
        <w:rPr>
          <w:lang w:val="en-US"/>
        </w:rPr>
      </w:pPr>
      <w:r>
        <w:rPr>
          <w:u w:val="single"/>
        </w:rPr>
        <w:t>Мова програмування</w:t>
      </w:r>
      <w:r w:rsidR="002B3A74">
        <w:rPr>
          <w:lang w:val="en-US"/>
        </w:rPr>
        <w:t>:</w:t>
      </w:r>
      <w:r w:rsidR="00135545">
        <w:t xml:space="preserve"> </w:t>
      </w:r>
      <w:r w:rsidR="005B3B78">
        <w:t>Ада</w:t>
      </w:r>
      <w:r w:rsidR="00135545">
        <w:rPr>
          <w:lang w:val="en-US"/>
        </w:rPr>
        <w:t>.</w:t>
      </w:r>
    </w:p>
    <w:p w:rsidR="0039322E" w:rsidRPr="00DA21BD" w:rsidRDefault="005B3B78" w:rsidP="0039322E">
      <w:pPr>
        <w:pStyle w:val="15"/>
        <w:rPr>
          <w:vanish/>
        </w:rPr>
      </w:pPr>
      <w:r>
        <w:rPr>
          <w:u w:val="single"/>
        </w:rPr>
        <w:t>Механізм</w:t>
      </w:r>
      <w:r w:rsidR="0039322E" w:rsidRPr="00FD5E40">
        <w:rPr>
          <w:u w:val="single"/>
        </w:rPr>
        <w:t xml:space="preserve"> організації взаємодії</w:t>
      </w:r>
      <w:r w:rsidR="000725AA">
        <w:t xml:space="preserve">: </w:t>
      </w:r>
      <w:r>
        <w:t>рандеву</w:t>
      </w:r>
      <w:r w:rsidR="0019575D">
        <w:t>.</w:t>
      </w:r>
    </w:p>
    <w:p w:rsidR="00063C7F" w:rsidRDefault="005A1BF0" w:rsidP="00063C7F">
      <w:pPr>
        <w:pStyle w:val="afc"/>
        <w:keepNext/>
      </w:pPr>
      <w:r>
        <w:object w:dxaOrig="14613" w:dyaOrig="5189">
          <v:shape id="_x0000_i1027" type="#_x0000_t75" style="width:447.75pt;height:159pt" o:ole="">
            <v:imagedata r:id="rId12" o:title=""/>
          </v:shape>
          <o:OLEObject Type="Embed" ProgID="Visio.Drawing.11" ShapeID="_x0000_i1027" DrawAspect="Content" ObjectID="_1428434992" r:id="rId13"/>
        </w:object>
      </w:r>
    </w:p>
    <w:p w:rsidR="00E27FBB" w:rsidRDefault="00063C7F" w:rsidP="00063C7F">
      <w:pPr>
        <w:pStyle w:val="afc"/>
      </w:pPr>
      <w:bookmarkStart w:id="0" w:name="_Ref349283541"/>
      <w:r>
        <w:t xml:space="preserve">Рисунок </w:t>
      </w:r>
      <w:r w:rsidR="002C2314">
        <w:fldChar w:fldCharType="begin"/>
      </w:r>
      <w:r w:rsidR="002C2314">
        <w:instrText xml:space="preserve"> SEQ Рисунок \* ARABIC </w:instrText>
      </w:r>
      <w:r w:rsidR="002C2314">
        <w:fldChar w:fldCharType="separate"/>
      </w:r>
      <w:r w:rsidR="00FF4928">
        <w:rPr>
          <w:noProof/>
        </w:rPr>
        <w:t>1</w:t>
      </w:r>
      <w:r w:rsidR="002C2314">
        <w:rPr>
          <w:noProof/>
        </w:rPr>
        <w:fldChar w:fldCharType="end"/>
      </w:r>
      <w:bookmarkEnd w:id="0"/>
      <w:r w:rsidRPr="00D567F8">
        <w:rPr>
          <w:lang w:val="ru-RU"/>
        </w:rPr>
        <w:t xml:space="preserve"> </w:t>
      </w:r>
      <w:r>
        <w:t>– Структура ПКС</w:t>
      </w:r>
      <w:r w:rsidR="00E53ED5">
        <w:t xml:space="preserve"> з ЛП</w:t>
      </w:r>
    </w:p>
    <w:p w:rsidR="0039322E" w:rsidRDefault="000A4529" w:rsidP="00BA21F7">
      <w:pPr>
        <w:pStyle w:val="af9"/>
        <w:spacing w:before="360"/>
      </w:pPr>
      <w:r>
        <w:t>Виконання роботи</w:t>
      </w:r>
    </w:p>
    <w:p w:rsidR="00297EF1" w:rsidRDefault="00763035" w:rsidP="00763035">
      <w:pPr>
        <w:pStyle w:val="affc"/>
      </w:pPr>
      <w:r>
        <w:t>Етап</w:t>
      </w:r>
      <w:r w:rsidR="00650EDF">
        <w:t> </w:t>
      </w:r>
      <w:r>
        <w:t>1. Побудова паралельного алгоритму</w:t>
      </w:r>
    </w:p>
    <w:p w:rsidR="00725611" w:rsidRPr="00725611" w:rsidRDefault="00C65FA3" w:rsidP="00BD6911">
      <w:pPr>
        <w:pStyle w:val="afe"/>
        <w:rPr>
          <w:lang w:val="en-US"/>
        </w:rPr>
      </w:pPr>
      <w:r w:rsidRPr="005A1BF0">
        <w:rPr>
          <w:position w:val="-12"/>
        </w:rPr>
        <w:object w:dxaOrig="3660" w:dyaOrig="360">
          <v:shape id="_x0000_i1048" type="#_x0000_t75" style="width:181.5pt;height:18.75pt" o:ole="">
            <v:imagedata r:id="rId14" o:title=""/>
          </v:shape>
          <o:OLEObject Type="Embed" ProgID="Equation.DSMT4" ShapeID="_x0000_i1048" DrawAspect="Content" ObjectID="_1428434993" r:id="rId15"/>
        </w:object>
      </w:r>
    </w:p>
    <w:p w:rsidR="00297EF1" w:rsidRDefault="003F1EBF" w:rsidP="003F1EBF">
      <w:pPr>
        <w:pStyle w:val="affc"/>
      </w:pPr>
      <w:r>
        <w:t>Етап 2. Розроблення алгоритмів роботи кожного процесу</w:t>
      </w:r>
    </w:p>
    <w:p w:rsidR="00B55BCC" w:rsidRDefault="00B55BCC" w:rsidP="00353CB1">
      <w:pPr>
        <w:pStyle w:val="affd"/>
      </w:pPr>
      <w:r w:rsidRPr="00C814BE">
        <w:t>Задача T1</w:t>
      </w:r>
    </w:p>
    <w:p w:rsidR="009A6F4B" w:rsidRDefault="0047719C" w:rsidP="0047719C">
      <w:pPr>
        <w:pStyle w:val="a0"/>
      </w:pPr>
      <w:r w:rsidRPr="0047719C">
        <w:rPr>
          <w:rStyle w:val="aa"/>
        </w:rPr>
        <w:t>П</w:t>
      </w:r>
      <w:r w:rsidR="005A1BF0">
        <w:rPr>
          <w:rStyle w:val="aa"/>
        </w:rPr>
        <w:t>рийняти</w:t>
      </w:r>
      <w:r>
        <w:t xml:space="preserve"> </w:t>
      </w:r>
      <w:r w:rsidR="005A1BF0" w:rsidRPr="0047719C">
        <w:rPr>
          <w:position w:val="-12"/>
        </w:rPr>
        <w:object w:dxaOrig="1540" w:dyaOrig="360">
          <v:shape id="_x0000_i1028" type="#_x0000_t75" style="width:76.5pt;height:18.75pt" o:ole="">
            <v:imagedata r:id="rId16" o:title=""/>
          </v:shape>
          <o:OLEObject Type="Embed" ProgID="Equation.DSMT4" ShapeID="_x0000_i1028" DrawAspect="Content" ObjectID="_1428434994" r:id="rId17"/>
        </w:object>
      </w:r>
      <w:r>
        <w:t xml:space="preserve"> </w:t>
      </w:r>
      <w:r w:rsidR="005A1BF0">
        <w:t xml:space="preserve">від </w:t>
      </w:r>
      <w:r>
        <w:t xml:space="preserve">задачі </w:t>
      </w:r>
      <w:r>
        <w:rPr>
          <w:lang w:val="en-US"/>
        </w:rPr>
        <w:t>T2</w:t>
      </w:r>
    </w:p>
    <w:p w:rsidR="005A1BF0" w:rsidRPr="00244EA4" w:rsidRDefault="005A1BF0" w:rsidP="0047719C">
      <w:pPr>
        <w:pStyle w:val="a0"/>
      </w:pPr>
      <w:r>
        <w:rPr>
          <w:rStyle w:val="aa"/>
        </w:rPr>
        <w:t xml:space="preserve">Передати </w:t>
      </w:r>
      <w:r w:rsidRPr="0047719C">
        <w:rPr>
          <w:position w:val="-12"/>
        </w:rPr>
        <w:object w:dxaOrig="1540" w:dyaOrig="360">
          <v:shape id="_x0000_i1030" type="#_x0000_t75" style="width:76.5pt;height:18.75pt" o:ole="">
            <v:imagedata r:id="rId18" o:title=""/>
          </v:shape>
          <o:OLEObject Type="Embed" ProgID="Equation.DSMT4" ShapeID="_x0000_i1030" DrawAspect="Content" ObjectID="_1428434995" r:id="rId19"/>
        </w:object>
      </w:r>
      <w:r>
        <w:rPr>
          <w:position w:val="-12"/>
          <w:lang w:val="en-US"/>
        </w:rPr>
        <w:t xml:space="preserve"> </w:t>
      </w:r>
      <w:r>
        <w:t xml:space="preserve">задачі </w:t>
      </w:r>
      <w:r>
        <w:rPr>
          <w:lang w:val="en-US"/>
        </w:rPr>
        <w:t>T6</w:t>
      </w:r>
    </w:p>
    <w:p w:rsidR="00426FC6" w:rsidRDefault="00244EA4" w:rsidP="00426FC6">
      <w:pPr>
        <w:pStyle w:val="a0"/>
      </w:pPr>
      <w:r w:rsidRPr="00366D62">
        <w:rPr>
          <w:rStyle w:val="aa"/>
        </w:rPr>
        <w:t>Прийняти</w:t>
      </w:r>
      <w:r>
        <w:t xml:space="preserve"> </w:t>
      </w:r>
      <w:r w:rsidR="005A1BF0" w:rsidRPr="0047719C">
        <w:rPr>
          <w:position w:val="-12"/>
        </w:rPr>
        <w:object w:dxaOrig="1120" w:dyaOrig="360">
          <v:shape id="_x0000_i1029" type="#_x0000_t75" style="width:55.5pt;height:18.75pt" o:ole="">
            <v:imagedata r:id="rId20" o:title=""/>
          </v:shape>
          <o:OLEObject Type="Embed" ProgID="Equation.DSMT4" ShapeID="_x0000_i1029" DrawAspect="Content" ObjectID="_1428434996" r:id="rId21"/>
        </w:object>
      </w:r>
      <w:r>
        <w:t xml:space="preserve"> від задачі </w:t>
      </w:r>
      <w:r w:rsidRPr="00033AA7">
        <w:rPr>
          <w:lang w:val="en-US"/>
        </w:rPr>
        <w:t>T</w:t>
      </w:r>
      <w:r w:rsidR="005A1BF0">
        <w:t>6</w:t>
      </w:r>
    </w:p>
    <w:p w:rsidR="000064C2" w:rsidRPr="00E018FF" w:rsidRDefault="000064C2" w:rsidP="0047719C">
      <w:pPr>
        <w:pStyle w:val="a0"/>
      </w:pPr>
      <w:r>
        <w:t xml:space="preserve">Обчислення </w:t>
      </w:r>
      <w:r w:rsidR="00C65FA3" w:rsidRPr="005A1BF0">
        <w:rPr>
          <w:position w:val="-12"/>
        </w:rPr>
        <w:object w:dxaOrig="3660" w:dyaOrig="360">
          <v:shape id="_x0000_i1050" type="#_x0000_t75" style="width:181.5pt;height:18.75pt" o:ole="">
            <v:imagedata r:id="rId22" o:title=""/>
          </v:shape>
          <o:OLEObject Type="Embed" ProgID="Equation.DSMT4" ShapeID="_x0000_i1050" DrawAspect="Content" ObjectID="_1428434997" r:id="rId23"/>
        </w:object>
      </w:r>
    </w:p>
    <w:p w:rsidR="00E018FF" w:rsidRPr="00426FC6" w:rsidRDefault="006D0A8A" w:rsidP="0047719C">
      <w:pPr>
        <w:pStyle w:val="a0"/>
      </w:pPr>
      <w:r w:rsidRPr="0047719C">
        <w:rPr>
          <w:rStyle w:val="aa"/>
        </w:rPr>
        <w:t>П</w:t>
      </w:r>
      <w:r w:rsidR="00426FC6">
        <w:rPr>
          <w:rStyle w:val="aa"/>
        </w:rPr>
        <w:t>рийняти</w:t>
      </w:r>
      <w:r>
        <w:t xml:space="preserve"> результат </w:t>
      </w:r>
      <w:r w:rsidR="00426FC6" w:rsidRPr="0047719C">
        <w:rPr>
          <w:position w:val="-12"/>
        </w:rPr>
        <w:object w:dxaOrig="620" w:dyaOrig="360">
          <v:shape id="_x0000_i1031" type="#_x0000_t75" style="width:30.75pt;height:18.75pt" o:ole="">
            <v:imagedata r:id="rId24" o:title=""/>
          </v:shape>
          <o:OLEObject Type="Embed" ProgID="Equation.DSMT4" ShapeID="_x0000_i1031" DrawAspect="Content" ObjectID="_1428434998" r:id="rId25"/>
        </w:object>
      </w:r>
      <w:r>
        <w:t xml:space="preserve"> </w:t>
      </w:r>
      <w:r w:rsidR="00426FC6">
        <w:t xml:space="preserve">від </w:t>
      </w:r>
      <w:r>
        <w:t xml:space="preserve">задачі </w:t>
      </w:r>
      <w:r w:rsidRPr="00810E76">
        <w:rPr>
          <w:lang w:val="en-US"/>
        </w:rPr>
        <w:t>T</w:t>
      </w:r>
      <w:r w:rsidR="00426FC6">
        <w:rPr>
          <w:lang w:val="ru-RU"/>
        </w:rPr>
        <w:t>6</w:t>
      </w:r>
    </w:p>
    <w:p w:rsidR="00426FC6" w:rsidRDefault="00426FC6" w:rsidP="00426FC6">
      <w:pPr>
        <w:pStyle w:val="a0"/>
      </w:pPr>
      <w:r w:rsidRPr="0047719C">
        <w:rPr>
          <w:rStyle w:val="aa"/>
        </w:rPr>
        <w:t>П</w:t>
      </w:r>
      <w:r>
        <w:rPr>
          <w:rStyle w:val="aa"/>
        </w:rPr>
        <w:t>е</w:t>
      </w:r>
      <w:r>
        <w:rPr>
          <w:rStyle w:val="aa"/>
        </w:rPr>
        <w:t>р</w:t>
      </w:r>
      <w:r>
        <w:rPr>
          <w:rStyle w:val="aa"/>
        </w:rPr>
        <w:t>едати</w:t>
      </w:r>
      <w:r>
        <w:t xml:space="preserve"> результат </w:t>
      </w:r>
      <w:r w:rsidRPr="0047719C">
        <w:rPr>
          <w:position w:val="-12"/>
        </w:rPr>
        <w:object w:dxaOrig="600" w:dyaOrig="360">
          <v:shape id="_x0000_i1032" type="#_x0000_t75" style="width:30pt;height:18.75pt" o:ole="">
            <v:imagedata r:id="rId26" o:title=""/>
          </v:shape>
          <o:OLEObject Type="Embed" ProgID="Equation.DSMT4" ShapeID="_x0000_i1032" DrawAspect="Content" ObjectID="_1428434999" r:id="rId27"/>
        </w:object>
      </w:r>
      <w:r>
        <w:t xml:space="preserve"> задачі </w:t>
      </w:r>
      <w:r w:rsidRPr="00810E76">
        <w:rPr>
          <w:lang w:val="en-US"/>
        </w:rPr>
        <w:t>T</w:t>
      </w:r>
      <w:r>
        <w:rPr>
          <w:lang w:val="ru-RU"/>
        </w:rPr>
        <w:t>2</w:t>
      </w:r>
    </w:p>
    <w:p w:rsidR="0047719C" w:rsidRDefault="0047719C" w:rsidP="0047719C">
      <w:pPr>
        <w:pStyle w:val="affd"/>
      </w:pPr>
      <w:r>
        <w:t xml:space="preserve">Задача </w:t>
      </w:r>
      <w:r>
        <w:rPr>
          <w:lang w:val="en-US"/>
        </w:rPr>
        <w:t>T2</w:t>
      </w:r>
    </w:p>
    <w:p w:rsidR="00366D62" w:rsidRDefault="00426FC6" w:rsidP="00A458BB">
      <w:pPr>
        <w:pStyle w:val="a0"/>
        <w:numPr>
          <w:ilvl w:val="0"/>
          <w:numId w:val="33"/>
        </w:numPr>
      </w:pPr>
      <w:r>
        <w:rPr>
          <w:rStyle w:val="aa"/>
        </w:rPr>
        <w:t>Введення</w:t>
      </w:r>
      <w:r w:rsidR="00366D62">
        <w:t xml:space="preserve"> </w:t>
      </w:r>
      <w:r w:rsidRPr="00426FC6">
        <w:rPr>
          <w:position w:val="-10"/>
        </w:rPr>
        <w:object w:dxaOrig="1340" w:dyaOrig="320">
          <v:shape id="_x0000_i1033" type="#_x0000_t75" style="width:66.75pt;height:16.5pt" o:ole="">
            <v:imagedata r:id="rId28" o:title=""/>
          </v:shape>
          <o:OLEObject Type="Embed" ProgID="Equation.DSMT4" ShapeID="_x0000_i1033" DrawAspect="Content" ObjectID="_1428435000" r:id="rId29"/>
        </w:object>
      </w:r>
      <w:r w:rsidR="00366D62">
        <w:t xml:space="preserve"> </w:t>
      </w:r>
    </w:p>
    <w:p w:rsidR="006F0B3B" w:rsidRDefault="006F0B3B" w:rsidP="00A458BB">
      <w:pPr>
        <w:pStyle w:val="a0"/>
      </w:pPr>
      <w:r w:rsidRPr="001908BE">
        <w:rPr>
          <w:rStyle w:val="aa"/>
        </w:rPr>
        <w:t>Передати</w:t>
      </w:r>
      <w:r>
        <w:t xml:space="preserve"> </w:t>
      </w:r>
      <w:r w:rsidR="00426FC6" w:rsidRPr="0047719C">
        <w:rPr>
          <w:position w:val="-12"/>
        </w:rPr>
        <w:object w:dxaOrig="1540" w:dyaOrig="360">
          <v:shape id="_x0000_i1034" type="#_x0000_t75" style="width:76.5pt;height:18.75pt" o:ole="">
            <v:imagedata r:id="rId30" o:title=""/>
          </v:shape>
          <o:OLEObject Type="Embed" ProgID="Equation.DSMT4" ShapeID="_x0000_i1034" DrawAspect="Content" ObjectID="_1428435001" r:id="rId31"/>
        </w:object>
      </w:r>
      <w:r>
        <w:t xml:space="preserve"> задачі </w:t>
      </w:r>
      <w:r>
        <w:rPr>
          <w:lang w:val="en-US"/>
        </w:rPr>
        <w:t>T</w:t>
      </w:r>
      <w:r w:rsidR="00426FC6">
        <w:t>1</w:t>
      </w:r>
    </w:p>
    <w:p w:rsidR="00E05748" w:rsidRPr="0047719C" w:rsidRDefault="00E05748" w:rsidP="00E05748">
      <w:pPr>
        <w:pStyle w:val="a0"/>
      </w:pPr>
      <w:r w:rsidRPr="001908BE">
        <w:rPr>
          <w:rStyle w:val="aa"/>
        </w:rPr>
        <w:t>Передати</w:t>
      </w:r>
      <w:r>
        <w:t xml:space="preserve"> </w:t>
      </w:r>
      <w:r w:rsidRPr="0047719C">
        <w:rPr>
          <w:position w:val="-12"/>
        </w:rPr>
        <w:object w:dxaOrig="1540" w:dyaOrig="360">
          <v:shape id="_x0000_i1035" type="#_x0000_t75" style="width:76.5pt;height:18.75pt" o:ole="">
            <v:imagedata r:id="rId32" o:title=""/>
          </v:shape>
          <o:OLEObject Type="Embed" ProgID="Equation.DSMT4" ShapeID="_x0000_i1035" DrawAspect="Content" ObjectID="_1428435002" r:id="rId33"/>
        </w:object>
      </w:r>
      <w:r>
        <w:t xml:space="preserve"> задачі </w:t>
      </w:r>
      <w:r>
        <w:rPr>
          <w:lang w:val="en-US"/>
        </w:rPr>
        <w:t>T</w:t>
      </w:r>
      <w:r>
        <w:t>3</w:t>
      </w:r>
    </w:p>
    <w:p w:rsidR="00A458BB" w:rsidRDefault="00A458BB" w:rsidP="00A458BB">
      <w:pPr>
        <w:pStyle w:val="a0"/>
      </w:pPr>
      <w:r w:rsidRPr="00366D62">
        <w:rPr>
          <w:rStyle w:val="aa"/>
        </w:rPr>
        <w:t>Прийняти</w:t>
      </w:r>
      <w:r>
        <w:t xml:space="preserve"> </w:t>
      </w:r>
      <w:r w:rsidR="00E05748" w:rsidRPr="0047719C">
        <w:rPr>
          <w:position w:val="-12"/>
        </w:rPr>
        <w:object w:dxaOrig="1140" w:dyaOrig="360">
          <v:shape id="_x0000_i1036" type="#_x0000_t75" style="width:56.25pt;height:18.75pt" o:ole="">
            <v:imagedata r:id="rId34" o:title=""/>
          </v:shape>
          <o:OLEObject Type="Embed" ProgID="Equation.DSMT4" ShapeID="_x0000_i1036" DrawAspect="Content" ObjectID="_1428435003" r:id="rId35"/>
        </w:object>
      </w:r>
      <w:r>
        <w:t xml:space="preserve"> від задачі </w:t>
      </w:r>
      <w:r>
        <w:rPr>
          <w:lang w:val="en-US"/>
        </w:rPr>
        <w:t>T3</w:t>
      </w:r>
    </w:p>
    <w:p w:rsidR="00475FD4" w:rsidRDefault="00475FD4" w:rsidP="00475FD4">
      <w:pPr>
        <w:pStyle w:val="a0"/>
      </w:pPr>
      <w:r>
        <w:t xml:space="preserve">Обчислення </w:t>
      </w:r>
      <w:r w:rsidR="004761CE" w:rsidRPr="005A1BF0">
        <w:rPr>
          <w:position w:val="-12"/>
        </w:rPr>
        <w:object w:dxaOrig="3480" w:dyaOrig="360">
          <v:shape id="_x0000_i1037" type="#_x0000_t75" style="width:172.5pt;height:18.75pt" o:ole="">
            <v:imagedata r:id="rId36" o:title=""/>
          </v:shape>
          <o:OLEObject Type="Embed" ProgID="Equation.DSMT4" ShapeID="_x0000_i1037" DrawAspect="Content" ObjectID="_1428435004" r:id="rId37"/>
        </w:object>
      </w:r>
    </w:p>
    <w:p w:rsidR="00B6347D" w:rsidRDefault="00B6347D" w:rsidP="00B6347D">
      <w:pPr>
        <w:pStyle w:val="a0"/>
      </w:pPr>
      <w:r w:rsidRPr="00366D62">
        <w:rPr>
          <w:rStyle w:val="aa"/>
        </w:rPr>
        <w:t>Прийняти</w:t>
      </w:r>
      <w:r>
        <w:t xml:space="preserve"> результат </w:t>
      </w:r>
      <w:r w:rsidR="004761CE" w:rsidRPr="0047719C">
        <w:rPr>
          <w:position w:val="-12"/>
        </w:rPr>
        <w:object w:dxaOrig="600" w:dyaOrig="360">
          <v:shape id="_x0000_i1038" type="#_x0000_t75" style="width:30pt;height:18.75pt" o:ole="">
            <v:imagedata r:id="rId38" o:title=""/>
          </v:shape>
          <o:OLEObject Type="Embed" ProgID="Equation.DSMT4" ShapeID="_x0000_i1038" DrawAspect="Content" ObjectID="_1428435005" r:id="rId39"/>
        </w:object>
      </w:r>
      <w:r>
        <w:t xml:space="preserve"> від задачі </w:t>
      </w:r>
      <w:r>
        <w:rPr>
          <w:lang w:val="en-US"/>
        </w:rPr>
        <w:t>T</w:t>
      </w:r>
      <w:r>
        <w:t>1</w:t>
      </w:r>
    </w:p>
    <w:p w:rsidR="00475FD4" w:rsidRDefault="004761CE" w:rsidP="00366D62">
      <w:pPr>
        <w:pStyle w:val="a0"/>
      </w:pPr>
      <w:r>
        <w:rPr>
          <w:rStyle w:val="aa"/>
        </w:rPr>
        <w:lastRenderedPageBreak/>
        <w:t>Прийняти</w:t>
      </w:r>
      <w:r w:rsidR="00127555">
        <w:t xml:space="preserve"> результат </w:t>
      </w:r>
      <w:r w:rsidRPr="0047719C">
        <w:rPr>
          <w:position w:val="-12"/>
        </w:rPr>
        <w:object w:dxaOrig="620" w:dyaOrig="360">
          <v:shape id="_x0000_i1039" type="#_x0000_t75" style="width:31.5pt;height:18.75pt" o:ole="">
            <v:imagedata r:id="rId40" o:title=""/>
          </v:shape>
          <o:OLEObject Type="Embed" ProgID="Equation.DSMT4" ShapeID="_x0000_i1039" DrawAspect="Content" ObjectID="_1428435006" r:id="rId41"/>
        </w:object>
      </w:r>
      <w:r w:rsidR="00127555">
        <w:t xml:space="preserve"> </w:t>
      </w:r>
      <w:r>
        <w:t xml:space="preserve">від </w:t>
      </w:r>
      <w:r w:rsidR="00127555">
        <w:t xml:space="preserve">задачі </w:t>
      </w:r>
      <w:r w:rsidR="00127555" w:rsidRPr="00810E76">
        <w:rPr>
          <w:lang w:val="en-US"/>
        </w:rPr>
        <w:t>T</w:t>
      </w:r>
      <w:r w:rsidR="00127555">
        <w:t>3</w:t>
      </w:r>
    </w:p>
    <w:p w:rsidR="004761CE" w:rsidRPr="00366D62" w:rsidRDefault="004761CE" w:rsidP="00366D62">
      <w:pPr>
        <w:pStyle w:val="a0"/>
      </w:pPr>
      <w:r w:rsidRPr="004761CE">
        <w:rPr>
          <w:b/>
        </w:rPr>
        <w:t>Виведення</w:t>
      </w:r>
      <w:r>
        <w:t xml:space="preserve"> результату </w:t>
      </w:r>
      <w:r w:rsidRPr="004761CE">
        <w:rPr>
          <w:position w:val="-4"/>
        </w:rPr>
        <w:object w:dxaOrig="420" w:dyaOrig="260">
          <v:shape id="_x0000_i1040" type="#_x0000_t75" style="width:21pt;height:13.5pt" o:ole="">
            <v:imagedata r:id="rId42" o:title=""/>
          </v:shape>
          <o:OLEObject Type="Embed" ProgID="Equation.DSMT4" ShapeID="_x0000_i1040" DrawAspect="Content" ObjectID="_1428435007" r:id="rId43"/>
        </w:object>
      </w:r>
    </w:p>
    <w:p w:rsidR="0047719C" w:rsidRDefault="0047719C" w:rsidP="0047719C">
      <w:pPr>
        <w:pStyle w:val="affd"/>
      </w:pPr>
      <w:r>
        <w:t xml:space="preserve">Задача </w:t>
      </w:r>
      <w:r>
        <w:rPr>
          <w:lang w:val="en-US"/>
        </w:rPr>
        <w:t>T</w:t>
      </w:r>
      <w:r>
        <w:t>3</w:t>
      </w:r>
    </w:p>
    <w:p w:rsidR="006F0B3B" w:rsidRDefault="006F0B3B" w:rsidP="007B6893">
      <w:pPr>
        <w:pStyle w:val="a0"/>
        <w:numPr>
          <w:ilvl w:val="0"/>
          <w:numId w:val="32"/>
        </w:numPr>
      </w:pPr>
      <w:r w:rsidRPr="00366D62">
        <w:rPr>
          <w:rStyle w:val="aa"/>
        </w:rPr>
        <w:t>Прийняти</w:t>
      </w:r>
      <w:r>
        <w:t xml:space="preserve"> </w:t>
      </w:r>
      <w:r w:rsidR="00147703" w:rsidRPr="0047719C">
        <w:rPr>
          <w:position w:val="-12"/>
        </w:rPr>
        <w:object w:dxaOrig="1540" w:dyaOrig="360">
          <v:shape id="_x0000_i1041" type="#_x0000_t75" style="width:76.5pt;height:18.75pt" o:ole="">
            <v:imagedata r:id="rId32" o:title=""/>
          </v:shape>
          <o:OLEObject Type="Embed" ProgID="Equation.DSMT4" ShapeID="_x0000_i1041" DrawAspect="Content" ObjectID="_1428435008" r:id="rId44"/>
        </w:object>
      </w:r>
      <w:r>
        <w:t xml:space="preserve"> від задачі </w:t>
      </w:r>
      <w:r w:rsidR="005707DD" w:rsidRPr="007B6893">
        <w:rPr>
          <w:lang w:val="en-US"/>
        </w:rPr>
        <w:t>T</w:t>
      </w:r>
      <w:r w:rsidR="005707DD">
        <w:t>2</w:t>
      </w:r>
    </w:p>
    <w:p w:rsidR="00147703" w:rsidRDefault="00147703" w:rsidP="007B6893">
      <w:pPr>
        <w:pStyle w:val="a0"/>
        <w:numPr>
          <w:ilvl w:val="0"/>
          <w:numId w:val="32"/>
        </w:numPr>
      </w:pPr>
      <w:r w:rsidRPr="001908BE">
        <w:rPr>
          <w:rStyle w:val="aa"/>
        </w:rPr>
        <w:t>Передати</w:t>
      </w:r>
      <w:r>
        <w:rPr>
          <w:rStyle w:val="aa"/>
        </w:rPr>
        <w:t xml:space="preserve"> </w:t>
      </w:r>
      <w:r w:rsidRPr="0047719C">
        <w:rPr>
          <w:position w:val="-12"/>
        </w:rPr>
        <w:object w:dxaOrig="1460" w:dyaOrig="360">
          <v:shape id="_x0000_i1042" type="#_x0000_t75" style="width:72.75pt;height:18.75pt" o:ole="">
            <v:imagedata r:id="rId45" o:title=""/>
          </v:shape>
          <o:OLEObject Type="Embed" ProgID="Equation.DSMT4" ShapeID="_x0000_i1042" DrawAspect="Content" ObjectID="_1428435009" r:id="rId46"/>
        </w:object>
      </w:r>
      <w:r>
        <w:rPr>
          <w:position w:val="-12"/>
        </w:rPr>
        <w:t xml:space="preserve"> </w:t>
      </w:r>
      <w:r>
        <w:t xml:space="preserve">задачі </w:t>
      </w:r>
      <w:r>
        <w:rPr>
          <w:lang w:val="en-US"/>
        </w:rPr>
        <w:t>T</w:t>
      </w:r>
      <w:r>
        <w:t>4</w:t>
      </w:r>
    </w:p>
    <w:p w:rsidR="0049027A" w:rsidRDefault="0049027A" w:rsidP="0049027A">
      <w:pPr>
        <w:pStyle w:val="a0"/>
        <w:numPr>
          <w:ilvl w:val="0"/>
          <w:numId w:val="32"/>
        </w:numPr>
      </w:pPr>
      <w:r w:rsidRPr="00366D62">
        <w:rPr>
          <w:rStyle w:val="aa"/>
        </w:rPr>
        <w:t>Прийняти</w:t>
      </w:r>
      <w:r>
        <w:t xml:space="preserve"> </w:t>
      </w:r>
      <w:r w:rsidR="00C65FA3" w:rsidRPr="0047719C">
        <w:rPr>
          <w:position w:val="-12"/>
        </w:rPr>
        <w:object w:dxaOrig="1300" w:dyaOrig="360">
          <v:shape id="_x0000_i1043" type="#_x0000_t75" style="width:64.5pt;height:18.75pt" o:ole="">
            <v:imagedata r:id="rId47" o:title=""/>
          </v:shape>
          <o:OLEObject Type="Embed" ProgID="Equation.DSMT4" ShapeID="_x0000_i1043" DrawAspect="Content" ObjectID="_1428435010" r:id="rId48"/>
        </w:object>
      </w:r>
      <w:r>
        <w:t xml:space="preserve"> від задачі </w:t>
      </w:r>
      <w:r w:rsidRPr="007B6893">
        <w:rPr>
          <w:lang w:val="en-US"/>
        </w:rPr>
        <w:t>T</w:t>
      </w:r>
      <w:r w:rsidR="00C65FA3">
        <w:t>4</w:t>
      </w:r>
    </w:p>
    <w:p w:rsidR="003F1A5D" w:rsidRPr="0047719C" w:rsidRDefault="003F1A5D" w:rsidP="00A458BB">
      <w:pPr>
        <w:pStyle w:val="a0"/>
      </w:pPr>
      <w:r w:rsidRPr="001908BE">
        <w:rPr>
          <w:rStyle w:val="aa"/>
        </w:rPr>
        <w:t>Передати</w:t>
      </w:r>
      <w:r>
        <w:t xml:space="preserve"> </w:t>
      </w:r>
      <w:r w:rsidR="00C65FA3" w:rsidRPr="0047719C">
        <w:rPr>
          <w:position w:val="-12"/>
        </w:rPr>
        <w:object w:dxaOrig="1140" w:dyaOrig="360">
          <v:shape id="_x0000_i1044" type="#_x0000_t75" style="width:56.25pt;height:18.75pt" o:ole="">
            <v:imagedata r:id="rId49" o:title=""/>
          </v:shape>
          <o:OLEObject Type="Embed" ProgID="Equation.DSMT4" ShapeID="_x0000_i1044" DrawAspect="Content" ObjectID="_1428435011" r:id="rId50"/>
        </w:object>
      </w:r>
      <w:r>
        <w:t xml:space="preserve"> задачі </w:t>
      </w:r>
      <w:r>
        <w:rPr>
          <w:lang w:val="en-US"/>
        </w:rPr>
        <w:t>T</w:t>
      </w:r>
      <w:r w:rsidR="00C65FA3">
        <w:t>2</w:t>
      </w:r>
    </w:p>
    <w:p w:rsidR="00475FD4" w:rsidRDefault="00475FD4" w:rsidP="00475FD4">
      <w:pPr>
        <w:pStyle w:val="a0"/>
      </w:pPr>
      <w:r>
        <w:t xml:space="preserve">Обчислення </w:t>
      </w:r>
      <w:r w:rsidR="00C65FA3" w:rsidRPr="005A1BF0">
        <w:rPr>
          <w:position w:val="-12"/>
        </w:rPr>
        <w:object w:dxaOrig="3660" w:dyaOrig="360">
          <v:shape id="_x0000_i1047" type="#_x0000_t75" style="width:181.5pt;height:18.75pt" o:ole="">
            <v:imagedata r:id="rId51" o:title=""/>
          </v:shape>
          <o:OLEObject Type="Embed" ProgID="Equation.DSMT4" ShapeID="_x0000_i1047" DrawAspect="Content" ObjectID="_1428435012" r:id="rId52"/>
        </w:object>
      </w:r>
    </w:p>
    <w:p w:rsidR="00C3570B" w:rsidRDefault="00C3570B" w:rsidP="00C3570B">
      <w:pPr>
        <w:pStyle w:val="a0"/>
      </w:pPr>
      <w:r w:rsidRPr="00366D62">
        <w:rPr>
          <w:rStyle w:val="aa"/>
        </w:rPr>
        <w:t>Прийняти</w:t>
      </w:r>
      <w:r>
        <w:t xml:space="preserve"> результат </w:t>
      </w:r>
      <w:r w:rsidR="00C65FA3" w:rsidRPr="0047719C">
        <w:rPr>
          <w:position w:val="-12"/>
        </w:rPr>
        <w:object w:dxaOrig="540" w:dyaOrig="360">
          <v:shape id="_x0000_i1045" type="#_x0000_t75" style="width:27.75pt;height:18.75pt" o:ole="">
            <v:imagedata r:id="rId53" o:title=""/>
          </v:shape>
          <o:OLEObject Type="Embed" ProgID="Equation.DSMT4" ShapeID="_x0000_i1045" DrawAspect="Content" ObjectID="_1428435013" r:id="rId54"/>
        </w:object>
      </w:r>
      <w:r>
        <w:t xml:space="preserve"> від задачі </w:t>
      </w:r>
      <w:r>
        <w:rPr>
          <w:lang w:val="en-US"/>
        </w:rPr>
        <w:t>T</w:t>
      </w:r>
      <w:r>
        <w:t>4</w:t>
      </w:r>
    </w:p>
    <w:p w:rsidR="00475FD4" w:rsidRPr="00366D62" w:rsidRDefault="00350F85" w:rsidP="007B6893">
      <w:pPr>
        <w:pStyle w:val="a0"/>
        <w:numPr>
          <w:ilvl w:val="0"/>
          <w:numId w:val="32"/>
        </w:numPr>
      </w:pPr>
      <w:r w:rsidRPr="0047719C">
        <w:rPr>
          <w:rStyle w:val="aa"/>
        </w:rPr>
        <w:t>Передати</w:t>
      </w:r>
      <w:r>
        <w:t xml:space="preserve"> результат </w:t>
      </w:r>
      <w:r w:rsidR="00C65FA3" w:rsidRPr="0047719C">
        <w:rPr>
          <w:position w:val="-12"/>
        </w:rPr>
        <w:object w:dxaOrig="620" w:dyaOrig="360">
          <v:shape id="_x0000_i1046" type="#_x0000_t75" style="width:31.5pt;height:18.75pt" o:ole="">
            <v:imagedata r:id="rId55" o:title=""/>
          </v:shape>
          <o:OLEObject Type="Embed" ProgID="Equation.DSMT4" ShapeID="_x0000_i1046" DrawAspect="Content" ObjectID="_1428435014" r:id="rId56"/>
        </w:object>
      </w:r>
      <w:r>
        <w:t xml:space="preserve"> задачі </w:t>
      </w:r>
      <w:r w:rsidRPr="002178A6">
        <w:rPr>
          <w:lang w:val="en-US"/>
        </w:rPr>
        <w:t>T</w:t>
      </w:r>
      <w:r w:rsidR="00C65FA3">
        <w:t>2</w:t>
      </w:r>
      <w:r w:rsidR="0074176D">
        <w:rPr>
          <w:lang w:val="en-US"/>
        </w:rPr>
        <w:t xml:space="preserve"> </w:t>
      </w:r>
    </w:p>
    <w:p w:rsidR="0047719C" w:rsidRDefault="0047719C" w:rsidP="0047719C">
      <w:pPr>
        <w:pStyle w:val="affd"/>
      </w:pPr>
      <w:r>
        <w:t xml:space="preserve">Задача </w:t>
      </w:r>
      <w:r>
        <w:rPr>
          <w:lang w:val="en-US"/>
        </w:rPr>
        <w:t>T</w:t>
      </w:r>
      <w:r>
        <w:t>4</w:t>
      </w:r>
    </w:p>
    <w:p w:rsidR="00330923" w:rsidRDefault="006C5090" w:rsidP="00DC73C9">
      <w:pPr>
        <w:pStyle w:val="a0"/>
        <w:numPr>
          <w:ilvl w:val="0"/>
          <w:numId w:val="29"/>
        </w:numPr>
      </w:pPr>
      <w:r>
        <w:rPr>
          <w:rStyle w:val="aa"/>
        </w:rPr>
        <w:t>Введення</w:t>
      </w:r>
      <w:r w:rsidR="00EB4428">
        <w:t xml:space="preserve"> </w:t>
      </w:r>
      <w:r w:rsidRPr="006C5090">
        <w:rPr>
          <w:position w:val="-10"/>
        </w:rPr>
        <w:object w:dxaOrig="920" w:dyaOrig="320">
          <v:shape id="_x0000_i1051" type="#_x0000_t75" style="width:45.75pt;height:16.5pt" o:ole="">
            <v:imagedata r:id="rId57" o:title=""/>
          </v:shape>
          <o:OLEObject Type="Embed" ProgID="Equation.DSMT4" ShapeID="_x0000_i1051" DrawAspect="Content" ObjectID="_1428435015" r:id="rId58"/>
        </w:object>
      </w:r>
      <w:r w:rsidR="00EB4428">
        <w:t xml:space="preserve"> </w:t>
      </w:r>
    </w:p>
    <w:p w:rsidR="00CF0624" w:rsidRDefault="00330923" w:rsidP="00DC73C9">
      <w:pPr>
        <w:pStyle w:val="a0"/>
        <w:numPr>
          <w:ilvl w:val="0"/>
          <w:numId w:val="29"/>
        </w:numPr>
      </w:pPr>
      <w:r>
        <w:rPr>
          <w:rStyle w:val="aa"/>
        </w:rPr>
        <w:t>Прийняти</w:t>
      </w:r>
      <w:r w:rsidR="00244EA4">
        <w:t xml:space="preserve"> </w:t>
      </w:r>
      <w:r w:rsidRPr="0047719C">
        <w:rPr>
          <w:position w:val="-12"/>
        </w:rPr>
        <w:object w:dxaOrig="1460" w:dyaOrig="360">
          <v:shape id="_x0000_i1052" type="#_x0000_t75" style="width:72.75pt;height:18.75pt" o:ole="">
            <v:imagedata r:id="rId45" o:title=""/>
          </v:shape>
          <o:OLEObject Type="Embed" ProgID="Equation.DSMT4" ShapeID="_x0000_i1052" DrawAspect="Content" ObjectID="_1428435016" r:id="rId59"/>
        </w:object>
      </w:r>
      <w:r>
        <w:rPr>
          <w:position w:val="-12"/>
        </w:rPr>
        <w:t xml:space="preserve"> </w:t>
      </w:r>
      <w:r>
        <w:t xml:space="preserve">від </w:t>
      </w:r>
      <w:r w:rsidR="00244EA4">
        <w:t xml:space="preserve">задачі </w:t>
      </w:r>
      <w:r>
        <w:rPr>
          <w:lang w:val="en-US"/>
        </w:rPr>
        <w:t>T</w:t>
      </w:r>
      <w:r>
        <w:t>3</w:t>
      </w:r>
    </w:p>
    <w:p w:rsidR="00330923" w:rsidRDefault="00330923" w:rsidP="00330923">
      <w:pPr>
        <w:pStyle w:val="a0"/>
        <w:numPr>
          <w:ilvl w:val="0"/>
          <w:numId w:val="29"/>
        </w:numPr>
      </w:pPr>
      <w:r>
        <w:rPr>
          <w:rStyle w:val="aa"/>
        </w:rPr>
        <w:t xml:space="preserve">Передати </w:t>
      </w:r>
      <w:r w:rsidRPr="0047719C">
        <w:rPr>
          <w:position w:val="-12"/>
        </w:rPr>
        <w:object w:dxaOrig="1300" w:dyaOrig="360">
          <v:shape id="_x0000_i1055" type="#_x0000_t75" style="width:64.5pt;height:18.75pt" o:ole="">
            <v:imagedata r:id="rId60" o:title=""/>
          </v:shape>
          <o:OLEObject Type="Embed" ProgID="Equation.DSMT4" ShapeID="_x0000_i1055" DrawAspect="Content" ObjectID="_1428435017" r:id="rId61"/>
        </w:object>
      </w:r>
      <w:r>
        <w:rPr>
          <w:position w:val="-12"/>
        </w:rPr>
        <w:t xml:space="preserve"> </w:t>
      </w:r>
      <w:r>
        <w:t xml:space="preserve">задачі </w:t>
      </w:r>
      <w:r>
        <w:rPr>
          <w:lang w:val="en-US"/>
        </w:rPr>
        <w:t>T</w:t>
      </w:r>
      <w:r>
        <w:t>3</w:t>
      </w:r>
    </w:p>
    <w:p w:rsidR="00330923" w:rsidRPr="00475FD4" w:rsidRDefault="00330923" w:rsidP="00DC73C9">
      <w:pPr>
        <w:pStyle w:val="a0"/>
        <w:numPr>
          <w:ilvl w:val="0"/>
          <w:numId w:val="29"/>
        </w:numPr>
      </w:pPr>
      <w:r>
        <w:rPr>
          <w:rStyle w:val="aa"/>
        </w:rPr>
        <w:t xml:space="preserve">Передати </w:t>
      </w:r>
      <w:r w:rsidRPr="0047719C">
        <w:rPr>
          <w:position w:val="-12"/>
        </w:rPr>
        <w:object w:dxaOrig="1280" w:dyaOrig="360">
          <v:shape id="_x0000_i1053" type="#_x0000_t75" style="width:63.75pt;height:18.75pt" o:ole="">
            <v:imagedata r:id="rId62" o:title=""/>
          </v:shape>
          <o:OLEObject Type="Embed" ProgID="Equation.DSMT4" ShapeID="_x0000_i1053" DrawAspect="Content" ObjectID="_1428435018" r:id="rId63"/>
        </w:object>
      </w:r>
      <w:r>
        <w:rPr>
          <w:position w:val="-12"/>
        </w:rPr>
        <w:t xml:space="preserve"> </w:t>
      </w:r>
      <w:r>
        <w:t xml:space="preserve">задачі </w:t>
      </w:r>
      <w:r>
        <w:rPr>
          <w:lang w:val="en-US"/>
        </w:rPr>
        <w:t>T</w:t>
      </w:r>
      <w:r>
        <w:t>5</w:t>
      </w:r>
    </w:p>
    <w:p w:rsidR="00475FD4" w:rsidRDefault="00475FD4" w:rsidP="00475FD4">
      <w:pPr>
        <w:pStyle w:val="a0"/>
      </w:pPr>
      <w:r>
        <w:t xml:space="preserve">Обчислення </w:t>
      </w:r>
      <w:r w:rsidR="00330923" w:rsidRPr="005A1BF0">
        <w:rPr>
          <w:position w:val="-12"/>
        </w:rPr>
        <w:object w:dxaOrig="3660" w:dyaOrig="360">
          <v:shape id="_x0000_i1054" type="#_x0000_t75" style="width:181.5pt;height:18.75pt" o:ole="">
            <v:imagedata r:id="rId51" o:title=""/>
          </v:shape>
          <o:OLEObject Type="Embed" ProgID="Equation.DSMT4" ShapeID="_x0000_i1054" DrawAspect="Content" ObjectID="_1428435019" r:id="rId64"/>
        </w:object>
      </w:r>
    </w:p>
    <w:p w:rsidR="00C3570B" w:rsidRPr="00244EA4" w:rsidRDefault="00C3570B" w:rsidP="00C3570B">
      <w:pPr>
        <w:pStyle w:val="a0"/>
      </w:pPr>
      <w:r w:rsidRPr="0047719C">
        <w:rPr>
          <w:rStyle w:val="aa"/>
        </w:rPr>
        <w:t>Передати</w:t>
      </w:r>
      <w:r>
        <w:t xml:space="preserve"> результат </w:t>
      </w:r>
      <w:r w:rsidR="00F06008" w:rsidRPr="0047719C">
        <w:rPr>
          <w:position w:val="-12"/>
        </w:rPr>
        <w:object w:dxaOrig="540" w:dyaOrig="360">
          <v:shape id="_x0000_i1059" type="#_x0000_t75" style="width:27.75pt;height:18.75pt" o:ole="">
            <v:imagedata r:id="rId65" o:title=""/>
          </v:shape>
          <o:OLEObject Type="Embed" ProgID="Equation.DSMT4" ShapeID="_x0000_i1059" DrawAspect="Content" ObjectID="_1428435020" r:id="rId66"/>
        </w:object>
      </w:r>
      <w:r>
        <w:t xml:space="preserve"> задачі </w:t>
      </w:r>
      <w:r>
        <w:rPr>
          <w:lang w:val="en-US"/>
        </w:rPr>
        <w:t>T</w:t>
      </w:r>
      <w:r>
        <w:t>3</w:t>
      </w:r>
    </w:p>
    <w:p w:rsidR="0047719C" w:rsidRDefault="0047719C" w:rsidP="0047719C">
      <w:pPr>
        <w:pStyle w:val="affd"/>
      </w:pPr>
      <w:r>
        <w:t xml:space="preserve">Задача </w:t>
      </w:r>
      <w:r>
        <w:rPr>
          <w:lang w:val="en-US"/>
        </w:rPr>
        <w:t>T</w:t>
      </w:r>
      <w:r>
        <w:t>5</w:t>
      </w:r>
    </w:p>
    <w:p w:rsidR="00CF0624" w:rsidRPr="00C921CD" w:rsidRDefault="001908BE" w:rsidP="00C855AB">
      <w:pPr>
        <w:pStyle w:val="a0"/>
        <w:numPr>
          <w:ilvl w:val="0"/>
          <w:numId w:val="34"/>
        </w:numPr>
      </w:pPr>
      <w:r w:rsidRPr="001908BE">
        <w:rPr>
          <w:rStyle w:val="aa"/>
        </w:rPr>
        <w:t>Прийняти</w:t>
      </w:r>
      <w:r>
        <w:t xml:space="preserve"> </w:t>
      </w:r>
      <w:r w:rsidR="00F06008" w:rsidRPr="0047719C">
        <w:rPr>
          <w:position w:val="-12"/>
        </w:rPr>
        <w:object w:dxaOrig="1460" w:dyaOrig="360">
          <v:shape id="_x0000_i1056" type="#_x0000_t75" style="width:72.75pt;height:18.75pt" o:ole="">
            <v:imagedata r:id="rId45" o:title=""/>
          </v:shape>
          <o:OLEObject Type="Embed" ProgID="Equation.DSMT4" ShapeID="_x0000_i1056" DrawAspect="Content" ObjectID="_1428435021" r:id="rId67"/>
        </w:object>
      </w:r>
      <w:r>
        <w:t xml:space="preserve"> від задачі </w:t>
      </w:r>
      <w:r w:rsidR="00F06008">
        <w:rPr>
          <w:lang w:val="en-US"/>
        </w:rPr>
        <w:t>T</w:t>
      </w:r>
      <w:r w:rsidR="00F06008">
        <w:t>6</w:t>
      </w:r>
    </w:p>
    <w:p w:rsidR="00C855AB" w:rsidRPr="00002987" w:rsidRDefault="00C855AB" w:rsidP="00C855AB">
      <w:pPr>
        <w:pStyle w:val="a0"/>
        <w:numPr>
          <w:ilvl w:val="0"/>
          <w:numId w:val="32"/>
        </w:numPr>
      </w:pPr>
      <w:r w:rsidRPr="00366D62">
        <w:rPr>
          <w:rStyle w:val="aa"/>
        </w:rPr>
        <w:t>Прийняти</w:t>
      </w:r>
      <w:r>
        <w:t xml:space="preserve"> </w:t>
      </w:r>
      <w:r w:rsidR="00F06008" w:rsidRPr="0047719C">
        <w:rPr>
          <w:position w:val="-12"/>
        </w:rPr>
        <w:object w:dxaOrig="1280" w:dyaOrig="360">
          <v:shape id="_x0000_i1057" type="#_x0000_t75" style="width:63.75pt;height:18.75pt" o:ole="">
            <v:imagedata r:id="rId62" o:title=""/>
          </v:shape>
          <o:OLEObject Type="Embed" ProgID="Equation.DSMT4" ShapeID="_x0000_i1057" DrawAspect="Content" ObjectID="_1428435022" r:id="rId68"/>
        </w:object>
      </w:r>
      <w:r>
        <w:t xml:space="preserve"> від задачі </w:t>
      </w:r>
      <w:r w:rsidRPr="007B6893">
        <w:rPr>
          <w:lang w:val="en-US"/>
        </w:rPr>
        <w:t>T</w:t>
      </w:r>
      <w:r w:rsidR="00F06008">
        <w:t>4</w:t>
      </w:r>
    </w:p>
    <w:p w:rsidR="00002987" w:rsidRDefault="00002987" w:rsidP="00002987">
      <w:pPr>
        <w:pStyle w:val="a0"/>
      </w:pPr>
      <w:r w:rsidRPr="001908BE">
        <w:rPr>
          <w:rStyle w:val="aa"/>
        </w:rPr>
        <w:t>Передати</w:t>
      </w:r>
      <w:r>
        <w:t xml:space="preserve"> </w:t>
      </w:r>
      <w:r w:rsidR="00F06008" w:rsidRPr="0047719C">
        <w:rPr>
          <w:position w:val="-12"/>
        </w:rPr>
        <w:object w:dxaOrig="1300" w:dyaOrig="360">
          <v:shape id="_x0000_i1058" type="#_x0000_t75" style="width:64.5pt;height:18.75pt" o:ole="">
            <v:imagedata r:id="rId69" o:title=""/>
          </v:shape>
          <o:OLEObject Type="Embed" ProgID="Equation.DSMT4" ShapeID="_x0000_i1058" DrawAspect="Content" ObjectID="_1428435023" r:id="rId70"/>
        </w:object>
      </w:r>
      <w:r>
        <w:t xml:space="preserve"> задачі </w:t>
      </w:r>
      <w:r>
        <w:rPr>
          <w:lang w:val="en-US"/>
        </w:rPr>
        <w:t>T</w:t>
      </w:r>
      <w:r w:rsidR="00F06008">
        <w:t>6</w:t>
      </w:r>
    </w:p>
    <w:p w:rsidR="00475FD4" w:rsidRDefault="00475FD4" w:rsidP="00475FD4">
      <w:pPr>
        <w:pStyle w:val="a0"/>
      </w:pPr>
      <w:r>
        <w:t xml:space="preserve">Обчислення </w:t>
      </w:r>
      <w:r w:rsidR="00667D10" w:rsidRPr="00102CF9">
        <w:rPr>
          <w:position w:val="-14"/>
        </w:rPr>
        <w:object w:dxaOrig="2860" w:dyaOrig="400">
          <v:shape id="_x0000_i1025" type="#_x0000_t75" style="width:142.5pt;height:20.25pt" o:ole="">
            <v:imagedata r:id="rId71" o:title=""/>
          </v:shape>
          <o:OLEObject Type="Embed" ProgID="Equation.DSMT4" ShapeID="_x0000_i1025" DrawAspect="Content" ObjectID="_1428435024" r:id="rId72"/>
        </w:object>
      </w:r>
    </w:p>
    <w:p w:rsidR="00AE2523" w:rsidRPr="00244EA4" w:rsidRDefault="00AE2523" w:rsidP="00AE2523">
      <w:pPr>
        <w:pStyle w:val="a0"/>
      </w:pPr>
      <w:r w:rsidRPr="0047719C">
        <w:rPr>
          <w:rStyle w:val="aa"/>
        </w:rPr>
        <w:t>Передати</w:t>
      </w:r>
      <w:r>
        <w:t xml:space="preserve"> результат </w:t>
      </w:r>
      <w:r w:rsidR="00F06008" w:rsidRPr="0047719C">
        <w:rPr>
          <w:position w:val="-12"/>
        </w:rPr>
        <w:object w:dxaOrig="540" w:dyaOrig="360">
          <v:shape id="_x0000_i1060" type="#_x0000_t75" style="width:27.75pt;height:18.75pt" o:ole="">
            <v:imagedata r:id="rId65" o:title=""/>
          </v:shape>
          <o:OLEObject Type="Embed" ProgID="Equation.DSMT4" ShapeID="_x0000_i1060" DrawAspect="Content" ObjectID="_1428435025" r:id="rId73"/>
        </w:object>
      </w:r>
      <w:r>
        <w:t xml:space="preserve"> задачі </w:t>
      </w:r>
      <w:r>
        <w:rPr>
          <w:lang w:val="en-US"/>
        </w:rPr>
        <w:t>T</w:t>
      </w:r>
      <w:r w:rsidR="00F06008">
        <w:t>6</w:t>
      </w:r>
    </w:p>
    <w:p w:rsidR="0047719C" w:rsidRDefault="0047719C" w:rsidP="0047719C">
      <w:pPr>
        <w:pStyle w:val="affd"/>
      </w:pPr>
      <w:r>
        <w:t xml:space="preserve">Задача </w:t>
      </w:r>
      <w:r>
        <w:rPr>
          <w:lang w:val="en-US"/>
        </w:rPr>
        <w:t>T</w:t>
      </w:r>
      <w:r>
        <w:t>6</w:t>
      </w:r>
    </w:p>
    <w:p w:rsidR="00CF0624" w:rsidRDefault="00E370F3" w:rsidP="00B813A2">
      <w:pPr>
        <w:pStyle w:val="a0"/>
        <w:numPr>
          <w:ilvl w:val="0"/>
          <w:numId w:val="35"/>
        </w:numPr>
      </w:pPr>
      <w:r>
        <w:rPr>
          <w:rStyle w:val="aa"/>
        </w:rPr>
        <w:t>Прийняти</w:t>
      </w:r>
      <w:r>
        <w:t xml:space="preserve"> </w:t>
      </w:r>
      <w:r w:rsidR="00637A05" w:rsidRPr="0047719C">
        <w:rPr>
          <w:position w:val="-12"/>
        </w:rPr>
        <w:object w:dxaOrig="1540" w:dyaOrig="360">
          <v:shape id="_x0000_i1061" type="#_x0000_t75" style="width:76.5pt;height:18.75pt" o:ole="">
            <v:imagedata r:id="rId74" o:title=""/>
          </v:shape>
          <o:OLEObject Type="Embed" ProgID="Equation.DSMT4" ShapeID="_x0000_i1061" DrawAspect="Content" ObjectID="_1428435026" r:id="rId75"/>
        </w:object>
      </w:r>
      <w:r>
        <w:t xml:space="preserve"> від задачі </w:t>
      </w:r>
      <w:r w:rsidRPr="00E370F3">
        <w:rPr>
          <w:lang w:val="en-US"/>
        </w:rPr>
        <w:t>T</w:t>
      </w:r>
      <w:r w:rsidR="00637A05">
        <w:t>1</w:t>
      </w:r>
    </w:p>
    <w:p w:rsidR="00637A05" w:rsidRDefault="00637A05" w:rsidP="00475FD4">
      <w:pPr>
        <w:pStyle w:val="a0"/>
      </w:pPr>
      <w:r w:rsidRPr="0047719C">
        <w:rPr>
          <w:rStyle w:val="aa"/>
        </w:rPr>
        <w:t>Передати</w:t>
      </w:r>
      <w:r>
        <w:t xml:space="preserve"> </w:t>
      </w:r>
      <w:r w:rsidRPr="0047719C">
        <w:rPr>
          <w:position w:val="-12"/>
        </w:rPr>
        <w:object w:dxaOrig="1460" w:dyaOrig="360">
          <v:shape id="_x0000_i1062" type="#_x0000_t75" style="width:72.75pt;height:18.75pt" o:ole="">
            <v:imagedata r:id="rId45" o:title=""/>
          </v:shape>
          <o:OLEObject Type="Embed" ProgID="Equation.DSMT4" ShapeID="_x0000_i1062" DrawAspect="Content" ObjectID="_1428435027" r:id="rId76"/>
        </w:object>
      </w:r>
      <w:r>
        <w:rPr>
          <w:position w:val="-12"/>
        </w:rPr>
        <w:t xml:space="preserve"> </w:t>
      </w:r>
      <w:r>
        <w:t xml:space="preserve">задачі </w:t>
      </w:r>
      <w:r>
        <w:rPr>
          <w:lang w:val="en-US"/>
        </w:rPr>
        <w:t>T</w:t>
      </w:r>
      <w:r>
        <w:t>5</w:t>
      </w:r>
    </w:p>
    <w:p w:rsidR="00637A05" w:rsidRDefault="00637A05" w:rsidP="00637A05">
      <w:pPr>
        <w:pStyle w:val="a0"/>
      </w:pPr>
      <w:r w:rsidRPr="001908BE">
        <w:rPr>
          <w:rStyle w:val="aa"/>
        </w:rPr>
        <w:t>П</w:t>
      </w:r>
      <w:r>
        <w:rPr>
          <w:rStyle w:val="aa"/>
        </w:rPr>
        <w:t>рийняти</w:t>
      </w:r>
      <w:r>
        <w:t xml:space="preserve"> </w:t>
      </w:r>
      <w:r w:rsidRPr="0047719C">
        <w:rPr>
          <w:position w:val="-12"/>
        </w:rPr>
        <w:object w:dxaOrig="1300" w:dyaOrig="360">
          <v:shape id="_x0000_i1063" type="#_x0000_t75" style="width:64.5pt;height:18.75pt" o:ole="">
            <v:imagedata r:id="rId69" o:title=""/>
          </v:shape>
          <o:OLEObject Type="Embed" ProgID="Equation.DSMT4" ShapeID="_x0000_i1063" DrawAspect="Content" ObjectID="_1428435028" r:id="rId77"/>
        </w:object>
      </w:r>
      <w:r>
        <w:t xml:space="preserve"> </w:t>
      </w:r>
      <w:r>
        <w:t xml:space="preserve">від </w:t>
      </w:r>
      <w:r>
        <w:t xml:space="preserve">задачі </w:t>
      </w:r>
      <w:r>
        <w:rPr>
          <w:lang w:val="en-US"/>
        </w:rPr>
        <w:t>T</w:t>
      </w:r>
      <w:r>
        <w:t>5</w:t>
      </w:r>
    </w:p>
    <w:p w:rsidR="00637A05" w:rsidRDefault="00637A05" w:rsidP="00637A05">
      <w:pPr>
        <w:pStyle w:val="a0"/>
      </w:pPr>
      <w:r>
        <w:rPr>
          <w:rStyle w:val="aa"/>
        </w:rPr>
        <w:t>Пе</w:t>
      </w:r>
      <w:r w:rsidRPr="00366D62">
        <w:rPr>
          <w:rStyle w:val="aa"/>
        </w:rPr>
        <w:t>р</w:t>
      </w:r>
      <w:r>
        <w:rPr>
          <w:rStyle w:val="aa"/>
        </w:rPr>
        <w:t>едати</w:t>
      </w:r>
      <w:r>
        <w:t xml:space="preserve"> </w:t>
      </w:r>
      <w:r w:rsidRPr="0047719C">
        <w:rPr>
          <w:position w:val="-12"/>
        </w:rPr>
        <w:object w:dxaOrig="1120" w:dyaOrig="360">
          <v:shape id="_x0000_i1064" type="#_x0000_t75" style="width:55.5pt;height:18.75pt" o:ole="">
            <v:imagedata r:id="rId20" o:title=""/>
          </v:shape>
          <o:OLEObject Type="Embed" ProgID="Equation.DSMT4" ShapeID="_x0000_i1064" DrawAspect="Content" ObjectID="_1428435029" r:id="rId78"/>
        </w:object>
      </w:r>
      <w:r>
        <w:t xml:space="preserve"> </w:t>
      </w:r>
      <w:r>
        <w:t>з</w:t>
      </w:r>
      <w:r>
        <w:t xml:space="preserve">адачі </w:t>
      </w:r>
      <w:r w:rsidRPr="00033AA7">
        <w:rPr>
          <w:lang w:val="en-US"/>
        </w:rPr>
        <w:t>T</w:t>
      </w:r>
      <w:r>
        <w:t>1</w:t>
      </w:r>
    </w:p>
    <w:p w:rsidR="00475FD4" w:rsidRPr="00637A05" w:rsidRDefault="00475FD4" w:rsidP="00475FD4">
      <w:pPr>
        <w:pStyle w:val="a0"/>
      </w:pPr>
      <w:r>
        <w:t xml:space="preserve">Обчислення </w:t>
      </w:r>
      <w:r w:rsidR="00E15CFF" w:rsidRPr="00102CF9">
        <w:rPr>
          <w:position w:val="-14"/>
        </w:rPr>
        <w:object w:dxaOrig="2860" w:dyaOrig="400">
          <v:shape id="_x0000_i1026" type="#_x0000_t75" style="width:142.5pt;height:20.25pt" o:ole="">
            <v:imagedata r:id="rId71" o:title=""/>
          </v:shape>
          <o:OLEObject Type="Embed" ProgID="Equation.DSMT4" ShapeID="_x0000_i1026" DrawAspect="Content" ObjectID="_1428435030" r:id="rId79"/>
        </w:object>
      </w:r>
    </w:p>
    <w:p w:rsidR="00637A05" w:rsidRDefault="00637A05" w:rsidP="00637A05">
      <w:pPr>
        <w:pStyle w:val="a0"/>
      </w:pPr>
      <w:r w:rsidRPr="0047719C">
        <w:rPr>
          <w:rStyle w:val="aa"/>
        </w:rPr>
        <w:t>П</w:t>
      </w:r>
      <w:r>
        <w:rPr>
          <w:rStyle w:val="aa"/>
        </w:rPr>
        <w:t>рийняти</w:t>
      </w:r>
      <w:r>
        <w:t xml:space="preserve"> результат </w:t>
      </w:r>
      <w:r w:rsidRPr="0047719C">
        <w:rPr>
          <w:position w:val="-12"/>
        </w:rPr>
        <w:object w:dxaOrig="540" w:dyaOrig="360">
          <v:shape id="_x0000_i1065" type="#_x0000_t75" style="width:27.75pt;height:18.75pt" o:ole="">
            <v:imagedata r:id="rId65" o:title=""/>
          </v:shape>
          <o:OLEObject Type="Embed" ProgID="Equation.DSMT4" ShapeID="_x0000_i1065" DrawAspect="Content" ObjectID="_1428435031" r:id="rId80"/>
        </w:object>
      </w:r>
      <w:r>
        <w:t xml:space="preserve"> </w:t>
      </w:r>
      <w:r>
        <w:t xml:space="preserve">від </w:t>
      </w:r>
      <w:r>
        <w:t xml:space="preserve">задачі </w:t>
      </w:r>
      <w:r>
        <w:rPr>
          <w:lang w:val="en-US"/>
        </w:rPr>
        <w:t>T</w:t>
      </w:r>
      <w:r>
        <w:t>6</w:t>
      </w:r>
    </w:p>
    <w:p w:rsidR="00CE2DB1" w:rsidRPr="00244EA4" w:rsidRDefault="00CE2DB1" w:rsidP="00CE2DB1">
      <w:pPr>
        <w:pStyle w:val="a0"/>
      </w:pPr>
      <w:r w:rsidRPr="0047719C">
        <w:rPr>
          <w:rStyle w:val="aa"/>
        </w:rPr>
        <w:t>Передати</w:t>
      </w:r>
      <w:r>
        <w:t xml:space="preserve"> результат </w:t>
      </w:r>
      <w:r w:rsidR="00637A05" w:rsidRPr="0047719C">
        <w:rPr>
          <w:position w:val="-12"/>
        </w:rPr>
        <w:object w:dxaOrig="620" w:dyaOrig="360">
          <v:shape id="_x0000_i1066" type="#_x0000_t75" style="width:30.75pt;height:18.75pt" o:ole="">
            <v:imagedata r:id="rId81" o:title=""/>
          </v:shape>
          <o:OLEObject Type="Embed" ProgID="Equation.DSMT4" ShapeID="_x0000_i1066" DrawAspect="Content" ObjectID="_1428435032" r:id="rId82"/>
        </w:object>
      </w:r>
      <w:r>
        <w:t xml:space="preserve"> задачі </w:t>
      </w:r>
      <w:r>
        <w:rPr>
          <w:lang w:val="en-US"/>
        </w:rPr>
        <w:t>T</w:t>
      </w:r>
      <w:r w:rsidR="00637A05">
        <w:t>1</w:t>
      </w:r>
    </w:p>
    <w:p w:rsidR="003C4643" w:rsidRPr="00DF1FC5" w:rsidRDefault="003C4643" w:rsidP="00CA1A59">
      <w:pPr>
        <w:pStyle w:val="15"/>
        <w:sectPr w:rsidR="003C4643" w:rsidRPr="00DF1FC5" w:rsidSect="00C779E7">
          <w:footerReference w:type="default" r:id="rId83"/>
          <w:pgSz w:w="11906" w:h="16838"/>
          <w:pgMar w:top="567" w:right="567" w:bottom="567" w:left="1134" w:header="709" w:footer="283" w:gutter="0"/>
          <w:cols w:space="708"/>
          <w:docGrid w:linePitch="360"/>
        </w:sectPr>
      </w:pPr>
      <w:bookmarkStart w:id="1" w:name="_Ref350780514"/>
    </w:p>
    <w:bookmarkEnd w:id="1"/>
    <w:p w:rsidR="00C97BE3" w:rsidRDefault="00C97BE3" w:rsidP="00C97BE3">
      <w:pPr>
        <w:pStyle w:val="affc"/>
      </w:pPr>
      <w:r>
        <w:lastRenderedPageBreak/>
        <w:t xml:space="preserve">Етап 3. </w:t>
      </w:r>
      <w:r w:rsidRPr="00C97BE3">
        <w:t>Розроблення</w:t>
      </w:r>
      <w:r>
        <w:t xml:space="preserve"> структурної схеми взаємодії задач</w:t>
      </w:r>
    </w:p>
    <w:p w:rsidR="009D3BFF" w:rsidRDefault="00C97BE3" w:rsidP="0043546C">
      <w:pPr>
        <w:pStyle w:val="15"/>
        <w:spacing w:after="240"/>
        <w:rPr>
          <w:lang w:val="en-US"/>
        </w:rPr>
      </w:pPr>
      <w:r>
        <w:t>Структурна схема взаємодії задач</w:t>
      </w:r>
      <w:r w:rsidRPr="00D567F8">
        <w:rPr>
          <w:lang w:val="ru-RU"/>
        </w:rPr>
        <w:t xml:space="preserve"> </w:t>
      </w:r>
      <w:r>
        <w:t>зображена на рис.</w:t>
      </w:r>
      <w:r>
        <w:rPr>
          <w:lang w:val="en-US"/>
        </w:rPr>
        <w:t> </w:t>
      </w:r>
      <w:r w:rsidR="00657839">
        <w:rPr>
          <w:lang w:val="en-US"/>
        </w:rPr>
        <w:fldChar w:fldCharType="begin"/>
      </w:r>
      <w:r w:rsidR="00657839" w:rsidRPr="00D567F8">
        <w:rPr>
          <w:lang w:val="ru-RU"/>
        </w:rPr>
        <w:instrText xml:space="preserve"> </w:instrText>
      </w:r>
      <w:r w:rsidR="00657839">
        <w:rPr>
          <w:lang w:val="en-US"/>
        </w:rPr>
        <w:instrText>REF</w:instrText>
      </w:r>
      <w:r w:rsidR="00657839" w:rsidRPr="00D567F8">
        <w:rPr>
          <w:lang w:val="ru-RU"/>
        </w:rPr>
        <w:instrText xml:space="preserve"> _</w:instrText>
      </w:r>
      <w:r w:rsidR="00657839">
        <w:rPr>
          <w:lang w:val="en-US"/>
        </w:rPr>
        <w:instrText>Ref</w:instrText>
      </w:r>
      <w:r w:rsidR="00657839" w:rsidRPr="00D567F8">
        <w:rPr>
          <w:lang w:val="ru-RU"/>
        </w:rPr>
        <w:instrText>352700219 \</w:instrText>
      </w:r>
      <w:r w:rsidR="00657839">
        <w:rPr>
          <w:lang w:val="en-US"/>
        </w:rPr>
        <w:instrText>h</w:instrText>
      </w:r>
      <w:r w:rsidR="00657839" w:rsidRPr="00D567F8">
        <w:rPr>
          <w:lang w:val="ru-RU"/>
        </w:rPr>
        <w:instrText xml:space="preserve">  \* </w:instrText>
      </w:r>
      <w:r w:rsidR="00657839">
        <w:rPr>
          <w:lang w:val="en-US"/>
        </w:rPr>
        <w:instrText>MERGEFORMAT</w:instrText>
      </w:r>
      <w:r w:rsidR="00657839" w:rsidRPr="00D567F8">
        <w:rPr>
          <w:lang w:val="ru-RU"/>
        </w:rPr>
        <w:instrText xml:space="preserve"> </w:instrText>
      </w:r>
      <w:r w:rsidR="00657839">
        <w:rPr>
          <w:lang w:val="en-US"/>
        </w:rPr>
      </w:r>
      <w:r w:rsidR="00657839">
        <w:rPr>
          <w:lang w:val="en-US"/>
        </w:rPr>
        <w:fldChar w:fldCharType="separate"/>
      </w:r>
      <w:r w:rsidR="00FF4928" w:rsidRPr="00FF4928">
        <w:rPr>
          <w:vanish/>
        </w:rPr>
        <w:t xml:space="preserve">Рисунок </w:t>
      </w:r>
      <w:r w:rsidR="00FF4928">
        <w:rPr>
          <w:noProof/>
        </w:rPr>
        <w:t>2</w:t>
      </w:r>
      <w:r w:rsidR="00657839">
        <w:rPr>
          <w:lang w:val="en-US"/>
        </w:rPr>
        <w:fldChar w:fldCharType="end"/>
      </w:r>
      <w:r w:rsidR="00402BBE">
        <w:rPr>
          <w:lang w:val="en-US"/>
        </w:rPr>
        <w:t>.</w:t>
      </w:r>
    </w:p>
    <w:bookmarkStart w:id="2" w:name="_Ref352105243"/>
    <w:p w:rsidR="00C97BE3" w:rsidRDefault="00B15D6D" w:rsidP="0043546C">
      <w:pPr>
        <w:pStyle w:val="afc"/>
        <w:keepNext/>
        <w:spacing w:line="360" w:lineRule="auto"/>
      </w:pPr>
      <w:r>
        <w:object w:dxaOrig="19231" w:dyaOrig="10310">
          <v:shape id="_x0000_i1067" type="#_x0000_t75" style="width:780pt;height:417.75pt" o:ole="">
            <v:imagedata r:id="rId84" o:title=""/>
          </v:shape>
          <o:OLEObject Type="Embed" ProgID="Visio.Drawing.11" ShapeID="_x0000_i1067" DrawAspect="Content" ObjectID="_1428435033" r:id="rId85"/>
        </w:object>
      </w:r>
    </w:p>
    <w:p w:rsidR="00892401" w:rsidRPr="009D3BFF" w:rsidRDefault="00C97BE3" w:rsidP="009D3BFF">
      <w:pPr>
        <w:pStyle w:val="afc"/>
        <w:sectPr w:rsidR="00892401" w:rsidRPr="009D3BFF" w:rsidSect="003C4643">
          <w:pgSz w:w="16838" w:h="11906" w:orient="landscape"/>
          <w:pgMar w:top="567" w:right="567" w:bottom="1134" w:left="567" w:header="709" w:footer="283" w:gutter="0"/>
          <w:cols w:space="708"/>
          <w:docGrid w:linePitch="360"/>
        </w:sectPr>
      </w:pPr>
      <w:bookmarkStart w:id="3" w:name="_Ref352700219"/>
      <w:r>
        <w:t xml:space="preserve">Рисунок </w:t>
      </w:r>
      <w:r w:rsidR="002C2314">
        <w:fldChar w:fldCharType="begin"/>
      </w:r>
      <w:r w:rsidR="002C2314">
        <w:instrText xml:space="preserve"> SEQ Рисунок \* ARABIC </w:instrText>
      </w:r>
      <w:r w:rsidR="002C2314">
        <w:fldChar w:fldCharType="separate"/>
      </w:r>
      <w:r w:rsidR="00FF4928">
        <w:rPr>
          <w:noProof/>
        </w:rPr>
        <w:t>2</w:t>
      </w:r>
      <w:r w:rsidR="002C2314">
        <w:rPr>
          <w:noProof/>
        </w:rPr>
        <w:fldChar w:fldCharType="end"/>
      </w:r>
      <w:bookmarkEnd w:id="3"/>
      <w:r>
        <w:t xml:space="preserve"> </w:t>
      </w:r>
      <w:r w:rsidRPr="00D567F8">
        <w:rPr>
          <w:lang w:val="ru-RU"/>
        </w:rPr>
        <w:t xml:space="preserve">– </w:t>
      </w:r>
      <w:r>
        <w:t>Структурна схема взаємодії задач</w:t>
      </w:r>
      <w:bookmarkEnd w:id="2"/>
    </w:p>
    <w:p w:rsidR="00EC74E0" w:rsidRDefault="00B22AA7" w:rsidP="00EC74E0">
      <w:pPr>
        <w:pStyle w:val="affc"/>
        <w:rPr>
          <w:lang w:val="en-US"/>
        </w:rPr>
      </w:pPr>
      <w:r>
        <w:lastRenderedPageBreak/>
        <w:t>Етап 4. Розроблення програми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1.   with </w:t>
      </w:r>
      <w:proofErr w:type="spellStart"/>
      <w:r w:rsidRPr="007025C2">
        <w:rPr>
          <w:sz w:val="18"/>
          <w:szCs w:val="18"/>
          <w:lang w:val="en-US"/>
        </w:rPr>
        <w:t>Ada.Text_IO</w:t>
      </w:r>
      <w:proofErr w:type="spellEnd"/>
      <w:r w:rsidRPr="007025C2">
        <w:rPr>
          <w:sz w:val="18"/>
          <w:szCs w:val="18"/>
          <w:lang w:val="en-US"/>
        </w:rPr>
        <w:t xml:space="preserve">, </w:t>
      </w:r>
      <w:proofErr w:type="spellStart"/>
      <w:r w:rsidRPr="007025C2">
        <w:rPr>
          <w:sz w:val="18"/>
          <w:szCs w:val="18"/>
          <w:lang w:val="en-US"/>
        </w:rPr>
        <w:t>Ada.Integer_Text_IO</w:t>
      </w:r>
      <w:proofErr w:type="spellEnd"/>
      <w:r w:rsidRPr="007025C2">
        <w:rPr>
          <w:sz w:val="18"/>
          <w:szCs w:val="18"/>
          <w:lang w:val="en-US"/>
        </w:rPr>
        <w:t xml:space="preserve">, </w:t>
      </w:r>
      <w:proofErr w:type="spellStart"/>
      <w:r w:rsidRPr="007025C2">
        <w:rPr>
          <w:sz w:val="18"/>
          <w:szCs w:val="18"/>
          <w:lang w:val="en-US"/>
        </w:rPr>
        <w:t>Ada.Synchronous_Task_Control</w:t>
      </w:r>
      <w:proofErr w:type="spellEnd"/>
      <w:r w:rsidRPr="007025C2">
        <w:rPr>
          <w:sz w:val="18"/>
          <w:szCs w:val="18"/>
          <w:lang w:val="en-US"/>
        </w:rPr>
        <w:t xml:space="preserve">, </w:t>
      </w:r>
      <w:proofErr w:type="spellStart"/>
      <w:r w:rsidRPr="007025C2">
        <w:rPr>
          <w:sz w:val="18"/>
          <w:szCs w:val="18"/>
          <w:lang w:val="en-US"/>
        </w:rPr>
        <w:t>Ada.Command_Line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2.   </w:t>
      </w:r>
      <w:proofErr w:type="gramStart"/>
      <w:r w:rsidRPr="007025C2">
        <w:rPr>
          <w:sz w:val="18"/>
          <w:szCs w:val="18"/>
          <w:lang w:val="en-US"/>
        </w:rPr>
        <w:t>use</w:t>
      </w:r>
      <w:proofErr w:type="gramEnd"/>
      <w:r w:rsidRPr="007025C2">
        <w:rPr>
          <w:sz w:val="18"/>
          <w:szCs w:val="18"/>
          <w:lang w:val="en-US"/>
        </w:rPr>
        <w:t xml:space="preserve"> </w:t>
      </w:r>
      <w:proofErr w:type="spellStart"/>
      <w:r w:rsidRPr="007025C2">
        <w:rPr>
          <w:sz w:val="18"/>
          <w:szCs w:val="18"/>
          <w:lang w:val="en-US"/>
        </w:rPr>
        <w:t>Ada.Text_IO</w:t>
      </w:r>
      <w:proofErr w:type="spellEnd"/>
      <w:r w:rsidRPr="007025C2">
        <w:rPr>
          <w:sz w:val="18"/>
          <w:szCs w:val="18"/>
          <w:lang w:val="en-US"/>
        </w:rPr>
        <w:t xml:space="preserve">, </w:t>
      </w:r>
      <w:proofErr w:type="spellStart"/>
      <w:r w:rsidRPr="007025C2">
        <w:rPr>
          <w:sz w:val="18"/>
          <w:szCs w:val="18"/>
          <w:lang w:val="en-US"/>
        </w:rPr>
        <w:t>Ada.Integer_Text_IO</w:t>
      </w:r>
      <w:proofErr w:type="spellEnd"/>
      <w:r w:rsidRPr="007025C2">
        <w:rPr>
          <w:sz w:val="18"/>
          <w:szCs w:val="18"/>
          <w:lang w:val="en-US"/>
        </w:rPr>
        <w:t xml:space="preserve">, </w:t>
      </w:r>
      <w:proofErr w:type="spellStart"/>
      <w:r w:rsidRPr="007025C2">
        <w:rPr>
          <w:sz w:val="18"/>
          <w:szCs w:val="18"/>
          <w:lang w:val="en-US"/>
        </w:rPr>
        <w:t>Ada.Synchronous_Task_Control</w:t>
      </w:r>
      <w:proofErr w:type="spellEnd"/>
      <w:r w:rsidRPr="007025C2">
        <w:rPr>
          <w:sz w:val="18"/>
          <w:szCs w:val="18"/>
          <w:lang w:val="en-US"/>
        </w:rPr>
        <w:t xml:space="preserve">, </w:t>
      </w:r>
      <w:proofErr w:type="spellStart"/>
      <w:r w:rsidRPr="007025C2">
        <w:rPr>
          <w:sz w:val="18"/>
          <w:szCs w:val="18"/>
          <w:lang w:val="en-US"/>
        </w:rPr>
        <w:t>Ada.Command_Line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3. 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4.   </w:t>
      </w:r>
      <w:proofErr w:type="gramStart"/>
      <w:r w:rsidRPr="007025C2">
        <w:rPr>
          <w:sz w:val="18"/>
          <w:szCs w:val="18"/>
          <w:lang w:val="en-US"/>
        </w:rPr>
        <w:t>procedure</w:t>
      </w:r>
      <w:proofErr w:type="gramEnd"/>
      <w:r w:rsidRPr="007025C2">
        <w:rPr>
          <w:sz w:val="18"/>
          <w:szCs w:val="18"/>
          <w:lang w:val="en-US"/>
        </w:rPr>
        <w:t xml:space="preserve"> Main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5. 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6.      N: </w:t>
      </w:r>
      <w:proofErr w:type="gramStart"/>
      <w:r w:rsidRPr="007025C2">
        <w:rPr>
          <w:sz w:val="18"/>
          <w:szCs w:val="18"/>
          <w:lang w:val="en-US"/>
        </w:rPr>
        <w:t>integer :=</w:t>
      </w:r>
      <w:proofErr w:type="gramEnd"/>
      <w:r w:rsidRPr="007025C2">
        <w:rPr>
          <w:sz w:val="18"/>
          <w:szCs w:val="18"/>
          <w:lang w:val="en-US"/>
        </w:rPr>
        <w:t xml:space="preserve"> 6; --Size of vectors and matrixes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7.      P: </w:t>
      </w:r>
      <w:proofErr w:type="gramStart"/>
      <w:r w:rsidRPr="007025C2">
        <w:rPr>
          <w:sz w:val="18"/>
          <w:szCs w:val="18"/>
          <w:lang w:val="en-US"/>
        </w:rPr>
        <w:t>integer :=</w:t>
      </w:r>
      <w:proofErr w:type="gramEnd"/>
      <w:r w:rsidRPr="007025C2">
        <w:rPr>
          <w:sz w:val="18"/>
          <w:szCs w:val="18"/>
          <w:lang w:val="en-US"/>
        </w:rPr>
        <w:t xml:space="preserve"> 6; --Number of tasks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8.      H: </w:t>
      </w:r>
      <w:proofErr w:type="gramStart"/>
      <w:r w:rsidRPr="007025C2">
        <w:rPr>
          <w:sz w:val="18"/>
          <w:szCs w:val="18"/>
          <w:lang w:val="en-US"/>
        </w:rPr>
        <w:t>integer :=</w:t>
      </w:r>
      <w:proofErr w:type="gramEnd"/>
      <w:r w:rsidRPr="007025C2">
        <w:rPr>
          <w:sz w:val="18"/>
          <w:szCs w:val="18"/>
          <w:lang w:val="en-US"/>
        </w:rPr>
        <w:t xml:space="preserve"> N/P;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9. 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10.      </w:t>
      </w:r>
      <w:proofErr w:type="gramStart"/>
      <w:r w:rsidRPr="007025C2">
        <w:rPr>
          <w:sz w:val="18"/>
          <w:szCs w:val="18"/>
          <w:lang w:val="en-US"/>
        </w:rPr>
        <w:t>type</w:t>
      </w:r>
      <w:proofErr w:type="gramEnd"/>
      <w:r w:rsidRPr="007025C2">
        <w:rPr>
          <w:sz w:val="18"/>
          <w:szCs w:val="18"/>
          <w:lang w:val="en-US"/>
        </w:rPr>
        <w:t xml:space="preserve"> </w:t>
      </w:r>
      <w:proofErr w:type="spellStart"/>
      <w:r w:rsidRPr="007025C2">
        <w:rPr>
          <w:sz w:val="18"/>
          <w:szCs w:val="18"/>
          <w:lang w:val="en-US"/>
        </w:rPr>
        <w:t>Vector_General</w:t>
      </w:r>
      <w:proofErr w:type="spellEnd"/>
      <w:r w:rsidRPr="007025C2">
        <w:rPr>
          <w:sz w:val="18"/>
          <w:szCs w:val="18"/>
          <w:lang w:val="en-US"/>
        </w:rPr>
        <w:t xml:space="preserve"> is array(integer range &lt;&gt;) of Integer;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11.     </w:t>
      </w:r>
      <w:proofErr w:type="gramStart"/>
      <w:r w:rsidRPr="007025C2">
        <w:rPr>
          <w:sz w:val="18"/>
          <w:szCs w:val="18"/>
          <w:lang w:val="en-US"/>
        </w:rPr>
        <w:t>subtype</w:t>
      </w:r>
      <w:proofErr w:type="gramEnd"/>
      <w:r w:rsidRPr="007025C2">
        <w:rPr>
          <w:sz w:val="18"/>
          <w:szCs w:val="18"/>
          <w:lang w:val="en-US"/>
        </w:rPr>
        <w:t xml:space="preserve"> Vector is </w:t>
      </w:r>
      <w:proofErr w:type="spellStart"/>
      <w:r w:rsidRPr="007025C2">
        <w:rPr>
          <w:sz w:val="18"/>
          <w:szCs w:val="18"/>
          <w:lang w:val="en-US"/>
        </w:rPr>
        <w:t>Vector_General</w:t>
      </w:r>
      <w:proofErr w:type="spellEnd"/>
      <w:r w:rsidRPr="007025C2">
        <w:rPr>
          <w:sz w:val="18"/>
          <w:szCs w:val="18"/>
          <w:lang w:val="en-US"/>
        </w:rPr>
        <w:t>(1..N);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12.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13.     </w:t>
      </w:r>
      <w:proofErr w:type="gramStart"/>
      <w:r w:rsidRPr="007025C2">
        <w:rPr>
          <w:sz w:val="18"/>
          <w:szCs w:val="18"/>
          <w:lang w:val="en-US"/>
        </w:rPr>
        <w:t>type</w:t>
      </w:r>
      <w:proofErr w:type="gramEnd"/>
      <w:r w:rsidRPr="007025C2">
        <w:rPr>
          <w:sz w:val="18"/>
          <w:szCs w:val="18"/>
          <w:lang w:val="en-US"/>
        </w:rPr>
        <w:t xml:space="preserve">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 is array(integer range &lt;&gt;) of Vector;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14.     </w:t>
      </w:r>
      <w:proofErr w:type="gramStart"/>
      <w:r w:rsidRPr="007025C2">
        <w:rPr>
          <w:sz w:val="18"/>
          <w:szCs w:val="18"/>
          <w:lang w:val="en-US"/>
        </w:rPr>
        <w:t>subtype</w:t>
      </w:r>
      <w:proofErr w:type="gramEnd"/>
      <w:r w:rsidRPr="007025C2">
        <w:rPr>
          <w:sz w:val="18"/>
          <w:szCs w:val="18"/>
          <w:lang w:val="en-US"/>
        </w:rPr>
        <w:t xml:space="preserve"> Matrix is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(1..N);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15.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16.        </w:t>
      </w:r>
      <w:proofErr w:type="gramStart"/>
      <w:r w:rsidRPr="007025C2">
        <w:rPr>
          <w:sz w:val="18"/>
          <w:szCs w:val="18"/>
          <w:lang w:val="en-US"/>
        </w:rPr>
        <w:t>procedure</w:t>
      </w:r>
      <w:proofErr w:type="gramEnd"/>
      <w:r w:rsidRPr="007025C2">
        <w:rPr>
          <w:sz w:val="18"/>
          <w:szCs w:val="18"/>
          <w:lang w:val="en-US"/>
        </w:rPr>
        <w:t xml:space="preserve"> print(MA: in Matrix)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17. 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18. 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"[");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19.        for 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 xml:space="preserve"> in </w:t>
      </w:r>
      <w:proofErr w:type="spellStart"/>
      <w:r w:rsidRPr="007025C2">
        <w:rPr>
          <w:sz w:val="18"/>
          <w:szCs w:val="18"/>
          <w:lang w:val="en-US"/>
        </w:rPr>
        <w:t>MA'Range</w:t>
      </w:r>
      <w:proofErr w:type="spell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20.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21.           </w:t>
      </w:r>
      <w:proofErr w:type="gramStart"/>
      <w:r w:rsidRPr="007025C2">
        <w:rPr>
          <w:sz w:val="18"/>
          <w:szCs w:val="18"/>
          <w:lang w:val="en-US"/>
        </w:rPr>
        <w:t>put(</w:t>
      </w:r>
      <w:proofErr w:type="gramEnd"/>
      <w:r w:rsidRPr="007025C2">
        <w:rPr>
          <w:sz w:val="18"/>
          <w:szCs w:val="18"/>
          <w:lang w:val="en-US"/>
        </w:rPr>
        <w:t>"   [");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22.           for j in </w:t>
      </w:r>
      <w:proofErr w:type="spellStart"/>
      <w:r w:rsidRPr="007025C2">
        <w:rPr>
          <w:sz w:val="18"/>
          <w:szCs w:val="18"/>
          <w:lang w:val="en-US"/>
        </w:rPr>
        <w:t>MA'Range</w:t>
      </w:r>
      <w:proofErr w:type="spell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23.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24.              </w:t>
      </w:r>
      <w:proofErr w:type="gramStart"/>
      <w:r w:rsidRPr="007025C2">
        <w:rPr>
          <w:sz w:val="18"/>
          <w:szCs w:val="18"/>
          <w:lang w:val="en-US"/>
        </w:rPr>
        <w:t>put(</w:t>
      </w:r>
      <w:proofErr w:type="gramEnd"/>
      <w:r w:rsidRPr="007025C2">
        <w:rPr>
          <w:sz w:val="18"/>
          <w:szCs w:val="18"/>
          <w:lang w:val="en-US"/>
        </w:rPr>
        <w:t>MA(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)(j), Width =&gt; 10);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25.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26.              </w:t>
      </w:r>
      <w:proofErr w:type="gramStart"/>
      <w:r w:rsidRPr="007025C2">
        <w:rPr>
          <w:sz w:val="18"/>
          <w:szCs w:val="18"/>
          <w:lang w:val="en-US"/>
        </w:rPr>
        <w:t>if</w:t>
      </w:r>
      <w:proofErr w:type="gramEnd"/>
      <w:r w:rsidRPr="007025C2">
        <w:rPr>
          <w:sz w:val="18"/>
          <w:szCs w:val="18"/>
          <w:lang w:val="en-US"/>
        </w:rPr>
        <w:t xml:space="preserve"> j /= </w:t>
      </w:r>
      <w:proofErr w:type="spellStart"/>
      <w:r w:rsidRPr="007025C2">
        <w:rPr>
          <w:sz w:val="18"/>
          <w:szCs w:val="18"/>
          <w:lang w:val="en-US"/>
        </w:rPr>
        <w:t>MA'Last</w:t>
      </w:r>
      <w:proofErr w:type="spellEnd"/>
      <w:r w:rsidRPr="007025C2">
        <w:rPr>
          <w:sz w:val="18"/>
          <w:szCs w:val="18"/>
          <w:lang w:val="en-US"/>
        </w:rPr>
        <w:t xml:space="preserve"> then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27.                </w:t>
      </w:r>
      <w:proofErr w:type="gramStart"/>
      <w:r w:rsidRPr="007025C2">
        <w:rPr>
          <w:sz w:val="18"/>
          <w:szCs w:val="18"/>
          <w:lang w:val="en-US"/>
        </w:rPr>
        <w:t>put(</w:t>
      </w:r>
      <w:proofErr w:type="gramEnd"/>
      <w:r w:rsidRPr="007025C2">
        <w:rPr>
          <w:sz w:val="18"/>
          <w:szCs w:val="18"/>
          <w:lang w:val="en-US"/>
        </w:rPr>
        <w:t>", 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28.      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if;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29.   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30.           </w:t>
      </w:r>
      <w:proofErr w:type="gramStart"/>
      <w:r w:rsidRPr="007025C2">
        <w:rPr>
          <w:sz w:val="18"/>
          <w:szCs w:val="18"/>
          <w:lang w:val="en-US"/>
        </w:rPr>
        <w:t>put(</w:t>
      </w:r>
      <w:proofErr w:type="gramEnd"/>
      <w:r w:rsidRPr="007025C2">
        <w:rPr>
          <w:sz w:val="18"/>
          <w:szCs w:val="18"/>
          <w:lang w:val="en-US"/>
        </w:rPr>
        <w:t>"]");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31.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32.           </w:t>
      </w:r>
      <w:proofErr w:type="gramStart"/>
      <w:r w:rsidRPr="007025C2">
        <w:rPr>
          <w:sz w:val="18"/>
          <w:szCs w:val="18"/>
          <w:lang w:val="en-US"/>
        </w:rPr>
        <w:t>if</w:t>
      </w:r>
      <w:proofErr w:type="gramEnd"/>
      <w:r w:rsidRPr="007025C2">
        <w:rPr>
          <w:sz w:val="18"/>
          <w:szCs w:val="18"/>
          <w:lang w:val="en-US"/>
        </w:rPr>
        <w:t xml:space="preserve"> 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 xml:space="preserve"> /= </w:t>
      </w:r>
      <w:proofErr w:type="spellStart"/>
      <w:r w:rsidRPr="007025C2">
        <w:rPr>
          <w:sz w:val="18"/>
          <w:szCs w:val="18"/>
          <w:lang w:val="en-US"/>
        </w:rPr>
        <w:t>MA'Last</w:t>
      </w:r>
      <w:proofErr w:type="spellEnd"/>
      <w:r w:rsidRPr="007025C2">
        <w:rPr>
          <w:sz w:val="18"/>
          <w:szCs w:val="18"/>
          <w:lang w:val="en-US"/>
        </w:rPr>
        <w:t xml:space="preserve"> then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33.       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", 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34.           </w:t>
      </w:r>
      <w:proofErr w:type="gramStart"/>
      <w:r w:rsidRPr="007025C2">
        <w:rPr>
          <w:sz w:val="18"/>
          <w:szCs w:val="18"/>
          <w:lang w:val="en-US"/>
        </w:rPr>
        <w:t>else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35.              </w:t>
      </w:r>
      <w:proofErr w:type="spellStart"/>
      <w:proofErr w:type="gramStart"/>
      <w:r w:rsidRPr="007025C2">
        <w:rPr>
          <w:sz w:val="18"/>
          <w:szCs w:val="18"/>
          <w:lang w:val="en-US"/>
        </w:rPr>
        <w:t>new_line</w:t>
      </w:r>
      <w:proofErr w:type="spellEnd"/>
      <w:proofErr w:type="gram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36.   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if;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37.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38. 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"]");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39.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print;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40.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41.        </w:t>
      </w:r>
      <w:proofErr w:type="gramStart"/>
      <w:r w:rsidRPr="007025C2">
        <w:rPr>
          <w:sz w:val="18"/>
          <w:szCs w:val="18"/>
          <w:lang w:val="en-US"/>
        </w:rPr>
        <w:t>procedure</w:t>
      </w:r>
      <w:proofErr w:type="gramEnd"/>
      <w:r w:rsidRPr="007025C2">
        <w:rPr>
          <w:sz w:val="18"/>
          <w:szCs w:val="18"/>
          <w:lang w:val="en-US"/>
        </w:rPr>
        <w:t xml:space="preserve"> print(A: in Vector)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42. 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43.        </w:t>
      </w:r>
      <w:proofErr w:type="gramStart"/>
      <w:r w:rsidRPr="007025C2">
        <w:rPr>
          <w:sz w:val="18"/>
          <w:szCs w:val="18"/>
          <w:lang w:val="en-US"/>
        </w:rPr>
        <w:t>put(</w:t>
      </w:r>
      <w:proofErr w:type="gramEnd"/>
      <w:r w:rsidRPr="007025C2">
        <w:rPr>
          <w:sz w:val="18"/>
          <w:szCs w:val="18"/>
          <w:lang w:val="en-US"/>
        </w:rPr>
        <w:t>"[");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44.        for 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 xml:space="preserve"> in </w:t>
      </w:r>
      <w:proofErr w:type="spellStart"/>
      <w:r w:rsidRPr="007025C2">
        <w:rPr>
          <w:sz w:val="18"/>
          <w:szCs w:val="18"/>
          <w:lang w:val="en-US"/>
        </w:rPr>
        <w:t>A'Range</w:t>
      </w:r>
      <w:proofErr w:type="spell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45.           </w:t>
      </w:r>
      <w:proofErr w:type="gramStart"/>
      <w:r w:rsidRPr="007025C2">
        <w:rPr>
          <w:sz w:val="18"/>
          <w:szCs w:val="18"/>
          <w:lang w:val="en-US"/>
        </w:rPr>
        <w:t>put(</w:t>
      </w:r>
      <w:proofErr w:type="gramEnd"/>
      <w:r w:rsidRPr="007025C2">
        <w:rPr>
          <w:sz w:val="18"/>
          <w:szCs w:val="18"/>
          <w:lang w:val="en-US"/>
        </w:rPr>
        <w:t>A(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), Width =&gt; 10);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46.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47.           </w:t>
      </w:r>
      <w:proofErr w:type="gramStart"/>
      <w:r w:rsidRPr="007025C2">
        <w:rPr>
          <w:sz w:val="18"/>
          <w:szCs w:val="18"/>
          <w:lang w:val="en-US"/>
        </w:rPr>
        <w:t>if</w:t>
      </w:r>
      <w:proofErr w:type="gramEnd"/>
      <w:r w:rsidRPr="007025C2">
        <w:rPr>
          <w:sz w:val="18"/>
          <w:szCs w:val="18"/>
          <w:lang w:val="en-US"/>
        </w:rPr>
        <w:t xml:space="preserve"> 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 xml:space="preserve"> /= </w:t>
      </w:r>
      <w:proofErr w:type="spellStart"/>
      <w:r w:rsidRPr="007025C2">
        <w:rPr>
          <w:sz w:val="18"/>
          <w:szCs w:val="18"/>
          <w:lang w:val="en-US"/>
        </w:rPr>
        <w:t>A'Last</w:t>
      </w:r>
      <w:proofErr w:type="spellEnd"/>
      <w:r w:rsidRPr="007025C2">
        <w:rPr>
          <w:sz w:val="18"/>
          <w:szCs w:val="18"/>
          <w:lang w:val="en-US"/>
        </w:rPr>
        <w:t xml:space="preserve"> then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48.              </w:t>
      </w:r>
      <w:proofErr w:type="gramStart"/>
      <w:r w:rsidRPr="007025C2">
        <w:rPr>
          <w:sz w:val="18"/>
          <w:szCs w:val="18"/>
          <w:lang w:val="en-US"/>
        </w:rPr>
        <w:t>put(</w:t>
      </w:r>
      <w:proofErr w:type="gramEnd"/>
      <w:r w:rsidRPr="007025C2">
        <w:rPr>
          <w:sz w:val="18"/>
          <w:szCs w:val="18"/>
          <w:lang w:val="en-US"/>
        </w:rPr>
        <w:t>", 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49.   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if;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50.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51. 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"]");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52.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print;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53.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54.     </w:t>
      </w:r>
      <w:proofErr w:type="gramStart"/>
      <w:r w:rsidRPr="007025C2">
        <w:rPr>
          <w:sz w:val="18"/>
          <w:szCs w:val="18"/>
          <w:lang w:val="en-US"/>
        </w:rPr>
        <w:t>protected</w:t>
      </w:r>
      <w:proofErr w:type="gramEnd"/>
      <w:r w:rsidRPr="007025C2">
        <w:rPr>
          <w:sz w:val="18"/>
          <w:szCs w:val="18"/>
          <w:lang w:val="en-US"/>
        </w:rPr>
        <w:t xml:space="preserve"> Operation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55.        </w:t>
      </w:r>
      <w:proofErr w:type="gramStart"/>
      <w:r w:rsidRPr="007025C2">
        <w:rPr>
          <w:sz w:val="18"/>
          <w:szCs w:val="18"/>
          <w:lang w:val="en-US"/>
        </w:rPr>
        <w:t>procedure</w:t>
      </w:r>
      <w:proofErr w:type="gramEnd"/>
      <w:r w:rsidRPr="007025C2">
        <w:rPr>
          <w:sz w:val="18"/>
          <w:szCs w:val="18"/>
          <w:lang w:val="en-US"/>
        </w:rPr>
        <w:t xml:space="preserve"> output(MA: Matrix);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56.        </w:t>
      </w:r>
      <w:proofErr w:type="gramStart"/>
      <w:r w:rsidRPr="007025C2">
        <w:rPr>
          <w:sz w:val="18"/>
          <w:szCs w:val="18"/>
          <w:lang w:val="en-US"/>
        </w:rPr>
        <w:t>procedure</w:t>
      </w:r>
      <w:proofErr w:type="gramEnd"/>
      <w:r w:rsidRPr="007025C2">
        <w:rPr>
          <w:sz w:val="18"/>
          <w:szCs w:val="18"/>
          <w:lang w:val="en-US"/>
        </w:rPr>
        <w:t xml:space="preserve"> output(V: Vector);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57.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Operation;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58.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59.     </w:t>
      </w:r>
      <w:proofErr w:type="gramStart"/>
      <w:r w:rsidRPr="007025C2">
        <w:rPr>
          <w:sz w:val="18"/>
          <w:szCs w:val="18"/>
          <w:lang w:val="en-US"/>
        </w:rPr>
        <w:t>protected</w:t>
      </w:r>
      <w:proofErr w:type="gramEnd"/>
      <w:r w:rsidRPr="007025C2">
        <w:rPr>
          <w:sz w:val="18"/>
          <w:szCs w:val="18"/>
          <w:lang w:val="en-US"/>
        </w:rPr>
        <w:t xml:space="preserve"> body Operation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60.        </w:t>
      </w:r>
      <w:proofErr w:type="gramStart"/>
      <w:r w:rsidRPr="007025C2">
        <w:rPr>
          <w:sz w:val="18"/>
          <w:szCs w:val="18"/>
          <w:lang w:val="en-US"/>
        </w:rPr>
        <w:t>procedure</w:t>
      </w:r>
      <w:proofErr w:type="gramEnd"/>
      <w:r w:rsidRPr="007025C2">
        <w:rPr>
          <w:sz w:val="18"/>
          <w:szCs w:val="18"/>
          <w:lang w:val="en-US"/>
        </w:rPr>
        <w:t xml:space="preserve"> output(MA: Matrix)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61.    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62.           </w:t>
      </w:r>
      <w:proofErr w:type="gramStart"/>
      <w:r w:rsidRPr="007025C2">
        <w:rPr>
          <w:sz w:val="18"/>
          <w:szCs w:val="18"/>
          <w:lang w:val="en-US"/>
        </w:rPr>
        <w:t>print(</w:t>
      </w:r>
      <w:proofErr w:type="gramEnd"/>
      <w:r w:rsidRPr="007025C2">
        <w:rPr>
          <w:sz w:val="18"/>
          <w:szCs w:val="18"/>
          <w:lang w:val="en-US"/>
        </w:rPr>
        <w:t>MA);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63.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output;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64.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65.        </w:t>
      </w:r>
      <w:proofErr w:type="gramStart"/>
      <w:r w:rsidRPr="007025C2">
        <w:rPr>
          <w:sz w:val="18"/>
          <w:szCs w:val="18"/>
          <w:lang w:val="en-US"/>
        </w:rPr>
        <w:t>procedure</w:t>
      </w:r>
      <w:proofErr w:type="gramEnd"/>
      <w:r w:rsidRPr="007025C2">
        <w:rPr>
          <w:sz w:val="18"/>
          <w:szCs w:val="18"/>
          <w:lang w:val="en-US"/>
        </w:rPr>
        <w:t xml:space="preserve"> output(V: Vector)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66.    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67.           </w:t>
      </w:r>
      <w:proofErr w:type="gramStart"/>
      <w:r w:rsidRPr="007025C2">
        <w:rPr>
          <w:sz w:val="18"/>
          <w:szCs w:val="18"/>
          <w:lang w:val="en-US"/>
        </w:rPr>
        <w:t>print(</w:t>
      </w:r>
      <w:proofErr w:type="gramEnd"/>
      <w:r w:rsidRPr="007025C2">
        <w:rPr>
          <w:sz w:val="18"/>
          <w:szCs w:val="18"/>
          <w:lang w:val="en-US"/>
        </w:rPr>
        <w:t>V);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68.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output;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69.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Operation;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70.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lastRenderedPageBreak/>
        <w:t xml:space="preserve">71.     </w:t>
      </w:r>
      <w:proofErr w:type="gramStart"/>
      <w:r w:rsidRPr="007025C2">
        <w:rPr>
          <w:sz w:val="18"/>
          <w:szCs w:val="18"/>
          <w:lang w:val="en-US"/>
        </w:rPr>
        <w:t>procedure</w:t>
      </w:r>
      <w:proofErr w:type="gramEnd"/>
      <w:r w:rsidRPr="007025C2">
        <w:rPr>
          <w:sz w:val="18"/>
          <w:szCs w:val="18"/>
          <w:lang w:val="en-US"/>
        </w:rPr>
        <w:t xml:space="preserve"> calculation(left, right: Integer; A: out Vector; B: out Vector; MB1, MC1, MO1, MT1, ME1: in Matrix; MA1: out Matrix)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72. 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73.        for 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 xml:space="preserve"> in </w:t>
      </w:r>
      <w:proofErr w:type="spellStart"/>
      <w:r w:rsidRPr="007025C2">
        <w:rPr>
          <w:sz w:val="18"/>
          <w:szCs w:val="18"/>
          <w:lang w:val="en-US"/>
        </w:rPr>
        <w:t>left</w:t>
      </w:r>
      <w:proofErr w:type="gramStart"/>
      <w:r w:rsidRPr="007025C2">
        <w:rPr>
          <w:sz w:val="18"/>
          <w:szCs w:val="18"/>
          <w:lang w:val="en-US"/>
        </w:rPr>
        <w:t>..right</w:t>
      </w:r>
      <w:proofErr w:type="spellEnd"/>
      <w:proofErr w:type="gram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74.           for j in 1</w:t>
      </w:r>
      <w:proofErr w:type="gramStart"/>
      <w:r w:rsidRPr="007025C2">
        <w:rPr>
          <w:sz w:val="18"/>
          <w:szCs w:val="18"/>
          <w:lang w:val="en-US"/>
        </w:rPr>
        <w:t>..N</w:t>
      </w:r>
      <w:proofErr w:type="gram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75.              </w:t>
      </w:r>
      <w:proofErr w:type="gramStart"/>
      <w:r w:rsidRPr="007025C2">
        <w:rPr>
          <w:sz w:val="18"/>
          <w:szCs w:val="18"/>
          <w:lang w:val="en-US"/>
        </w:rPr>
        <w:t>A(</w:t>
      </w:r>
      <w:proofErr w:type="gramEnd"/>
      <w:r w:rsidRPr="007025C2">
        <w:rPr>
          <w:sz w:val="18"/>
          <w:szCs w:val="18"/>
          <w:lang w:val="en-US"/>
        </w:rPr>
        <w:t>j) := 0;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76.              </w:t>
      </w:r>
      <w:proofErr w:type="gramStart"/>
      <w:r w:rsidRPr="007025C2">
        <w:rPr>
          <w:sz w:val="18"/>
          <w:szCs w:val="18"/>
          <w:lang w:val="en-US"/>
        </w:rPr>
        <w:t>B(</w:t>
      </w:r>
      <w:proofErr w:type="gramEnd"/>
      <w:r w:rsidRPr="007025C2">
        <w:rPr>
          <w:sz w:val="18"/>
          <w:szCs w:val="18"/>
          <w:lang w:val="en-US"/>
        </w:rPr>
        <w:t>j) := 0;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77.              </w:t>
      </w:r>
      <w:proofErr w:type="spellStart"/>
      <w:r w:rsidRPr="007025C2">
        <w:rPr>
          <w:sz w:val="18"/>
          <w:szCs w:val="18"/>
          <w:lang w:val="en-US"/>
        </w:rPr>
        <w:t>for k</w:t>
      </w:r>
      <w:proofErr w:type="spellEnd"/>
      <w:r w:rsidRPr="007025C2">
        <w:rPr>
          <w:sz w:val="18"/>
          <w:szCs w:val="18"/>
          <w:lang w:val="en-US"/>
        </w:rPr>
        <w:t xml:space="preserve"> in 1</w:t>
      </w:r>
      <w:proofErr w:type="gramStart"/>
      <w:r w:rsidRPr="007025C2">
        <w:rPr>
          <w:sz w:val="18"/>
          <w:szCs w:val="18"/>
          <w:lang w:val="en-US"/>
        </w:rPr>
        <w:t>..N</w:t>
      </w:r>
      <w:proofErr w:type="gram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78.                 </w:t>
      </w:r>
      <w:proofErr w:type="gramStart"/>
      <w:r w:rsidRPr="007025C2">
        <w:rPr>
          <w:sz w:val="18"/>
          <w:szCs w:val="18"/>
          <w:lang w:val="en-US"/>
        </w:rPr>
        <w:t>A(</w:t>
      </w:r>
      <w:proofErr w:type="gramEnd"/>
      <w:r w:rsidRPr="007025C2">
        <w:rPr>
          <w:sz w:val="18"/>
          <w:szCs w:val="18"/>
          <w:lang w:val="en-US"/>
        </w:rPr>
        <w:t>j) := A(j) + MB1(k)(j) * MC1(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)(k);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79.                 </w:t>
      </w:r>
      <w:proofErr w:type="gramStart"/>
      <w:r w:rsidRPr="007025C2">
        <w:rPr>
          <w:sz w:val="18"/>
          <w:szCs w:val="18"/>
          <w:lang w:val="en-US"/>
        </w:rPr>
        <w:t>B(</w:t>
      </w:r>
      <w:proofErr w:type="gramEnd"/>
      <w:r w:rsidRPr="007025C2">
        <w:rPr>
          <w:sz w:val="18"/>
          <w:szCs w:val="18"/>
          <w:lang w:val="en-US"/>
        </w:rPr>
        <w:t>j) := B(j) + MO1(k)(j) * MT1(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)(k);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80.      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81.              </w:t>
      </w:r>
      <w:proofErr w:type="gramStart"/>
      <w:r w:rsidRPr="007025C2">
        <w:rPr>
          <w:sz w:val="18"/>
          <w:szCs w:val="18"/>
          <w:lang w:val="en-US"/>
        </w:rPr>
        <w:t>MA1(</w:t>
      </w:r>
      <w:proofErr w:type="spellStart"/>
      <w:proofErr w:type="gramEnd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)(j) := A(j)+B(j)+ME1(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)(j);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82.   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83.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84.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calculation;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85.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86.     --Task specification T1-----------------------------------------------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87. 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T1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88. 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Send_fromT2(MB: in Matrix; MO: in Matrix;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ME2h: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89. 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Send_fromT6(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90. 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Send_MAT6(MA2h: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91.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T1;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92. 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93. 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94.     --Task specification T2-----------------------------------------------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95. 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T2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96. 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Send_fromT3(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97. 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Send_MAT1(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MA2h: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98. 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Send_MAT3(MA2h: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99.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T2;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100. 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101.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102.    --Task specification T3-----------------------------------------------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103.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T3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104.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Send_fromT2(MB: in Matrix; MO: in Matrix; ME2h: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105.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Send_fromT4(MC2h: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106.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Send_MAT4(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107.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T3;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108.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109.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110.    --Task specification T4-----------------------------------------------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111.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T4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112.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Send_fromT3(MB: in Matrix; MO: in Matrix;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113.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T4;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114.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115.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116.    --Task specification T5-----------------------------------------------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117.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T5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118.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Send_fromT4(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MC2h: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MTh: in </w:t>
      </w:r>
      <w:proofErr w:type="spellStart"/>
      <w:r w:rsidRPr="007025C2">
        <w:rPr>
          <w:sz w:val="18"/>
          <w:szCs w:val="18"/>
          <w:lang w:val="en-US"/>
        </w:rPr>
        <w:t>M</w:t>
      </w:r>
      <w:r w:rsidRPr="007025C2">
        <w:rPr>
          <w:sz w:val="18"/>
          <w:szCs w:val="18"/>
          <w:lang w:val="en-US"/>
        </w:rPr>
        <w:t>a</w:t>
      </w:r>
      <w:r w:rsidRPr="007025C2">
        <w:rPr>
          <w:sz w:val="18"/>
          <w:szCs w:val="18"/>
          <w:lang w:val="en-US"/>
        </w:rPr>
        <w:t>trix_General</w:t>
      </w:r>
      <w:proofErr w:type="spellEnd"/>
      <w:r w:rsidRPr="007025C2">
        <w:rPr>
          <w:sz w:val="18"/>
          <w:szCs w:val="18"/>
          <w:lang w:val="en-US"/>
        </w:rPr>
        <w:t xml:space="preserve">; MT2h: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119.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Send_fromT6(MB: in Matrix; MO: in Matrix;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120.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T5;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121.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122.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123.    --Task specification T6-----------------------------------------------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124.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T6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125.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Send_fromT5(MC1h: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MT1h: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126.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Send_fromT1(MB: in Matrix; MO: in Matrix; ME2h: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127.       </w:t>
      </w:r>
      <w:proofErr w:type="gramStart"/>
      <w:r w:rsidRPr="007025C2">
        <w:rPr>
          <w:sz w:val="18"/>
          <w:szCs w:val="18"/>
          <w:lang w:val="en-US"/>
        </w:rPr>
        <w:t>entry</w:t>
      </w:r>
      <w:proofErr w:type="gramEnd"/>
      <w:r w:rsidRPr="007025C2">
        <w:rPr>
          <w:sz w:val="18"/>
          <w:szCs w:val="18"/>
          <w:lang w:val="en-US"/>
        </w:rPr>
        <w:t xml:space="preserve"> Send_MAT5(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128.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T6;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129.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130.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131.    --Task body T1--------------------------------------------------------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132.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body T1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133.       MA1, MB1, MO1: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134.       MC1, MT1, ME1: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135.       A, B: Vector;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136.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137.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T1 has started.");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138.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139.       -- 1. Receive MB, MO, ME3h from T2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140.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Send_fromT2(MB: in Matrix; MO: in Matrix;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ME2h: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141.          </w:t>
      </w:r>
      <w:proofErr w:type="gramStart"/>
      <w:r w:rsidRPr="007025C2">
        <w:rPr>
          <w:sz w:val="18"/>
          <w:szCs w:val="18"/>
          <w:lang w:val="en-US"/>
        </w:rPr>
        <w:t>MB1 :</w:t>
      </w:r>
      <w:proofErr w:type="gramEnd"/>
      <w:r w:rsidRPr="007025C2">
        <w:rPr>
          <w:sz w:val="18"/>
          <w:szCs w:val="18"/>
          <w:lang w:val="en-US"/>
        </w:rPr>
        <w:t>= MB;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lastRenderedPageBreak/>
        <w:t xml:space="preserve">142.          </w:t>
      </w:r>
      <w:proofErr w:type="gramStart"/>
      <w:r w:rsidRPr="007025C2">
        <w:rPr>
          <w:sz w:val="18"/>
          <w:szCs w:val="18"/>
          <w:lang w:val="en-US"/>
        </w:rPr>
        <w:t>MO1 :</w:t>
      </w:r>
      <w:proofErr w:type="gramEnd"/>
      <w:r w:rsidRPr="007025C2">
        <w:rPr>
          <w:sz w:val="18"/>
          <w:szCs w:val="18"/>
          <w:lang w:val="en-US"/>
        </w:rPr>
        <w:t>= MO;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143.          </w:t>
      </w:r>
      <w:proofErr w:type="gramStart"/>
      <w:r w:rsidRPr="007025C2">
        <w:rPr>
          <w:sz w:val="18"/>
          <w:szCs w:val="18"/>
          <w:lang w:val="en-US"/>
        </w:rPr>
        <w:t>ME1(</w:t>
      </w:r>
      <w:proofErr w:type="spellStart"/>
      <w:proofErr w:type="gramEnd"/>
      <w:r w:rsidRPr="007025C2">
        <w:rPr>
          <w:sz w:val="18"/>
          <w:szCs w:val="18"/>
          <w:lang w:val="en-US"/>
        </w:rPr>
        <w:t>MEh'Range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144.          </w:t>
      </w:r>
      <w:proofErr w:type="gramStart"/>
      <w:r w:rsidRPr="007025C2">
        <w:rPr>
          <w:sz w:val="18"/>
          <w:szCs w:val="18"/>
          <w:lang w:val="en-US"/>
        </w:rPr>
        <w:t>ME1(</w:t>
      </w:r>
      <w:proofErr w:type="gramEnd"/>
      <w:r w:rsidRPr="007025C2">
        <w:rPr>
          <w:sz w:val="18"/>
          <w:szCs w:val="18"/>
          <w:lang w:val="en-US"/>
        </w:rPr>
        <w:t>ME2h'Range) := ME2h;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145.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Send_fromT2;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146.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147.       -- 2. Send MB, MO, ME2h to T6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148.       T6.Send_</w:t>
      </w:r>
      <w:proofErr w:type="gramStart"/>
      <w:r w:rsidRPr="007025C2">
        <w:rPr>
          <w:sz w:val="18"/>
          <w:szCs w:val="18"/>
          <w:lang w:val="en-US"/>
        </w:rPr>
        <w:t>fromT1(</w:t>
      </w:r>
      <w:proofErr w:type="gramEnd"/>
      <w:r w:rsidRPr="007025C2">
        <w:rPr>
          <w:sz w:val="18"/>
          <w:szCs w:val="18"/>
          <w:lang w:val="en-US"/>
        </w:rPr>
        <w:t>MB1, MO1, ME1(4*H+1..N));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149.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150.       -- 3. Receive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>, MTh from T6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151.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Send_fromT6(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152.          </w:t>
      </w:r>
      <w:proofErr w:type="gramStart"/>
      <w:r w:rsidRPr="007025C2">
        <w:rPr>
          <w:sz w:val="18"/>
          <w:szCs w:val="18"/>
          <w:lang w:val="en-US"/>
        </w:rPr>
        <w:t>MC1(</w:t>
      </w:r>
      <w:proofErr w:type="spellStart"/>
      <w:proofErr w:type="gramEnd"/>
      <w:r w:rsidRPr="007025C2">
        <w:rPr>
          <w:sz w:val="18"/>
          <w:szCs w:val="18"/>
          <w:lang w:val="en-US"/>
        </w:rPr>
        <w:t>MCh'Range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153.          </w:t>
      </w:r>
      <w:proofErr w:type="gramStart"/>
      <w:r w:rsidRPr="007025C2">
        <w:rPr>
          <w:sz w:val="18"/>
          <w:szCs w:val="18"/>
          <w:lang w:val="en-US"/>
        </w:rPr>
        <w:t>MT1(</w:t>
      </w:r>
      <w:proofErr w:type="spellStart"/>
      <w:proofErr w:type="gramEnd"/>
      <w:r w:rsidRPr="007025C2">
        <w:rPr>
          <w:sz w:val="18"/>
          <w:szCs w:val="18"/>
          <w:lang w:val="en-US"/>
        </w:rPr>
        <w:t>MTh'Range</w:t>
      </w:r>
      <w:proofErr w:type="spellEnd"/>
      <w:r w:rsidRPr="007025C2">
        <w:rPr>
          <w:sz w:val="18"/>
          <w:szCs w:val="18"/>
          <w:lang w:val="en-US"/>
        </w:rPr>
        <w:t>) := MTh;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154.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Send_fromT6;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155.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156.       -- 4. Calculate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157.       </w:t>
      </w:r>
      <w:proofErr w:type="gramStart"/>
      <w:r w:rsidRPr="007025C2">
        <w:rPr>
          <w:sz w:val="18"/>
          <w:szCs w:val="18"/>
          <w:lang w:val="en-US"/>
        </w:rPr>
        <w:t>calculation(</w:t>
      </w:r>
      <w:proofErr w:type="gramEnd"/>
      <w:r w:rsidRPr="007025C2">
        <w:rPr>
          <w:sz w:val="18"/>
          <w:szCs w:val="18"/>
          <w:lang w:val="en-US"/>
        </w:rPr>
        <w:t>1, H, A =&gt; A,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158.               B   =&gt; B,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159.               MB1 =&gt; MB1,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160.               MC1 =&gt; MC1,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161.               MO1 =&gt; MO1,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162.               MT1 =&gt; MT1,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163.               ME1 =&gt; ME1,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164.               MA1 =&gt; MA1);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165.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166.       -- 5. Receive MA2h from T6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167.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Send_MAT6(MA2h: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168. </w:t>
      </w:r>
      <w:r w:rsidRPr="007025C2">
        <w:rPr>
          <w:sz w:val="18"/>
          <w:szCs w:val="18"/>
          <w:lang w:val="en-US"/>
        </w:rPr>
        <w:tab/>
      </w:r>
      <w:proofErr w:type="gramStart"/>
      <w:r w:rsidRPr="007025C2">
        <w:rPr>
          <w:sz w:val="18"/>
          <w:szCs w:val="18"/>
          <w:lang w:val="en-US"/>
        </w:rPr>
        <w:t>MA1(</w:t>
      </w:r>
      <w:proofErr w:type="gramEnd"/>
      <w:r w:rsidRPr="007025C2">
        <w:rPr>
          <w:sz w:val="18"/>
          <w:szCs w:val="18"/>
          <w:lang w:val="en-US"/>
        </w:rPr>
        <w:t>MA2h'Range) := MA2h;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169.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Send_MAT6;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170.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171.       -- 6. Send MA3h to T2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172.       T2.Send_</w:t>
      </w:r>
      <w:proofErr w:type="gramStart"/>
      <w:r w:rsidRPr="007025C2">
        <w:rPr>
          <w:sz w:val="18"/>
          <w:szCs w:val="18"/>
          <w:lang w:val="en-US"/>
        </w:rPr>
        <w:t>MAT1(</w:t>
      </w:r>
      <w:proofErr w:type="gramEnd"/>
      <w:r w:rsidRPr="007025C2">
        <w:rPr>
          <w:sz w:val="18"/>
          <w:szCs w:val="18"/>
          <w:lang w:val="en-US"/>
        </w:rPr>
        <w:t>MA1(1..H), MA1(4*H+1..N));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173.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174.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T1 has finished.");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175.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T1;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176.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177.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178.    --Task body T2--------------------------------------------------------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179.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body T2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180.       MA, MB, MO: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181.       MC, MT, ME: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182.       A, B: Vector;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183.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184.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185.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T2 has started.");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186.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187.       -- 1. Input MB, MO, ME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188.       for 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 xml:space="preserve"> in 1</w:t>
      </w:r>
      <w:proofErr w:type="gramStart"/>
      <w:r w:rsidRPr="007025C2">
        <w:rPr>
          <w:sz w:val="18"/>
          <w:szCs w:val="18"/>
          <w:lang w:val="en-US"/>
        </w:rPr>
        <w:t>..N</w:t>
      </w:r>
      <w:proofErr w:type="gram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189.          for j in 1</w:t>
      </w:r>
      <w:proofErr w:type="gramStart"/>
      <w:r w:rsidRPr="007025C2">
        <w:rPr>
          <w:sz w:val="18"/>
          <w:szCs w:val="18"/>
          <w:lang w:val="en-US"/>
        </w:rPr>
        <w:t>..N</w:t>
      </w:r>
      <w:proofErr w:type="gram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190.             </w:t>
      </w:r>
      <w:proofErr w:type="gramStart"/>
      <w:r w:rsidRPr="007025C2">
        <w:rPr>
          <w:sz w:val="18"/>
          <w:szCs w:val="18"/>
          <w:lang w:val="en-US"/>
        </w:rPr>
        <w:t>MB(</w:t>
      </w:r>
      <w:proofErr w:type="spellStart"/>
      <w:proofErr w:type="gramEnd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)(j) := 1;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191.             </w:t>
      </w:r>
      <w:proofErr w:type="gramStart"/>
      <w:r w:rsidRPr="007025C2">
        <w:rPr>
          <w:sz w:val="18"/>
          <w:szCs w:val="18"/>
          <w:lang w:val="en-US"/>
        </w:rPr>
        <w:t>MO(</w:t>
      </w:r>
      <w:proofErr w:type="spellStart"/>
      <w:proofErr w:type="gramEnd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)(j) := 1;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192.             </w:t>
      </w:r>
      <w:proofErr w:type="gramStart"/>
      <w:r w:rsidRPr="007025C2">
        <w:rPr>
          <w:sz w:val="18"/>
          <w:szCs w:val="18"/>
          <w:lang w:val="en-US"/>
        </w:rPr>
        <w:t>ME(</w:t>
      </w:r>
      <w:proofErr w:type="spellStart"/>
      <w:proofErr w:type="gramEnd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)(j) := 1;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193.  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194.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195.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196.       -- 2. Send MB, MO, ME3h to T1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197.       T1.Send_</w:t>
      </w:r>
      <w:proofErr w:type="gramStart"/>
      <w:r w:rsidRPr="007025C2">
        <w:rPr>
          <w:sz w:val="18"/>
          <w:szCs w:val="18"/>
          <w:lang w:val="en-US"/>
        </w:rPr>
        <w:t>fromT2(</w:t>
      </w:r>
      <w:proofErr w:type="gramEnd"/>
      <w:r w:rsidRPr="007025C2">
        <w:rPr>
          <w:sz w:val="18"/>
          <w:szCs w:val="18"/>
          <w:lang w:val="en-US"/>
        </w:rPr>
        <w:t>MB, MO, ME(1..H), ME(4*H+1..N));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198.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199.       -- 3. Send MB, MO, ME2h to T3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200.       T3.Send_</w:t>
      </w:r>
      <w:proofErr w:type="gramStart"/>
      <w:r w:rsidRPr="007025C2">
        <w:rPr>
          <w:sz w:val="18"/>
          <w:szCs w:val="18"/>
          <w:lang w:val="en-US"/>
        </w:rPr>
        <w:t>fromT2(</w:t>
      </w:r>
      <w:proofErr w:type="gramEnd"/>
      <w:r w:rsidRPr="007025C2">
        <w:rPr>
          <w:sz w:val="18"/>
          <w:szCs w:val="18"/>
          <w:lang w:val="en-US"/>
        </w:rPr>
        <w:t>MB, MO, ME(2*H+1..4*H));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201.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202.       -- 4. Receive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>, MTh from T3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203.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Send_fromT3(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204.          </w:t>
      </w:r>
      <w:proofErr w:type="gramStart"/>
      <w:r w:rsidRPr="007025C2">
        <w:rPr>
          <w:sz w:val="18"/>
          <w:szCs w:val="18"/>
          <w:lang w:val="en-US"/>
        </w:rPr>
        <w:t>MC(</w:t>
      </w:r>
      <w:proofErr w:type="spellStart"/>
      <w:proofErr w:type="gramEnd"/>
      <w:r w:rsidRPr="007025C2">
        <w:rPr>
          <w:sz w:val="18"/>
          <w:szCs w:val="18"/>
          <w:lang w:val="en-US"/>
        </w:rPr>
        <w:t>MCh'Range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205.          </w:t>
      </w:r>
      <w:proofErr w:type="gramStart"/>
      <w:r w:rsidRPr="007025C2">
        <w:rPr>
          <w:sz w:val="18"/>
          <w:szCs w:val="18"/>
          <w:lang w:val="en-US"/>
        </w:rPr>
        <w:t>MT(</w:t>
      </w:r>
      <w:proofErr w:type="spellStart"/>
      <w:proofErr w:type="gramEnd"/>
      <w:r w:rsidRPr="007025C2">
        <w:rPr>
          <w:sz w:val="18"/>
          <w:szCs w:val="18"/>
          <w:lang w:val="en-US"/>
        </w:rPr>
        <w:t>MTh'Range</w:t>
      </w:r>
      <w:proofErr w:type="spellEnd"/>
      <w:r w:rsidRPr="007025C2">
        <w:rPr>
          <w:sz w:val="18"/>
          <w:szCs w:val="18"/>
          <w:lang w:val="en-US"/>
        </w:rPr>
        <w:t>) := MTh;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206.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Send_fromT3;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207.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208.       -- 5. Calculate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209.       </w:t>
      </w:r>
      <w:proofErr w:type="gramStart"/>
      <w:r w:rsidRPr="007025C2">
        <w:rPr>
          <w:sz w:val="18"/>
          <w:szCs w:val="18"/>
          <w:lang w:val="en-US"/>
        </w:rPr>
        <w:t>calculation(</w:t>
      </w:r>
      <w:proofErr w:type="gramEnd"/>
      <w:r w:rsidRPr="007025C2">
        <w:rPr>
          <w:sz w:val="18"/>
          <w:szCs w:val="18"/>
          <w:lang w:val="en-US"/>
        </w:rPr>
        <w:t>H+1, 2*H, A =&gt; A,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210.               B   =&gt; B,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211.               MB1 =&gt; MB,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212.               MC1 =&gt; MC,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213.               MO1 =&gt; MO,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214.               MT1 =&gt; MT,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215.               ME1 =&gt; ME,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216.               MA1 =&gt; MA);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217.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lastRenderedPageBreak/>
        <w:t>218.       -- 6. Receive MA3h from T1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219.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Send_MAT1(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MA2h: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220.          </w:t>
      </w:r>
      <w:proofErr w:type="gramStart"/>
      <w:r w:rsidRPr="007025C2">
        <w:rPr>
          <w:sz w:val="18"/>
          <w:szCs w:val="18"/>
          <w:lang w:val="en-US"/>
        </w:rPr>
        <w:t>MA(</w:t>
      </w:r>
      <w:proofErr w:type="spellStart"/>
      <w:proofErr w:type="gramEnd"/>
      <w:r w:rsidRPr="007025C2">
        <w:rPr>
          <w:sz w:val="18"/>
          <w:szCs w:val="18"/>
          <w:lang w:val="en-US"/>
        </w:rPr>
        <w:t>MAh'Range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221.          </w:t>
      </w:r>
      <w:proofErr w:type="gramStart"/>
      <w:r w:rsidRPr="007025C2">
        <w:rPr>
          <w:sz w:val="18"/>
          <w:szCs w:val="18"/>
          <w:lang w:val="en-US"/>
        </w:rPr>
        <w:t>MA(</w:t>
      </w:r>
      <w:proofErr w:type="gramEnd"/>
      <w:r w:rsidRPr="007025C2">
        <w:rPr>
          <w:sz w:val="18"/>
          <w:szCs w:val="18"/>
          <w:lang w:val="en-US"/>
        </w:rPr>
        <w:t>MA2h'Range) := MA2h;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222.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Send_MAT1;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223.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224.       -- 7. Receive MA2h from T3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225.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Send_MAT3(MA2h: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226. </w:t>
      </w:r>
      <w:r w:rsidRPr="007025C2">
        <w:rPr>
          <w:sz w:val="18"/>
          <w:szCs w:val="18"/>
          <w:lang w:val="en-US"/>
        </w:rPr>
        <w:tab/>
      </w:r>
      <w:proofErr w:type="gramStart"/>
      <w:r w:rsidRPr="007025C2">
        <w:rPr>
          <w:sz w:val="18"/>
          <w:szCs w:val="18"/>
          <w:lang w:val="en-US"/>
        </w:rPr>
        <w:t>MA(</w:t>
      </w:r>
      <w:proofErr w:type="gramEnd"/>
      <w:r w:rsidRPr="007025C2">
        <w:rPr>
          <w:sz w:val="18"/>
          <w:szCs w:val="18"/>
          <w:lang w:val="en-US"/>
        </w:rPr>
        <w:t>MA2h'Range) := MA2h;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227.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Send_MAT3;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228.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229.       -- 8. Output MA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230.       </w:t>
      </w:r>
      <w:proofErr w:type="spellStart"/>
      <w:proofErr w:type="gramStart"/>
      <w:r w:rsidRPr="007025C2">
        <w:rPr>
          <w:sz w:val="18"/>
          <w:szCs w:val="18"/>
          <w:lang w:val="en-US"/>
        </w:rPr>
        <w:t>Operation.Output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MA);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231.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232.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T2 has finished.");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233.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T2;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234.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235.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236.    --Task body T3--------------------------------------------------------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237.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body T3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238.       MA3, MB3, MO3: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239.       MC3, MT3, ME3: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240.       A, B: Vector;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241.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242.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T3 has started.");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243.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244.       -- 1. Receive MB, MO, ME2h from T2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245.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Send_fromT2(MB: in Matrix; MO: in Matrix; ME2h: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246.          </w:t>
      </w:r>
      <w:proofErr w:type="gramStart"/>
      <w:r w:rsidRPr="007025C2">
        <w:rPr>
          <w:sz w:val="18"/>
          <w:szCs w:val="18"/>
          <w:lang w:val="en-US"/>
        </w:rPr>
        <w:t>MB3 :</w:t>
      </w:r>
      <w:proofErr w:type="gramEnd"/>
      <w:r w:rsidRPr="007025C2">
        <w:rPr>
          <w:sz w:val="18"/>
          <w:szCs w:val="18"/>
          <w:lang w:val="en-US"/>
        </w:rPr>
        <w:t>= MB;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247.          </w:t>
      </w:r>
      <w:proofErr w:type="gramStart"/>
      <w:r w:rsidRPr="007025C2">
        <w:rPr>
          <w:sz w:val="18"/>
          <w:szCs w:val="18"/>
          <w:lang w:val="en-US"/>
        </w:rPr>
        <w:t>MO3 :</w:t>
      </w:r>
      <w:proofErr w:type="gramEnd"/>
      <w:r w:rsidRPr="007025C2">
        <w:rPr>
          <w:sz w:val="18"/>
          <w:szCs w:val="18"/>
          <w:lang w:val="en-US"/>
        </w:rPr>
        <w:t>= MO;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248.          </w:t>
      </w:r>
      <w:proofErr w:type="gramStart"/>
      <w:r w:rsidRPr="007025C2">
        <w:rPr>
          <w:sz w:val="18"/>
          <w:szCs w:val="18"/>
          <w:lang w:val="en-US"/>
        </w:rPr>
        <w:t>ME3(</w:t>
      </w:r>
      <w:proofErr w:type="gramEnd"/>
      <w:r w:rsidRPr="007025C2">
        <w:rPr>
          <w:sz w:val="18"/>
          <w:szCs w:val="18"/>
          <w:lang w:val="en-US"/>
        </w:rPr>
        <w:t>ME2h'Range) := ME2h;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249.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Send_fromT2;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250.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251.       -- 2. Send MB, MO,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 to T4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252.       T4.Send_</w:t>
      </w:r>
      <w:proofErr w:type="gramStart"/>
      <w:r w:rsidRPr="007025C2">
        <w:rPr>
          <w:sz w:val="18"/>
          <w:szCs w:val="18"/>
          <w:lang w:val="en-US"/>
        </w:rPr>
        <w:t>fromT3(</w:t>
      </w:r>
      <w:proofErr w:type="gramEnd"/>
      <w:r w:rsidRPr="007025C2">
        <w:rPr>
          <w:sz w:val="18"/>
          <w:szCs w:val="18"/>
          <w:lang w:val="en-US"/>
        </w:rPr>
        <w:t>MB3, MO3, ME3(3*H+1..4*H));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253.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254.       -- 3. Receive MC2h, MT2h from T5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255.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Send_fromT4(MC2h: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MT2h: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256.          </w:t>
      </w:r>
      <w:proofErr w:type="gramStart"/>
      <w:r w:rsidRPr="007025C2">
        <w:rPr>
          <w:sz w:val="18"/>
          <w:szCs w:val="18"/>
          <w:lang w:val="en-US"/>
        </w:rPr>
        <w:t>MC3(</w:t>
      </w:r>
      <w:proofErr w:type="gramEnd"/>
      <w:r w:rsidRPr="007025C2">
        <w:rPr>
          <w:sz w:val="18"/>
          <w:szCs w:val="18"/>
          <w:lang w:val="en-US"/>
        </w:rPr>
        <w:t>MC2h'Range) := MC2h;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257.          </w:t>
      </w:r>
      <w:proofErr w:type="gramStart"/>
      <w:r w:rsidRPr="007025C2">
        <w:rPr>
          <w:sz w:val="18"/>
          <w:szCs w:val="18"/>
          <w:lang w:val="en-US"/>
        </w:rPr>
        <w:t>MT3(</w:t>
      </w:r>
      <w:proofErr w:type="gramEnd"/>
      <w:r w:rsidRPr="007025C2">
        <w:rPr>
          <w:sz w:val="18"/>
          <w:szCs w:val="18"/>
          <w:lang w:val="en-US"/>
        </w:rPr>
        <w:t>MT2h'Range) := MT2h;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258.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Send_fromT4;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259.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260.       -- 4. Send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>, MTh to T2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261.       T2.Send_</w:t>
      </w:r>
      <w:proofErr w:type="gramStart"/>
      <w:r w:rsidRPr="007025C2">
        <w:rPr>
          <w:sz w:val="18"/>
          <w:szCs w:val="18"/>
          <w:lang w:val="en-US"/>
        </w:rPr>
        <w:t>fromT3(</w:t>
      </w:r>
      <w:proofErr w:type="gramEnd"/>
      <w:r w:rsidRPr="007025C2">
        <w:rPr>
          <w:sz w:val="18"/>
          <w:szCs w:val="18"/>
          <w:lang w:val="en-US"/>
        </w:rPr>
        <w:t>MC3(H+1..2*H), MT3(H+1..2*H));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262.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263.       -- 5. Calculate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264.       </w:t>
      </w:r>
      <w:proofErr w:type="gramStart"/>
      <w:r w:rsidRPr="007025C2">
        <w:rPr>
          <w:sz w:val="18"/>
          <w:szCs w:val="18"/>
          <w:lang w:val="en-US"/>
        </w:rPr>
        <w:t>calculation(</w:t>
      </w:r>
      <w:proofErr w:type="gramEnd"/>
      <w:r w:rsidRPr="007025C2">
        <w:rPr>
          <w:sz w:val="18"/>
          <w:szCs w:val="18"/>
          <w:lang w:val="en-US"/>
        </w:rPr>
        <w:t>2*H+1, 3*H, A =&gt; A,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265.               B   =&gt; B,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266.               MB1 =&gt; MB3,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267.               MC1 =&gt; MC3,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268.               MO1 =&gt; MO3,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269.               MT1 =&gt; MT3,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270.               ME1 =&gt; ME3,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271.               MA1 =&gt; MA3);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272.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273.       -- 6. Receive 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 from T4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274.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Send_MAT4(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275. </w:t>
      </w:r>
      <w:r w:rsidRPr="007025C2">
        <w:rPr>
          <w:sz w:val="18"/>
          <w:szCs w:val="18"/>
          <w:lang w:val="en-US"/>
        </w:rPr>
        <w:tab/>
      </w:r>
      <w:proofErr w:type="gramStart"/>
      <w:r w:rsidRPr="007025C2">
        <w:rPr>
          <w:sz w:val="18"/>
          <w:szCs w:val="18"/>
          <w:lang w:val="en-US"/>
        </w:rPr>
        <w:t>MA3(</w:t>
      </w:r>
      <w:proofErr w:type="spellStart"/>
      <w:proofErr w:type="gramEnd"/>
      <w:r w:rsidRPr="007025C2">
        <w:rPr>
          <w:sz w:val="18"/>
          <w:szCs w:val="18"/>
          <w:lang w:val="en-US"/>
        </w:rPr>
        <w:t>MAh'Range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276.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Send_MAT4;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277.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278.       -- 7. Send MA2h to T2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279.       T2.Send_</w:t>
      </w:r>
      <w:proofErr w:type="gramStart"/>
      <w:r w:rsidRPr="007025C2">
        <w:rPr>
          <w:sz w:val="18"/>
          <w:szCs w:val="18"/>
          <w:lang w:val="en-US"/>
        </w:rPr>
        <w:t>MAT3(</w:t>
      </w:r>
      <w:proofErr w:type="gramEnd"/>
      <w:r w:rsidRPr="007025C2">
        <w:rPr>
          <w:sz w:val="18"/>
          <w:szCs w:val="18"/>
          <w:lang w:val="en-US"/>
        </w:rPr>
        <w:t>MA3(2*H+1..4*H));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280.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281.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T3 has finished.");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282.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T3;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283.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284.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285.    --Task body T4--------------------------------------------------------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286.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body T4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287.       MA4, MB4, MO4: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288.       MC, MT, ME4: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289.       A, B: Vector;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290.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291.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T4 has started.");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292.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293.       -- 1. Input MC, MT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lastRenderedPageBreak/>
        <w:t xml:space="preserve">294.       for </w:t>
      </w:r>
      <w:proofErr w:type="spellStart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 xml:space="preserve"> in 1</w:t>
      </w:r>
      <w:proofErr w:type="gramStart"/>
      <w:r w:rsidRPr="007025C2">
        <w:rPr>
          <w:sz w:val="18"/>
          <w:szCs w:val="18"/>
          <w:lang w:val="en-US"/>
        </w:rPr>
        <w:t>..N</w:t>
      </w:r>
      <w:proofErr w:type="gram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295.          for j in 1</w:t>
      </w:r>
      <w:proofErr w:type="gramStart"/>
      <w:r w:rsidRPr="007025C2">
        <w:rPr>
          <w:sz w:val="18"/>
          <w:szCs w:val="18"/>
          <w:lang w:val="en-US"/>
        </w:rPr>
        <w:t>..N</w:t>
      </w:r>
      <w:proofErr w:type="gramEnd"/>
      <w:r w:rsidRPr="007025C2">
        <w:rPr>
          <w:sz w:val="18"/>
          <w:szCs w:val="18"/>
          <w:lang w:val="en-US"/>
        </w:rPr>
        <w:t xml:space="preserve"> loop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296.             </w:t>
      </w:r>
      <w:proofErr w:type="gramStart"/>
      <w:r w:rsidRPr="007025C2">
        <w:rPr>
          <w:sz w:val="18"/>
          <w:szCs w:val="18"/>
          <w:lang w:val="en-US"/>
        </w:rPr>
        <w:t>MT(</w:t>
      </w:r>
      <w:proofErr w:type="spellStart"/>
      <w:proofErr w:type="gramEnd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)(j) := 1;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297.             </w:t>
      </w:r>
      <w:proofErr w:type="gramStart"/>
      <w:r w:rsidRPr="007025C2">
        <w:rPr>
          <w:sz w:val="18"/>
          <w:szCs w:val="18"/>
          <w:lang w:val="en-US"/>
        </w:rPr>
        <w:t>MC(</w:t>
      </w:r>
      <w:proofErr w:type="spellStart"/>
      <w:proofErr w:type="gramEnd"/>
      <w:r w:rsidRPr="007025C2">
        <w:rPr>
          <w:sz w:val="18"/>
          <w:szCs w:val="18"/>
          <w:lang w:val="en-US"/>
        </w:rPr>
        <w:t>i</w:t>
      </w:r>
      <w:proofErr w:type="spellEnd"/>
      <w:r w:rsidRPr="007025C2">
        <w:rPr>
          <w:sz w:val="18"/>
          <w:szCs w:val="18"/>
          <w:lang w:val="en-US"/>
        </w:rPr>
        <w:t>)(j) := 1;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298.   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299.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loop;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300.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301.       -- 2. Receive MB, MO,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 from T3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302.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Send_fromT3(MB : Matrix; MO : Matrix;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 :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303.          </w:t>
      </w:r>
      <w:proofErr w:type="gramStart"/>
      <w:r w:rsidRPr="007025C2">
        <w:rPr>
          <w:sz w:val="18"/>
          <w:szCs w:val="18"/>
          <w:lang w:val="en-US"/>
        </w:rPr>
        <w:t>MB4 :</w:t>
      </w:r>
      <w:proofErr w:type="gramEnd"/>
      <w:r w:rsidRPr="007025C2">
        <w:rPr>
          <w:sz w:val="18"/>
          <w:szCs w:val="18"/>
          <w:lang w:val="en-US"/>
        </w:rPr>
        <w:t>= MB;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304.          </w:t>
      </w:r>
      <w:proofErr w:type="gramStart"/>
      <w:r w:rsidRPr="007025C2">
        <w:rPr>
          <w:sz w:val="18"/>
          <w:szCs w:val="18"/>
          <w:lang w:val="en-US"/>
        </w:rPr>
        <w:t>MO4 :</w:t>
      </w:r>
      <w:proofErr w:type="gramEnd"/>
      <w:r w:rsidRPr="007025C2">
        <w:rPr>
          <w:sz w:val="18"/>
          <w:szCs w:val="18"/>
          <w:lang w:val="en-US"/>
        </w:rPr>
        <w:t>= MO;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305.          </w:t>
      </w:r>
      <w:proofErr w:type="gramStart"/>
      <w:r w:rsidRPr="007025C2">
        <w:rPr>
          <w:sz w:val="18"/>
          <w:szCs w:val="18"/>
          <w:lang w:val="en-US"/>
        </w:rPr>
        <w:t>ME4(</w:t>
      </w:r>
      <w:proofErr w:type="spellStart"/>
      <w:proofErr w:type="gramEnd"/>
      <w:r w:rsidRPr="007025C2">
        <w:rPr>
          <w:sz w:val="18"/>
          <w:szCs w:val="18"/>
          <w:lang w:val="en-US"/>
        </w:rPr>
        <w:t>MEh'Range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306.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Send_fromT3;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307.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308.       -- 3. Send MC2h, MT2h to T3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309.       T3.Send_</w:t>
      </w:r>
      <w:proofErr w:type="gramStart"/>
      <w:r w:rsidRPr="007025C2">
        <w:rPr>
          <w:sz w:val="18"/>
          <w:szCs w:val="18"/>
          <w:lang w:val="en-US"/>
        </w:rPr>
        <w:t>fromT4(</w:t>
      </w:r>
      <w:proofErr w:type="gramEnd"/>
      <w:r w:rsidRPr="007025C2">
        <w:rPr>
          <w:sz w:val="18"/>
          <w:szCs w:val="18"/>
          <w:lang w:val="en-US"/>
        </w:rPr>
        <w:t>MC(H+1..3*H), MT(H+1..3*H));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310.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311.       -- 4. Send MC3h, MT3h to T5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312.       T5.Send_</w:t>
      </w:r>
      <w:proofErr w:type="gramStart"/>
      <w:r w:rsidRPr="007025C2">
        <w:rPr>
          <w:sz w:val="18"/>
          <w:szCs w:val="18"/>
          <w:lang w:val="en-US"/>
        </w:rPr>
        <w:t>fromT4(</w:t>
      </w:r>
      <w:proofErr w:type="gramEnd"/>
      <w:r w:rsidRPr="007025C2">
        <w:rPr>
          <w:sz w:val="18"/>
          <w:szCs w:val="18"/>
          <w:lang w:val="en-US"/>
        </w:rPr>
        <w:t>MC(1..H), MC(4*H+1..N), MT(1..H), MT(4*H+1..N));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313.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314.       -- 5. Calculate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315.       </w:t>
      </w:r>
      <w:proofErr w:type="gramStart"/>
      <w:r w:rsidRPr="007025C2">
        <w:rPr>
          <w:sz w:val="18"/>
          <w:szCs w:val="18"/>
          <w:lang w:val="en-US"/>
        </w:rPr>
        <w:t>calculation(</w:t>
      </w:r>
      <w:proofErr w:type="gramEnd"/>
      <w:r w:rsidRPr="007025C2">
        <w:rPr>
          <w:sz w:val="18"/>
          <w:szCs w:val="18"/>
          <w:lang w:val="en-US"/>
        </w:rPr>
        <w:t>3*H+1, 4*H, A =&gt; A,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316.               B   =&gt; B,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317.               MB1 =&gt; MB4,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318.               MC1 =&gt; MC,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319.               MO1 =&gt; MO4,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320.               MT1 =&gt; MT,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321.               ME1 =&gt; ME4,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322.               MA1 =&gt; MA4);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323.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324.       -- 6. Send 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 to T3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325.       T3.Send_</w:t>
      </w:r>
      <w:proofErr w:type="gramStart"/>
      <w:r w:rsidRPr="007025C2">
        <w:rPr>
          <w:sz w:val="18"/>
          <w:szCs w:val="18"/>
          <w:lang w:val="en-US"/>
        </w:rPr>
        <w:t>MAT4(</w:t>
      </w:r>
      <w:proofErr w:type="gramEnd"/>
      <w:r w:rsidRPr="007025C2">
        <w:rPr>
          <w:sz w:val="18"/>
          <w:szCs w:val="18"/>
          <w:lang w:val="en-US"/>
        </w:rPr>
        <w:t>MA4(3*H+1..4*H));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326.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327.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T4 has finished.");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328.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T4;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329.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330.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331.    --Task body T5--------------------------------------------------------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332.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body T5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333.       MA5, MB5, MO5: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334.       MC5, MT5, ME5: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335.       A, B: Vector;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336.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337.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T5 has started.");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338.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339.       -- 1. Receive MB, MO,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 from T6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340.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Send_fromT6(MB : Matrix; MO : Matrix;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 :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341.          </w:t>
      </w:r>
      <w:proofErr w:type="gramStart"/>
      <w:r w:rsidRPr="007025C2">
        <w:rPr>
          <w:sz w:val="18"/>
          <w:szCs w:val="18"/>
          <w:lang w:val="en-US"/>
        </w:rPr>
        <w:t>MB5 :</w:t>
      </w:r>
      <w:proofErr w:type="gramEnd"/>
      <w:r w:rsidRPr="007025C2">
        <w:rPr>
          <w:sz w:val="18"/>
          <w:szCs w:val="18"/>
          <w:lang w:val="en-US"/>
        </w:rPr>
        <w:t>= MB;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342.          </w:t>
      </w:r>
      <w:proofErr w:type="gramStart"/>
      <w:r w:rsidRPr="007025C2">
        <w:rPr>
          <w:sz w:val="18"/>
          <w:szCs w:val="18"/>
          <w:lang w:val="en-US"/>
        </w:rPr>
        <w:t>MO5 :</w:t>
      </w:r>
      <w:proofErr w:type="gramEnd"/>
      <w:r w:rsidRPr="007025C2">
        <w:rPr>
          <w:sz w:val="18"/>
          <w:szCs w:val="18"/>
          <w:lang w:val="en-US"/>
        </w:rPr>
        <w:t>= MO;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343.          </w:t>
      </w:r>
      <w:proofErr w:type="gramStart"/>
      <w:r w:rsidRPr="007025C2">
        <w:rPr>
          <w:sz w:val="18"/>
          <w:szCs w:val="18"/>
          <w:lang w:val="en-US"/>
        </w:rPr>
        <w:t>ME5(</w:t>
      </w:r>
      <w:proofErr w:type="spellStart"/>
      <w:proofErr w:type="gramEnd"/>
      <w:r w:rsidRPr="007025C2">
        <w:rPr>
          <w:sz w:val="18"/>
          <w:szCs w:val="18"/>
          <w:lang w:val="en-US"/>
        </w:rPr>
        <w:t>MEh'Range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344.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Send_fromT6;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345.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346.       -- 2. Receive MC3h, MT3h from T4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347.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Send_fromT4(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 xml:space="preserve"> :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MC2h :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MTh : </w:t>
      </w:r>
      <w:proofErr w:type="spellStart"/>
      <w:r w:rsidRPr="007025C2">
        <w:rPr>
          <w:sz w:val="18"/>
          <w:szCs w:val="18"/>
          <w:lang w:val="en-US"/>
        </w:rPr>
        <w:t>M</w:t>
      </w:r>
      <w:r w:rsidRPr="007025C2">
        <w:rPr>
          <w:sz w:val="18"/>
          <w:szCs w:val="18"/>
          <w:lang w:val="en-US"/>
        </w:rPr>
        <w:t>a</w:t>
      </w:r>
      <w:r w:rsidRPr="007025C2">
        <w:rPr>
          <w:sz w:val="18"/>
          <w:szCs w:val="18"/>
          <w:lang w:val="en-US"/>
        </w:rPr>
        <w:t>trix_General</w:t>
      </w:r>
      <w:proofErr w:type="spellEnd"/>
      <w:r w:rsidRPr="007025C2">
        <w:rPr>
          <w:sz w:val="18"/>
          <w:szCs w:val="18"/>
          <w:lang w:val="en-US"/>
        </w:rPr>
        <w:t xml:space="preserve">; MT2h :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348.          </w:t>
      </w:r>
      <w:proofErr w:type="gramStart"/>
      <w:r w:rsidRPr="007025C2">
        <w:rPr>
          <w:sz w:val="18"/>
          <w:szCs w:val="18"/>
          <w:lang w:val="en-US"/>
        </w:rPr>
        <w:t>MC5(</w:t>
      </w:r>
      <w:proofErr w:type="spellStart"/>
      <w:proofErr w:type="gramEnd"/>
      <w:r w:rsidRPr="007025C2">
        <w:rPr>
          <w:sz w:val="18"/>
          <w:szCs w:val="18"/>
          <w:lang w:val="en-US"/>
        </w:rPr>
        <w:t>MCh'Range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349.          </w:t>
      </w:r>
      <w:proofErr w:type="gramStart"/>
      <w:r w:rsidRPr="007025C2">
        <w:rPr>
          <w:sz w:val="18"/>
          <w:szCs w:val="18"/>
          <w:lang w:val="en-US"/>
        </w:rPr>
        <w:t>MC5(</w:t>
      </w:r>
      <w:proofErr w:type="gramEnd"/>
      <w:r w:rsidRPr="007025C2">
        <w:rPr>
          <w:sz w:val="18"/>
          <w:szCs w:val="18"/>
          <w:lang w:val="en-US"/>
        </w:rPr>
        <w:t>MC2h'Range) := MC2h;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350.          </w:t>
      </w:r>
      <w:proofErr w:type="gramStart"/>
      <w:r w:rsidRPr="007025C2">
        <w:rPr>
          <w:sz w:val="18"/>
          <w:szCs w:val="18"/>
          <w:lang w:val="en-US"/>
        </w:rPr>
        <w:t>MT5(</w:t>
      </w:r>
      <w:proofErr w:type="spellStart"/>
      <w:proofErr w:type="gramEnd"/>
      <w:r w:rsidRPr="007025C2">
        <w:rPr>
          <w:sz w:val="18"/>
          <w:szCs w:val="18"/>
          <w:lang w:val="en-US"/>
        </w:rPr>
        <w:t>MTh'Range</w:t>
      </w:r>
      <w:proofErr w:type="spellEnd"/>
      <w:r w:rsidRPr="007025C2">
        <w:rPr>
          <w:sz w:val="18"/>
          <w:szCs w:val="18"/>
          <w:lang w:val="en-US"/>
        </w:rPr>
        <w:t>) := MTh;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351.          </w:t>
      </w:r>
      <w:proofErr w:type="gramStart"/>
      <w:r w:rsidRPr="007025C2">
        <w:rPr>
          <w:sz w:val="18"/>
          <w:szCs w:val="18"/>
          <w:lang w:val="en-US"/>
        </w:rPr>
        <w:t>MT5(</w:t>
      </w:r>
      <w:proofErr w:type="gramEnd"/>
      <w:r w:rsidRPr="007025C2">
        <w:rPr>
          <w:sz w:val="18"/>
          <w:szCs w:val="18"/>
          <w:lang w:val="en-US"/>
        </w:rPr>
        <w:t>MT2h'Range) := MT2h;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352.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Send_fromT4;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353.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354.       -- 3. Send MC2h, MT2h to T6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355.       T6.Send_</w:t>
      </w:r>
      <w:proofErr w:type="gramStart"/>
      <w:r w:rsidRPr="007025C2">
        <w:rPr>
          <w:sz w:val="18"/>
          <w:szCs w:val="18"/>
          <w:lang w:val="en-US"/>
        </w:rPr>
        <w:t>fromT5(</w:t>
      </w:r>
      <w:proofErr w:type="gramEnd"/>
      <w:r w:rsidRPr="007025C2">
        <w:rPr>
          <w:sz w:val="18"/>
          <w:szCs w:val="18"/>
          <w:lang w:val="en-US"/>
        </w:rPr>
        <w:t>MC5(1..H), MC5(5*H+1..N), MT5(1..H), MT5(5*H+1..N));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356.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357.       -- 4. Calculate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358.       </w:t>
      </w:r>
      <w:proofErr w:type="gramStart"/>
      <w:r w:rsidRPr="007025C2">
        <w:rPr>
          <w:sz w:val="18"/>
          <w:szCs w:val="18"/>
          <w:lang w:val="en-US"/>
        </w:rPr>
        <w:t>calculation(</w:t>
      </w:r>
      <w:proofErr w:type="gramEnd"/>
      <w:r w:rsidRPr="007025C2">
        <w:rPr>
          <w:sz w:val="18"/>
          <w:szCs w:val="18"/>
          <w:lang w:val="en-US"/>
        </w:rPr>
        <w:t>4*H+1, 5*H, A =&gt; A,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359.               B   =&gt; B,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360.               MB1 =&gt; MB5,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361.               MC1 =&gt; MC5,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362.               MO1 =&gt; MO5,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363.               MT1 =&gt; MT5,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364.               ME1 =&gt; ME5,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365.               MA1 =&gt; MA5);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366.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367.       -- 5. Send 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 to T6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368.       T6.Send_</w:t>
      </w:r>
      <w:proofErr w:type="gramStart"/>
      <w:r w:rsidRPr="007025C2">
        <w:rPr>
          <w:sz w:val="18"/>
          <w:szCs w:val="18"/>
          <w:lang w:val="en-US"/>
        </w:rPr>
        <w:t>MAT5(</w:t>
      </w:r>
      <w:proofErr w:type="gramEnd"/>
      <w:r w:rsidRPr="007025C2">
        <w:rPr>
          <w:sz w:val="18"/>
          <w:szCs w:val="18"/>
          <w:lang w:val="en-US"/>
        </w:rPr>
        <w:t>MA5(4*H+1..5*H));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lastRenderedPageBreak/>
        <w:t xml:space="preserve">369.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370.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T5 has finished.");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371.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T5;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372.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373.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374.    --Task body T6--------------------------------------------------------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375.    </w:t>
      </w:r>
      <w:proofErr w:type="gramStart"/>
      <w:r w:rsidRPr="007025C2">
        <w:rPr>
          <w:sz w:val="18"/>
          <w:szCs w:val="18"/>
          <w:lang w:val="en-US"/>
        </w:rPr>
        <w:t>task</w:t>
      </w:r>
      <w:proofErr w:type="gramEnd"/>
      <w:r w:rsidRPr="007025C2">
        <w:rPr>
          <w:sz w:val="18"/>
          <w:szCs w:val="18"/>
          <w:lang w:val="en-US"/>
        </w:rPr>
        <w:t xml:space="preserve"> body T6 is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376.       MA6, MB6, MO6: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377.       MC6, MT6, ME6: Matrix;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378.       A, B: Vector;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379.   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380.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T6 has started.");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381.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382.        -- 1. Receive MB, MO, ME2h from T1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383.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Send_fromT1(MB : Matrix; MO : Matrix; ME2h :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384.          </w:t>
      </w:r>
      <w:proofErr w:type="gramStart"/>
      <w:r w:rsidRPr="007025C2">
        <w:rPr>
          <w:sz w:val="18"/>
          <w:szCs w:val="18"/>
          <w:lang w:val="en-US"/>
        </w:rPr>
        <w:t>MB6 :</w:t>
      </w:r>
      <w:proofErr w:type="gramEnd"/>
      <w:r w:rsidRPr="007025C2">
        <w:rPr>
          <w:sz w:val="18"/>
          <w:szCs w:val="18"/>
          <w:lang w:val="en-US"/>
        </w:rPr>
        <w:t>= MB;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385.          </w:t>
      </w:r>
      <w:proofErr w:type="gramStart"/>
      <w:r w:rsidRPr="007025C2">
        <w:rPr>
          <w:sz w:val="18"/>
          <w:szCs w:val="18"/>
          <w:lang w:val="en-US"/>
        </w:rPr>
        <w:t>MO6 :</w:t>
      </w:r>
      <w:proofErr w:type="gramEnd"/>
      <w:r w:rsidRPr="007025C2">
        <w:rPr>
          <w:sz w:val="18"/>
          <w:szCs w:val="18"/>
          <w:lang w:val="en-US"/>
        </w:rPr>
        <w:t>= MO;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386.          </w:t>
      </w:r>
      <w:proofErr w:type="gramStart"/>
      <w:r w:rsidRPr="007025C2">
        <w:rPr>
          <w:sz w:val="18"/>
          <w:szCs w:val="18"/>
          <w:lang w:val="en-US"/>
        </w:rPr>
        <w:t>ME6(</w:t>
      </w:r>
      <w:proofErr w:type="gramEnd"/>
      <w:r w:rsidRPr="007025C2">
        <w:rPr>
          <w:sz w:val="18"/>
          <w:szCs w:val="18"/>
          <w:lang w:val="en-US"/>
        </w:rPr>
        <w:t>ME2h'Range) := ME2h;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387.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Send_fromT1;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388.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389.       -- 2. Send MB, MO, </w:t>
      </w:r>
      <w:proofErr w:type="spellStart"/>
      <w:r w:rsidRPr="007025C2">
        <w:rPr>
          <w:sz w:val="18"/>
          <w:szCs w:val="18"/>
          <w:lang w:val="en-US"/>
        </w:rPr>
        <w:t>MEh</w:t>
      </w:r>
      <w:proofErr w:type="spellEnd"/>
      <w:r w:rsidRPr="007025C2">
        <w:rPr>
          <w:sz w:val="18"/>
          <w:szCs w:val="18"/>
          <w:lang w:val="en-US"/>
        </w:rPr>
        <w:t xml:space="preserve"> to T5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390.       T5.Send_</w:t>
      </w:r>
      <w:proofErr w:type="gramStart"/>
      <w:r w:rsidRPr="007025C2">
        <w:rPr>
          <w:sz w:val="18"/>
          <w:szCs w:val="18"/>
          <w:lang w:val="en-US"/>
        </w:rPr>
        <w:t>fromT6(</w:t>
      </w:r>
      <w:proofErr w:type="gramEnd"/>
      <w:r w:rsidRPr="007025C2">
        <w:rPr>
          <w:sz w:val="18"/>
          <w:szCs w:val="18"/>
          <w:lang w:val="en-US"/>
        </w:rPr>
        <w:t>MB6, MO6, ME6(4*H+1..5*H));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391.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392.       -- 3. Receive MC2h, MT2h from T5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393.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Send_fromT5(MC1h :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 xml:space="preserve">: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 xml:space="preserve">; MT1h : </w:t>
      </w:r>
      <w:proofErr w:type="spellStart"/>
      <w:r w:rsidRPr="007025C2">
        <w:rPr>
          <w:sz w:val="18"/>
          <w:szCs w:val="18"/>
          <w:lang w:val="en-US"/>
        </w:rPr>
        <w:t>M</w:t>
      </w:r>
      <w:r w:rsidRPr="007025C2">
        <w:rPr>
          <w:sz w:val="18"/>
          <w:szCs w:val="18"/>
          <w:lang w:val="en-US"/>
        </w:rPr>
        <w:t>a</w:t>
      </w:r>
      <w:r w:rsidRPr="007025C2">
        <w:rPr>
          <w:sz w:val="18"/>
          <w:szCs w:val="18"/>
          <w:lang w:val="en-US"/>
        </w:rPr>
        <w:t>trix_General</w:t>
      </w:r>
      <w:proofErr w:type="spellEnd"/>
      <w:r w:rsidRPr="007025C2">
        <w:rPr>
          <w:sz w:val="18"/>
          <w:szCs w:val="18"/>
          <w:lang w:val="en-US"/>
        </w:rPr>
        <w:t xml:space="preserve">; MTh :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394.          </w:t>
      </w:r>
      <w:proofErr w:type="gramStart"/>
      <w:r w:rsidRPr="007025C2">
        <w:rPr>
          <w:sz w:val="18"/>
          <w:szCs w:val="18"/>
          <w:lang w:val="en-US"/>
        </w:rPr>
        <w:t>MC6(</w:t>
      </w:r>
      <w:proofErr w:type="gramEnd"/>
      <w:r w:rsidRPr="007025C2">
        <w:rPr>
          <w:sz w:val="18"/>
          <w:szCs w:val="18"/>
          <w:lang w:val="en-US"/>
        </w:rPr>
        <w:t>MC1h'Range) :=MC1h;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395.          </w:t>
      </w:r>
      <w:proofErr w:type="gramStart"/>
      <w:r w:rsidRPr="007025C2">
        <w:rPr>
          <w:sz w:val="18"/>
          <w:szCs w:val="18"/>
          <w:lang w:val="en-US"/>
        </w:rPr>
        <w:t>MC6(</w:t>
      </w:r>
      <w:proofErr w:type="spellStart"/>
      <w:proofErr w:type="gramEnd"/>
      <w:r w:rsidRPr="007025C2">
        <w:rPr>
          <w:sz w:val="18"/>
          <w:szCs w:val="18"/>
          <w:lang w:val="en-US"/>
        </w:rPr>
        <w:t>MCh'Range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396.          </w:t>
      </w:r>
      <w:proofErr w:type="gramStart"/>
      <w:r w:rsidRPr="007025C2">
        <w:rPr>
          <w:sz w:val="18"/>
          <w:szCs w:val="18"/>
          <w:lang w:val="en-US"/>
        </w:rPr>
        <w:t>MT6(</w:t>
      </w:r>
      <w:proofErr w:type="gramEnd"/>
      <w:r w:rsidRPr="007025C2">
        <w:rPr>
          <w:sz w:val="18"/>
          <w:szCs w:val="18"/>
          <w:lang w:val="en-US"/>
        </w:rPr>
        <w:t>MT1h'Range) := MT1h;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397.          </w:t>
      </w:r>
      <w:proofErr w:type="gramStart"/>
      <w:r w:rsidRPr="007025C2">
        <w:rPr>
          <w:sz w:val="18"/>
          <w:szCs w:val="18"/>
          <w:lang w:val="en-US"/>
        </w:rPr>
        <w:t>MT6(</w:t>
      </w:r>
      <w:proofErr w:type="spellStart"/>
      <w:proofErr w:type="gramEnd"/>
      <w:r w:rsidRPr="007025C2">
        <w:rPr>
          <w:sz w:val="18"/>
          <w:szCs w:val="18"/>
          <w:lang w:val="en-US"/>
        </w:rPr>
        <w:t>MTh'Range</w:t>
      </w:r>
      <w:proofErr w:type="spellEnd"/>
      <w:r w:rsidRPr="007025C2">
        <w:rPr>
          <w:sz w:val="18"/>
          <w:szCs w:val="18"/>
          <w:lang w:val="en-US"/>
        </w:rPr>
        <w:t>) := MTh;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398.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Send_fromT5;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399.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400.       -- 4. Send </w:t>
      </w:r>
      <w:proofErr w:type="spellStart"/>
      <w:r w:rsidRPr="007025C2">
        <w:rPr>
          <w:sz w:val="18"/>
          <w:szCs w:val="18"/>
          <w:lang w:val="en-US"/>
        </w:rPr>
        <w:t>MCh</w:t>
      </w:r>
      <w:proofErr w:type="spellEnd"/>
      <w:r w:rsidRPr="007025C2">
        <w:rPr>
          <w:sz w:val="18"/>
          <w:szCs w:val="18"/>
          <w:lang w:val="en-US"/>
        </w:rPr>
        <w:t>, MTh to T1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401.       T1.Send_</w:t>
      </w:r>
      <w:proofErr w:type="gramStart"/>
      <w:r w:rsidRPr="007025C2">
        <w:rPr>
          <w:sz w:val="18"/>
          <w:szCs w:val="18"/>
          <w:lang w:val="en-US"/>
        </w:rPr>
        <w:t>fromT6(</w:t>
      </w:r>
      <w:proofErr w:type="gramEnd"/>
      <w:r w:rsidRPr="007025C2">
        <w:rPr>
          <w:sz w:val="18"/>
          <w:szCs w:val="18"/>
          <w:lang w:val="en-US"/>
        </w:rPr>
        <w:t>MC6(1..H), MT6(1..H));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402.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403.       -- 5. Calculate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404. </w:t>
      </w:r>
      <w:r w:rsidRPr="007025C2">
        <w:rPr>
          <w:sz w:val="18"/>
          <w:szCs w:val="18"/>
          <w:lang w:val="en-US"/>
        </w:rPr>
        <w:tab/>
      </w:r>
      <w:proofErr w:type="gramStart"/>
      <w:r w:rsidRPr="007025C2">
        <w:rPr>
          <w:sz w:val="18"/>
          <w:szCs w:val="18"/>
          <w:lang w:val="en-US"/>
        </w:rPr>
        <w:t>calculation(</w:t>
      </w:r>
      <w:proofErr w:type="gramEnd"/>
      <w:r w:rsidRPr="007025C2">
        <w:rPr>
          <w:sz w:val="18"/>
          <w:szCs w:val="18"/>
          <w:lang w:val="en-US"/>
        </w:rPr>
        <w:t>5*H+1, N, A =&gt; A,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405.               B   =&gt; B,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406.               MB1 =&gt; MB6,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407.               MC1 =&gt; MC6,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408.               MO1 =&gt; MO6,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409.               MT1 =&gt; MT6,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410.               ME1 =&gt; ME6,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411.               MA1 =&gt; MA6);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412.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413.       -- 6. Receive 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 from T5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414.       </w:t>
      </w:r>
      <w:proofErr w:type="gramStart"/>
      <w:r w:rsidRPr="007025C2">
        <w:rPr>
          <w:sz w:val="18"/>
          <w:szCs w:val="18"/>
          <w:lang w:val="en-US"/>
        </w:rPr>
        <w:t>accept</w:t>
      </w:r>
      <w:proofErr w:type="gramEnd"/>
      <w:r w:rsidRPr="007025C2">
        <w:rPr>
          <w:sz w:val="18"/>
          <w:szCs w:val="18"/>
          <w:lang w:val="en-US"/>
        </w:rPr>
        <w:t xml:space="preserve"> Send_MAT5(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 xml:space="preserve">: in </w:t>
      </w:r>
      <w:proofErr w:type="spellStart"/>
      <w:r w:rsidRPr="007025C2">
        <w:rPr>
          <w:sz w:val="18"/>
          <w:szCs w:val="18"/>
          <w:lang w:val="en-US"/>
        </w:rPr>
        <w:t>Matrix_General</w:t>
      </w:r>
      <w:proofErr w:type="spellEnd"/>
      <w:r w:rsidRPr="007025C2">
        <w:rPr>
          <w:sz w:val="18"/>
          <w:szCs w:val="18"/>
          <w:lang w:val="en-US"/>
        </w:rPr>
        <w:t>) do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415. </w:t>
      </w:r>
      <w:r w:rsidRPr="007025C2">
        <w:rPr>
          <w:sz w:val="18"/>
          <w:szCs w:val="18"/>
          <w:lang w:val="en-US"/>
        </w:rPr>
        <w:tab/>
      </w:r>
      <w:proofErr w:type="gramStart"/>
      <w:r w:rsidRPr="007025C2">
        <w:rPr>
          <w:sz w:val="18"/>
          <w:szCs w:val="18"/>
          <w:lang w:val="en-US"/>
        </w:rPr>
        <w:t>MA6(</w:t>
      </w:r>
      <w:proofErr w:type="spellStart"/>
      <w:proofErr w:type="gramEnd"/>
      <w:r w:rsidRPr="007025C2">
        <w:rPr>
          <w:sz w:val="18"/>
          <w:szCs w:val="18"/>
          <w:lang w:val="en-US"/>
        </w:rPr>
        <w:t>MAh'Range</w:t>
      </w:r>
      <w:proofErr w:type="spellEnd"/>
      <w:r w:rsidRPr="007025C2">
        <w:rPr>
          <w:sz w:val="18"/>
          <w:szCs w:val="18"/>
          <w:lang w:val="en-US"/>
        </w:rPr>
        <w:t xml:space="preserve">) := </w:t>
      </w:r>
      <w:proofErr w:type="spellStart"/>
      <w:r w:rsidRPr="007025C2">
        <w:rPr>
          <w:sz w:val="18"/>
          <w:szCs w:val="18"/>
          <w:lang w:val="en-US"/>
        </w:rPr>
        <w:t>MAh</w:t>
      </w:r>
      <w:proofErr w:type="spellEnd"/>
      <w:r w:rsidRPr="007025C2">
        <w:rPr>
          <w:sz w:val="18"/>
          <w:szCs w:val="18"/>
          <w:lang w:val="en-US"/>
        </w:rPr>
        <w:t>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416.   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Send_MAT5;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417.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418.       -- 7. Send MA2h to T1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419.       T1.Send_</w:t>
      </w:r>
      <w:proofErr w:type="gramStart"/>
      <w:r w:rsidRPr="007025C2">
        <w:rPr>
          <w:sz w:val="18"/>
          <w:szCs w:val="18"/>
          <w:lang w:val="en-US"/>
        </w:rPr>
        <w:t>MAT6(</w:t>
      </w:r>
      <w:proofErr w:type="gramEnd"/>
      <w:r w:rsidRPr="007025C2">
        <w:rPr>
          <w:sz w:val="18"/>
          <w:szCs w:val="18"/>
          <w:lang w:val="en-US"/>
        </w:rPr>
        <w:t>MA6(4*H+1..N));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420.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421.       </w:t>
      </w:r>
      <w:proofErr w:type="spellStart"/>
      <w:r w:rsidRPr="007025C2">
        <w:rPr>
          <w:sz w:val="18"/>
          <w:szCs w:val="18"/>
          <w:lang w:val="en-US"/>
        </w:rPr>
        <w:t>put_</w:t>
      </w:r>
      <w:proofErr w:type="gramStart"/>
      <w:r w:rsidRPr="007025C2">
        <w:rPr>
          <w:sz w:val="18"/>
          <w:szCs w:val="18"/>
          <w:lang w:val="en-US"/>
        </w:rPr>
        <w:t>line</w:t>
      </w:r>
      <w:proofErr w:type="spellEnd"/>
      <w:r w:rsidRPr="007025C2">
        <w:rPr>
          <w:sz w:val="18"/>
          <w:szCs w:val="18"/>
          <w:lang w:val="en-US"/>
        </w:rPr>
        <w:t>(</w:t>
      </w:r>
      <w:proofErr w:type="gramEnd"/>
      <w:r w:rsidRPr="007025C2">
        <w:rPr>
          <w:sz w:val="18"/>
          <w:szCs w:val="18"/>
          <w:lang w:val="en-US"/>
        </w:rPr>
        <w:t>"Task T6 has finished.");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422.   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T6;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>423.    ----------------------------------------------------------------------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424. </w:t>
      </w:r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425. </w:t>
      </w:r>
      <w:proofErr w:type="gramStart"/>
      <w:r w:rsidRPr="007025C2">
        <w:rPr>
          <w:sz w:val="18"/>
          <w:szCs w:val="18"/>
          <w:lang w:val="en-US"/>
        </w:rPr>
        <w:t>begin</w:t>
      </w:r>
      <w:proofErr w:type="gramEnd"/>
    </w:p>
    <w:p w:rsidR="007025C2" w:rsidRPr="007025C2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426.    </w:t>
      </w:r>
      <w:proofErr w:type="gramStart"/>
      <w:r w:rsidRPr="007025C2">
        <w:rPr>
          <w:sz w:val="18"/>
          <w:szCs w:val="18"/>
          <w:lang w:val="en-US"/>
        </w:rPr>
        <w:t>null</w:t>
      </w:r>
      <w:proofErr w:type="gramEnd"/>
      <w:r w:rsidRPr="007025C2">
        <w:rPr>
          <w:sz w:val="18"/>
          <w:szCs w:val="18"/>
          <w:lang w:val="en-US"/>
        </w:rPr>
        <w:t>;</w:t>
      </w:r>
    </w:p>
    <w:p w:rsidR="00937EDA" w:rsidRPr="00937EDA" w:rsidRDefault="007025C2" w:rsidP="007025C2">
      <w:pPr>
        <w:pStyle w:val="Code10"/>
        <w:ind w:left="567"/>
        <w:rPr>
          <w:sz w:val="18"/>
          <w:szCs w:val="18"/>
          <w:lang w:val="en-US"/>
        </w:rPr>
      </w:pPr>
      <w:r w:rsidRPr="007025C2">
        <w:rPr>
          <w:sz w:val="18"/>
          <w:szCs w:val="18"/>
          <w:lang w:val="en-US"/>
        </w:rPr>
        <w:t xml:space="preserve">427. </w:t>
      </w:r>
      <w:proofErr w:type="gramStart"/>
      <w:r w:rsidRPr="007025C2">
        <w:rPr>
          <w:sz w:val="18"/>
          <w:szCs w:val="18"/>
          <w:lang w:val="en-US"/>
        </w:rPr>
        <w:t>end</w:t>
      </w:r>
      <w:proofErr w:type="gramEnd"/>
      <w:r w:rsidRPr="007025C2">
        <w:rPr>
          <w:sz w:val="18"/>
          <w:szCs w:val="18"/>
          <w:lang w:val="en-US"/>
        </w:rPr>
        <w:t xml:space="preserve"> Main;</w:t>
      </w:r>
      <w:bookmarkStart w:id="4" w:name="_GoBack"/>
      <w:bookmarkEnd w:id="4"/>
    </w:p>
    <w:sectPr w:rsidR="00937EDA" w:rsidRPr="00937EDA" w:rsidSect="00892401">
      <w:pgSz w:w="11906" w:h="16838"/>
      <w:pgMar w:top="567" w:right="1134" w:bottom="567" w:left="56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314" w:rsidRDefault="002C2314" w:rsidP="005B7974">
      <w:pPr>
        <w:spacing w:after="0" w:line="240" w:lineRule="auto"/>
      </w:pPr>
      <w:r>
        <w:separator/>
      </w:r>
    </w:p>
  </w:endnote>
  <w:endnote w:type="continuationSeparator" w:id="0">
    <w:p w:rsidR="002C2314" w:rsidRDefault="002C2314" w:rsidP="005B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4170251"/>
      <w:docPartObj>
        <w:docPartGallery w:val="Page Numbers (Bottom of Page)"/>
        <w:docPartUnique/>
      </w:docPartObj>
    </w:sdtPr>
    <w:sdtEndPr/>
    <w:sdtContent>
      <w:p w:rsidR="00102CF9" w:rsidRDefault="00102CF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5C2" w:rsidRPr="007025C2">
          <w:rPr>
            <w:noProof/>
            <w:lang w:val="ru-RU"/>
          </w:rPr>
          <w:t>10</w:t>
        </w:r>
        <w:r>
          <w:fldChar w:fldCharType="end"/>
        </w:r>
      </w:p>
    </w:sdtContent>
  </w:sdt>
  <w:p w:rsidR="00102CF9" w:rsidRDefault="00102CF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314" w:rsidRDefault="002C2314" w:rsidP="005B7974">
      <w:pPr>
        <w:spacing w:after="0" w:line="240" w:lineRule="auto"/>
      </w:pPr>
      <w:r>
        <w:separator/>
      </w:r>
    </w:p>
  </w:footnote>
  <w:footnote w:type="continuationSeparator" w:id="0">
    <w:p w:rsidR="002C2314" w:rsidRDefault="002C2314" w:rsidP="005B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50C0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14EE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C426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7C1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D8BD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BCF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BC0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DA94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AE2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508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2F7512"/>
    <w:multiLevelType w:val="hybridMultilevel"/>
    <w:tmpl w:val="A808E8EE"/>
    <w:lvl w:ilvl="0" w:tplc="889C5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AE47C6"/>
    <w:multiLevelType w:val="hybridMultilevel"/>
    <w:tmpl w:val="28689DCE"/>
    <w:lvl w:ilvl="0" w:tplc="07664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7B5C2C"/>
    <w:multiLevelType w:val="hybridMultilevel"/>
    <w:tmpl w:val="28AA509E"/>
    <w:lvl w:ilvl="0" w:tplc="564E8156">
      <w:numFmt w:val="bullet"/>
      <w:pStyle w:val="a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0205ED"/>
    <w:multiLevelType w:val="hybridMultilevel"/>
    <w:tmpl w:val="208C0ED0"/>
    <w:lvl w:ilvl="0" w:tplc="E6002E36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1834BBF"/>
    <w:multiLevelType w:val="hybridMultilevel"/>
    <w:tmpl w:val="7C88D580"/>
    <w:lvl w:ilvl="0" w:tplc="D88C2A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B806064"/>
    <w:multiLevelType w:val="multilevel"/>
    <w:tmpl w:val="BF74582C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8386F"/>
    <w:multiLevelType w:val="multilevel"/>
    <w:tmpl w:val="117E950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34D1B11"/>
    <w:multiLevelType w:val="hybridMultilevel"/>
    <w:tmpl w:val="1AE88A18"/>
    <w:lvl w:ilvl="0" w:tplc="3C0891E2">
      <w:start w:val="1"/>
      <w:numFmt w:val="decimal"/>
      <w:pStyle w:val="a1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22100F1"/>
    <w:multiLevelType w:val="multilevel"/>
    <w:tmpl w:val="5B9A7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6D742E6"/>
    <w:multiLevelType w:val="multilevel"/>
    <w:tmpl w:val="8BDE5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BA81724"/>
    <w:multiLevelType w:val="multilevel"/>
    <w:tmpl w:val="5AA28EA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6BE44AD7"/>
    <w:multiLevelType w:val="multilevel"/>
    <w:tmpl w:val="0422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FF55813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9"/>
  </w:num>
  <w:num w:numId="15">
    <w:abstractNumId w:val="18"/>
  </w:num>
  <w:num w:numId="16">
    <w:abstractNumId w:val="20"/>
  </w:num>
  <w:num w:numId="17">
    <w:abstractNumId w:val="21"/>
  </w:num>
  <w:num w:numId="18">
    <w:abstractNumId w:val="11"/>
  </w:num>
  <w:num w:numId="19">
    <w:abstractNumId w:val="12"/>
  </w:num>
  <w:num w:numId="20">
    <w:abstractNumId w:val="15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3"/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B2"/>
    <w:rsid w:val="00002987"/>
    <w:rsid w:val="00003622"/>
    <w:rsid w:val="00005525"/>
    <w:rsid w:val="000064C2"/>
    <w:rsid w:val="000066D4"/>
    <w:rsid w:val="000148E3"/>
    <w:rsid w:val="00020406"/>
    <w:rsid w:val="00025D4B"/>
    <w:rsid w:val="0003165A"/>
    <w:rsid w:val="00033AA7"/>
    <w:rsid w:val="00033CE3"/>
    <w:rsid w:val="00034C6A"/>
    <w:rsid w:val="00035D37"/>
    <w:rsid w:val="00037271"/>
    <w:rsid w:val="00037843"/>
    <w:rsid w:val="000433B7"/>
    <w:rsid w:val="0004576A"/>
    <w:rsid w:val="000524C7"/>
    <w:rsid w:val="00053424"/>
    <w:rsid w:val="00053E4B"/>
    <w:rsid w:val="00056A17"/>
    <w:rsid w:val="00061238"/>
    <w:rsid w:val="00061EE1"/>
    <w:rsid w:val="00062C42"/>
    <w:rsid w:val="00063931"/>
    <w:rsid w:val="00063B08"/>
    <w:rsid w:val="00063C7F"/>
    <w:rsid w:val="00064871"/>
    <w:rsid w:val="00065EC4"/>
    <w:rsid w:val="00066378"/>
    <w:rsid w:val="00066F8B"/>
    <w:rsid w:val="000725AA"/>
    <w:rsid w:val="00075625"/>
    <w:rsid w:val="00075897"/>
    <w:rsid w:val="00076A38"/>
    <w:rsid w:val="00083C85"/>
    <w:rsid w:val="000868C2"/>
    <w:rsid w:val="00087F3F"/>
    <w:rsid w:val="00090520"/>
    <w:rsid w:val="0009172B"/>
    <w:rsid w:val="00093A1D"/>
    <w:rsid w:val="00094EEB"/>
    <w:rsid w:val="0009572B"/>
    <w:rsid w:val="000970B2"/>
    <w:rsid w:val="000A085E"/>
    <w:rsid w:val="000A1036"/>
    <w:rsid w:val="000A26FE"/>
    <w:rsid w:val="000A34AD"/>
    <w:rsid w:val="000A4529"/>
    <w:rsid w:val="000A6772"/>
    <w:rsid w:val="000A7007"/>
    <w:rsid w:val="000B2764"/>
    <w:rsid w:val="000B278F"/>
    <w:rsid w:val="000C0D52"/>
    <w:rsid w:val="000C2945"/>
    <w:rsid w:val="000C2BF2"/>
    <w:rsid w:val="000D0420"/>
    <w:rsid w:val="000D0DDD"/>
    <w:rsid w:val="000E2E9F"/>
    <w:rsid w:val="000E4939"/>
    <w:rsid w:val="000E5961"/>
    <w:rsid w:val="000E7F7D"/>
    <w:rsid w:val="0010112E"/>
    <w:rsid w:val="0010136A"/>
    <w:rsid w:val="00102C97"/>
    <w:rsid w:val="00102CF9"/>
    <w:rsid w:val="00102FA1"/>
    <w:rsid w:val="00103126"/>
    <w:rsid w:val="001039A6"/>
    <w:rsid w:val="001075E7"/>
    <w:rsid w:val="0010781A"/>
    <w:rsid w:val="0011377D"/>
    <w:rsid w:val="00120FD8"/>
    <w:rsid w:val="001220E5"/>
    <w:rsid w:val="00123599"/>
    <w:rsid w:val="00125309"/>
    <w:rsid w:val="00125B3F"/>
    <w:rsid w:val="00126068"/>
    <w:rsid w:val="00127555"/>
    <w:rsid w:val="00132A35"/>
    <w:rsid w:val="00135545"/>
    <w:rsid w:val="00140233"/>
    <w:rsid w:val="00140380"/>
    <w:rsid w:val="0014599E"/>
    <w:rsid w:val="00147703"/>
    <w:rsid w:val="0016189E"/>
    <w:rsid w:val="001667F3"/>
    <w:rsid w:val="00172BB1"/>
    <w:rsid w:val="00172E85"/>
    <w:rsid w:val="001733C1"/>
    <w:rsid w:val="00174C41"/>
    <w:rsid w:val="001821F6"/>
    <w:rsid w:val="001829B0"/>
    <w:rsid w:val="00182E19"/>
    <w:rsid w:val="001832B7"/>
    <w:rsid w:val="001857A1"/>
    <w:rsid w:val="001908BE"/>
    <w:rsid w:val="0019343E"/>
    <w:rsid w:val="0019575D"/>
    <w:rsid w:val="001A063A"/>
    <w:rsid w:val="001A0B35"/>
    <w:rsid w:val="001A1613"/>
    <w:rsid w:val="001A365A"/>
    <w:rsid w:val="001A453A"/>
    <w:rsid w:val="001A6AC1"/>
    <w:rsid w:val="001A6C6D"/>
    <w:rsid w:val="001B067F"/>
    <w:rsid w:val="001B0A3B"/>
    <w:rsid w:val="001B0E67"/>
    <w:rsid w:val="001B5E8F"/>
    <w:rsid w:val="001C5F7C"/>
    <w:rsid w:val="001C761D"/>
    <w:rsid w:val="001E05E6"/>
    <w:rsid w:val="001E07DB"/>
    <w:rsid w:val="001E5776"/>
    <w:rsid w:val="001E6D10"/>
    <w:rsid w:val="001E704B"/>
    <w:rsid w:val="001F3DCD"/>
    <w:rsid w:val="001F70A8"/>
    <w:rsid w:val="001F7E35"/>
    <w:rsid w:val="00206670"/>
    <w:rsid w:val="00207B5B"/>
    <w:rsid w:val="002113E4"/>
    <w:rsid w:val="0021655D"/>
    <w:rsid w:val="00216A12"/>
    <w:rsid w:val="002178A6"/>
    <w:rsid w:val="00220731"/>
    <w:rsid w:val="00224156"/>
    <w:rsid w:val="00227408"/>
    <w:rsid w:val="0024037C"/>
    <w:rsid w:val="002446F4"/>
    <w:rsid w:val="00244EA4"/>
    <w:rsid w:val="0024661C"/>
    <w:rsid w:val="00246842"/>
    <w:rsid w:val="00251F64"/>
    <w:rsid w:val="00252983"/>
    <w:rsid w:val="00252EE9"/>
    <w:rsid w:val="00253E49"/>
    <w:rsid w:val="00254350"/>
    <w:rsid w:val="002605C3"/>
    <w:rsid w:val="00272266"/>
    <w:rsid w:val="00276557"/>
    <w:rsid w:val="00281039"/>
    <w:rsid w:val="00281449"/>
    <w:rsid w:val="00284CB3"/>
    <w:rsid w:val="00285F3E"/>
    <w:rsid w:val="00291780"/>
    <w:rsid w:val="00293B57"/>
    <w:rsid w:val="0029661D"/>
    <w:rsid w:val="00297EF1"/>
    <w:rsid w:val="002A0F82"/>
    <w:rsid w:val="002A6FA2"/>
    <w:rsid w:val="002A75EB"/>
    <w:rsid w:val="002B0D53"/>
    <w:rsid w:val="002B0FBC"/>
    <w:rsid w:val="002B3594"/>
    <w:rsid w:val="002B3A74"/>
    <w:rsid w:val="002B7FAE"/>
    <w:rsid w:val="002C0757"/>
    <w:rsid w:val="002C2314"/>
    <w:rsid w:val="002C30DB"/>
    <w:rsid w:val="002C7CBC"/>
    <w:rsid w:val="002D50C6"/>
    <w:rsid w:val="002D61D1"/>
    <w:rsid w:val="002D6231"/>
    <w:rsid w:val="002D6918"/>
    <w:rsid w:val="002E0FF1"/>
    <w:rsid w:val="002E4AC5"/>
    <w:rsid w:val="002E7F4F"/>
    <w:rsid w:val="002F30B7"/>
    <w:rsid w:val="002F7D19"/>
    <w:rsid w:val="003068F9"/>
    <w:rsid w:val="003113FA"/>
    <w:rsid w:val="00311981"/>
    <w:rsid w:val="003163D0"/>
    <w:rsid w:val="00317D47"/>
    <w:rsid w:val="00330923"/>
    <w:rsid w:val="00331B7C"/>
    <w:rsid w:val="00334952"/>
    <w:rsid w:val="003356E5"/>
    <w:rsid w:val="0034334D"/>
    <w:rsid w:val="003437CD"/>
    <w:rsid w:val="00343F62"/>
    <w:rsid w:val="003450E2"/>
    <w:rsid w:val="00345304"/>
    <w:rsid w:val="003504AB"/>
    <w:rsid w:val="00350F85"/>
    <w:rsid w:val="00353CB1"/>
    <w:rsid w:val="00354B27"/>
    <w:rsid w:val="0035530F"/>
    <w:rsid w:val="003564F8"/>
    <w:rsid w:val="003617D0"/>
    <w:rsid w:val="003619F7"/>
    <w:rsid w:val="00362D39"/>
    <w:rsid w:val="003634F0"/>
    <w:rsid w:val="0036647C"/>
    <w:rsid w:val="00366D62"/>
    <w:rsid w:val="003707FE"/>
    <w:rsid w:val="003711FB"/>
    <w:rsid w:val="00372EB7"/>
    <w:rsid w:val="0037345A"/>
    <w:rsid w:val="003748F8"/>
    <w:rsid w:val="003757B2"/>
    <w:rsid w:val="00381644"/>
    <w:rsid w:val="0038258E"/>
    <w:rsid w:val="00384300"/>
    <w:rsid w:val="00392394"/>
    <w:rsid w:val="0039322E"/>
    <w:rsid w:val="00396004"/>
    <w:rsid w:val="00396A31"/>
    <w:rsid w:val="00396CD5"/>
    <w:rsid w:val="00397BB6"/>
    <w:rsid w:val="003A079B"/>
    <w:rsid w:val="003A0966"/>
    <w:rsid w:val="003A223E"/>
    <w:rsid w:val="003A346E"/>
    <w:rsid w:val="003C003D"/>
    <w:rsid w:val="003C0960"/>
    <w:rsid w:val="003C15A2"/>
    <w:rsid w:val="003C3CE3"/>
    <w:rsid w:val="003C4643"/>
    <w:rsid w:val="003C6D11"/>
    <w:rsid w:val="003D06B3"/>
    <w:rsid w:val="003D0DB5"/>
    <w:rsid w:val="003D41BA"/>
    <w:rsid w:val="003D674E"/>
    <w:rsid w:val="003E37A7"/>
    <w:rsid w:val="003F186B"/>
    <w:rsid w:val="003F1A5D"/>
    <w:rsid w:val="003F1C06"/>
    <w:rsid w:val="003F1EBF"/>
    <w:rsid w:val="003F39DD"/>
    <w:rsid w:val="003F7A8B"/>
    <w:rsid w:val="00402BBE"/>
    <w:rsid w:val="00402C40"/>
    <w:rsid w:val="00412D3D"/>
    <w:rsid w:val="00412D9D"/>
    <w:rsid w:val="004136FD"/>
    <w:rsid w:val="00414B55"/>
    <w:rsid w:val="0042128D"/>
    <w:rsid w:val="00421E03"/>
    <w:rsid w:val="0042443A"/>
    <w:rsid w:val="00426FC6"/>
    <w:rsid w:val="00426FE9"/>
    <w:rsid w:val="0043313C"/>
    <w:rsid w:val="00434B2B"/>
    <w:rsid w:val="0043546C"/>
    <w:rsid w:val="00441B21"/>
    <w:rsid w:val="00451136"/>
    <w:rsid w:val="004514C5"/>
    <w:rsid w:val="004521A3"/>
    <w:rsid w:val="00452592"/>
    <w:rsid w:val="00453514"/>
    <w:rsid w:val="00454043"/>
    <w:rsid w:val="00464B61"/>
    <w:rsid w:val="00467116"/>
    <w:rsid w:val="004717E5"/>
    <w:rsid w:val="0047564D"/>
    <w:rsid w:val="004757D3"/>
    <w:rsid w:val="00475FD4"/>
    <w:rsid w:val="004761CE"/>
    <w:rsid w:val="0047719C"/>
    <w:rsid w:val="0048228B"/>
    <w:rsid w:val="00487D20"/>
    <w:rsid w:val="0049027A"/>
    <w:rsid w:val="00490FF8"/>
    <w:rsid w:val="004A0374"/>
    <w:rsid w:val="004A1037"/>
    <w:rsid w:val="004A3CE0"/>
    <w:rsid w:val="004B0057"/>
    <w:rsid w:val="004B3FFA"/>
    <w:rsid w:val="004C2623"/>
    <w:rsid w:val="004C42A3"/>
    <w:rsid w:val="004C602B"/>
    <w:rsid w:val="004C7BF4"/>
    <w:rsid w:val="004D29F1"/>
    <w:rsid w:val="004D5517"/>
    <w:rsid w:val="004E031F"/>
    <w:rsid w:val="004E7B3D"/>
    <w:rsid w:val="004F3E54"/>
    <w:rsid w:val="0050001E"/>
    <w:rsid w:val="00502144"/>
    <w:rsid w:val="00502716"/>
    <w:rsid w:val="00504A31"/>
    <w:rsid w:val="0050513B"/>
    <w:rsid w:val="00507A59"/>
    <w:rsid w:val="00511675"/>
    <w:rsid w:val="00516396"/>
    <w:rsid w:val="005177F7"/>
    <w:rsid w:val="0052671B"/>
    <w:rsid w:val="00526AD2"/>
    <w:rsid w:val="00526B09"/>
    <w:rsid w:val="00533880"/>
    <w:rsid w:val="00533C74"/>
    <w:rsid w:val="00533F37"/>
    <w:rsid w:val="005415E5"/>
    <w:rsid w:val="005417B0"/>
    <w:rsid w:val="005526E9"/>
    <w:rsid w:val="00553CD9"/>
    <w:rsid w:val="00555A96"/>
    <w:rsid w:val="00555FC0"/>
    <w:rsid w:val="005560AA"/>
    <w:rsid w:val="0056020A"/>
    <w:rsid w:val="005707DD"/>
    <w:rsid w:val="005718E2"/>
    <w:rsid w:val="00571D30"/>
    <w:rsid w:val="00572B06"/>
    <w:rsid w:val="00575C5B"/>
    <w:rsid w:val="00580D99"/>
    <w:rsid w:val="00581509"/>
    <w:rsid w:val="00583861"/>
    <w:rsid w:val="0058441D"/>
    <w:rsid w:val="00585A5A"/>
    <w:rsid w:val="005868B2"/>
    <w:rsid w:val="00587DF3"/>
    <w:rsid w:val="005A1BF0"/>
    <w:rsid w:val="005A222E"/>
    <w:rsid w:val="005A3704"/>
    <w:rsid w:val="005B01E1"/>
    <w:rsid w:val="005B0D3E"/>
    <w:rsid w:val="005B3B78"/>
    <w:rsid w:val="005B6332"/>
    <w:rsid w:val="005B7974"/>
    <w:rsid w:val="005C2607"/>
    <w:rsid w:val="005C2F20"/>
    <w:rsid w:val="005D31A6"/>
    <w:rsid w:val="005D512C"/>
    <w:rsid w:val="005D5C50"/>
    <w:rsid w:val="005E4BF6"/>
    <w:rsid w:val="005E4DDD"/>
    <w:rsid w:val="005E6241"/>
    <w:rsid w:val="005F2B54"/>
    <w:rsid w:val="005F5219"/>
    <w:rsid w:val="005F5B6C"/>
    <w:rsid w:val="005F7F1D"/>
    <w:rsid w:val="00600C29"/>
    <w:rsid w:val="006027A9"/>
    <w:rsid w:val="00612896"/>
    <w:rsid w:val="006131A0"/>
    <w:rsid w:val="006170D8"/>
    <w:rsid w:val="00621B14"/>
    <w:rsid w:val="0062229A"/>
    <w:rsid w:val="00622F3C"/>
    <w:rsid w:val="006258FD"/>
    <w:rsid w:val="006263F1"/>
    <w:rsid w:val="00626F4A"/>
    <w:rsid w:val="0063051E"/>
    <w:rsid w:val="006344F6"/>
    <w:rsid w:val="0063475C"/>
    <w:rsid w:val="006374EE"/>
    <w:rsid w:val="00637A05"/>
    <w:rsid w:val="00641222"/>
    <w:rsid w:val="0064716C"/>
    <w:rsid w:val="006503DA"/>
    <w:rsid w:val="00650E39"/>
    <w:rsid w:val="00650EDF"/>
    <w:rsid w:val="00652E9F"/>
    <w:rsid w:val="0065396D"/>
    <w:rsid w:val="00657839"/>
    <w:rsid w:val="00660AD4"/>
    <w:rsid w:val="006611A0"/>
    <w:rsid w:val="00662559"/>
    <w:rsid w:val="00662D5E"/>
    <w:rsid w:val="00665F8A"/>
    <w:rsid w:val="00667D10"/>
    <w:rsid w:val="00670016"/>
    <w:rsid w:val="00673470"/>
    <w:rsid w:val="00676CD4"/>
    <w:rsid w:val="00677F5A"/>
    <w:rsid w:val="006801BC"/>
    <w:rsid w:val="00684EAF"/>
    <w:rsid w:val="006858D8"/>
    <w:rsid w:val="00685F62"/>
    <w:rsid w:val="006861CB"/>
    <w:rsid w:val="00692F3A"/>
    <w:rsid w:val="00694473"/>
    <w:rsid w:val="00696272"/>
    <w:rsid w:val="00696BBF"/>
    <w:rsid w:val="006A3272"/>
    <w:rsid w:val="006A5BE2"/>
    <w:rsid w:val="006A64C4"/>
    <w:rsid w:val="006B03B7"/>
    <w:rsid w:val="006B16E6"/>
    <w:rsid w:val="006B3229"/>
    <w:rsid w:val="006B5D85"/>
    <w:rsid w:val="006B615F"/>
    <w:rsid w:val="006B7AF7"/>
    <w:rsid w:val="006C3895"/>
    <w:rsid w:val="006C4203"/>
    <w:rsid w:val="006C5090"/>
    <w:rsid w:val="006C52D1"/>
    <w:rsid w:val="006C774A"/>
    <w:rsid w:val="006C77E6"/>
    <w:rsid w:val="006D0A8A"/>
    <w:rsid w:val="006D13D5"/>
    <w:rsid w:val="006D17C4"/>
    <w:rsid w:val="006D1D82"/>
    <w:rsid w:val="006D23A9"/>
    <w:rsid w:val="006D59E4"/>
    <w:rsid w:val="006E01ED"/>
    <w:rsid w:val="006E037E"/>
    <w:rsid w:val="006E0BFB"/>
    <w:rsid w:val="006E2322"/>
    <w:rsid w:val="006F0B3B"/>
    <w:rsid w:val="006F0FC8"/>
    <w:rsid w:val="006F4700"/>
    <w:rsid w:val="006F73A7"/>
    <w:rsid w:val="007025C2"/>
    <w:rsid w:val="007162B5"/>
    <w:rsid w:val="0072346E"/>
    <w:rsid w:val="00725611"/>
    <w:rsid w:val="00726954"/>
    <w:rsid w:val="00727A57"/>
    <w:rsid w:val="007359FD"/>
    <w:rsid w:val="00737450"/>
    <w:rsid w:val="0074176D"/>
    <w:rsid w:val="00750F4F"/>
    <w:rsid w:val="00750F5A"/>
    <w:rsid w:val="00751B2F"/>
    <w:rsid w:val="00753536"/>
    <w:rsid w:val="007553E9"/>
    <w:rsid w:val="00762911"/>
    <w:rsid w:val="00763035"/>
    <w:rsid w:val="00767DD3"/>
    <w:rsid w:val="00770D75"/>
    <w:rsid w:val="0077547A"/>
    <w:rsid w:val="0078335E"/>
    <w:rsid w:val="00783B44"/>
    <w:rsid w:val="0078539F"/>
    <w:rsid w:val="007878FB"/>
    <w:rsid w:val="00790213"/>
    <w:rsid w:val="007A0EC6"/>
    <w:rsid w:val="007A4318"/>
    <w:rsid w:val="007A5ABA"/>
    <w:rsid w:val="007B10D9"/>
    <w:rsid w:val="007B6893"/>
    <w:rsid w:val="007C005B"/>
    <w:rsid w:val="007C0357"/>
    <w:rsid w:val="007C4591"/>
    <w:rsid w:val="007D2A2A"/>
    <w:rsid w:val="007D4093"/>
    <w:rsid w:val="007E0819"/>
    <w:rsid w:val="007E2A41"/>
    <w:rsid w:val="007E4B96"/>
    <w:rsid w:val="007F2B2F"/>
    <w:rsid w:val="008051C9"/>
    <w:rsid w:val="00810582"/>
    <w:rsid w:val="00810E76"/>
    <w:rsid w:val="00814806"/>
    <w:rsid w:val="008154C4"/>
    <w:rsid w:val="00822511"/>
    <w:rsid w:val="00826AC9"/>
    <w:rsid w:val="0083048E"/>
    <w:rsid w:val="008332EA"/>
    <w:rsid w:val="00837FA4"/>
    <w:rsid w:val="00842F7C"/>
    <w:rsid w:val="0085067A"/>
    <w:rsid w:val="008507F6"/>
    <w:rsid w:val="00853D3A"/>
    <w:rsid w:val="00854E92"/>
    <w:rsid w:val="00870358"/>
    <w:rsid w:val="008731C2"/>
    <w:rsid w:val="00873F22"/>
    <w:rsid w:val="00874A3B"/>
    <w:rsid w:val="00877D09"/>
    <w:rsid w:val="00892401"/>
    <w:rsid w:val="00894C12"/>
    <w:rsid w:val="008A1E4D"/>
    <w:rsid w:val="008A6D43"/>
    <w:rsid w:val="008B1C62"/>
    <w:rsid w:val="008C061D"/>
    <w:rsid w:val="008C13CF"/>
    <w:rsid w:val="008C2FCE"/>
    <w:rsid w:val="008D55ED"/>
    <w:rsid w:val="008E0274"/>
    <w:rsid w:val="008E2099"/>
    <w:rsid w:val="008F2667"/>
    <w:rsid w:val="008F3619"/>
    <w:rsid w:val="008F3D35"/>
    <w:rsid w:val="008F56B3"/>
    <w:rsid w:val="008F7917"/>
    <w:rsid w:val="0090142A"/>
    <w:rsid w:val="00903325"/>
    <w:rsid w:val="00912E14"/>
    <w:rsid w:val="00916E20"/>
    <w:rsid w:val="009203AE"/>
    <w:rsid w:val="00920566"/>
    <w:rsid w:val="00922815"/>
    <w:rsid w:val="00926E67"/>
    <w:rsid w:val="0093238A"/>
    <w:rsid w:val="00937EDA"/>
    <w:rsid w:val="0094029F"/>
    <w:rsid w:val="009426B5"/>
    <w:rsid w:val="00947DD5"/>
    <w:rsid w:val="00950042"/>
    <w:rsid w:val="00950AEA"/>
    <w:rsid w:val="00952CF7"/>
    <w:rsid w:val="00956FD3"/>
    <w:rsid w:val="00957F9E"/>
    <w:rsid w:val="00964859"/>
    <w:rsid w:val="00973BD4"/>
    <w:rsid w:val="00974040"/>
    <w:rsid w:val="00975BEF"/>
    <w:rsid w:val="00975FB3"/>
    <w:rsid w:val="00983B01"/>
    <w:rsid w:val="009929BA"/>
    <w:rsid w:val="009976E3"/>
    <w:rsid w:val="009A3592"/>
    <w:rsid w:val="009A6DC9"/>
    <w:rsid w:val="009A6F4B"/>
    <w:rsid w:val="009B0C7B"/>
    <w:rsid w:val="009B2712"/>
    <w:rsid w:val="009B55DD"/>
    <w:rsid w:val="009B74BD"/>
    <w:rsid w:val="009B7FF3"/>
    <w:rsid w:val="009C089B"/>
    <w:rsid w:val="009C45E4"/>
    <w:rsid w:val="009C4953"/>
    <w:rsid w:val="009C7091"/>
    <w:rsid w:val="009D105B"/>
    <w:rsid w:val="009D3BFF"/>
    <w:rsid w:val="009D3F91"/>
    <w:rsid w:val="009D47BB"/>
    <w:rsid w:val="009D4D60"/>
    <w:rsid w:val="009D79A3"/>
    <w:rsid w:val="009E306B"/>
    <w:rsid w:val="009E4EB0"/>
    <w:rsid w:val="009F0F7A"/>
    <w:rsid w:val="009F1E14"/>
    <w:rsid w:val="009F2AE4"/>
    <w:rsid w:val="009F4498"/>
    <w:rsid w:val="009F4E7D"/>
    <w:rsid w:val="009F5892"/>
    <w:rsid w:val="00A10BC1"/>
    <w:rsid w:val="00A21726"/>
    <w:rsid w:val="00A21845"/>
    <w:rsid w:val="00A21847"/>
    <w:rsid w:val="00A239BB"/>
    <w:rsid w:val="00A25820"/>
    <w:rsid w:val="00A26849"/>
    <w:rsid w:val="00A30486"/>
    <w:rsid w:val="00A31180"/>
    <w:rsid w:val="00A313EE"/>
    <w:rsid w:val="00A3327C"/>
    <w:rsid w:val="00A34A4F"/>
    <w:rsid w:val="00A40451"/>
    <w:rsid w:val="00A40D33"/>
    <w:rsid w:val="00A424E2"/>
    <w:rsid w:val="00A42AAB"/>
    <w:rsid w:val="00A42B48"/>
    <w:rsid w:val="00A458BB"/>
    <w:rsid w:val="00A4620F"/>
    <w:rsid w:val="00A47681"/>
    <w:rsid w:val="00A51944"/>
    <w:rsid w:val="00A51CF4"/>
    <w:rsid w:val="00A52771"/>
    <w:rsid w:val="00A52CA3"/>
    <w:rsid w:val="00A53347"/>
    <w:rsid w:val="00A56F86"/>
    <w:rsid w:val="00A578A4"/>
    <w:rsid w:val="00A63100"/>
    <w:rsid w:val="00A63AB5"/>
    <w:rsid w:val="00A64242"/>
    <w:rsid w:val="00A64E79"/>
    <w:rsid w:val="00A70107"/>
    <w:rsid w:val="00A70765"/>
    <w:rsid w:val="00A7193D"/>
    <w:rsid w:val="00A755F9"/>
    <w:rsid w:val="00A760A2"/>
    <w:rsid w:val="00A802AA"/>
    <w:rsid w:val="00A83DFC"/>
    <w:rsid w:val="00A84407"/>
    <w:rsid w:val="00A85DB1"/>
    <w:rsid w:val="00A94142"/>
    <w:rsid w:val="00A97D66"/>
    <w:rsid w:val="00A97FA3"/>
    <w:rsid w:val="00AA593C"/>
    <w:rsid w:val="00AC0A14"/>
    <w:rsid w:val="00AC23D8"/>
    <w:rsid w:val="00AC4658"/>
    <w:rsid w:val="00AC7E86"/>
    <w:rsid w:val="00AD49C8"/>
    <w:rsid w:val="00AD7C96"/>
    <w:rsid w:val="00AE2523"/>
    <w:rsid w:val="00AE787B"/>
    <w:rsid w:val="00AF0F42"/>
    <w:rsid w:val="00AF5035"/>
    <w:rsid w:val="00AF5174"/>
    <w:rsid w:val="00AF52DC"/>
    <w:rsid w:val="00AF540A"/>
    <w:rsid w:val="00AF5C89"/>
    <w:rsid w:val="00AF5D93"/>
    <w:rsid w:val="00AF7F52"/>
    <w:rsid w:val="00B05409"/>
    <w:rsid w:val="00B06C45"/>
    <w:rsid w:val="00B12D44"/>
    <w:rsid w:val="00B15D6D"/>
    <w:rsid w:val="00B22AA7"/>
    <w:rsid w:val="00B24C8C"/>
    <w:rsid w:val="00B3085A"/>
    <w:rsid w:val="00B3172F"/>
    <w:rsid w:val="00B31A6C"/>
    <w:rsid w:val="00B32A26"/>
    <w:rsid w:val="00B36FCF"/>
    <w:rsid w:val="00B37F48"/>
    <w:rsid w:val="00B41643"/>
    <w:rsid w:val="00B43FB2"/>
    <w:rsid w:val="00B46056"/>
    <w:rsid w:val="00B50112"/>
    <w:rsid w:val="00B551F1"/>
    <w:rsid w:val="00B555BE"/>
    <w:rsid w:val="00B55BCC"/>
    <w:rsid w:val="00B55E32"/>
    <w:rsid w:val="00B607A4"/>
    <w:rsid w:val="00B6347D"/>
    <w:rsid w:val="00B64601"/>
    <w:rsid w:val="00B70BEF"/>
    <w:rsid w:val="00B71EBA"/>
    <w:rsid w:val="00B76297"/>
    <w:rsid w:val="00B813A2"/>
    <w:rsid w:val="00B829C4"/>
    <w:rsid w:val="00B83BEC"/>
    <w:rsid w:val="00B905FF"/>
    <w:rsid w:val="00B92BD7"/>
    <w:rsid w:val="00B93FFD"/>
    <w:rsid w:val="00B96B97"/>
    <w:rsid w:val="00BA0F11"/>
    <w:rsid w:val="00BA21F7"/>
    <w:rsid w:val="00BA5691"/>
    <w:rsid w:val="00BB4132"/>
    <w:rsid w:val="00BC24A2"/>
    <w:rsid w:val="00BC668F"/>
    <w:rsid w:val="00BD27D3"/>
    <w:rsid w:val="00BD3E06"/>
    <w:rsid w:val="00BD4A37"/>
    <w:rsid w:val="00BD589F"/>
    <w:rsid w:val="00BD5AA8"/>
    <w:rsid w:val="00BD6911"/>
    <w:rsid w:val="00BD6A96"/>
    <w:rsid w:val="00BF5D07"/>
    <w:rsid w:val="00C01C31"/>
    <w:rsid w:val="00C0357B"/>
    <w:rsid w:val="00C05640"/>
    <w:rsid w:val="00C0760B"/>
    <w:rsid w:val="00C106DB"/>
    <w:rsid w:val="00C10BFE"/>
    <w:rsid w:val="00C12D78"/>
    <w:rsid w:val="00C142A3"/>
    <w:rsid w:val="00C143CD"/>
    <w:rsid w:val="00C20844"/>
    <w:rsid w:val="00C2242E"/>
    <w:rsid w:val="00C2438C"/>
    <w:rsid w:val="00C30141"/>
    <w:rsid w:val="00C305BB"/>
    <w:rsid w:val="00C34664"/>
    <w:rsid w:val="00C3570B"/>
    <w:rsid w:val="00C37A4D"/>
    <w:rsid w:val="00C40A24"/>
    <w:rsid w:val="00C4193D"/>
    <w:rsid w:val="00C445CC"/>
    <w:rsid w:val="00C44FF9"/>
    <w:rsid w:val="00C460DB"/>
    <w:rsid w:val="00C50D7D"/>
    <w:rsid w:val="00C51866"/>
    <w:rsid w:val="00C5398C"/>
    <w:rsid w:val="00C5607D"/>
    <w:rsid w:val="00C5631C"/>
    <w:rsid w:val="00C57383"/>
    <w:rsid w:val="00C60F22"/>
    <w:rsid w:val="00C61FE5"/>
    <w:rsid w:val="00C6475C"/>
    <w:rsid w:val="00C65025"/>
    <w:rsid w:val="00C65FA3"/>
    <w:rsid w:val="00C66F7F"/>
    <w:rsid w:val="00C67885"/>
    <w:rsid w:val="00C67B31"/>
    <w:rsid w:val="00C72DB1"/>
    <w:rsid w:val="00C779E7"/>
    <w:rsid w:val="00C814BE"/>
    <w:rsid w:val="00C82FBE"/>
    <w:rsid w:val="00C839F4"/>
    <w:rsid w:val="00C84DA5"/>
    <w:rsid w:val="00C855AB"/>
    <w:rsid w:val="00C85E28"/>
    <w:rsid w:val="00C86DC5"/>
    <w:rsid w:val="00C879CB"/>
    <w:rsid w:val="00C87AAE"/>
    <w:rsid w:val="00C921CD"/>
    <w:rsid w:val="00C97989"/>
    <w:rsid w:val="00C97BE3"/>
    <w:rsid w:val="00CA1691"/>
    <w:rsid w:val="00CA1A59"/>
    <w:rsid w:val="00CB540C"/>
    <w:rsid w:val="00CB64B6"/>
    <w:rsid w:val="00CC7650"/>
    <w:rsid w:val="00CC7D50"/>
    <w:rsid w:val="00CD4E62"/>
    <w:rsid w:val="00CE2350"/>
    <w:rsid w:val="00CE2B9C"/>
    <w:rsid w:val="00CE2DB1"/>
    <w:rsid w:val="00CE4CA6"/>
    <w:rsid w:val="00CE664A"/>
    <w:rsid w:val="00CE6EBA"/>
    <w:rsid w:val="00CE7BC1"/>
    <w:rsid w:val="00CF012D"/>
    <w:rsid w:val="00CF0624"/>
    <w:rsid w:val="00CF0C7D"/>
    <w:rsid w:val="00CF0EC5"/>
    <w:rsid w:val="00CF418D"/>
    <w:rsid w:val="00CF49B2"/>
    <w:rsid w:val="00CF4F48"/>
    <w:rsid w:val="00CF65CC"/>
    <w:rsid w:val="00CF6F61"/>
    <w:rsid w:val="00D07695"/>
    <w:rsid w:val="00D10B4B"/>
    <w:rsid w:val="00D131C8"/>
    <w:rsid w:val="00D13506"/>
    <w:rsid w:val="00D22AD3"/>
    <w:rsid w:val="00D24ABC"/>
    <w:rsid w:val="00D26BFE"/>
    <w:rsid w:val="00D30B89"/>
    <w:rsid w:val="00D31B96"/>
    <w:rsid w:val="00D40B93"/>
    <w:rsid w:val="00D567F8"/>
    <w:rsid w:val="00D570B6"/>
    <w:rsid w:val="00D63443"/>
    <w:rsid w:val="00D64585"/>
    <w:rsid w:val="00D660C3"/>
    <w:rsid w:val="00D662EF"/>
    <w:rsid w:val="00D679BD"/>
    <w:rsid w:val="00D67A9F"/>
    <w:rsid w:val="00D67E68"/>
    <w:rsid w:val="00D75D3D"/>
    <w:rsid w:val="00D771DA"/>
    <w:rsid w:val="00D775DE"/>
    <w:rsid w:val="00D80136"/>
    <w:rsid w:val="00D82B2F"/>
    <w:rsid w:val="00D84AA6"/>
    <w:rsid w:val="00D8755D"/>
    <w:rsid w:val="00DA21BD"/>
    <w:rsid w:val="00DB29C8"/>
    <w:rsid w:val="00DC2623"/>
    <w:rsid w:val="00DC6164"/>
    <w:rsid w:val="00DC73C9"/>
    <w:rsid w:val="00DD081E"/>
    <w:rsid w:val="00DD33DA"/>
    <w:rsid w:val="00DD40AF"/>
    <w:rsid w:val="00DD5665"/>
    <w:rsid w:val="00DD5919"/>
    <w:rsid w:val="00DD5BD2"/>
    <w:rsid w:val="00DE4D73"/>
    <w:rsid w:val="00DE4E2F"/>
    <w:rsid w:val="00DE589A"/>
    <w:rsid w:val="00DF1049"/>
    <w:rsid w:val="00DF1FC5"/>
    <w:rsid w:val="00DF3E94"/>
    <w:rsid w:val="00DF4AAC"/>
    <w:rsid w:val="00E006D9"/>
    <w:rsid w:val="00E012A9"/>
    <w:rsid w:val="00E018FF"/>
    <w:rsid w:val="00E0264C"/>
    <w:rsid w:val="00E02B9C"/>
    <w:rsid w:val="00E035C0"/>
    <w:rsid w:val="00E041C8"/>
    <w:rsid w:val="00E05748"/>
    <w:rsid w:val="00E063BD"/>
    <w:rsid w:val="00E068AC"/>
    <w:rsid w:val="00E103F5"/>
    <w:rsid w:val="00E12F1B"/>
    <w:rsid w:val="00E134CD"/>
    <w:rsid w:val="00E15939"/>
    <w:rsid w:val="00E15CFF"/>
    <w:rsid w:val="00E206F7"/>
    <w:rsid w:val="00E27922"/>
    <w:rsid w:val="00E27FBB"/>
    <w:rsid w:val="00E336C2"/>
    <w:rsid w:val="00E33A12"/>
    <w:rsid w:val="00E370F3"/>
    <w:rsid w:val="00E425EC"/>
    <w:rsid w:val="00E437F1"/>
    <w:rsid w:val="00E47403"/>
    <w:rsid w:val="00E5028B"/>
    <w:rsid w:val="00E53ED5"/>
    <w:rsid w:val="00E60A3D"/>
    <w:rsid w:val="00E66AD4"/>
    <w:rsid w:val="00E7238F"/>
    <w:rsid w:val="00E8486C"/>
    <w:rsid w:val="00E861EE"/>
    <w:rsid w:val="00E86AB1"/>
    <w:rsid w:val="00E908BD"/>
    <w:rsid w:val="00E917C6"/>
    <w:rsid w:val="00E9212E"/>
    <w:rsid w:val="00E95B37"/>
    <w:rsid w:val="00EA3912"/>
    <w:rsid w:val="00EB4428"/>
    <w:rsid w:val="00EC41F6"/>
    <w:rsid w:val="00EC4953"/>
    <w:rsid w:val="00EC6D51"/>
    <w:rsid w:val="00EC74E0"/>
    <w:rsid w:val="00EE0374"/>
    <w:rsid w:val="00EE20A8"/>
    <w:rsid w:val="00EE28C2"/>
    <w:rsid w:val="00EE5C25"/>
    <w:rsid w:val="00EE611C"/>
    <w:rsid w:val="00EF0703"/>
    <w:rsid w:val="00EF50EA"/>
    <w:rsid w:val="00F00170"/>
    <w:rsid w:val="00F04FDD"/>
    <w:rsid w:val="00F06008"/>
    <w:rsid w:val="00F1278F"/>
    <w:rsid w:val="00F16695"/>
    <w:rsid w:val="00F1701B"/>
    <w:rsid w:val="00F20EE6"/>
    <w:rsid w:val="00F23351"/>
    <w:rsid w:val="00F25AEC"/>
    <w:rsid w:val="00F26ABE"/>
    <w:rsid w:val="00F379B3"/>
    <w:rsid w:val="00F37DAC"/>
    <w:rsid w:val="00F40BE4"/>
    <w:rsid w:val="00F42F18"/>
    <w:rsid w:val="00F47637"/>
    <w:rsid w:val="00F54CB7"/>
    <w:rsid w:val="00F56C2A"/>
    <w:rsid w:val="00F60B47"/>
    <w:rsid w:val="00F6459C"/>
    <w:rsid w:val="00F670F1"/>
    <w:rsid w:val="00F77829"/>
    <w:rsid w:val="00F816D9"/>
    <w:rsid w:val="00F8217F"/>
    <w:rsid w:val="00F93D1E"/>
    <w:rsid w:val="00F965DF"/>
    <w:rsid w:val="00FA1A53"/>
    <w:rsid w:val="00FA1C58"/>
    <w:rsid w:val="00FA22A9"/>
    <w:rsid w:val="00FA483B"/>
    <w:rsid w:val="00FA71E7"/>
    <w:rsid w:val="00FA7F18"/>
    <w:rsid w:val="00FB16E6"/>
    <w:rsid w:val="00FB2CF5"/>
    <w:rsid w:val="00FB4840"/>
    <w:rsid w:val="00FC04CB"/>
    <w:rsid w:val="00FC3F28"/>
    <w:rsid w:val="00FD1DA3"/>
    <w:rsid w:val="00FD2694"/>
    <w:rsid w:val="00FD2CB0"/>
    <w:rsid w:val="00FD34E0"/>
    <w:rsid w:val="00FD5E40"/>
    <w:rsid w:val="00FD7EDA"/>
    <w:rsid w:val="00FE302D"/>
    <w:rsid w:val="00FE3990"/>
    <w:rsid w:val="00FE45C2"/>
    <w:rsid w:val="00FE756E"/>
    <w:rsid w:val="00FE798E"/>
    <w:rsid w:val="00FF4928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F0EC5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763035"/>
    <w:pPr>
      <w:numPr>
        <w:numId w:val="16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763035"/>
    <w:pPr>
      <w:keepNext/>
      <w:keepLines/>
      <w:numPr>
        <w:ilvl w:val="1"/>
        <w:numId w:val="16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347"/>
    <w:pPr>
      <w:keepNext/>
      <w:keepLines/>
      <w:numPr>
        <w:ilvl w:val="2"/>
        <w:numId w:val="16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B278F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0B278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278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278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278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278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63035"/>
    <w:rPr>
      <w:rFonts w:ascii="Times New Roman" w:hAnsi="Times New Roman"/>
      <w:b/>
      <w:caps/>
      <w:sz w:val="24"/>
    </w:rPr>
  </w:style>
  <w:style w:type="paragraph" w:styleId="a6">
    <w:name w:val="Title"/>
    <w:basedOn w:val="a2"/>
    <w:next w:val="a2"/>
    <w:link w:val="a7"/>
    <w:autoRedefine/>
    <w:uiPriority w:val="10"/>
    <w:qFormat/>
    <w:rsid w:val="008F3619"/>
    <w:pPr>
      <w:pBdr>
        <w:bottom w:val="single" w:sz="8" w:space="4" w:color="DDDDD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8F3619"/>
    <w:rPr>
      <w:rFonts w:ascii="Times New Roman" w:eastAsiaTheme="majorEastAsia" w:hAnsi="Times New Roman" w:cstheme="majorBidi"/>
      <w:spacing w:val="5"/>
      <w:kern w:val="28"/>
      <w:sz w:val="48"/>
      <w:szCs w:val="52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8F3619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8F3619"/>
    <w:rPr>
      <w:rFonts w:ascii="Times New Roman" w:eastAsiaTheme="majorEastAsia" w:hAnsi="Times New Roman" w:cstheme="majorBidi"/>
      <w:iCs/>
      <w:spacing w:val="15"/>
      <w:sz w:val="24"/>
      <w:szCs w:val="24"/>
      <w:lang w:val="ru-RU"/>
    </w:rPr>
  </w:style>
  <w:style w:type="character" w:styleId="aa">
    <w:name w:val="Strong"/>
    <w:basedOn w:val="a3"/>
    <w:uiPriority w:val="22"/>
    <w:qFormat/>
    <w:rsid w:val="00EE20A8"/>
    <w:rPr>
      <w:b/>
      <w:bCs/>
    </w:rPr>
  </w:style>
  <w:style w:type="character" w:styleId="ab">
    <w:name w:val="Emphasis"/>
    <w:basedOn w:val="a3"/>
    <w:uiPriority w:val="20"/>
    <w:qFormat/>
    <w:rsid w:val="008F3619"/>
    <w:rPr>
      <w:i/>
      <w:iCs/>
    </w:rPr>
  </w:style>
  <w:style w:type="character" w:styleId="ac">
    <w:name w:val="Intense Emphasis"/>
    <w:basedOn w:val="a3"/>
    <w:uiPriority w:val="21"/>
    <w:qFormat/>
    <w:rsid w:val="008F3619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8F3619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9C089B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9C089B"/>
    <w:rPr>
      <w:rFonts w:ascii="Times New Roman" w:hAnsi="Times New Roman"/>
      <w:sz w:val="21"/>
      <w:szCs w:val="21"/>
      <w:lang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5B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B7974"/>
    <w:rPr>
      <w:rFonts w:ascii="Tahoma" w:hAnsi="Tahoma" w:cs="Tahoma"/>
      <w:sz w:val="16"/>
      <w:szCs w:val="16"/>
      <w:lang w:val="ru-RU"/>
    </w:rPr>
  </w:style>
  <w:style w:type="paragraph" w:styleId="af2">
    <w:name w:val="header"/>
    <w:basedOn w:val="a2"/>
    <w:link w:val="af3"/>
    <w:uiPriority w:val="99"/>
    <w:unhideWhenUsed/>
    <w:rsid w:val="005B79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B7974"/>
    <w:rPr>
      <w:rFonts w:ascii="Times New Roman" w:hAnsi="Times New Roman"/>
      <w:sz w:val="24"/>
      <w:lang w:val="ru-RU"/>
    </w:rPr>
  </w:style>
  <w:style w:type="paragraph" w:customStyle="1" w:styleId="af4">
    <w:name w:val="Выполнил"/>
    <w:basedOn w:val="a2"/>
    <w:next w:val="a2"/>
    <w:link w:val="af5"/>
    <w:qFormat/>
    <w:rsid w:val="005B7974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8D55ED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5B7974"/>
    <w:rPr>
      <w:rFonts w:ascii="Times New Roman" w:hAnsi="Times New Roman"/>
      <w:sz w:val="24"/>
      <w:lang w:val="ru-RU"/>
    </w:rPr>
  </w:style>
  <w:style w:type="character" w:customStyle="1" w:styleId="af7">
    <w:name w:val="Цель работы Знак"/>
    <w:basedOn w:val="a3"/>
    <w:link w:val="af6"/>
    <w:rsid w:val="008D55ED"/>
    <w:rPr>
      <w:rFonts w:ascii="Times New Roman" w:hAnsi="Times New Roman"/>
      <w:sz w:val="24"/>
      <w:lang w:val="ru-RU"/>
    </w:rPr>
  </w:style>
  <w:style w:type="character" w:customStyle="1" w:styleId="af8">
    <w:name w:val="Малые прописные"/>
    <w:basedOn w:val="a3"/>
    <w:uiPriority w:val="1"/>
    <w:qFormat/>
    <w:rsid w:val="009C089B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763035"/>
    <w:pPr>
      <w:numPr>
        <w:numId w:val="0"/>
      </w:numPr>
      <w:spacing w:before="240" w:after="240"/>
    </w:pPr>
    <w:rPr>
      <w:color w:val="373737" w:themeColor="accent1" w:themeShade="40"/>
    </w:rPr>
  </w:style>
  <w:style w:type="character" w:customStyle="1" w:styleId="afa">
    <w:name w:val="Заголовок по центру Знак"/>
    <w:basedOn w:val="a3"/>
    <w:link w:val="af9"/>
    <w:rsid w:val="00763035"/>
    <w:rPr>
      <w:rFonts w:ascii="Times New Roman" w:hAnsi="Times New Roman"/>
      <w:b/>
      <w:caps/>
      <w:color w:val="373737" w:themeColor="accent1" w:themeShade="40"/>
      <w:sz w:val="24"/>
    </w:rPr>
  </w:style>
  <w:style w:type="character" w:customStyle="1" w:styleId="20">
    <w:name w:val="Заголовок 2 Знак"/>
    <w:basedOn w:val="a3"/>
    <w:link w:val="2"/>
    <w:uiPriority w:val="9"/>
    <w:rsid w:val="0076303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fb">
    <w:name w:val="No Spacing"/>
    <w:uiPriority w:val="1"/>
    <w:qFormat/>
    <w:rsid w:val="00EE5C2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fc">
    <w:name w:val="caption"/>
    <w:basedOn w:val="a2"/>
    <w:next w:val="a2"/>
    <w:uiPriority w:val="35"/>
    <w:unhideWhenUsed/>
    <w:qFormat/>
    <w:rsid w:val="00397BB6"/>
    <w:pPr>
      <w:spacing w:after="120" w:line="240" w:lineRule="auto"/>
      <w:jc w:val="center"/>
    </w:pPr>
    <w:rPr>
      <w:bCs/>
      <w:sz w:val="20"/>
      <w:szCs w:val="18"/>
    </w:rPr>
  </w:style>
  <w:style w:type="table" w:styleId="afd">
    <w:name w:val="Table Grid"/>
    <w:basedOn w:val="a4"/>
    <w:uiPriority w:val="59"/>
    <w:rsid w:val="00B31A6C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452592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E5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C0357B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FE302D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068AC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2446F4"/>
    <w:pPr>
      <w:spacing w:before="1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A53347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B278F"/>
    <w:rPr>
      <w:rFonts w:asciiTheme="majorHAnsi" w:eastAsiaTheme="majorEastAsia" w:hAnsiTheme="majorHAnsi" w:cstheme="majorBidi"/>
      <w:b/>
      <w:bCs/>
      <w:i/>
      <w:iCs/>
      <w:color w:val="DDDDDD" w:themeColor="accent1"/>
      <w:sz w:val="24"/>
      <w:lang w:val="ru-RU"/>
    </w:rPr>
  </w:style>
  <w:style w:type="character" w:customStyle="1" w:styleId="50">
    <w:name w:val="Заголовок 5 Знак"/>
    <w:basedOn w:val="a3"/>
    <w:link w:val="5"/>
    <w:uiPriority w:val="9"/>
    <w:semiHidden/>
    <w:rsid w:val="000B278F"/>
    <w:rPr>
      <w:rFonts w:asciiTheme="majorHAnsi" w:eastAsiaTheme="majorEastAsia" w:hAnsiTheme="majorHAnsi" w:cstheme="majorBidi"/>
      <w:color w:val="6E6E6E" w:themeColor="accent1" w:themeShade="7F"/>
      <w:sz w:val="24"/>
      <w:lang w:val="ru-RU"/>
    </w:rPr>
  </w:style>
  <w:style w:type="character" w:customStyle="1" w:styleId="60">
    <w:name w:val="Заголовок 6 Знак"/>
    <w:basedOn w:val="a3"/>
    <w:link w:val="6"/>
    <w:uiPriority w:val="9"/>
    <w:semiHidden/>
    <w:rsid w:val="000B278F"/>
    <w:rPr>
      <w:rFonts w:asciiTheme="majorHAnsi" w:eastAsiaTheme="majorEastAsia" w:hAnsiTheme="majorHAnsi" w:cstheme="majorBidi"/>
      <w:i/>
      <w:iCs/>
      <w:color w:val="6E6E6E" w:themeColor="accent1" w:themeShade="7F"/>
      <w:sz w:val="24"/>
      <w:lang w:val="ru-RU"/>
    </w:rPr>
  </w:style>
  <w:style w:type="character" w:customStyle="1" w:styleId="70">
    <w:name w:val="Заголовок 7 Знак"/>
    <w:basedOn w:val="a3"/>
    <w:link w:val="7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ru-RU"/>
    </w:rPr>
  </w:style>
  <w:style w:type="character" w:customStyle="1" w:styleId="80">
    <w:name w:val="Заголовок 8 Знак"/>
    <w:basedOn w:val="a3"/>
    <w:link w:val="8"/>
    <w:uiPriority w:val="9"/>
    <w:semiHidden/>
    <w:rsid w:val="000B278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3"/>
    <w:link w:val="9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customStyle="1" w:styleId="aff2">
    <w:name w:val="Основной без интервала"/>
    <w:basedOn w:val="a2"/>
    <w:link w:val="aff3"/>
    <w:qFormat/>
    <w:rsid w:val="005417B0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5417B0"/>
    <w:rPr>
      <w:rFonts w:ascii="Times New Roman" w:hAnsi="Times New Roman"/>
      <w:sz w:val="24"/>
      <w:lang w:val="ru-RU"/>
    </w:rPr>
  </w:style>
  <w:style w:type="character" w:styleId="aff4">
    <w:name w:val="annotation reference"/>
    <w:basedOn w:val="a3"/>
    <w:uiPriority w:val="99"/>
    <w:semiHidden/>
    <w:unhideWhenUsed/>
    <w:rsid w:val="00FC3F28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FC3F28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FC3F28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C3F28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FC3F28"/>
    <w:rPr>
      <w:rFonts w:ascii="Times New Roman" w:hAnsi="Times New Roman"/>
      <w:b/>
      <w:bCs/>
      <w:sz w:val="20"/>
      <w:szCs w:val="20"/>
    </w:rPr>
  </w:style>
  <w:style w:type="paragraph" w:customStyle="1" w:styleId="a">
    <w:name w:val="Маркерный список"/>
    <w:basedOn w:val="aff2"/>
    <w:link w:val="aff9"/>
    <w:qFormat/>
    <w:rsid w:val="00AD7C96"/>
    <w:pPr>
      <w:numPr>
        <w:numId w:val="19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A21726"/>
    <w:pPr>
      <w:ind w:firstLine="0"/>
    </w:pPr>
  </w:style>
  <w:style w:type="character" w:customStyle="1" w:styleId="aff9">
    <w:name w:val="Маркерный список Знак"/>
    <w:basedOn w:val="aff3"/>
    <w:link w:val="a"/>
    <w:rsid w:val="00AD7C96"/>
    <w:rPr>
      <w:rFonts w:ascii="Times New Roman" w:hAnsi="Times New Roman"/>
      <w:sz w:val="24"/>
      <w:lang w:val="ru-RU"/>
    </w:rPr>
  </w:style>
  <w:style w:type="paragraph" w:customStyle="1" w:styleId="15">
    <w:name w:val="Основной 1.5"/>
    <w:basedOn w:val="aff2"/>
    <w:link w:val="150"/>
    <w:rsid w:val="000C0D52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0C0D52"/>
    <w:rPr>
      <w:rFonts w:ascii="Times New Roman" w:hAnsi="Times New Roman"/>
      <w:sz w:val="24"/>
      <w:lang w:val="ru-RU"/>
    </w:rPr>
  </w:style>
  <w:style w:type="character" w:customStyle="1" w:styleId="CodeCourierNew">
    <w:name w:val="Code Courier New"/>
    <w:basedOn w:val="a3"/>
    <w:uiPriority w:val="1"/>
    <w:rsid w:val="00676CD4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C814BE"/>
    <w:rPr>
      <w:b/>
      <w:u w:val="single"/>
    </w:rPr>
  </w:style>
  <w:style w:type="paragraph" w:customStyle="1" w:styleId="affc">
    <w:name w:val="Етапи"/>
    <w:basedOn w:val="2"/>
    <w:next w:val="15"/>
    <w:rsid w:val="00763035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3F1EBF"/>
    <w:pPr>
      <w:numPr>
        <w:numId w:val="21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3757B2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47719C"/>
    <w:pPr>
      <w:numPr>
        <w:numId w:val="26"/>
      </w:numPr>
      <w:tabs>
        <w:tab w:val="left" w:pos="993"/>
      </w:tabs>
    </w:pPr>
  </w:style>
  <w:style w:type="paragraph" w:customStyle="1" w:styleId="affd">
    <w:name w:val="Название задач"/>
    <w:basedOn w:val="15"/>
    <w:next w:val="a0"/>
    <w:qFormat/>
    <w:rsid w:val="00A10BC1"/>
    <w:pPr>
      <w:keepNext/>
      <w:jc w:val="center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F0EC5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763035"/>
    <w:pPr>
      <w:numPr>
        <w:numId w:val="16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763035"/>
    <w:pPr>
      <w:keepNext/>
      <w:keepLines/>
      <w:numPr>
        <w:ilvl w:val="1"/>
        <w:numId w:val="16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347"/>
    <w:pPr>
      <w:keepNext/>
      <w:keepLines/>
      <w:numPr>
        <w:ilvl w:val="2"/>
        <w:numId w:val="16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B278F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0B278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278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278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278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278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63035"/>
    <w:rPr>
      <w:rFonts w:ascii="Times New Roman" w:hAnsi="Times New Roman"/>
      <w:b/>
      <w:caps/>
      <w:sz w:val="24"/>
    </w:rPr>
  </w:style>
  <w:style w:type="paragraph" w:styleId="a6">
    <w:name w:val="Title"/>
    <w:basedOn w:val="a2"/>
    <w:next w:val="a2"/>
    <w:link w:val="a7"/>
    <w:autoRedefine/>
    <w:uiPriority w:val="10"/>
    <w:qFormat/>
    <w:rsid w:val="008F3619"/>
    <w:pPr>
      <w:pBdr>
        <w:bottom w:val="single" w:sz="8" w:space="4" w:color="DDDDD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8F3619"/>
    <w:rPr>
      <w:rFonts w:ascii="Times New Roman" w:eastAsiaTheme="majorEastAsia" w:hAnsi="Times New Roman" w:cstheme="majorBidi"/>
      <w:spacing w:val="5"/>
      <w:kern w:val="28"/>
      <w:sz w:val="48"/>
      <w:szCs w:val="52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8F3619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8F3619"/>
    <w:rPr>
      <w:rFonts w:ascii="Times New Roman" w:eastAsiaTheme="majorEastAsia" w:hAnsi="Times New Roman" w:cstheme="majorBidi"/>
      <w:iCs/>
      <w:spacing w:val="15"/>
      <w:sz w:val="24"/>
      <w:szCs w:val="24"/>
      <w:lang w:val="ru-RU"/>
    </w:rPr>
  </w:style>
  <w:style w:type="character" w:styleId="aa">
    <w:name w:val="Strong"/>
    <w:basedOn w:val="a3"/>
    <w:uiPriority w:val="22"/>
    <w:qFormat/>
    <w:rsid w:val="00EE20A8"/>
    <w:rPr>
      <w:b/>
      <w:bCs/>
    </w:rPr>
  </w:style>
  <w:style w:type="character" w:styleId="ab">
    <w:name w:val="Emphasis"/>
    <w:basedOn w:val="a3"/>
    <w:uiPriority w:val="20"/>
    <w:qFormat/>
    <w:rsid w:val="008F3619"/>
    <w:rPr>
      <w:i/>
      <w:iCs/>
    </w:rPr>
  </w:style>
  <w:style w:type="character" w:styleId="ac">
    <w:name w:val="Intense Emphasis"/>
    <w:basedOn w:val="a3"/>
    <w:uiPriority w:val="21"/>
    <w:qFormat/>
    <w:rsid w:val="008F3619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8F3619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9C089B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9C089B"/>
    <w:rPr>
      <w:rFonts w:ascii="Times New Roman" w:hAnsi="Times New Roman"/>
      <w:sz w:val="21"/>
      <w:szCs w:val="21"/>
      <w:lang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5B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B7974"/>
    <w:rPr>
      <w:rFonts w:ascii="Tahoma" w:hAnsi="Tahoma" w:cs="Tahoma"/>
      <w:sz w:val="16"/>
      <w:szCs w:val="16"/>
      <w:lang w:val="ru-RU"/>
    </w:rPr>
  </w:style>
  <w:style w:type="paragraph" w:styleId="af2">
    <w:name w:val="header"/>
    <w:basedOn w:val="a2"/>
    <w:link w:val="af3"/>
    <w:uiPriority w:val="99"/>
    <w:unhideWhenUsed/>
    <w:rsid w:val="005B79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B7974"/>
    <w:rPr>
      <w:rFonts w:ascii="Times New Roman" w:hAnsi="Times New Roman"/>
      <w:sz w:val="24"/>
      <w:lang w:val="ru-RU"/>
    </w:rPr>
  </w:style>
  <w:style w:type="paragraph" w:customStyle="1" w:styleId="af4">
    <w:name w:val="Выполнил"/>
    <w:basedOn w:val="a2"/>
    <w:next w:val="a2"/>
    <w:link w:val="af5"/>
    <w:qFormat/>
    <w:rsid w:val="005B7974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8D55ED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5B7974"/>
    <w:rPr>
      <w:rFonts w:ascii="Times New Roman" w:hAnsi="Times New Roman"/>
      <w:sz w:val="24"/>
      <w:lang w:val="ru-RU"/>
    </w:rPr>
  </w:style>
  <w:style w:type="character" w:customStyle="1" w:styleId="af7">
    <w:name w:val="Цель работы Знак"/>
    <w:basedOn w:val="a3"/>
    <w:link w:val="af6"/>
    <w:rsid w:val="008D55ED"/>
    <w:rPr>
      <w:rFonts w:ascii="Times New Roman" w:hAnsi="Times New Roman"/>
      <w:sz w:val="24"/>
      <w:lang w:val="ru-RU"/>
    </w:rPr>
  </w:style>
  <w:style w:type="character" w:customStyle="1" w:styleId="af8">
    <w:name w:val="Малые прописные"/>
    <w:basedOn w:val="a3"/>
    <w:uiPriority w:val="1"/>
    <w:qFormat/>
    <w:rsid w:val="009C089B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763035"/>
    <w:pPr>
      <w:numPr>
        <w:numId w:val="0"/>
      </w:numPr>
      <w:spacing w:before="240" w:after="240"/>
    </w:pPr>
    <w:rPr>
      <w:color w:val="373737" w:themeColor="accent1" w:themeShade="40"/>
    </w:rPr>
  </w:style>
  <w:style w:type="character" w:customStyle="1" w:styleId="afa">
    <w:name w:val="Заголовок по центру Знак"/>
    <w:basedOn w:val="a3"/>
    <w:link w:val="af9"/>
    <w:rsid w:val="00763035"/>
    <w:rPr>
      <w:rFonts w:ascii="Times New Roman" w:hAnsi="Times New Roman"/>
      <w:b/>
      <w:caps/>
      <w:color w:val="373737" w:themeColor="accent1" w:themeShade="40"/>
      <w:sz w:val="24"/>
    </w:rPr>
  </w:style>
  <w:style w:type="character" w:customStyle="1" w:styleId="20">
    <w:name w:val="Заголовок 2 Знак"/>
    <w:basedOn w:val="a3"/>
    <w:link w:val="2"/>
    <w:uiPriority w:val="9"/>
    <w:rsid w:val="0076303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fb">
    <w:name w:val="No Spacing"/>
    <w:uiPriority w:val="1"/>
    <w:qFormat/>
    <w:rsid w:val="00EE5C2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fc">
    <w:name w:val="caption"/>
    <w:basedOn w:val="a2"/>
    <w:next w:val="a2"/>
    <w:uiPriority w:val="35"/>
    <w:unhideWhenUsed/>
    <w:qFormat/>
    <w:rsid w:val="00397BB6"/>
    <w:pPr>
      <w:spacing w:after="120" w:line="240" w:lineRule="auto"/>
      <w:jc w:val="center"/>
    </w:pPr>
    <w:rPr>
      <w:bCs/>
      <w:sz w:val="20"/>
      <w:szCs w:val="18"/>
    </w:rPr>
  </w:style>
  <w:style w:type="table" w:styleId="afd">
    <w:name w:val="Table Grid"/>
    <w:basedOn w:val="a4"/>
    <w:uiPriority w:val="59"/>
    <w:rsid w:val="00B31A6C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452592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E5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C0357B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FE302D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068AC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2446F4"/>
    <w:pPr>
      <w:spacing w:before="1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A53347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B278F"/>
    <w:rPr>
      <w:rFonts w:asciiTheme="majorHAnsi" w:eastAsiaTheme="majorEastAsia" w:hAnsiTheme="majorHAnsi" w:cstheme="majorBidi"/>
      <w:b/>
      <w:bCs/>
      <w:i/>
      <w:iCs/>
      <w:color w:val="DDDDDD" w:themeColor="accent1"/>
      <w:sz w:val="24"/>
      <w:lang w:val="ru-RU"/>
    </w:rPr>
  </w:style>
  <w:style w:type="character" w:customStyle="1" w:styleId="50">
    <w:name w:val="Заголовок 5 Знак"/>
    <w:basedOn w:val="a3"/>
    <w:link w:val="5"/>
    <w:uiPriority w:val="9"/>
    <w:semiHidden/>
    <w:rsid w:val="000B278F"/>
    <w:rPr>
      <w:rFonts w:asciiTheme="majorHAnsi" w:eastAsiaTheme="majorEastAsia" w:hAnsiTheme="majorHAnsi" w:cstheme="majorBidi"/>
      <w:color w:val="6E6E6E" w:themeColor="accent1" w:themeShade="7F"/>
      <w:sz w:val="24"/>
      <w:lang w:val="ru-RU"/>
    </w:rPr>
  </w:style>
  <w:style w:type="character" w:customStyle="1" w:styleId="60">
    <w:name w:val="Заголовок 6 Знак"/>
    <w:basedOn w:val="a3"/>
    <w:link w:val="6"/>
    <w:uiPriority w:val="9"/>
    <w:semiHidden/>
    <w:rsid w:val="000B278F"/>
    <w:rPr>
      <w:rFonts w:asciiTheme="majorHAnsi" w:eastAsiaTheme="majorEastAsia" w:hAnsiTheme="majorHAnsi" w:cstheme="majorBidi"/>
      <w:i/>
      <w:iCs/>
      <w:color w:val="6E6E6E" w:themeColor="accent1" w:themeShade="7F"/>
      <w:sz w:val="24"/>
      <w:lang w:val="ru-RU"/>
    </w:rPr>
  </w:style>
  <w:style w:type="character" w:customStyle="1" w:styleId="70">
    <w:name w:val="Заголовок 7 Знак"/>
    <w:basedOn w:val="a3"/>
    <w:link w:val="7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ru-RU"/>
    </w:rPr>
  </w:style>
  <w:style w:type="character" w:customStyle="1" w:styleId="80">
    <w:name w:val="Заголовок 8 Знак"/>
    <w:basedOn w:val="a3"/>
    <w:link w:val="8"/>
    <w:uiPriority w:val="9"/>
    <w:semiHidden/>
    <w:rsid w:val="000B278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3"/>
    <w:link w:val="9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customStyle="1" w:styleId="aff2">
    <w:name w:val="Основной без интервала"/>
    <w:basedOn w:val="a2"/>
    <w:link w:val="aff3"/>
    <w:qFormat/>
    <w:rsid w:val="005417B0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5417B0"/>
    <w:rPr>
      <w:rFonts w:ascii="Times New Roman" w:hAnsi="Times New Roman"/>
      <w:sz w:val="24"/>
      <w:lang w:val="ru-RU"/>
    </w:rPr>
  </w:style>
  <w:style w:type="character" w:styleId="aff4">
    <w:name w:val="annotation reference"/>
    <w:basedOn w:val="a3"/>
    <w:uiPriority w:val="99"/>
    <w:semiHidden/>
    <w:unhideWhenUsed/>
    <w:rsid w:val="00FC3F28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FC3F28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FC3F28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C3F28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FC3F28"/>
    <w:rPr>
      <w:rFonts w:ascii="Times New Roman" w:hAnsi="Times New Roman"/>
      <w:b/>
      <w:bCs/>
      <w:sz w:val="20"/>
      <w:szCs w:val="20"/>
    </w:rPr>
  </w:style>
  <w:style w:type="paragraph" w:customStyle="1" w:styleId="a">
    <w:name w:val="Маркерный список"/>
    <w:basedOn w:val="aff2"/>
    <w:link w:val="aff9"/>
    <w:qFormat/>
    <w:rsid w:val="00AD7C96"/>
    <w:pPr>
      <w:numPr>
        <w:numId w:val="19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A21726"/>
    <w:pPr>
      <w:ind w:firstLine="0"/>
    </w:pPr>
  </w:style>
  <w:style w:type="character" w:customStyle="1" w:styleId="aff9">
    <w:name w:val="Маркерный список Знак"/>
    <w:basedOn w:val="aff3"/>
    <w:link w:val="a"/>
    <w:rsid w:val="00AD7C96"/>
    <w:rPr>
      <w:rFonts w:ascii="Times New Roman" w:hAnsi="Times New Roman"/>
      <w:sz w:val="24"/>
      <w:lang w:val="ru-RU"/>
    </w:rPr>
  </w:style>
  <w:style w:type="paragraph" w:customStyle="1" w:styleId="15">
    <w:name w:val="Основной 1.5"/>
    <w:basedOn w:val="aff2"/>
    <w:link w:val="150"/>
    <w:rsid w:val="000C0D52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0C0D52"/>
    <w:rPr>
      <w:rFonts w:ascii="Times New Roman" w:hAnsi="Times New Roman"/>
      <w:sz w:val="24"/>
      <w:lang w:val="ru-RU"/>
    </w:rPr>
  </w:style>
  <w:style w:type="character" w:customStyle="1" w:styleId="CodeCourierNew">
    <w:name w:val="Code Courier New"/>
    <w:basedOn w:val="a3"/>
    <w:uiPriority w:val="1"/>
    <w:rsid w:val="00676CD4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C814BE"/>
    <w:rPr>
      <w:b/>
      <w:u w:val="single"/>
    </w:rPr>
  </w:style>
  <w:style w:type="paragraph" w:customStyle="1" w:styleId="affc">
    <w:name w:val="Етапи"/>
    <w:basedOn w:val="2"/>
    <w:next w:val="15"/>
    <w:rsid w:val="00763035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3F1EBF"/>
    <w:pPr>
      <w:numPr>
        <w:numId w:val="21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3757B2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47719C"/>
    <w:pPr>
      <w:numPr>
        <w:numId w:val="26"/>
      </w:numPr>
      <w:tabs>
        <w:tab w:val="left" w:pos="993"/>
      </w:tabs>
    </w:pPr>
  </w:style>
  <w:style w:type="paragraph" w:customStyle="1" w:styleId="affd">
    <w:name w:val="Название задач"/>
    <w:basedOn w:val="15"/>
    <w:next w:val="a0"/>
    <w:qFormat/>
    <w:rsid w:val="00A10BC1"/>
    <w:pPr>
      <w:keepNext/>
      <w:jc w:val="center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3.emf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5" Type="http://schemas.openxmlformats.org/officeDocument/2006/relationships/settings" Target="settings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9.wmf"/><Relationship Id="rId77" Type="http://schemas.openxmlformats.org/officeDocument/2006/relationships/oleObject" Target="embeddings/oleObject38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2.wmf"/><Relationship Id="rId86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kyDrive\Documents\Science\Office\Templates\Word\protocol_lab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1DAAE1E-749F-47B1-B28B-7F9A01B7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protocol_lab.dotx</Template>
  <TotalTime>2397</TotalTime>
  <Pages>10</Pages>
  <Words>11351</Words>
  <Characters>6471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Sho_0teR</cp:lastModifiedBy>
  <cp:revision>63</cp:revision>
  <cp:lastPrinted>2013-03-30T19:01:00Z</cp:lastPrinted>
  <dcterms:created xsi:type="dcterms:W3CDTF">2013-02-14T15:28:00Z</dcterms:created>
  <dcterms:modified xsi:type="dcterms:W3CDTF">2013-04-25T19:34:00Z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