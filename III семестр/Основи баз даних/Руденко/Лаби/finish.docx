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9C" w:rsidRPr="00420D15" w:rsidRDefault="00B3709C" w:rsidP="00420D15">
      <w:pPr>
        <w:ind w:left="1416" w:firstLine="708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1650E1">
        <w:rPr>
          <w:lang w:val="ru-RU"/>
        </w:rPr>
        <w:t xml:space="preserve">   </w:t>
      </w:r>
      <w:r w:rsidRPr="00420D15">
        <w:rPr>
          <w:rFonts w:ascii="Times New Roman" w:hAnsi="Times New Roman"/>
          <w:b/>
          <w:sz w:val="28"/>
          <w:szCs w:val="28"/>
          <w:u w:val="single"/>
          <w:lang w:val="uk-UA"/>
        </w:rPr>
        <w:t>Система керування благодійним фондом</w:t>
      </w:r>
    </w:p>
    <w:p w:rsidR="00B3709C" w:rsidRPr="008C28B9" w:rsidRDefault="00B3709C" w:rsidP="00745653">
      <w:pPr>
        <w:pStyle w:val="ListParagraph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 xml:space="preserve">1. Вступ </w:t>
      </w:r>
    </w:p>
    <w:p w:rsidR="00B3709C" w:rsidRPr="008C28B9" w:rsidRDefault="00B3709C" w:rsidP="00745653">
      <w:pPr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У цьому документі описуються запити зацікавлених осіб по відношенню до розроблюваної системи керування благодійним фондом в якості яких виступають: нужденний – особа, яка потребує матеріального блага; благодійник – вносить певні пожертвування в фонд, працівник фонду – розміщує підтверджені пропозиції/запити.</w:t>
      </w:r>
    </w:p>
    <w:p w:rsidR="00B3709C" w:rsidRPr="008C28B9" w:rsidRDefault="00B3709C" w:rsidP="00745653">
      <w:pPr>
        <w:pStyle w:val="ListParagraph"/>
        <w:tabs>
          <w:tab w:val="left" w:pos="426"/>
        </w:tabs>
        <w:ind w:left="426" w:firstLine="426"/>
        <w:rPr>
          <w:rFonts w:ascii="Times New Roman" w:hAnsi="Times New Roman"/>
          <w:b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</w:rPr>
        <w:t xml:space="preserve">1.1. </w:t>
      </w:r>
      <w:r w:rsidRPr="008C28B9">
        <w:rPr>
          <w:rFonts w:ascii="Times New Roman" w:hAnsi="Times New Roman"/>
          <w:b/>
          <w:sz w:val="28"/>
          <w:szCs w:val="28"/>
          <w:lang w:val="uk-UA"/>
        </w:rPr>
        <w:t>Мета</w:t>
      </w:r>
    </w:p>
    <w:p w:rsidR="00B3709C" w:rsidRPr="008C28B9" w:rsidRDefault="00B3709C" w:rsidP="00745653">
      <w:pPr>
        <w:tabs>
          <w:tab w:val="left" w:pos="426"/>
        </w:tabs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 xml:space="preserve"> Метою документа є визначення основних вимог до функціональності, продуктивності, а також визначення бізнес-правил і технологічних обмежень, пред’явлених предмету розробки.</w:t>
      </w:r>
    </w:p>
    <w:p w:rsidR="00B3709C" w:rsidRPr="008C28B9" w:rsidRDefault="00B3709C" w:rsidP="00745653">
      <w:pPr>
        <w:pStyle w:val="ListParagraph"/>
        <w:tabs>
          <w:tab w:val="left" w:pos="426"/>
        </w:tabs>
        <w:ind w:left="426" w:firstLine="426"/>
        <w:rPr>
          <w:rFonts w:ascii="Times New Roman" w:hAnsi="Times New Roman"/>
          <w:b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</w:rPr>
        <w:t xml:space="preserve">1.2. </w:t>
      </w:r>
      <w:r w:rsidRPr="008C28B9">
        <w:rPr>
          <w:rFonts w:ascii="Times New Roman" w:hAnsi="Times New Roman"/>
          <w:b/>
          <w:sz w:val="28"/>
          <w:szCs w:val="28"/>
          <w:lang w:val="uk-UA"/>
        </w:rPr>
        <w:t>Контекст</w:t>
      </w:r>
    </w:p>
    <w:p w:rsidR="00B3709C" w:rsidRPr="00745653" w:rsidRDefault="00B3709C" w:rsidP="00745653">
      <w:pPr>
        <w:tabs>
          <w:tab w:val="left" w:pos="426"/>
        </w:tabs>
        <w:ind w:left="426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Перелік вимог, перерахованих у цьому документі, є основою технічного завдання на розробку системи керування благодійним фондом.</w:t>
      </w:r>
    </w:p>
    <w:p w:rsidR="00B3709C" w:rsidRPr="008C28B9" w:rsidRDefault="00B3709C" w:rsidP="00745653">
      <w:pPr>
        <w:pStyle w:val="ListParagraph"/>
        <w:tabs>
          <w:tab w:val="left" w:pos="0"/>
        </w:tabs>
        <w:ind w:left="0" w:firstLine="426"/>
        <w:rPr>
          <w:rFonts w:ascii="Times New Roman" w:hAnsi="Times New Roman"/>
          <w:b/>
          <w:sz w:val="28"/>
          <w:szCs w:val="28"/>
        </w:rPr>
      </w:pPr>
      <w:r w:rsidRPr="008C28B9">
        <w:rPr>
          <w:rFonts w:ascii="Times New Roman" w:hAnsi="Times New Roman"/>
          <w:b/>
          <w:sz w:val="28"/>
          <w:szCs w:val="28"/>
        </w:rPr>
        <w:t>2. Стислий огляд продукту</w:t>
      </w:r>
    </w:p>
    <w:p w:rsidR="00B3709C" w:rsidRPr="008C28B9" w:rsidRDefault="00B3709C" w:rsidP="00745653">
      <w:pPr>
        <w:pStyle w:val="ListParagraph"/>
        <w:tabs>
          <w:tab w:val="left" w:pos="0"/>
        </w:tabs>
        <w:ind w:left="0" w:firstLine="426"/>
        <w:rPr>
          <w:rFonts w:ascii="Times New Roman" w:hAnsi="Times New Roman"/>
          <w:b/>
          <w:sz w:val="28"/>
          <w:szCs w:val="28"/>
        </w:rPr>
      </w:pPr>
      <w:r w:rsidRPr="008C28B9">
        <w:rPr>
          <w:rFonts w:ascii="Times New Roman" w:hAnsi="Times New Roman"/>
          <w:b/>
          <w:sz w:val="28"/>
          <w:szCs w:val="28"/>
        </w:rPr>
        <w:tab/>
      </w:r>
      <w:r w:rsidRPr="008C28B9">
        <w:rPr>
          <w:rFonts w:ascii="Times New Roman" w:hAnsi="Times New Roman"/>
          <w:sz w:val="28"/>
          <w:szCs w:val="28"/>
        </w:rPr>
        <w:t>Компанія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“Hand of God”  </w:t>
      </w:r>
      <w:r w:rsidRPr="008C28B9">
        <w:rPr>
          <w:rFonts w:ascii="Times New Roman" w:hAnsi="Times New Roman"/>
          <w:sz w:val="28"/>
          <w:szCs w:val="28"/>
        </w:rPr>
        <w:t>являє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собою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базу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даних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благодійників та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нужденних.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Основним завданням цієї бази є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збір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інформації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про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запити і пропозиції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C28B9">
        <w:rPr>
          <w:rFonts w:ascii="Times New Roman" w:hAnsi="Times New Roman"/>
          <w:sz w:val="28"/>
          <w:szCs w:val="28"/>
        </w:rPr>
        <w:t>а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також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контактної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інформації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8C28B9">
        <w:rPr>
          <w:rFonts w:ascii="Times New Roman" w:hAnsi="Times New Roman"/>
          <w:sz w:val="28"/>
          <w:szCs w:val="28"/>
        </w:rPr>
        <w:t>На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основі даної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інформації здійснюється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обмін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між нужденних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і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</w:rPr>
        <w:t>благодійниками.</w:t>
      </w:r>
    </w:p>
    <w:p w:rsidR="00B3709C" w:rsidRPr="008C28B9" w:rsidRDefault="00B3709C" w:rsidP="00745653">
      <w:pPr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 w:rsidRPr="00745653">
        <w:rPr>
          <w:rFonts w:ascii="Times New Roman" w:hAnsi="Times New Roman"/>
          <w:b/>
          <w:sz w:val="28"/>
          <w:szCs w:val="28"/>
          <w:lang w:val="ru-RU"/>
        </w:rPr>
        <w:t>3. Ділові правила</w:t>
      </w:r>
    </w:p>
    <w:p w:rsidR="00B3709C" w:rsidRPr="008C28B9" w:rsidRDefault="00B3709C" w:rsidP="00745653">
      <w:pPr>
        <w:pStyle w:val="ListParagraph"/>
        <w:tabs>
          <w:tab w:val="left" w:pos="284"/>
        </w:tabs>
        <w:ind w:left="426" w:firstLine="426"/>
        <w:rPr>
          <w:rFonts w:ascii="Times New Roman" w:hAnsi="Times New Roman"/>
          <w:b/>
          <w:sz w:val="28"/>
          <w:szCs w:val="28"/>
        </w:rPr>
      </w:pPr>
      <w:r w:rsidRPr="008C28B9">
        <w:rPr>
          <w:rFonts w:ascii="Times New Roman" w:hAnsi="Times New Roman"/>
          <w:b/>
          <w:sz w:val="28"/>
          <w:szCs w:val="28"/>
        </w:rPr>
        <w:t>3.1. Призначення системи управління благодійним фондом.</w:t>
      </w:r>
    </w:p>
    <w:p w:rsidR="00B3709C" w:rsidRPr="008C28B9" w:rsidRDefault="00B3709C" w:rsidP="00745653">
      <w:pPr>
        <w:tabs>
          <w:tab w:val="left" w:pos="284"/>
        </w:tabs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 xml:space="preserve">Система призначена для автоматизації роботи благодійного фонду. А саме для полегшення операції передачі речей, коштів тим, хто цього потребує. </w:t>
      </w:r>
    </w:p>
    <w:p w:rsidR="00B3709C" w:rsidRPr="008C28B9" w:rsidRDefault="00B3709C" w:rsidP="00745653">
      <w:pPr>
        <w:tabs>
          <w:tab w:val="left" w:pos="284"/>
        </w:tabs>
        <w:ind w:left="426" w:firstLine="426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3.2. Політика взаємовідносин із клієнтом</w:t>
      </w:r>
    </w:p>
    <w:p w:rsidR="00B3709C" w:rsidRPr="008C28B9" w:rsidRDefault="00B3709C" w:rsidP="00745653">
      <w:pPr>
        <w:tabs>
          <w:tab w:val="left" w:pos="284"/>
        </w:tabs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Клієнтами системи управління благодійним фондом можуть бути користувачі, яким необхідна допомога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  <w:lang w:val="uk-UA"/>
        </w:rPr>
        <w:t>(матеріальна, фінансова) та ті, хто має бажання зробити внесок у благодійний фонд.</w:t>
      </w:r>
    </w:p>
    <w:p w:rsidR="00B3709C" w:rsidRPr="008C28B9" w:rsidRDefault="00B3709C" w:rsidP="00745653">
      <w:pPr>
        <w:tabs>
          <w:tab w:val="left" w:pos="284"/>
        </w:tabs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Політика взаємовідносин із клієнтом системи полягає у наданні йому різного роду інформації із неможливістю чи можливістю внесення змін до неї.</w:t>
      </w:r>
    </w:p>
    <w:p w:rsidR="00B3709C" w:rsidRPr="008C28B9" w:rsidRDefault="00B3709C" w:rsidP="00745653">
      <w:pPr>
        <w:tabs>
          <w:tab w:val="left" w:pos="284"/>
        </w:tabs>
        <w:ind w:left="426" w:firstLine="426"/>
        <w:rPr>
          <w:rFonts w:ascii="Times New Roman" w:hAnsi="Times New Roman"/>
          <w:sz w:val="28"/>
          <w:szCs w:val="28"/>
          <w:lang w:val="uk-UA"/>
        </w:rPr>
      </w:pPr>
    </w:p>
    <w:p w:rsidR="00B3709C" w:rsidRPr="008C28B9" w:rsidRDefault="00B3709C" w:rsidP="00745653">
      <w:pPr>
        <w:tabs>
          <w:tab w:val="left" w:pos="284"/>
        </w:tabs>
        <w:ind w:left="426" w:firstLine="426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3.3. Характеристика ділового процесу</w:t>
      </w:r>
    </w:p>
    <w:p w:rsidR="00B3709C" w:rsidRPr="008C28B9" w:rsidRDefault="00B3709C" w:rsidP="00745653">
      <w:pPr>
        <w:tabs>
          <w:tab w:val="left" w:pos="284"/>
        </w:tabs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Керівництво системою управління благодійним фондом здійснюється працівниками фонду.</w:t>
      </w:r>
    </w:p>
    <w:p w:rsidR="00B3709C" w:rsidRDefault="00B3709C" w:rsidP="00420D15">
      <w:pPr>
        <w:tabs>
          <w:tab w:val="left" w:pos="284"/>
        </w:tabs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 xml:space="preserve"> Працівники фонду несуть відповідальність за створення, збереження та видалення інформації будь-якого роду. </w:t>
      </w:r>
    </w:p>
    <w:p w:rsidR="00B3709C" w:rsidRPr="00420D15" w:rsidRDefault="00B3709C" w:rsidP="00420D15">
      <w:pPr>
        <w:tabs>
          <w:tab w:val="left" w:pos="284"/>
        </w:tabs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Нужденні мають доступ до бази даних, в якій міститься інформація про наявні речі та кошти. Люди, які хочуть зробити внесок мають доступ до бази даних, в якій міститься інформація про необхідні речі та кошти.</w:t>
      </w:r>
    </w:p>
    <w:p w:rsidR="00B3709C" w:rsidRDefault="00B3709C" w:rsidP="00745653">
      <w:pPr>
        <w:tabs>
          <w:tab w:val="left" w:pos="284"/>
        </w:tabs>
        <w:ind w:left="426" w:firstLine="426"/>
        <w:rPr>
          <w:rFonts w:ascii="Times New Roman" w:hAnsi="Times New Roman"/>
          <w:b/>
          <w:sz w:val="28"/>
          <w:szCs w:val="28"/>
          <w:lang w:val="uk-UA"/>
        </w:rPr>
      </w:pPr>
    </w:p>
    <w:p w:rsidR="00B3709C" w:rsidRDefault="00B3709C" w:rsidP="00745653">
      <w:pPr>
        <w:tabs>
          <w:tab w:val="left" w:pos="284"/>
        </w:tabs>
        <w:ind w:left="426" w:firstLine="426"/>
        <w:rPr>
          <w:rFonts w:ascii="Times New Roman" w:hAnsi="Times New Roman"/>
          <w:b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3.4.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753E2">
        <w:rPr>
          <w:rFonts w:ascii="Times New Roman" w:hAnsi="Times New Roman"/>
          <w:b/>
          <w:sz w:val="28"/>
          <w:szCs w:val="28"/>
          <w:lang w:val="uk-UA"/>
        </w:rPr>
        <w:t>Взаємодія між діючими особами</w:t>
      </w:r>
    </w:p>
    <w:p w:rsidR="00B3709C" w:rsidRDefault="00B3709C" w:rsidP="00745653">
      <w:pPr>
        <w:tabs>
          <w:tab w:val="left" w:pos="284"/>
        </w:tabs>
        <w:ind w:left="426" w:firstLine="426"/>
        <w:rPr>
          <w:rFonts w:ascii="Times New Roman" w:hAnsi="Times New Roman"/>
          <w:b/>
          <w:sz w:val="28"/>
          <w:szCs w:val="28"/>
          <w:lang w:val="uk-UA"/>
        </w:rPr>
      </w:pPr>
    </w:p>
    <w:p w:rsidR="00B3709C" w:rsidRPr="00E753E2" w:rsidRDefault="00B3709C" w:rsidP="00745653">
      <w:pPr>
        <w:tabs>
          <w:tab w:val="left" w:pos="284"/>
        </w:tabs>
        <w:ind w:left="426" w:firstLine="426"/>
        <w:rPr>
          <w:rFonts w:ascii="Times New Roman" w:hAnsi="Times New Roman"/>
          <w:sz w:val="28"/>
          <w:szCs w:val="28"/>
          <w:lang w:val="uk-UA"/>
        </w:rPr>
      </w:pPr>
    </w:p>
    <w:p w:rsidR="00B3709C" w:rsidRPr="006F3CA6" w:rsidRDefault="00B3709C" w:rsidP="006F3CA6">
      <w:pPr>
        <w:pStyle w:val="ListParagraph"/>
        <w:tabs>
          <w:tab w:val="left" w:pos="284"/>
        </w:tabs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3A459A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i1025" type="#_x0000_t75" style="width:466.5pt;height:374.25pt;visibility:visible">
            <v:imagedata r:id="rId7" o:title=""/>
          </v:shape>
        </w:pict>
      </w:r>
    </w:p>
    <w:p w:rsidR="00B3709C" w:rsidRPr="003D2C92" w:rsidRDefault="00B3709C" w:rsidP="00745653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3709C" w:rsidRPr="008C28B9" w:rsidRDefault="00B3709C" w:rsidP="00745653">
      <w:pPr>
        <w:ind w:left="-284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u w:val="single"/>
          <w:lang w:val="uk-UA"/>
        </w:rPr>
        <w:t>Сценарій №1</w:t>
      </w:r>
    </w:p>
    <w:p w:rsidR="00B3709C" w:rsidRPr="008C28B9" w:rsidRDefault="00B3709C" w:rsidP="00745653">
      <w:pPr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Назва: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i/>
          <w:sz w:val="28"/>
          <w:szCs w:val="28"/>
          <w:lang w:val="uk-UA"/>
        </w:rPr>
        <w:t>Перевірка достовірності пропозиції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 xml:space="preserve">Учасники: </w:t>
      </w:r>
      <w:r w:rsidRPr="008C28B9">
        <w:rPr>
          <w:rFonts w:ascii="Times New Roman" w:hAnsi="Times New Roman"/>
          <w:sz w:val="28"/>
          <w:szCs w:val="28"/>
          <w:lang w:val="uk-UA"/>
        </w:rPr>
        <w:t>Робітник фонду(РФ), Благодійник (Б)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>Передумови: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Пропозиція попередньо розміщена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 xml:space="preserve">Результат: </w:t>
      </w:r>
      <w:r w:rsidRPr="008C28B9">
        <w:rPr>
          <w:rFonts w:ascii="Times New Roman" w:hAnsi="Times New Roman"/>
          <w:sz w:val="28"/>
          <w:szCs w:val="28"/>
          <w:lang w:val="uk-UA"/>
        </w:rPr>
        <w:t>Підтвердження достовірності пропозиції</w:t>
      </w:r>
    </w:p>
    <w:p w:rsidR="00B3709C" w:rsidRPr="008C28B9" w:rsidRDefault="00B3709C" w:rsidP="00745653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8C28B9" w:rsidRDefault="00B3709C" w:rsidP="00745653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i/>
          <w:sz w:val="28"/>
          <w:szCs w:val="28"/>
          <w:u w:val="single"/>
          <w:lang w:val="uk-UA"/>
        </w:rPr>
        <w:t>Основний сценарій:</w:t>
      </w:r>
    </w:p>
    <w:p w:rsidR="00B3709C" w:rsidRPr="008C28B9" w:rsidRDefault="00B3709C" w:rsidP="00745653">
      <w:pPr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1.РФ за пропозицією вибирає контакти Б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>2. РФ зв</w:t>
      </w:r>
      <w:r w:rsidRPr="00745653">
        <w:rPr>
          <w:rFonts w:ascii="Times New Roman" w:hAnsi="Times New Roman"/>
          <w:sz w:val="28"/>
          <w:szCs w:val="28"/>
          <w:lang w:val="ru-RU"/>
        </w:rPr>
        <w:t>’</w:t>
      </w:r>
      <w:r w:rsidRPr="008C28B9">
        <w:rPr>
          <w:rFonts w:ascii="Times New Roman" w:hAnsi="Times New Roman"/>
          <w:sz w:val="28"/>
          <w:szCs w:val="28"/>
          <w:lang w:val="uk-UA"/>
        </w:rPr>
        <w:t>язується з Б та запитує про підтвердження пропозиції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 xml:space="preserve">3. Б підтверджує свою пропозицію 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>4. РФ виставляє підтвердження пропозиції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</w:p>
    <w:p w:rsidR="00B3709C" w:rsidRPr="008C28B9" w:rsidRDefault="00B3709C" w:rsidP="00745653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i/>
          <w:sz w:val="28"/>
          <w:szCs w:val="28"/>
          <w:u w:val="single"/>
          <w:lang w:val="uk-UA"/>
        </w:rPr>
        <w:t>Виключні ситуації:</w:t>
      </w:r>
    </w:p>
    <w:p w:rsidR="00B3709C" w:rsidRPr="008C28B9" w:rsidRDefault="00B3709C" w:rsidP="00745653">
      <w:pPr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1. Невірні контактні дані Б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>2. Не вдалося встановити зв’язок з Б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>3. Б відмовився підтвердити достовірність пропозиції</w:t>
      </w:r>
    </w:p>
    <w:p w:rsidR="00B3709C" w:rsidRPr="008C28B9" w:rsidRDefault="00B3709C" w:rsidP="00745653">
      <w:pPr>
        <w:ind w:left="-284"/>
        <w:rPr>
          <w:rFonts w:ascii="Times New Roman" w:hAnsi="Times New Roman"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u w:val="single"/>
          <w:lang w:val="uk-UA"/>
        </w:rPr>
        <w:t>Сценарій №2</w:t>
      </w:r>
    </w:p>
    <w:p w:rsidR="00B3709C" w:rsidRPr="008C28B9" w:rsidRDefault="00B3709C" w:rsidP="00745653">
      <w:pPr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Назва: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i/>
          <w:sz w:val="28"/>
          <w:szCs w:val="28"/>
          <w:lang w:val="uk-UA"/>
        </w:rPr>
        <w:t>Розміщення запитів (пропозицій)</w:t>
      </w:r>
      <w:r w:rsidRPr="008C28B9">
        <w:rPr>
          <w:rFonts w:ascii="Times New Roman" w:hAnsi="Times New Roman"/>
          <w:i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>Учасники: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Робітник фонду(РФ), Благодійник (Б), Нужденний(Н)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>Передумови: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Наявність предмету пожертвування 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>Результат: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Розміщення запитів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sz w:val="28"/>
          <w:szCs w:val="28"/>
          <w:lang w:val="uk-UA"/>
        </w:rPr>
        <w:t>(пропозицій)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</w:p>
    <w:p w:rsidR="00B3709C" w:rsidRPr="008C28B9" w:rsidRDefault="00B3709C" w:rsidP="00745653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i/>
          <w:sz w:val="28"/>
          <w:szCs w:val="28"/>
          <w:u w:val="single"/>
          <w:lang w:val="uk-UA"/>
        </w:rPr>
        <w:t>Основний сценарій:</w:t>
      </w:r>
    </w:p>
    <w:p w:rsidR="00B3709C" w:rsidRPr="008C28B9" w:rsidRDefault="00B3709C" w:rsidP="00745653">
      <w:pPr>
        <w:suppressAutoHyphens/>
        <w:spacing w:line="276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1.Б(Н) подає заяву РФ про наявність предмету пожертвування/бажання отримати предмет пожертвування</w:t>
      </w:r>
    </w:p>
    <w:p w:rsidR="00B3709C" w:rsidRPr="008C28B9" w:rsidRDefault="00B3709C" w:rsidP="00745653">
      <w:pPr>
        <w:suppressAutoHyphens/>
        <w:spacing w:line="276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2.РФ подає запит на основну інформацію про характеристики предмету пожертвування, його фотографії/бажані характеристики</w:t>
      </w:r>
    </w:p>
    <w:p w:rsidR="00B3709C" w:rsidRPr="008C28B9" w:rsidRDefault="00B3709C" w:rsidP="00745653">
      <w:pPr>
        <w:suppressAutoHyphens/>
        <w:spacing w:line="276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3.РФ обирає відпові</w:t>
      </w:r>
      <w:r>
        <w:rPr>
          <w:rFonts w:ascii="Times New Roman" w:hAnsi="Times New Roman"/>
          <w:sz w:val="28"/>
          <w:szCs w:val="28"/>
          <w:lang w:val="uk-UA"/>
        </w:rPr>
        <w:t>дну категорію, у яку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розміщує запит/пропозицію</w:t>
      </w:r>
    </w:p>
    <w:p w:rsidR="00B3709C" w:rsidRPr="008C28B9" w:rsidRDefault="00B3709C" w:rsidP="00745653">
      <w:pPr>
        <w:suppressAutoHyphens/>
        <w:spacing w:line="276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hAnsi="Times New Roman"/>
          <w:sz w:val="28"/>
          <w:szCs w:val="28"/>
          <w:lang w:val="uk-UA"/>
        </w:rPr>
        <w:t xml:space="preserve">РФ розміщує запит/пропозицію </w:t>
      </w:r>
    </w:p>
    <w:p w:rsidR="00B3709C" w:rsidRPr="008C28B9" w:rsidRDefault="00B3709C" w:rsidP="00745653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8C28B9" w:rsidRDefault="00B3709C" w:rsidP="00745653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i/>
          <w:sz w:val="28"/>
          <w:szCs w:val="28"/>
          <w:u w:val="single"/>
          <w:lang w:val="uk-UA"/>
        </w:rPr>
        <w:t>Виключні ситуації:</w:t>
      </w:r>
    </w:p>
    <w:p w:rsidR="00B3709C" w:rsidRPr="008C28B9" w:rsidRDefault="00B3709C" w:rsidP="00745653">
      <w:pPr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1. Відсутність вичерпної інформації про предмет пожертвування</w:t>
      </w:r>
    </w:p>
    <w:p w:rsidR="00B3709C" w:rsidRPr="008C28B9" w:rsidRDefault="00B3709C" w:rsidP="00745653">
      <w:pPr>
        <w:ind w:left="-284"/>
        <w:rPr>
          <w:rFonts w:ascii="Times New Roman" w:hAnsi="Times New Roman"/>
          <w:b/>
          <w:sz w:val="28"/>
          <w:szCs w:val="28"/>
          <w:lang w:val="uk-UA"/>
        </w:rPr>
      </w:pPr>
    </w:p>
    <w:p w:rsidR="00B3709C" w:rsidRPr="008C28B9" w:rsidRDefault="00B3709C" w:rsidP="00745653">
      <w:pPr>
        <w:ind w:left="-284"/>
        <w:rPr>
          <w:rFonts w:ascii="Times New Roman" w:hAnsi="Times New Roman"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u w:val="single"/>
          <w:lang w:val="uk-UA"/>
        </w:rPr>
        <w:t>Сценарій №3</w:t>
      </w:r>
    </w:p>
    <w:p w:rsidR="00B3709C" w:rsidRPr="008C28B9" w:rsidRDefault="00B3709C" w:rsidP="00745653">
      <w:pPr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Назва: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28B9">
        <w:rPr>
          <w:rFonts w:ascii="Times New Roman" w:hAnsi="Times New Roman"/>
          <w:i/>
          <w:sz w:val="28"/>
          <w:szCs w:val="28"/>
          <w:lang w:val="uk-UA"/>
        </w:rPr>
        <w:t>Здійснення акту благодійності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 xml:space="preserve">Учасники: </w:t>
      </w:r>
      <w:r w:rsidRPr="008C28B9">
        <w:rPr>
          <w:rFonts w:ascii="Times New Roman" w:hAnsi="Times New Roman"/>
          <w:sz w:val="28"/>
          <w:szCs w:val="28"/>
          <w:lang w:val="uk-UA"/>
        </w:rPr>
        <w:t>Робітник фонду (РФ), Благодійник(Б), Нужденний (Н)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>Передумови: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Розміщення запитів(пропозицій) в одній категорії</w:t>
      </w:r>
      <w:r w:rsidRPr="008C28B9">
        <w:rPr>
          <w:rFonts w:ascii="Times New Roman" w:hAnsi="Times New Roman"/>
          <w:sz w:val="28"/>
          <w:szCs w:val="28"/>
          <w:lang w:val="uk-UA"/>
        </w:rPr>
        <w:br/>
      </w:r>
      <w:r w:rsidRPr="008C28B9">
        <w:rPr>
          <w:rFonts w:ascii="Times New Roman" w:hAnsi="Times New Roman"/>
          <w:b/>
          <w:sz w:val="28"/>
          <w:szCs w:val="28"/>
          <w:lang w:val="uk-UA"/>
        </w:rPr>
        <w:t>Результат:</w:t>
      </w:r>
      <w:r w:rsidRPr="008C28B9">
        <w:rPr>
          <w:rFonts w:ascii="Times New Roman" w:hAnsi="Times New Roman"/>
          <w:sz w:val="28"/>
          <w:szCs w:val="28"/>
          <w:lang w:val="uk-UA"/>
        </w:rPr>
        <w:t xml:space="preserve"> Здійснення акту благодійності</w:t>
      </w:r>
    </w:p>
    <w:p w:rsidR="00B3709C" w:rsidRDefault="00B3709C" w:rsidP="00745653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</w:p>
    <w:p w:rsidR="00B3709C" w:rsidRPr="008C28B9" w:rsidRDefault="00B3709C" w:rsidP="00745653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i/>
          <w:sz w:val="28"/>
          <w:szCs w:val="28"/>
          <w:u w:val="single"/>
          <w:lang w:val="uk-UA"/>
        </w:rPr>
        <w:t>Основний сценарій</w:t>
      </w:r>
    </w:p>
    <w:p w:rsidR="00B3709C" w:rsidRPr="008C28B9" w:rsidRDefault="00B3709C" w:rsidP="00745653">
      <w:pPr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 xml:space="preserve">1. РФ знаходить предмет пожертвування, який потенційно задовольняє обох учасників </w:t>
      </w:r>
    </w:p>
    <w:p w:rsidR="00B3709C" w:rsidRPr="008C28B9" w:rsidRDefault="00B3709C" w:rsidP="00745653">
      <w:pPr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2. РФ повідомляє Б та Н про наявність запиту/пропозиції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>3. РФ робить запит на анонімність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>4 . РФ відправляє дані та характеристики предмету пожертвування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>5. Б та Н виражають задоволення отриманими даними, погоджуються здійснити акт благодійності</w:t>
      </w:r>
    </w:p>
    <w:p w:rsidR="00B3709C" w:rsidRPr="008C28B9" w:rsidRDefault="00B3709C" w:rsidP="00745653">
      <w:pPr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6. Здійснення акту благодійності</w:t>
      </w:r>
    </w:p>
    <w:p w:rsidR="00B3709C" w:rsidRPr="008C28B9" w:rsidRDefault="00B3709C" w:rsidP="00745653">
      <w:pPr>
        <w:ind w:left="284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7. Б та Н виставляють оцінку співпраці один з одним</w:t>
      </w:r>
    </w:p>
    <w:p w:rsidR="00B3709C" w:rsidRPr="008C28B9" w:rsidRDefault="00B3709C" w:rsidP="00745653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E753E2" w:rsidRDefault="00B3709C" w:rsidP="00745653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E753E2">
        <w:rPr>
          <w:rFonts w:ascii="Times New Roman" w:hAnsi="Times New Roman"/>
          <w:i/>
          <w:sz w:val="28"/>
          <w:szCs w:val="28"/>
          <w:u w:val="single"/>
          <w:lang w:val="uk-UA"/>
        </w:rPr>
        <w:t>Виключні ситуації</w:t>
      </w:r>
    </w:p>
    <w:p w:rsidR="00B3709C" w:rsidRPr="008C28B9" w:rsidRDefault="00B3709C" w:rsidP="00745653">
      <w:pPr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1. Відсутність запиту/пропозиції однієї категорії</w:t>
      </w:r>
      <w:r w:rsidRPr="008C28B9">
        <w:rPr>
          <w:rFonts w:ascii="Times New Roman" w:hAnsi="Times New Roman"/>
          <w:sz w:val="28"/>
          <w:szCs w:val="28"/>
          <w:lang w:val="uk-UA"/>
        </w:rPr>
        <w:br/>
        <w:t>2. Вираження незадоволення отриманими даними хоча б одного учасника акту</w:t>
      </w:r>
    </w:p>
    <w:p w:rsidR="00B3709C" w:rsidRPr="00745653" w:rsidRDefault="00B3709C" w:rsidP="00745653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8C28B9" w:rsidRDefault="00B3709C" w:rsidP="00745653">
      <w:pPr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4. Функціональність</w:t>
      </w:r>
    </w:p>
    <w:p w:rsidR="00B3709C" w:rsidRPr="008C28B9" w:rsidRDefault="00B3709C" w:rsidP="00745653">
      <w:pPr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 xml:space="preserve">Головні вимоги щодо функціональності, пред’явлені зацікавленими особами до предмету розробки, відносяться до трьох категорій: </w:t>
      </w:r>
    </w:p>
    <w:p w:rsidR="00B3709C" w:rsidRPr="008C28B9" w:rsidRDefault="00B3709C" w:rsidP="00745653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благодійник;</w:t>
      </w:r>
    </w:p>
    <w:p w:rsidR="00B3709C" w:rsidRPr="008C28B9" w:rsidRDefault="00B3709C" w:rsidP="00745653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нужденний;</w:t>
      </w:r>
    </w:p>
    <w:p w:rsidR="00B3709C" w:rsidRDefault="00B3709C" w:rsidP="00745653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працівник фонду.</w:t>
      </w:r>
    </w:p>
    <w:p w:rsidR="00B3709C" w:rsidRPr="008C28B9" w:rsidRDefault="00B3709C" w:rsidP="00745653">
      <w:pPr>
        <w:ind w:left="106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3709C" w:rsidRPr="00E753E2" w:rsidRDefault="00B3709C" w:rsidP="00745653">
      <w:pPr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ab/>
      </w:r>
      <w:r w:rsidRPr="00E753E2">
        <w:rPr>
          <w:rFonts w:ascii="Times New Roman" w:hAnsi="Times New Roman"/>
          <w:i/>
          <w:sz w:val="28"/>
          <w:szCs w:val="28"/>
          <w:u w:val="single"/>
          <w:lang w:val="uk-UA"/>
        </w:rPr>
        <w:t>Послуги для благодійника</w:t>
      </w:r>
    </w:p>
    <w:p w:rsidR="00B3709C" w:rsidRPr="008C28B9" w:rsidRDefault="00B3709C" w:rsidP="0074565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ab/>
        <w:t xml:space="preserve">Для благодійника система надаватиме такі послуги:  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можливість розмістити свою пропозицію;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перелік усіх запитів на цю пропозицію;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можливість переглянути потрібну інформацію щодо кожного запиту;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можливість обрання прийнятного запиту;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обмін контактною інформацією з нужденним;</w:t>
      </w:r>
    </w:p>
    <w:p w:rsidR="00B3709C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можливість видалення своєї пропозиції.</w:t>
      </w:r>
    </w:p>
    <w:p w:rsidR="00B3709C" w:rsidRPr="008C28B9" w:rsidRDefault="00B3709C" w:rsidP="00745653">
      <w:pPr>
        <w:ind w:left="141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3709C" w:rsidRPr="00E753E2" w:rsidRDefault="00B3709C" w:rsidP="00745653">
      <w:pPr>
        <w:ind w:left="705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E753E2">
        <w:rPr>
          <w:rFonts w:ascii="Times New Roman" w:hAnsi="Times New Roman"/>
          <w:i/>
          <w:sz w:val="28"/>
          <w:szCs w:val="28"/>
          <w:u w:val="single"/>
          <w:lang w:val="uk-UA"/>
        </w:rPr>
        <w:t>Послуги для нужденного</w:t>
      </w:r>
    </w:p>
    <w:p w:rsidR="00B3709C" w:rsidRPr="008C28B9" w:rsidRDefault="00B3709C" w:rsidP="00745653">
      <w:pPr>
        <w:ind w:left="705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Для нужденного система надаватиме такі послуги: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можливість розмістити свій запит;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перелік усіх пропозицій на цей запит;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можливість переглянути потрібну інформацію щодо кожної пропозиції;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можливість обрання потрібної пропозиції;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обмін контактною інформацією з благодійником;</w:t>
      </w:r>
    </w:p>
    <w:p w:rsidR="00B3709C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можливість видалення свого запиту.</w:t>
      </w:r>
    </w:p>
    <w:p w:rsidR="00B3709C" w:rsidRPr="008C28B9" w:rsidRDefault="00B3709C" w:rsidP="00745653">
      <w:pPr>
        <w:ind w:left="141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3709C" w:rsidRPr="00E753E2" w:rsidRDefault="00B3709C" w:rsidP="00745653">
      <w:pPr>
        <w:ind w:left="705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E753E2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Можливості працівника фонду </w:t>
      </w:r>
    </w:p>
    <w:p w:rsidR="00B3709C" w:rsidRPr="008C28B9" w:rsidRDefault="00B3709C" w:rsidP="00745653">
      <w:pPr>
        <w:ind w:left="705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Для працівника фонду система надає такі можливості:</w:t>
      </w:r>
    </w:p>
    <w:p w:rsidR="00B3709C" w:rsidRPr="008C28B9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перевірка достовірності пропозицій та запитів;</w:t>
      </w:r>
    </w:p>
    <w:p w:rsidR="00B3709C" w:rsidRDefault="00B3709C" w:rsidP="00745653">
      <w:pPr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розміщення в системі підтверджених запитів та про</w:t>
      </w:r>
      <w:r>
        <w:rPr>
          <w:rFonts w:ascii="Times New Roman" w:hAnsi="Times New Roman"/>
          <w:sz w:val="28"/>
          <w:szCs w:val="28"/>
          <w:lang w:val="uk-UA"/>
        </w:rPr>
        <w:t>позицій.</w:t>
      </w:r>
    </w:p>
    <w:p w:rsidR="00B3709C" w:rsidRPr="00E753E2" w:rsidRDefault="00B3709C" w:rsidP="00745653">
      <w:pPr>
        <w:ind w:left="141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3709C" w:rsidRPr="008C28B9" w:rsidRDefault="00B3709C" w:rsidP="00745653">
      <w:pPr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5. Практичність</w:t>
      </w:r>
    </w:p>
    <w:p w:rsidR="00B3709C" w:rsidRPr="008C28B9" w:rsidRDefault="00B3709C" w:rsidP="00745653">
      <w:pPr>
        <w:ind w:left="426" w:firstLine="425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5.1. Мобільність</w:t>
      </w:r>
    </w:p>
    <w:p w:rsidR="00B3709C" w:rsidRPr="008C28B9" w:rsidRDefault="00B3709C" w:rsidP="00745653">
      <w:pPr>
        <w:ind w:left="426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Веб-сайт повинен бути оптимізований для роботи не тільки із комп</w:t>
      </w:r>
      <w:r w:rsidRPr="00745653">
        <w:rPr>
          <w:rFonts w:ascii="Times New Roman" w:hAnsi="Times New Roman"/>
          <w:sz w:val="28"/>
          <w:szCs w:val="28"/>
          <w:lang w:val="ru-RU"/>
        </w:rPr>
        <w:t>’</w:t>
      </w:r>
      <w:r w:rsidRPr="008C28B9">
        <w:rPr>
          <w:rFonts w:ascii="Times New Roman" w:hAnsi="Times New Roman"/>
          <w:sz w:val="28"/>
          <w:szCs w:val="28"/>
          <w:lang w:val="uk-UA"/>
        </w:rPr>
        <w:t>ютера, а також із мобільних пристроїв та планшетів.</w:t>
      </w:r>
    </w:p>
    <w:p w:rsidR="00B3709C" w:rsidRPr="008C28B9" w:rsidRDefault="00B3709C" w:rsidP="00745653">
      <w:pPr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6. Надійність</w:t>
      </w:r>
    </w:p>
    <w:p w:rsidR="00B3709C" w:rsidRPr="008C28B9" w:rsidRDefault="00B3709C" w:rsidP="00745653">
      <w:pPr>
        <w:ind w:left="426" w:firstLine="426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6.1. Резервне копіювання та відновлення даних</w:t>
      </w:r>
    </w:p>
    <w:p w:rsidR="00B3709C" w:rsidRPr="008C28B9" w:rsidRDefault="00B3709C" w:rsidP="00745653">
      <w:pPr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Повинно проводитись резервне копіювання баз даних.</w:t>
      </w:r>
    </w:p>
    <w:p w:rsidR="00B3709C" w:rsidRPr="008C28B9" w:rsidRDefault="00B3709C" w:rsidP="00745653">
      <w:pPr>
        <w:ind w:left="426" w:firstLine="426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6.2. Захист від зловмисних атак</w:t>
      </w:r>
    </w:p>
    <w:p w:rsidR="00B3709C" w:rsidRDefault="00B3709C" w:rsidP="00745653">
      <w:pPr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 xml:space="preserve">Система повинна бути добре захищена від різного роду зловмисних </w:t>
      </w:r>
    </w:p>
    <w:p w:rsidR="00B3709C" w:rsidRPr="008C28B9" w:rsidRDefault="00B3709C" w:rsidP="00420D15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 xml:space="preserve">атак із метою заволодіння інформації чи атак типу </w:t>
      </w:r>
      <w:r w:rsidRPr="008C28B9">
        <w:rPr>
          <w:rFonts w:ascii="Times New Roman" w:hAnsi="Times New Roman"/>
          <w:sz w:val="28"/>
          <w:szCs w:val="28"/>
        </w:rPr>
        <w:t>DDoS</w:t>
      </w:r>
      <w:r w:rsidRPr="008C28B9">
        <w:rPr>
          <w:rFonts w:ascii="Times New Roman" w:hAnsi="Times New Roman"/>
          <w:sz w:val="28"/>
          <w:szCs w:val="28"/>
          <w:lang w:val="uk-UA"/>
        </w:rPr>
        <w:t>.</w:t>
      </w:r>
    </w:p>
    <w:p w:rsidR="00B3709C" w:rsidRPr="008C28B9" w:rsidRDefault="00B3709C" w:rsidP="00745653">
      <w:pPr>
        <w:ind w:left="426" w:firstLine="426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b/>
          <w:sz w:val="28"/>
          <w:szCs w:val="28"/>
          <w:lang w:val="uk-UA"/>
        </w:rPr>
        <w:t>6.3. Великі навантаження</w:t>
      </w:r>
    </w:p>
    <w:p w:rsidR="00B3709C" w:rsidRDefault="00B3709C" w:rsidP="00745653">
      <w:pPr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 xml:space="preserve">Система повинна витримувати великі навантаження, </w:t>
      </w:r>
    </w:p>
    <w:p w:rsidR="00B3709C" w:rsidRDefault="00B3709C" w:rsidP="00745653">
      <w:pPr>
        <w:ind w:left="426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8C28B9">
        <w:rPr>
          <w:rFonts w:ascii="Times New Roman" w:hAnsi="Times New Roman"/>
          <w:sz w:val="28"/>
          <w:szCs w:val="28"/>
          <w:lang w:val="uk-UA"/>
        </w:rPr>
        <w:t>обслуговуючи значну кількість користувачів.</w:t>
      </w:r>
    </w:p>
    <w:p w:rsidR="00B3709C" w:rsidRPr="006F3CA6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2A271F" w:rsidRDefault="00B3709C" w:rsidP="00445E6B">
      <w:pPr>
        <w:tabs>
          <w:tab w:val="center" w:pos="4819"/>
          <w:tab w:val="right" w:pos="9638"/>
        </w:tabs>
        <w:rPr>
          <w:rFonts w:ascii="Times New Roman" w:hAnsi="Times New Roman"/>
          <w:sz w:val="28"/>
          <w:szCs w:val="28"/>
          <w:lang w:val="uk-UA"/>
        </w:rPr>
      </w:pPr>
      <w:r w:rsidRPr="006F3CA6">
        <w:rPr>
          <w:rFonts w:ascii="Times New Roman" w:hAnsi="Times New Roman"/>
          <w:sz w:val="28"/>
          <w:szCs w:val="28"/>
          <w:lang w:val="ru-RU"/>
        </w:rPr>
        <w:tab/>
        <w:t>Діаграма прецедентів 1</w:t>
      </w:r>
      <w:r w:rsidRPr="006F3CA6">
        <w:rPr>
          <w:rFonts w:ascii="Times New Roman" w:hAnsi="Times New Roman"/>
          <w:sz w:val="28"/>
          <w:szCs w:val="28"/>
          <w:lang w:val="ru-RU"/>
        </w:rPr>
        <w:tab/>
      </w:r>
    </w:p>
    <w:p w:rsidR="00B3709C" w:rsidRPr="002A271F" w:rsidRDefault="00B3709C" w:rsidP="00445E6B">
      <w:pPr>
        <w:tabs>
          <w:tab w:val="left" w:pos="6398"/>
        </w:tabs>
        <w:rPr>
          <w:rFonts w:ascii="Times New Roman" w:hAnsi="Times New Roman"/>
          <w:noProof/>
          <w:sz w:val="28"/>
          <w:szCs w:val="28"/>
          <w:lang w:val="uk-UA"/>
        </w:rPr>
      </w:pPr>
      <w:r w:rsidRPr="002A271F">
        <w:rPr>
          <w:rFonts w:ascii="Times New Roman" w:hAnsi="Times New Roman"/>
          <w:noProof/>
          <w:sz w:val="28"/>
          <w:szCs w:val="28"/>
          <w:lang w:val="uk-UA"/>
        </w:rPr>
        <w:tab/>
      </w:r>
    </w:p>
    <w:p w:rsidR="00B3709C" w:rsidRPr="002A271F" w:rsidRDefault="00B3709C" w:rsidP="00445E6B">
      <w:pPr>
        <w:tabs>
          <w:tab w:val="left" w:pos="6398"/>
        </w:tabs>
        <w:rPr>
          <w:rFonts w:ascii="Times New Roman" w:hAnsi="Times New Roman"/>
          <w:noProof/>
          <w:sz w:val="28"/>
          <w:szCs w:val="28"/>
          <w:lang w:val="uk-UA"/>
        </w:rPr>
      </w:pP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A459A">
        <w:rPr>
          <w:rFonts w:ascii="Times New Roman" w:hAnsi="Times New Roman"/>
          <w:noProof/>
          <w:sz w:val="28"/>
          <w:szCs w:val="28"/>
          <w:lang w:val="ru-RU"/>
        </w:rPr>
        <w:pict>
          <v:shape id="Рисунок 17" o:spid="_x0000_i1026" type="#_x0000_t75" style="width:459pt;height:260.25pt;visibility:visible">
            <v:imagedata r:id="rId8" o:title="" croptop="26950f" cropleft="30888f" cropright="522f"/>
          </v:shape>
        </w:pict>
      </w:r>
    </w:p>
    <w:p w:rsidR="00B3709C" w:rsidRPr="002A271F" w:rsidRDefault="00B3709C" w:rsidP="00445E6B">
      <w:pPr>
        <w:tabs>
          <w:tab w:val="left" w:pos="3138"/>
          <w:tab w:val="center" w:pos="4819"/>
        </w:tabs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ab/>
      </w:r>
    </w:p>
    <w:p w:rsidR="00B3709C" w:rsidRPr="002A271F" w:rsidRDefault="00B3709C" w:rsidP="00445E6B">
      <w:pPr>
        <w:tabs>
          <w:tab w:val="left" w:pos="3138"/>
          <w:tab w:val="center" w:pos="4819"/>
        </w:tabs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ab/>
        <w:t>Діаграма прецедентів 2</w:t>
      </w:r>
    </w:p>
    <w:p w:rsidR="00B3709C" w:rsidRPr="002A271F" w:rsidRDefault="00B3709C" w:rsidP="00445E6B">
      <w:pPr>
        <w:tabs>
          <w:tab w:val="left" w:pos="6901"/>
        </w:tabs>
        <w:rPr>
          <w:rFonts w:ascii="Times New Roman" w:hAnsi="Times New Roman"/>
          <w:noProof/>
          <w:sz w:val="28"/>
          <w:szCs w:val="28"/>
          <w:lang w:val="uk-UA"/>
        </w:rPr>
      </w:pPr>
      <w:r w:rsidRPr="002A271F">
        <w:rPr>
          <w:rFonts w:ascii="Times New Roman" w:hAnsi="Times New Roman"/>
          <w:noProof/>
          <w:sz w:val="28"/>
          <w:szCs w:val="28"/>
          <w:lang w:val="uk-UA"/>
        </w:rPr>
        <w:tab/>
      </w:r>
    </w:p>
    <w:p w:rsidR="00B3709C" w:rsidRPr="002A271F" w:rsidRDefault="00B3709C" w:rsidP="00445E6B">
      <w:pPr>
        <w:tabs>
          <w:tab w:val="left" w:pos="6901"/>
        </w:tabs>
        <w:rPr>
          <w:rFonts w:ascii="Times New Roman" w:hAnsi="Times New Roman"/>
          <w:noProof/>
          <w:sz w:val="28"/>
          <w:szCs w:val="28"/>
          <w:lang w:val="uk-UA"/>
        </w:rPr>
      </w:pP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A459A">
        <w:rPr>
          <w:rFonts w:ascii="Times New Roman" w:hAnsi="Times New Roman"/>
          <w:noProof/>
          <w:sz w:val="28"/>
          <w:szCs w:val="28"/>
          <w:lang w:val="ru-RU"/>
        </w:rPr>
        <w:pict>
          <v:shape id="Рисунок 19" o:spid="_x0000_i1027" type="#_x0000_t75" style="width:452.25pt;height:276.75pt;visibility:visible">
            <v:imagedata r:id="rId9" o:title="" croptop="6851f" cropbottom="1114f" cropleft="13310f" cropright="1476f"/>
          </v:shape>
        </w:pict>
      </w: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tabs>
          <w:tab w:val="left" w:pos="5339"/>
        </w:tabs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ab/>
      </w:r>
    </w:p>
    <w:p w:rsidR="00B3709C" w:rsidRPr="002A271F" w:rsidRDefault="00B3709C" w:rsidP="00445E6B">
      <w:pPr>
        <w:ind w:left="2124" w:firstLine="995"/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Діаграма прецедентів 3</w:t>
      </w:r>
    </w:p>
    <w:p w:rsidR="00B3709C" w:rsidRPr="00445E6B" w:rsidRDefault="00B3709C" w:rsidP="00445E6B">
      <w:pPr>
        <w:jc w:val="center"/>
        <w:rPr>
          <w:rFonts w:ascii="Times New Roman" w:hAnsi="Times New Roman"/>
          <w:noProof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noProof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noProof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A459A">
        <w:rPr>
          <w:rFonts w:ascii="Times New Roman" w:hAnsi="Times New Roman"/>
          <w:noProof/>
          <w:sz w:val="28"/>
          <w:szCs w:val="28"/>
          <w:lang w:val="ru-RU"/>
        </w:rPr>
        <w:pict>
          <v:shape id="Рисунок 1" o:spid="_x0000_i1028" type="#_x0000_t75" alt="http://cs609418.vk.me/u24190298/docs/d0d81e6886a7/user.png?extra=EWsjnc16Puh2KXwrxBBH_6zFjYs_xZBY9YJ-n8fKQy25D4rPm5JrMlwH8gfCx-VrWjOaI_I4WQZi7CIljRuiqBFypHK0QrA" style="width:471.75pt;height:306.75pt;visibility:visible">
            <v:imagedata r:id="rId10" o:title="" croptop="24257f" cropleft="23016f"/>
          </v:shape>
        </w:pict>
      </w: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Діаграма прецедентів 4</w:t>
      </w: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/>
        </w:rPr>
        <w:pict>
          <v:shape id="Рисунок 20" o:spid="_x0000_s1027" type="#_x0000_t75" style="position:absolute;margin-left:78.4pt;margin-top:-155.1pt;width:322.55pt;height:687.05pt;z-index:251656704;visibility:visible">
            <v:imagedata r:id="rId11" o:title=""/>
          </v:shape>
        </w:pict>
      </w: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751A94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751A94">
      <w:pPr>
        <w:ind w:left="2832" w:firstLine="708"/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Сценарії виконання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</w:rPr>
        <w:t>ID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2A271F">
        <w:rPr>
          <w:rFonts w:ascii="Times New Roman" w:hAnsi="Times New Roman"/>
          <w:sz w:val="28"/>
          <w:szCs w:val="28"/>
        </w:rPr>
        <w:t>UC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001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Назва</w:t>
      </w:r>
      <w:r w:rsidRPr="002A271F">
        <w:rPr>
          <w:rFonts w:ascii="Times New Roman" w:hAnsi="Times New Roman"/>
          <w:sz w:val="28"/>
          <w:szCs w:val="28"/>
          <w:lang w:val="uk-UA"/>
        </w:rPr>
        <w:t>: Реєстрація нового профілю користувача</w:t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Учасники</w:t>
      </w:r>
      <w:r w:rsidRPr="002A271F">
        <w:rPr>
          <w:rFonts w:ascii="Times New Roman" w:hAnsi="Times New Roman"/>
          <w:sz w:val="28"/>
          <w:szCs w:val="28"/>
          <w:lang w:val="uk-UA"/>
        </w:rPr>
        <w:t>: Система</w:t>
      </w:r>
      <w:r w:rsidRPr="00445E6B">
        <w:rPr>
          <w:rFonts w:ascii="Times New Roman" w:hAnsi="Times New Roman"/>
          <w:sz w:val="28"/>
          <w:szCs w:val="28"/>
          <w:lang w:val="ru-RU"/>
        </w:rPr>
        <w:t>, користувач</w:t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Передумови</w:t>
      </w:r>
      <w:r w:rsidRPr="002A271F">
        <w:rPr>
          <w:rFonts w:ascii="Times New Roman" w:hAnsi="Times New Roman"/>
          <w:sz w:val="28"/>
          <w:szCs w:val="28"/>
          <w:lang w:val="uk-UA"/>
        </w:rPr>
        <w:t>:  Користувач не зареєстрований у системі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 xml:space="preserve">                             благодійного фонду</w:t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Результат</w:t>
      </w:r>
      <w:r w:rsidRPr="002A271F">
        <w:rPr>
          <w:rFonts w:ascii="Times New Roman" w:hAnsi="Times New Roman"/>
          <w:sz w:val="28"/>
          <w:szCs w:val="28"/>
          <w:lang w:val="uk-UA"/>
        </w:rPr>
        <w:t>: Створення неактивного профілю користувача</w:t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Основний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сценарій</w:t>
      </w:r>
      <w:r w:rsidRPr="002A271F">
        <w:rPr>
          <w:rFonts w:ascii="Times New Roman" w:hAnsi="Times New Roman"/>
          <w:sz w:val="28"/>
          <w:szCs w:val="28"/>
          <w:lang w:val="uk-UA"/>
        </w:rPr>
        <w:t>:</w:t>
      </w:r>
      <w:r w:rsidRPr="002A271F">
        <w:rPr>
          <w:rFonts w:ascii="Times New Roman" w:hAnsi="Times New Roman"/>
          <w:sz w:val="28"/>
          <w:szCs w:val="28"/>
          <w:lang w:val="uk-UA"/>
        </w:rPr>
        <w:br/>
        <w:t xml:space="preserve">1. Користувач переходить до спеціальної форми для реєстрації </w:t>
      </w:r>
      <w:r w:rsidRPr="002A271F">
        <w:rPr>
          <w:rFonts w:ascii="Times New Roman" w:hAnsi="Times New Roman"/>
          <w:sz w:val="28"/>
          <w:szCs w:val="28"/>
          <w:lang w:val="uk-UA"/>
        </w:rPr>
        <w:br/>
        <w:t>2. Система надає цю форму користувачу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 xml:space="preserve">3. Користувач заповнює форму реєстрації профілю (логін, </w:t>
      </w:r>
      <w:r w:rsidRPr="002A271F">
        <w:rPr>
          <w:rFonts w:ascii="Times New Roman" w:hAnsi="Times New Roman"/>
          <w:sz w:val="28"/>
          <w:szCs w:val="28"/>
        </w:rPr>
        <w:t>e</w:t>
      </w:r>
      <w:r w:rsidRPr="002A271F">
        <w:rPr>
          <w:rFonts w:ascii="Times New Roman" w:hAnsi="Times New Roman"/>
          <w:sz w:val="28"/>
          <w:szCs w:val="28"/>
          <w:lang w:val="uk-UA"/>
        </w:rPr>
        <w:t>-</w:t>
      </w:r>
      <w:r w:rsidRPr="002A271F">
        <w:rPr>
          <w:rFonts w:ascii="Times New Roman" w:hAnsi="Times New Roman"/>
          <w:sz w:val="28"/>
          <w:szCs w:val="28"/>
        </w:rPr>
        <w:t>mail</w:t>
      </w:r>
      <w:r w:rsidRPr="002A271F">
        <w:rPr>
          <w:rFonts w:ascii="Times New Roman" w:hAnsi="Times New Roman"/>
          <w:sz w:val="28"/>
          <w:szCs w:val="28"/>
          <w:lang w:val="uk-UA"/>
        </w:rPr>
        <w:t>, пароль, інформація про себе, контактна інформація, фото)</w:t>
      </w:r>
      <w:r w:rsidRPr="002A271F">
        <w:rPr>
          <w:rFonts w:ascii="Times New Roman" w:hAnsi="Times New Roman"/>
          <w:sz w:val="28"/>
          <w:szCs w:val="28"/>
          <w:lang w:val="uk-UA"/>
        </w:rPr>
        <w:br/>
        <w:t>4. Користувач відправляє форму до бази користувачів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5. Система створює неактивний новий профіль в базі даних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 xml:space="preserve">6. Система надсилає лист на </w:t>
      </w:r>
      <w:r w:rsidRPr="002A271F">
        <w:rPr>
          <w:rFonts w:ascii="Times New Roman" w:hAnsi="Times New Roman"/>
          <w:sz w:val="28"/>
          <w:szCs w:val="28"/>
        </w:rPr>
        <w:t>e</w:t>
      </w:r>
      <w:r w:rsidRPr="00445E6B">
        <w:rPr>
          <w:rFonts w:ascii="Times New Roman" w:hAnsi="Times New Roman"/>
          <w:sz w:val="28"/>
          <w:szCs w:val="28"/>
          <w:lang w:val="ru-RU"/>
        </w:rPr>
        <w:t>-</w:t>
      </w:r>
      <w:r w:rsidRPr="002A271F">
        <w:rPr>
          <w:rFonts w:ascii="Times New Roman" w:hAnsi="Times New Roman"/>
          <w:sz w:val="28"/>
          <w:szCs w:val="28"/>
        </w:rPr>
        <w:t>mail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A271F">
        <w:rPr>
          <w:rFonts w:ascii="Times New Roman" w:hAnsi="Times New Roman"/>
          <w:sz w:val="28"/>
          <w:szCs w:val="28"/>
          <w:lang w:val="uk-UA"/>
        </w:rPr>
        <w:t>користувача із посиланням на підтвердження активації профіля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Виключні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ситуації</w:t>
      </w:r>
      <w:r w:rsidRPr="002A271F">
        <w:rPr>
          <w:rFonts w:ascii="Times New Roman" w:hAnsi="Times New Roman"/>
          <w:sz w:val="28"/>
          <w:szCs w:val="28"/>
          <w:lang w:val="uk-UA"/>
        </w:rPr>
        <w:t>:</w:t>
      </w:r>
      <w:r w:rsidRPr="002A271F">
        <w:rPr>
          <w:rFonts w:ascii="Times New Roman" w:hAnsi="Times New Roman"/>
          <w:sz w:val="28"/>
          <w:szCs w:val="28"/>
          <w:lang w:val="uk-UA"/>
        </w:rPr>
        <w:br/>
        <w:t>1. Дані, вказані користувачем, не відповідають формату заповнення</w:t>
      </w:r>
      <w:r w:rsidRPr="002A271F">
        <w:rPr>
          <w:rFonts w:ascii="Times New Roman" w:hAnsi="Times New Roman"/>
          <w:sz w:val="28"/>
          <w:szCs w:val="28"/>
          <w:lang w:val="uk-UA"/>
        </w:rPr>
        <w:br/>
        <w:t>2. Користувач відправив порожню форму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/>
        </w:rPr>
        <w:pict>
          <v:shape id="Рисунок 23" o:spid="_x0000_s1028" type="#_x0000_t75" style="position:absolute;margin-left:163.25pt;margin-top:16.75pt;width:141.85pt;height:366.2pt;z-index:251657728;visibility:visible">
            <v:imagedata r:id="rId12" o:title="" cropbottom="1343f" cropleft="19226f" cropright="31890f"/>
          </v:shape>
        </w:pict>
      </w:r>
      <w:r w:rsidRPr="002A271F">
        <w:rPr>
          <w:rFonts w:ascii="Times New Roman" w:hAnsi="Times New Roman"/>
          <w:sz w:val="28"/>
          <w:szCs w:val="28"/>
          <w:lang w:val="uk-UA"/>
        </w:rPr>
        <w:t>3. Профіль з такими даними вже існує</w:t>
      </w:r>
    </w:p>
    <w:p w:rsidR="00B3709C" w:rsidRPr="002A271F" w:rsidRDefault="00B3709C" w:rsidP="00445E6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2A271F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</w:rPr>
        <w:t>ID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2A271F">
        <w:rPr>
          <w:rFonts w:ascii="Times New Roman" w:hAnsi="Times New Roman"/>
          <w:sz w:val="28"/>
          <w:szCs w:val="28"/>
        </w:rPr>
        <w:t>UC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 00</w:t>
      </w:r>
      <w:r w:rsidRPr="002A271F">
        <w:rPr>
          <w:rFonts w:ascii="Times New Roman" w:hAnsi="Times New Roman"/>
          <w:sz w:val="28"/>
          <w:szCs w:val="28"/>
          <w:lang w:val="uk-UA"/>
        </w:rPr>
        <w:t>2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Назва</w:t>
      </w:r>
      <w:r w:rsidRPr="002A271F">
        <w:rPr>
          <w:rFonts w:ascii="Times New Roman" w:hAnsi="Times New Roman"/>
          <w:sz w:val="28"/>
          <w:szCs w:val="28"/>
          <w:lang w:val="uk-UA"/>
        </w:rPr>
        <w:t>: Підтвердження реєстрації нового профілю користувача</w:t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Учасники</w:t>
      </w:r>
      <w:r w:rsidRPr="002A271F">
        <w:rPr>
          <w:rFonts w:ascii="Times New Roman" w:hAnsi="Times New Roman"/>
          <w:sz w:val="28"/>
          <w:szCs w:val="28"/>
          <w:lang w:val="uk-UA"/>
        </w:rPr>
        <w:t>: Система</w:t>
      </w:r>
      <w:r w:rsidRPr="00445E6B">
        <w:rPr>
          <w:rFonts w:ascii="Times New Roman" w:hAnsi="Times New Roman"/>
          <w:sz w:val="28"/>
          <w:szCs w:val="28"/>
          <w:lang w:val="ru-RU"/>
        </w:rPr>
        <w:t>, користувач</w:t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Передумови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:  Створено новий профіль користувача, який </w:t>
      </w:r>
    </w:p>
    <w:p w:rsidR="00B3709C" w:rsidRPr="002A271F" w:rsidRDefault="00B3709C" w:rsidP="00445E6B">
      <w:pPr>
        <w:ind w:left="1418"/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 xml:space="preserve">      знаходиться в неактивному стані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Результат</w:t>
      </w:r>
      <w:r w:rsidRPr="002A271F">
        <w:rPr>
          <w:rFonts w:ascii="Times New Roman" w:hAnsi="Times New Roman"/>
          <w:sz w:val="28"/>
          <w:szCs w:val="28"/>
          <w:lang w:val="uk-UA"/>
        </w:rPr>
        <w:t>: Зареєстровано новий профіль користувача</w:t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Основний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сценарій</w:t>
      </w:r>
      <w:r w:rsidRPr="002A271F">
        <w:rPr>
          <w:rFonts w:ascii="Times New Roman" w:hAnsi="Times New Roman"/>
          <w:sz w:val="28"/>
          <w:szCs w:val="28"/>
          <w:lang w:val="uk-UA"/>
        </w:rPr>
        <w:t>:</w:t>
      </w:r>
      <w:r w:rsidRPr="002A271F">
        <w:rPr>
          <w:rFonts w:ascii="Times New Roman" w:hAnsi="Times New Roman"/>
          <w:sz w:val="28"/>
          <w:szCs w:val="28"/>
          <w:lang w:val="uk-UA"/>
        </w:rPr>
        <w:br/>
        <w:t xml:space="preserve">1. Користувач отримує лист на вказаний при реєстрації </w:t>
      </w:r>
      <w:r w:rsidRPr="002A271F">
        <w:rPr>
          <w:rFonts w:ascii="Times New Roman" w:hAnsi="Times New Roman"/>
          <w:sz w:val="28"/>
          <w:szCs w:val="28"/>
        </w:rPr>
        <w:t>e</w:t>
      </w:r>
      <w:r w:rsidRPr="00445E6B">
        <w:rPr>
          <w:rFonts w:ascii="Times New Roman" w:hAnsi="Times New Roman"/>
          <w:sz w:val="28"/>
          <w:szCs w:val="28"/>
          <w:lang w:val="ru-RU"/>
        </w:rPr>
        <w:t>-</w:t>
      </w:r>
      <w:r w:rsidRPr="002A271F">
        <w:rPr>
          <w:rFonts w:ascii="Times New Roman" w:hAnsi="Times New Roman"/>
          <w:sz w:val="28"/>
          <w:szCs w:val="28"/>
        </w:rPr>
        <w:t>mail</w:t>
      </w:r>
      <w:r w:rsidRPr="002A271F">
        <w:rPr>
          <w:rFonts w:ascii="Times New Roman" w:hAnsi="Times New Roman"/>
          <w:sz w:val="28"/>
          <w:szCs w:val="28"/>
          <w:lang w:val="uk-UA"/>
        </w:rPr>
        <w:t>, на підтвердження реєстрації профіля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2. Користувач переходить за отриманим посиланням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3. Система активує новий профіль користувача</w:t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sz w:val="28"/>
          <w:szCs w:val="28"/>
          <w:lang w:val="uk-UA"/>
        </w:rPr>
        <w:br/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Виключні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ситуації</w:t>
      </w:r>
      <w:r w:rsidRPr="002A271F">
        <w:rPr>
          <w:rFonts w:ascii="Times New Roman" w:hAnsi="Times New Roman"/>
          <w:sz w:val="28"/>
          <w:szCs w:val="28"/>
          <w:lang w:val="uk-UA"/>
        </w:rPr>
        <w:t>:</w:t>
      </w:r>
      <w:r w:rsidRPr="002A271F">
        <w:rPr>
          <w:rFonts w:ascii="Times New Roman" w:hAnsi="Times New Roman"/>
          <w:sz w:val="28"/>
          <w:szCs w:val="28"/>
          <w:lang w:val="uk-UA"/>
        </w:rPr>
        <w:br/>
        <w:t>1. Користувач не перейшов за отриманим посиланням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/>
        </w:rPr>
        <w:pict>
          <v:shape id="Рисунок 24" o:spid="_x0000_s1029" type="#_x0000_t75" style="position:absolute;margin-left:115.8pt;margin-top:10.15pt;width:247.2pt;height:403.5pt;z-index:251658752;visibility:visible">
            <v:imagedata r:id="rId12" o:title="" cropbottom="26707f" cropleft="35403f" cropright="16084f"/>
          </v:shape>
        </w:pic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ID</w:t>
      </w:r>
      <w:r w:rsidRPr="002A271F">
        <w:rPr>
          <w:rFonts w:ascii="Times New Roman" w:hAnsi="Times New Roman"/>
          <w:sz w:val="28"/>
          <w:szCs w:val="28"/>
          <w:lang w:val="uk-UA"/>
        </w:rPr>
        <w:t>: UC 003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Назва</w:t>
      </w:r>
      <w:r w:rsidRPr="00445E6B">
        <w:rPr>
          <w:rFonts w:ascii="Times New Roman" w:hAnsi="Times New Roman"/>
          <w:sz w:val="28"/>
          <w:szCs w:val="28"/>
          <w:lang w:val="ru-RU"/>
        </w:rPr>
        <w:t>: Авторизац</w:t>
      </w:r>
      <w:r w:rsidRPr="002A271F">
        <w:rPr>
          <w:rFonts w:ascii="Times New Roman" w:hAnsi="Times New Roman"/>
          <w:sz w:val="28"/>
          <w:szCs w:val="28"/>
          <w:lang w:val="uk-UA"/>
        </w:rPr>
        <w:t>ія у веб-інтерфейсі системи</w:t>
      </w: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Учасники</w:t>
      </w:r>
      <w:r w:rsidRPr="00445E6B">
        <w:rPr>
          <w:rFonts w:ascii="Times New Roman" w:hAnsi="Times New Roman"/>
          <w:sz w:val="28"/>
          <w:szCs w:val="28"/>
          <w:lang w:val="ru-RU"/>
        </w:rPr>
        <w:t>: Система, користувач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Передумови</w:t>
      </w:r>
      <w:r w:rsidRPr="00445E6B">
        <w:rPr>
          <w:rFonts w:ascii="Times New Roman" w:hAnsi="Times New Roman"/>
          <w:sz w:val="28"/>
          <w:szCs w:val="28"/>
          <w:lang w:val="ru-RU"/>
        </w:rPr>
        <w:t>:  Користувач заре</w:t>
      </w:r>
      <w:r w:rsidRPr="002A271F">
        <w:rPr>
          <w:rFonts w:ascii="Times New Roman" w:hAnsi="Times New Roman"/>
          <w:sz w:val="28"/>
          <w:szCs w:val="28"/>
          <w:lang w:val="uk-UA"/>
        </w:rPr>
        <w:t>єстрований у системі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Результат</w:t>
      </w:r>
      <w:r w:rsidRPr="002A271F">
        <w:rPr>
          <w:rFonts w:ascii="Times New Roman" w:hAnsi="Times New Roman"/>
          <w:sz w:val="28"/>
          <w:szCs w:val="28"/>
          <w:lang w:val="uk-UA"/>
        </w:rPr>
        <w:t>: Користувач отримує доступ до свого профілю у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A271F">
        <w:rPr>
          <w:rFonts w:ascii="Times New Roman" w:hAnsi="Times New Roman"/>
          <w:sz w:val="28"/>
          <w:szCs w:val="28"/>
          <w:lang w:val="uk-UA"/>
        </w:rPr>
        <w:t>системі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Основний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сценарій</w:t>
      </w:r>
      <w:r w:rsidRPr="002A271F">
        <w:rPr>
          <w:rFonts w:ascii="Times New Roman" w:hAnsi="Times New Roman"/>
          <w:sz w:val="28"/>
          <w:szCs w:val="28"/>
          <w:lang w:val="uk-UA"/>
        </w:rPr>
        <w:t>: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1. Користувач заходить на сайт благодійного фонду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2. Користувач відправляє заповнює відповідні поля для авторизації(логін/</w:t>
      </w:r>
      <w:r w:rsidRPr="002A271F">
        <w:rPr>
          <w:rFonts w:ascii="Times New Roman" w:hAnsi="Times New Roman"/>
          <w:sz w:val="28"/>
          <w:szCs w:val="28"/>
        </w:rPr>
        <w:t>email</w:t>
      </w:r>
      <w:r w:rsidRPr="002A271F">
        <w:rPr>
          <w:rFonts w:ascii="Times New Roman" w:hAnsi="Times New Roman"/>
          <w:sz w:val="28"/>
          <w:szCs w:val="28"/>
          <w:lang w:val="uk-UA"/>
        </w:rPr>
        <w:t>, пароль)</w:t>
      </w: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 xml:space="preserve">3. Користувач натискає кнопку </w:t>
      </w:r>
      <w:r w:rsidRPr="00445E6B">
        <w:rPr>
          <w:rFonts w:ascii="Times New Roman" w:hAnsi="Times New Roman"/>
          <w:sz w:val="28"/>
          <w:szCs w:val="28"/>
          <w:lang w:val="ru-RU"/>
        </w:rPr>
        <w:t>“</w:t>
      </w:r>
      <w:r w:rsidRPr="002A271F">
        <w:rPr>
          <w:rFonts w:ascii="Times New Roman" w:hAnsi="Times New Roman"/>
          <w:sz w:val="28"/>
          <w:szCs w:val="28"/>
          <w:lang w:val="uk-UA"/>
        </w:rPr>
        <w:t>Ввійти в систему</w:t>
      </w:r>
      <w:r w:rsidRPr="00445E6B">
        <w:rPr>
          <w:rFonts w:ascii="Times New Roman" w:hAnsi="Times New Roman"/>
          <w:sz w:val="28"/>
          <w:szCs w:val="28"/>
          <w:lang w:val="ru-RU"/>
        </w:rPr>
        <w:t>”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4. Система перевіряє дані авторизації</w:t>
      </w: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5. Користувач має доступ до свого профілю</w:t>
      </w: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Виключні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ситуації</w:t>
      </w:r>
      <w:r w:rsidRPr="00445E6B">
        <w:rPr>
          <w:rFonts w:ascii="Times New Roman" w:hAnsi="Times New Roman"/>
          <w:sz w:val="28"/>
          <w:szCs w:val="28"/>
          <w:lang w:val="ru-RU"/>
        </w:rPr>
        <w:t>:</w:t>
      </w: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1. Система тимчасово не доступна</w:t>
      </w: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 w:rsidRPr="002A271F">
        <w:rPr>
          <w:rFonts w:ascii="Times New Roman" w:hAnsi="Times New Roman"/>
          <w:sz w:val="28"/>
          <w:szCs w:val="28"/>
          <w:lang w:val="uk-UA"/>
        </w:rPr>
        <w:t>2. Введені невірні персональні дані(логін/пароль)</w:t>
      </w: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pict>
          <v:shape id="Picture" o:spid="_x0000_s1030" type="#_x0000_t75" style="position:absolute;margin-left:148.8pt;margin-top:12.05pt;width:181.25pt;height:435.65pt;z-index:251653632;visibility:visible;mso-wrap-distance-left:0;mso-wrap-distance-right:0">
            <v:imagedata r:id="rId13" o:title=""/>
            <w10:wrap type="square" side="largest"/>
          </v:shape>
        </w:pict>
      </w: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445E6B" w:rsidRDefault="00B3709C" w:rsidP="00445E6B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Pr="002A271F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2A271F">
        <w:rPr>
          <w:rFonts w:ascii="Times New Roman" w:hAnsi="Times New Roman"/>
          <w:b/>
          <w:bCs/>
          <w:sz w:val="28"/>
          <w:szCs w:val="28"/>
          <w:lang w:val="uk-UA"/>
        </w:rPr>
        <w:t>ID</w:t>
      </w:r>
      <w:r w:rsidRPr="002A271F">
        <w:rPr>
          <w:rFonts w:ascii="Times New Roman" w:hAnsi="Times New Roman"/>
          <w:sz w:val="28"/>
          <w:szCs w:val="28"/>
          <w:lang w:val="uk-UA"/>
        </w:rPr>
        <w:t>: UC 004</w:t>
      </w:r>
    </w:p>
    <w:p w:rsidR="00B3709C" w:rsidRPr="00445E6B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Назва</w:t>
      </w:r>
      <w:r w:rsidRPr="00445E6B">
        <w:rPr>
          <w:rFonts w:ascii="Times New Roman" w:hAnsi="Times New Roman"/>
          <w:sz w:val="28"/>
          <w:szCs w:val="28"/>
          <w:lang w:val="ru-RU"/>
        </w:rPr>
        <w:t>: Подача заявки/пропозиції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Учасники</w:t>
      </w:r>
      <w:r w:rsidRPr="00445E6B">
        <w:rPr>
          <w:rFonts w:ascii="Times New Roman" w:hAnsi="Times New Roman"/>
          <w:sz w:val="28"/>
          <w:szCs w:val="28"/>
          <w:lang w:val="ru-RU"/>
        </w:rPr>
        <w:t>: Система, користувач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Передумови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: Користувач зареєстрований у системі благодійного </w:t>
      </w:r>
    </w:p>
    <w:p w:rsidR="00B3709C" w:rsidRPr="00445E6B" w:rsidRDefault="00B3709C" w:rsidP="00445E6B">
      <w:pPr>
        <w:ind w:firstLine="709"/>
        <w:rPr>
          <w:rFonts w:ascii="Times New Roman" w:hAnsi="Times New Roman"/>
          <w:sz w:val="28"/>
          <w:szCs w:val="28"/>
          <w:lang w:val="ru-RU"/>
        </w:rPr>
      </w:pPr>
      <w:r w:rsidRPr="00445E6B">
        <w:rPr>
          <w:rFonts w:ascii="Times New Roman" w:hAnsi="Times New Roman"/>
          <w:sz w:val="28"/>
          <w:szCs w:val="28"/>
          <w:lang w:val="ru-RU"/>
        </w:rPr>
        <w:t xml:space="preserve">                фонду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Результат</w:t>
      </w:r>
      <w:r w:rsidRPr="00445E6B">
        <w:rPr>
          <w:rFonts w:ascii="Times New Roman" w:hAnsi="Times New Roman"/>
          <w:sz w:val="28"/>
          <w:szCs w:val="28"/>
          <w:lang w:val="ru-RU"/>
        </w:rPr>
        <w:t>: Подана на розгляд заявка/пропозиція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Основний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сценарій</w:t>
      </w:r>
      <w:r w:rsidRPr="00445E6B">
        <w:rPr>
          <w:rFonts w:ascii="Times New Roman" w:hAnsi="Times New Roman"/>
          <w:sz w:val="28"/>
          <w:szCs w:val="28"/>
          <w:lang w:val="ru-RU"/>
        </w:rPr>
        <w:t>:</w:t>
      </w:r>
      <w:r w:rsidRPr="00445E6B">
        <w:rPr>
          <w:rFonts w:ascii="Times New Roman" w:hAnsi="Times New Roman"/>
          <w:sz w:val="28"/>
          <w:szCs w:val="28"/>
          <w:lang w:val="ru-RU"/>
        </w:rPr>
        <w:br/>
        <w:t>1. Користувач переходить до спеціальної форми для подачі заявки/пропозиції</w:t>
      </w:r>
      <w:r w:rsidRPr="00445E6B">
        <w:rPr>
          <w:rFonts w:ascii="Times New Roman" w:hAnsi="Times New Roman"/>
          <w:sz w:val="28"/>
          <w:szCs w:val="28"/>
          <w:lang w:val="ru-RU"/>
        </w:rPr>
        <w:br/>
        <w:t>2. Система надає цю форму користувачу</w:t>
      </w:r>
      <w:r w:rsidRPr="00445E6B">
        <w:rPr>
          <w:rFonts w:ascii="Times New Roman" w:hAnsi="Times New Roman"/>
          <w:sz w:val="28"/>
          <w:szCs w:val="28"/>
          <w:lang w:val="ru-RU"/>
        </w:rPr>
        <w:br/>
        <w:t>3. Користувач заповнює форму для подачі заявки/пропозиції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(категорія, опис, фото, посилання на додаткову інформацію)</w:t>
      </w:r>
      <w:r w:rsidRPr="00445E6B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Pr="00445E6B">
        <w:rPr>
          <w:rFonts w:ascii="Times New Roman" w:hAnsi="Times New Roman"/>
          <w:sz w:val="28"/>
          <w:szCs w:val="28"/>
          <w:lang w:val="ru-RU"/>
        </w:rPr>
        <w:br/>
        <w:t xml:space="preserve">4. 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Користувач </w:t>
      </w:r>
      <w:r w:rsidRPr="00445E6B">
        <w:rPr>
          <w:rFonts w:ascii="Times New Roman" w:hAnsi="Times New Roman"/>
          <w:sz w:val="28"/>
          <w:szCs w:val="28"/>
          <w:lang w:val="ru-RU"/>
        </w:rPr>
        <w:t>відправляє</w:t>
      </w:r>
      <w:r w:rsidRPr="002A271F">
        <w:rPr>
          <w:rFonts w:ascii="Times New Roman" w:hAnsi="Times New Roman"/>
          <w:sz w:val="28"/>
          <w:szCs w:val="28"/>
          <w:lang w:val="uk-UA"/>
        </w:rPr>
        <w:t xml:space="preserve"> форму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 до бази заявок/пропозицій</w:t>
      </w:r>
      <w:r w:rsidRPr="002A271F">
        <w:rPr>
          <w:rFonts w:ascii="Times New Roman" w:hAnsi="Times New Roman"/>
          <w:sz w:val="28"/>
          <w:szCs w:val="28"/>
          <w:lang w:val="uk-UA"/>
        </w:rPr>
        <w:t>.</w:t>
      </w:r>
      <w:r w:rsidRPr="00445E6B">
        <w:rPr>
          <w:rFonts w:ascii="Times New Roman" w:hAnsi="Times New Roman"/>
          <w:sz w:val="28"/>
          <w:szCs w:val="28"/>
          <w:lang w:val="ru-RU"/>
        </w:rPr>
        <w:br/>
        <w:t>5. Система приймає на розгляд заявку/пропозицію</w:t>
      </w:r>
      <w:r w:rsidRPr="002A271F">
        <w:rPr>
          <w:rFonts w:ascii="Times New Roman" w:hAnsi="Times New Roman"/>
          <w:sz w:val="28"/>
          <w:szCs w:val="28"/>
          <w:lang w:val="uk-UA"/>
        </w:rPr>
        <w:t>.</w:t>
      </w:r>
      <w:r w:rsidRPr="00445E6B">
        <w:rPr>
          <w:rFonts w:ascii="Times New Roman" w:hAnsi="Times New Roman"/>
          <w:sz w:val="28"/>
          <w:szCs w:val="28"/>
          <w:lang w:val="ru-RU"/>
        </w:rPr>
        <w:br/>
        <w:t>6. Система звітує про отримання заяки/пропозиції</w:t>
      </w:r>
      <w:r w:rsidRPr="002A271F">
        <w:rPr>
          <w:rFonts w:ascii="Times New Roman" w:hAnsi="Times New Roman"/>
          <w:sz w:val="28"/>
          <w:szCs w:val="28"/>
          <w:lang w:val="uk-UA"/>
        </w:rPr>
        <w:t>.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Виключні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ситуації</w:t>
      </w:r>
      <w:r w:rsidRPr="00445E6B">
        <w:rPr>
          <w:rFonts w:ascii="Times New Roman" w:hAnsi="Times New Roman"/>
          <w:sz w:val="28"/>
          <w:szCs w:val="28"/>
          <w:lang w:val="ru-RU"/>
        </w:rPr>
        <w:t>:</w:t>
      </w:r>
      <w:r w:rsidRPr="00445E6B">
        <w:rPr>
          <w:rFonts w:ascii="Times New Roman" w:hAnsi="Times New Roman"/>
          <w:sz w:val="28"/>
          <w:szCs w:val="28"/>
          <w:lang w:val="ru-RU"/>
        </w:rPr>
        <w:br/>
        <w:t>1. Дані, вказані користувачем, не відповідають формату заповнення</w:t>
      </w:r>
    </w:p>
    <w:p w:rsidR="00B3709C" w:rsidRPr="006F3CA6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 w:rsidRPr="006F3CA6">
        <w:rPr>
          <w:rFonts w:ascii="Times New Roman" w:hAnsi="Times New Roman"/>
          <w:sz w:val="28"/>
          <w:szCs w:val="28"/>
          <w:lang w:val="ru-RU"/>
        </w:rPr>
        <w:t>2. Користувач відправив порожню форму</w:t>
      </w:r>
    </w:p>
    <w:p w:rsidR="00B3709C" w:rsidRPr="006F3CA6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6F3CA6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pict>
          <v:shape id="_x0000_s1031" type="#_x0000_t75" style="position:absolute;margin-left:160.8pt;margin-top:1.25pt;width:148.5pt;height:368.3pt;z-index:251654656;visibility:visible;mso-wrap-distance-left:0;mso-wrap-distance-right:0">
            <v:imagedata r:id="rId14" o:title=""/>
            <w10:wrap type="square" side="largest"/>
          </v:shape>
        </w:pict>
      </w:r>
    </w:p>
    <w:p w:rsidR="00B3709C" w:rsidRPr="00745653" w:rsidRDefault="00B3709C" w:rsidP="00745653">
      <w:pPr>
        <w:ind w:left="426" w:firstLine="426"/>
        <w:jc w:val="both"/>
        <w:rPr>
          <w:lang w:val="ru-RU"/>
        </w:rPr>
      </w:pPr>
    </w:p>
    <w:p w:rsidR="00B3709C" w:rsidRPr="00CA4E56" w:rsidRDefault="00B3709C" w:rsidP="00CA4E56">
      <w:pPr>
        <w:pStyle w:val="ListParagraph"/>
        <w:ind w:left="862"/>
        <w:rPr>
          <w:rFonts w:ascii="Times New Roman" w:hAnsi="Times New Roman"/>
          <w:sz w:val="28"/>
          <w:szCs w:val="28"/>
        </w:rPr>
      </w:pPr>
    </w:p>
    <w:p w:rsidR="00B3709C" w:rsidRPr="00CA4E56" w:rsidRDefault="00B3709C" w:rsidP="00CA4E56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CA4E56" w:rsidRDefault="00B3709C" w:rsidP="00CA4E56">
      <w:pPr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8C75B9">
        <w:rPr>
          <w:rFonts w:ascii="Times New Roman" w:hAnsi="Times New Roman"/>
          <w:b/>
          <w:bCs/>
          <w:sz w:val="28"/>
          <w:szCs w:val="28"/>
          <w:lang w:val="uk-UA"/>
        </w:rPr>
        <w:t>ID</w:t>
      </w:r>
      <w:r w:rsidRPr="008C75B9">
        <w:rPr>
          <w:rFonts w:ascii="Times New Roman" w:hAnsi="Times New Roman"/>
          <w:sz w:val="28"/>
          <w:szCs w:val="28"/>
          <w:lang w:val="uk-UA"/>
        </w:rPr>
        <w:t>: UC 005</w:t>
      </w: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Назва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C75B9">
        <w:rPr>
          <w:rFonts w:ascii="Times New Roman" w:hAnsi="Times New Roman"/>
          <w:sz w:val="28"/>
          <w:szCs w:val="28"/>
          <w:lang w:val="uk-UA"/>
        </w:rPr>
        <w:t>Публікація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 заявки/пропозиції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Учасники</w:t>
      </w:r>
      <w:r w:rsidRPr="00445E6B">
        <w:rPr>
          <w:rFonts w:ascii="Times New Roman" w:hAnsi="Times New Roman"/>
          <w:sz w:val="28"/>
          <w:szCs w:val="28"/>
          <w:lang w:val="ru-RU"/>
        </w:rPr>
        <w:t>: Система, користувач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Передумови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: Користувач </w:t>
      </w:r>
      <w:r w:rsidRPr="008C75B9">
        <w:rPr>
          <w:rFonts w:ascii="Times New Roman" w:hAnsi="Times New Roman"/>
          <w:sz w:val="28"/>
          <w:szCs w:val="28"/>
          <w:lang w:val="uk-UA"/>
        </w:rPr>
        <w:t>подав заяву/пропозицію</w:t>
      </w: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Результат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8C75B9">
        <w:rPr>
          <w:rFonts w:ascii="Times New Roman" w:hAnsi="Times New Roman"/>
          <w:sz w:val="28"/>
          <w:szCs w:val="28"/>
          <w:lang w:val="uk-UA"/>
        </w:rPr>
        <w:t>Заявка/пропозиція опублікована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Основний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45E6B">
        <w:rPr>
          <w:rFonts w:ascii="Times New Roman" w:hAnsi="Times New Roman"/>
          <w:b/>
          <w:bCs/>
          <w:sz w:val="28"/>
          <w:szCs w:val="28"/>
          <w:lang w:val="ru-RU"/>
        </w:rPr>
        <w:t>сценарій</w:t>
      </w:r>
      <w:r w:rsidRPr="00445E6B">
        <w:rPr>
          <w:rFonts w:ascii="Times New Roman" w:hAnsi="Times New Roman"/>
          <w:sz w:val="28"/>
          <w:szCs w:val="28"/>
          <w:lang w:val="ru-RU"/>
        </w:rPr>
        <w:t>:</w:t>
      </w:r>
      <w:r w:rsidRPr="00445E6B">
        <w:rPr>
          <w:rFonts w:ascii="Times New Roman" w:hAnsi="Times New Roman"/>
          <w:sz w:val="28"/>
          <w:szCs w:val="28"/>
          <w:lang w:val="ru-RU"/>
        </w:rPr>
        <w:br/>
      </w:r>
      <w:r w:rsidRPr="008C75B9">
        <w:rPr>
          <w:rFonts w:ascii="Times New Roman" w:hAnsi="Times New Roman"/>
          <w:sz w:val="28"/>
          <w:szCs w:val="28"/>
          <w:lang w:val="uk-UA"/>
        </w:rPr>
        <w:t>1. Система перевіряє достовірність отриманої заявки/пропозиції</w:t>
      </w:r>
      <w:r w:rsidRPr="008C75B9">
        <w:rPr>
          <w:rFonts w:ascii="Times New Roman" w:hAnsi="Times New Roman"/>
          <w:sz w:val="28"/>
          <w:szCs w:val="28"/>
          <w:lang w:val="uk-UA"/>
        </w:rPr>
        <w:br/>
        <w:t>2. Користувач підтверджує достовірність поданої заявки/пропозиції</w:t>
      </w:r>
    </w:p>
    <w:p w:rsidR="00B3709C" w:rsidRPr="008C75B9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8C75B9">
        <w:rPr>
          <w:rFonts w:ascii="Times New Roman" w:hAnsi="Times New Roman"/>
          <w:sz w:val="28"/>
          <w:szCs w:val="28"/>
          <w:lang w:val="uk-UA"/>
        </w:rPr>
        <w:t>3. Система обирає/створює категорію, в яку доцільно опублікувати  дану заявку/пропозицію</w:t>
      </w:r>
      <w:r w:rsidRPr="008C75B9">
        <w:rPr>
          <w:rFonts w:ascii="Times New Roman" w:hAnsi="Times New Roman"/>
          <w:sz w:val="28"/>
          <w:szCs w:val="28"/>
          <w:lang w:val="uk-UA"/>
        </w:rPr>
        <w:br/>
        <w:t>4. Система публікує заявку/пропозицію</w:t>
      </w:r>
      <w:r w:rsidRPr="008C75B9">
        <w:rPr>
          <w:rFonts w:ascii="Times New Roman" w:hAnsi="Times New Roman"/>
          <w:sz w:val="28"/>
          <w:szCs w:val="28"/>
          <w:lang w:val="uk-UA"/>
        </w:rPr>
        <w:br/>
        <w:t>5. Система звітує користувачу про опублікування заявки/пропозиції</w:t>
      </w:r>
      <w:r w:rsidRPr="008C75B9">
        <w:rPr>
          <w:rFonts w:ascii="Times New Roman" w:hAnsi="Times New Roman"/>
          <w:sz w:val="28"/>
          <w:szCs w:val="28"/>
          <w:lang w:val="uk-UA"/>
        </w:rPr>
        <w:br/>
      </w: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8C75B9">
        <w:rPr>
          <w:rFonts w:ascii="Times New Roman" w:hAnsi="Times New Roman"/>
          <w:b/>
          <w:bCs/>
          <w:sz w:val="28"/>
          <w:szCs w:val="28"/>
          <w:lang w:val="uk-UA"/>
        </w:rPr>
        <w:t>Виключні</w:t>
      </w:r>
      <w:r w:rsidRPr="008C75B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75B9">
        <w:rPr>
          <w:rFonts w:ascii="Times New Roman" w:hAnsi="Times New Roman"/>
          <w:b/>
          <w:bCs/>
          <w:sz w:val="28"/>
          <w:szCs w:val="28"/>
          <w:lang w:val="uk-UA"/>
        </w:rPr>
        <w:t>ситуації</w:t>
      </w:r>
      <w:r w:rsidRPr="008C75B9">
        <w:rPr>
          <w:rFonts w:ascii="Times New Roman" w:hAnsi="Times New Roman"/>
          <w:sz w:val="28"/>
          <w:szCs w:val="28"/>
          <w:lang w:val="uk-UA"/>
        </w:rPr>
        <w:t>:</w:t>
      </w:r>
      <w:r w:rsidRPr="008C75B9">
        <w:rPr>
          <w:rFonts w:ascii="Times New Roman" w:hAnsi="Times New Roman"/>
          <w:sz w:val="28"/>
          <w:szCs w:val="28"/>
          <w:lang w:val="uk-UA"/>
        </w:rPr>
        <w:br/>
        <w:t xml:space="preserve">1. </w:t>
      </w:r>
      <w:r w:rsidRPr="00445E6B">
        <w:rPr>
          <w:rFonts w:ascii="Times New Roman" w:hAnsi="Times New Roman"/>
          <w:sz w:val="28"/>
          <w:szCs w:val="28"/>
          <w:lang w:val="ru-RU"/>
        </w:rPr>
        <w:t xml:space="preserve">Дані, вказані користувачем, не </w:t>
      </w:r>
      <w:r w:rsidRPr="008C75B9">
        <w:rPr>
          <w:rFonts w:ascii="Times New Roman" w:hAnsi="Times New Roman"/>
          <w:sz w:val="28"/>
          <w:szCs w:val="28"/>
          <w:lang w:val="uk-UA"/>
        </w:rPr>
        <w:t>є достовірними</w:t>
      </w: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6F3CA6" w:rsidRDefault="00B3709C" w:rsidP="00445E6B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pict>
          <v:shape id="Рисунок 3" o:spid="_x0000_s1032" type="#_x0000_t75" style="position:absolute;margin-left:165.3pt;margin-top:1.55pt;width:141pt;height:436.3pt;z-index:251659776;visibility:visible">
            <v:imagedata r:id="rId15" o:title=""/>
          </v:shape>
        </w:pict>
      </w: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Default="00B3709C" w:rsidP="00445E6B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8C75B9">
        <w:rPr>
          <w:rFonts w:ascii="Times New Roman" w:hAnsi="Times New Roman"/>
          <w:b/>
          <w:bCs/>
          <w:sz w:val="28"/>
          <w:szCs w:val="28"/>
          <w:lang w:val="uk-UA"/>
        </w:rPr>
        <w:t>ID</w:t>
      </w:r>
      <w:r w:rsidRPr="008C75B9">
        <w:rPr>
          <w:rFonts w:ascii="Times New Roman" w:hAnsi="Times New Roman"/>
          <w:sz w:val="28"/>
          <w:szCs w:val="28"/>
          <w:lang w:val="uk-UA"/>
        </w:rPr>
        <w:t>: UC 006</w:t>
      </w: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Назва: Здійснення акту благодійності</w:t>
      </w:r>
      <w:r w:rsidRPr="008C75B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Учасники: Система, користувач1, користувач2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Передумови: Заява та пропозиція користувачів опублікована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Результат: Акт благодійності здійснено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Основний сценарій: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1. Користувач1 знаходить пропозицію, яка задовольняє його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2. Користувач1 подає запит користувачу2 на обмін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3. Система повідомляє користувача2 про наявність можливості здійснення акту благодійності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 Користувач2 дає згоду на здійснення акту благодійності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5. Користувачі здійснюють акт благодійності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6. Користувачі залишають коментарі та оцінки здійснення угоди у профілях один одного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8. Система встановлює на запиті і пропозиції статус неактивності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Виключні ситуації:</w:t>
      </w:r>
      <w:r w:rsidRPr="00445E6B"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445E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1. </w:t>
      </w:r>
      <w:r w:rsidRPr="006F3CA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Користувач2 не задоволений інформацією про користувача1</w:t>
      </w: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</w:p>
    <w:p w:rsidR="00B3709C" w:rsidRPr="008C75B9" w:rsidRDefault="00B3709C" w:rsidP="00445E6B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/>
        </w:rPr>
        <w:pict>
          <v:shape id="Рисунок 2" o:spid="_x0000_s1033" type="#_x0000_t75" style="position:absolute;margin-left:150.3pt;margin-top:1.25pt;width:179.75pt;height:382.5pt;z-index:251655680;visibility:visible">
            <v:imagedata r:id="rId16" o:title=""/>
          </v:shape>
        </w:pict>
      </w: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B3709C" w:rsidRDefault="00B3709C" w:rsidP="00751A94">
      <w:pPr>
        <w:jc w:val="center"/>
        <w:rPr>
          <w:sz w:val="48"/>
          <w:szCs w:val="48"/>
          <w:lang w:val="uk-UA"/>
        </w:rPr>
      </w:pPr>
    </w:p>
    <w:p w:rsidR="00B3709C" w:rsidRPr="007863BE" w:rsidRDefault="00B3709C" w:rsidP="00751A94">
      <w:pPr>
        <w:jc w:val="center"/>
        <w:rPr>
          <w:rFonts w:ascii="Times New Roman" w:hAnsi="Times New Roman"/>
          <w:sz w:val="48"/>
          <w:szCs w:val="48"/>
          <w:lang w:val="uk-UA"/>
        </w:rPr>
      </w:pPr>
      <w:r w:rsidRPr="007863BE">
        <w:rPr>
          <w:rFonts w:ascii="Times New Roman" w:hAnsi="Times New Roman"/>
          <w:sz w:val="48"/>
          <w:szCs w:val="48"/>
          <w:lang w:val="uk-UA"/>
        </w:rPr>
        <w:t>Діаграма станів</w:t>
      </w:r>
    </w:p>
    <w:p w:rsidR="00B3709C" w:rsidRDefault="00B3709C" w:rsidP="00751A94">
      <w:pPr>
        <w:rPr>
          <w:sz w:val="48"/>
          <w:szCs w:val="48"/>
          <w:lang w:val="uk-UA"/>
        </w:rPr>
      </w:pPr>
      <w:r>
        <w:rPr>
          <w:noProof/>
          <w:lang w:val="ru-RU"/>
        </w:rPr>
        <w:pict>
          <v:shape id="Рисунок 7" o:spid="_x0000_s1034" type="#_x0000_t75" style="position:absolute;margin-left:-34.15pt;margin-top:38.55pt;width:538.5pt;height:529.85pt;z-index:251661824;visibility:visible">
            <v:imagedata r:id="rId17" o:title=""/>
          </v:shape>
        </w:pict>
      </w:r>
      <w:r>
        <w:rPr>
          <w:sz w:val="48"/>
          <w:szCs w:val="48"/>
          <w:lang w:val="uk-UA"/>
        </w:rPr>
        <w:br w:type="page"/>
      </w:r>
    </w:p>
    <w:p w:rsidR="00B3709C" w:rsidRPr="007863BE" w:rsidRDefault="00B3709C" w:rsidP="00751A94">
      <w:pPr>
        <w:jc w:val="center"/>
        <w:rPr>
          <w:rFonts w:ascii="Times New Roman" w:hAnsi="Times New Roman"/>
          <w:sz w:val="48"/>
          <w:szCs w:val="48"/>
          <w:lang w:val="uk-UA"/>
        </w:rPr>
      </w:pPr>
      <w:r w:rsidRPr="007863BE">
        <w:rPr>
          <w:rFonts w:ascii="Times New Roman" w:hAnsi="Times New Roman"/>
          <w:sz w:val="48"/>
          <w:szCs w:val="48"/>
          <w:lang w:val="uk-UA"/>
        </w:rPr>
        <w:t>Діаграма класів</w:t>
      </w:r>
    </w:p>
    <w:p w:rsidR="00B3709C" w:rsidRDefault="00B3709C" w:rsidP="00751A94">
      <w:pPr>
        <w:jc w:val="center"/>
        <w:rPr>
          <w:noProof/>
          <w:lang w:val="uk-UA"/>
        </w:rPr>
      </w:pPr>
    </w:p>
    <w:p w:rsidR="00B3709C" w:rsidRDefault="00B3709C" w:rsidP="00525C27">
      <w:pPr>
        <w:jc w:val="center"/>
        <w:rPr>
          <w:sz w:val="48"/>
          <w:szCs w:val="48"/>
          <w:lang w:val="uk-UA"/>
        </w:rPr>
      </w:pPr>
      <w:r>
        <w:rPr>
          <w:noProof/>
          <w:lang w:val="ru-RU"/>
        </w:rPr>
        <w:pict>
          <v:shape id="Рисунок 5" o:spid="_x0000_s1035" type="#_x0000_t75" alt="http://cs609529.vk.me/u24190298/docs/6bbb9bf03262/Diagrammaklassov.png?extra=OdK6LLk5BUDU1dIRH0L0RyFb3h1H1zMSYlSg7qoGUncOOQvQqcrTL3DoacCYtyRpYop5viV7-hvOZvMe5F339LAchLZblyg" style="position:absolute;left:0;text-align:left;margin-left:116.8pt;margin-top:39.6pt;width:235.75pt;height:558.9pt;z-index:251660800;visibility:visible">
            <v:imagedata r:id="rId18" o:title="" croptop="8042f" cropbottom="8412f" cropright="30411f"/>
          </v:shape>
        </w:pict>
      </w:r>
      <w:r>
        <w:rPr>
          <w:sz w:val="48"/>
          <w:szCs w:val="48"/>
          <w:lang w:val="uk-UA"/>
        </w:rPr>
        <w:br w:type="page"/>
      </w:r>
    </w:p>
    <w:p w:rsidR="00B3709C" w:rsidRDefault="00B3709C" w:rsidP="00525C27">
      <w:pPr>
        <w:jc w:val="center"/>
        <w:rPr>
          <w:sz w:val="48"/>
          <w:szCs w:val="48"/>
          <w:lang w:val="uk-UA"/>
        </w:rPr>
      </w:pPr>
      <w:r w:rsidRPr="00525C27">
        <w:rPr>
          <w:sz w:val="48"/>
          <w:szCs w:val="48"/>
          <w:lang w:val="uk-UA"/>
        </w:rPr>
        <w:t>Реляційна модель представлення даних</w:t>
      </w:r>
    </w:p>
    <w:p w:rsidR="00B3709C" w:rsidRPr="00525C27" w:rsidRDefault="00B3709C" w:rsidP="00525C27">
      <w:pPr>
        <w:jc w:val="center"/>
        <w:rPr>
          <w:sz w:val="48"/>
          <w:szCs w:val="48"/>
          <w:lang w:val="uk-UA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  <w:r w:rsidRPr="00DD48D4">
        <w:rPr>
          <w:sz w:val="48"/>
          <w:szCs w:val="48"/>
          <w:lang w:val="ru-RU"/>
        </w:rPr>
        <w:pict>
          <v:shape id="_x0000_i1029" type="#_x0000_t75" style="width:489.75pt;height:353.25pt">
            <v:imagedata r:id="rId19" o:title="" chromakey="white"/>
          </v:shape>
        </w:pict>
      </w: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Default="00B3709C" w:rsidP="00A047FA">
      <w:pPr>
        <w:rPr>
          <w:sz w:val="48"/>
          <w:szCs w:val="48"/>
          <w:lang w:val="ru-RU"/>
        </w:rPr>
      </w:pPr>
    </w:p>
    <w:p w:rsidR="00B3709C" w:rsidRPr="00A047FA" w:rsidRDefault="00B3709C" w:rsidP="00525C27">
      <w:pPr>
        <w:jc w:val="center"/>
        <w:rPr>
          <w:sz w:val="48"/>
          <w:szCs w:val="48"/>
          <w:lang w:val="uk-UA"/>
        </w:rPr>
      </w:pPr>
      <w:r w:rsidRPr="008B0DF3">
        <w:rPr>
          <w:rFonts w:ascii="Times New Roman" w:hAnsi="Times New Roman"/>
          <w:bCs/>
          <w:color w:val="000000"/>
          <w:sz w:val="48"/>
          <w:szCs w:val="48"/>
          <w:lang w:val="uk-UA"/>
        </w:rPr>
        <w:t>Словник</w:t>
      </w:r>
      <w:r w:rsidRPr="00751A94">
        <w:rPr>
          <w:rFonts w:ascii="Times New Roman" w:hAnsi="Times New Roman"/>
          <w:bCs/>
          <w:color w:val="000000"/>
          <w:sz w:val="48"/>
          <w:szCs w:val="48"/>
          <w:lang w:val="ru-RU"/>
        </w:rPr>
        <w:t xml:space="preserve"> </w:t>
      </w:r>
      <w:r w:rsidRPr="008B0DF3">
        <w:rPr>
          <w:rFonts w:ascii="Times New Roman" w:hAnsi="Times New Roman"/>
          <w:bCs/>
          <w:color w:val="000000"/>
          <w:sz w:val="48"/>
          <w:szCs w:val="48"/>
          <w:lang w:val="uk-UA"/>
        </w:rPr>
        <w:t>предметної сфери</w:t>
      </w:r>
    </w:p>
    <w:p w:rsidR="00B3709C" w:rsidRPr="004117F4" w:rsidRDefault="00B3709C" w:rsidP="00751A94">
      <w:pPr>
        <w:jc w:val="center"/>
        <w:rPr>
          <w:rFonts w:ascii="Times New Roman" w:hAnsi="Times New Roman"/>
          <w:b/>
          <w:bCs/>
          <w:color w:val="000000"/>
          <w:lang w:val="ru-RU"/>
        </w:rPr>
      </w:pPr>
    </w:p>
    <w:p w:rsidR="00B3709C" w:rsidRPr="00945C4E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709" w:right="-285"/>
        <w:rPr>
          <w:rFonts w:ascii="Times New Roman" w:hAnsi="Times New Roman"/>
          <w:sz w:val="32"/>
          <w:szCs w:val="32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 xml:space="preserve">Категорії користувачів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що містить користувачів з однаковими правами</w:t>
      </w:r>
      <w:r>
        <w:rPr>
          <w:rFonts w:ascii="Times New Roman" w:hAnsi="Times New Roman"/>
          <w:sz w:val="28"/>
          <w:szCs w:val="28"/>
        </w:rPr>
        <w:t>:</w:t>
      </w:r>
    </w:p>
    <w:p w:rsidR="00B3709C" w:rsidRPr="00B65097" w:rsidRDefault="00B3709C" w:rsidP="00751A94">
      <w:pPr>
        <w:pStyle w:val="ListParagraph"/>
        <w:numPr>
          <w:ilvl w:val="0"/>
          <w:numId w:val="7"/>
        </w:numPr>
        <w:spacing w:after="240" w:line="360" w:lineRule="auto"/>
        <w:ind w:left="1276" w:right="-28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Адміністратор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який має можливість підтверджувати і опубліковувати запити і контролює </w:t>
      </w:r>
      <w:r w:rsidRPr="00B65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працездатність системи</w:t>
      </w:r>
      <w:r w:rsidRPr="00B65097">
        <w:rPr>
          <w:rFonts w:ascii="Times New Roman" w:hAnsi="Times New Roman"/>
          <w:sz w:val="28"/>
          <w:szCs w:val="28"/>
        </w:rPr>
        <w:t>.</w:t>
      </w:r>
    </w:p>
    <w:p w:rsidR="00B3709C" w:rsidRPr="00B65097" w:rsidRDefault="00B3709C" w:rsidP="00751A94">
      <w:pPr>
        <w:pStyle w:val="ListParagraph"/>
        <w:numPr>
          <w:ilvl w:val="0"/>
          <w:numId w:val="7"/>
        </w:numPr>
        <w:spacing w:after="240" w:line="360" w:lineRule="auto"/>
        <w:ind w:left="1276" w:right="-28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Зареєстрований користувач</w:t>
      </w:r>
      <w:r w:rsidRPr="007863BE">
        <w:rPr>
          <w:rFonts w:ascii="Times New Roman" w:hAnsi="Times New Roman"/>
          <w:i/>
          <w:sz w:val="28"/>
          <w:szCs w:val="28"/>
        </w:rPr>
        <w:t xml:space="preserve"> </w:t>
      </w:r>
      <w:r w:rsidRPr="00B65097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>це користувач</w:t>
      </w:r>
      <w:r w:rsidRPr="00B6509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який має можливість зробити запит на об</w:t>
      </w:r>
      <w:r w:rsidRPr="00E12D7F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 або внести про нього дані</w:t>
      </w:r>
      <w:r w:rsidRPr="00B65097">
        <w:rPr>
          <w:rFonts w:ascii="Times New Roman" w:hAnsi="Times New Roman"/>
          <w:sz w:val="28"/>
          <w:szCs w:val="28"/>
        </w:rPr>
        <w:t>.</w:t>
      </w:r>
    </w:p>
    <w:p w:rsidR="00B3709C" w:rsidRPr="00B65097" w:rsidRDefault="00B3709C" w:rsidP="00751A94">
      <w:pPr>
        <w:pStyle w:val="ListParagraph"/>
        <w:numPr>
          <w:ilvl w:val="0"/>
          <w:numId w:val="7"/>
        </w:numPr>
        <w:tabs>
          <w:tab w:val="left" w:pos="993"/>
        </w:tabs>
        <w:spacing w:after="240" w:line="360" w:lineRule="auto"/>
        <w:ind w:left="1276" w:right="-28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Гість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це користувач</w:t>
      </w:r>
      <w:r w:rsidRPr="00B6509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який має можливість зареєструватись та авторизуватись у системі</w:t>
      </w:r>
      <w:r w:rsidRPr="00B65097">
        <w:rPr>
          <w:rFonts w:ascii="Times New Roman" w:hAnsi="Times New Roman"/>
          <w:sz w:val="28"/>
          <w:szCs w:val="28"/>
        </w:rPr>
        <w:t>.</w:t>
      </w:r>
    </w:p>
    <w:p w:rsidR="00B3709C" w:rsidRPr="001D4C33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Профіль</w:t>
      </w:r>
      <w:r w:rsidRPr="00945C4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представлення користувача у системі</w:t>
      </w:r>
      <w:r>
        <w:rPr>
          <w:rFonts w:ascii="Times New Roman" w:hAnsi="Times New Roman"/>
          <w:sz w:val="28"/>
          <w:szCs w:val="28"/>
        </w:rPr>
        <w:t>.</w:t>
      </w:r>
    </w:p>
    <w:p w:rsidR="00B3709C" w:rsidRPr="00945C4E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Логін, пароль</w:t>
      </w:r>
      <w:r>
        <w:rPr>
          <w:rFonts w:ascii="Times New Roman" w:hAnsi="Times New Roman"/>
          <w:sz w:val="28"/>
          <w:szCs w:val="28"/>
        </w:rPr>
        <w:t xml:space="preserve"> – наб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р символ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  <w:lang w:val="uk-UA"/>
        </w:rPr>
        <w:t>які надають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користувачу</w:t>
      </w:r>
      <w:r w:rsidRPr="001D4C3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унікальності</w:t>
      </w:r>
      <w:r>
        <w:rPr>
          <w:rFonts w:ascii="Times New Roman" w:hAnsi="Times New Roman"/>
          <w:sz w:val="28"/>
          <w:szCs w:val="28"/>
        </w:rPr>
        <w:t>.</w:t>
      </w:r>
    </w:p>
    <w:p w:rsidR="00B3709C" w:rsidRPr="00167624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Дані профілю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1D4C3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 w:rsidRPr="001D4C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фото, конт</w:t>
      </w:r>
      <w:r>
        <w:rPr>
          <w:rFonts w:ascii="Times New Roman" w:hAnsi="Times New Roman"/>
          <w:sz w:val="28"/>
          <w:szCs w:val="28"/>
          <w:lang w:val="uk-UA"/>
        </w:rPr>
        <w:t>ак</w:t>
      </w:r>
      <w:r>
        <w:rPr>
          <w:rFonts w:ascii="Times New Roman" w:hAnsi="Times New Roman"/>
          <w:sz w:val="28"/>
          <w:szCs w:val="28"/>
        </w:rPr>
        <w:t xml:space="preserve">ти, </w:t>
      </w:r>
      <w:r>
        <w:rPr>
          <w:rFonts w:ascii="Times New Roman" w:hAnsi="Times New Roman"/>
          <w:sz w:val="28"/>
          <w:szCs w:val="28"/>
          <w:lang w:val="uk-UA"/>
        </w:rPr>
        <w:t>інформація про себе, стан (активний, неактивний).</w:t>
      </w:r>
    </w:p>
    <w:p w:rsidR="00B3709C" w:rsidRPr="00167624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Коментар</w:t>
      </w:r>
      <w:r>
        <w:rPr>
          <w:rFonts w:ascii="Times New Roman" w:hAnsi="Times New Roman"/>
          <w:sz w:val="28"/>
          <w:szCs w:val="28"/>
          <w:lang w:val="uk-UA"/>
        </w:rPr>
        <w:t xml:space="preserve"> – повідомлення, залишене одним користувачем після співпраці</w:t>
      </w:r>
      <w:r w:rsidRPr="001650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іншим,  що містить відгук про нього та оцінку </w:t>
      </w:r>
      <w:r w:rsidRPr="00FD003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текст, </w:t>
      </w:r>
      <w:r>
        <w:rPr>
          <w:rFonts w:ascii="Times New Roman" w:hAnsi="Times New Roman"/>
          <w:sz w:val="28"/>
          <w:szCs w:val="28"/>
          <w:lang w:val="uk-UA"/>
        </w:rPr>
        <w:t>оцінка, дата).</w:t>
      </w:r>
    </w:p>
    <w:p w:rsidR="00B3709C" w:rsidRPr="00167624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  <w:lang w:val="uk-UA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Рішення про публікацію</w:t>
      </w:r>
      <w:r w:rsidRPr="00167624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згода або відмова  щодо публікації заявки (коментар, дата).</w:t>
      </w:r>
    </w:p>
    <w:p w:rsidR="00B3709C" w:rsidRPr="00945C4E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Заявка</w:t>
      </w:r>
      <w:r w:rsidRPr="00945C4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інформація про запит</w:t>
      </w:r>
      <w:r>
        <w:rPr>
          <w:rFonts w:ascii="Times New Roman" w:hAnsi="Times New Roman"/>
          <w:sz w:val="28"/>
          <w:szCs w:val="28"/>
        </w:rPr>
        <w:t xml:space="preserve"> або пропозиц</w:t>
      </w:r>
      <w:r>
        <w:rPr>
          <w:rFonts w:ascii="Times New Roman" w:hAnsi="Times New Roman"/>
          <w:sz w:val="28"/>
          <w:szCs w:val="28"/>
          <w:lang w:val="uk-UA"/>
        </w:rPr>
        <w:t>ію (опис, дата, фото).</w:t>
      </w:r>
    </w:p>
    <w:p w:rsidR="00B3709C" w:rsidRPr="00573446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 xml:space="preserve">Категорія заявок </w:t>
      </w:r>
      <w:r w:rsidRPr="007863BE">
        <w:rPr>
          <w:rFonts w:ascii="Times New Roman" w:hAnsi="Times New Roman"/>
          <w:i/>
          <w:sz w:val="28"/>
          <w:szCs w:val="28"/>
        </w:rPr>
        <w:t xml:space="preserve"> </w:t>
      </w:r>
      <w:r w:rsidRPr="00945C4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загальна класифікація заявок за спільною ознакою (назва)</w:t>
      </w:r>
      <w:r>
        <w:rPr>
          <w:rFonts w:ascii="Times New Roman" w:hAnsi="Times New Roman"/>
          <w:sz w:val="28"/>
          <w:szCs w:val="28"/>
        </w:rPr>
        <w:t>.</w:t>
      </w:r>
    </w:p>
    <w:p w:rsidR="00B3709C" w:rsidRPr="00945C4E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 xml:space="preserve">Тип заявки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57344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Запит</w:t>
      </w:r>
      <w:r w:rsidRPr="0057344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або</w:t>
      </w:r>
      <w:r w:rsidRPr="00573446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Пропозиц</w:t>
      </w:r>
      <w:r>
        <w:rPr>
          <w:rFonts w:ascii="Times New Roman" w:hAnsi="Times New Roman"/>
          <w:sz w:val="28"/>
          <w:szCs w:val="28"/>
          <w:lang w:val="uk-UA"/>
        </w:rPr>
        <w:t>ія</w:t>
      </w:r>
      <w:r w:rsidRPr="0057344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3709C" w:rsidRPr="00945C4E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Угода</w:t>
      </w:r>
      <w:r>
        <w:rPr>
          <w:rFonts w:ascii="Times New Roman" w:hAnsi="Times New Roman"/>
          <w:sz w:val="28"/>
          <w:szCs w:val="28"/>
          <w:lang w:val="uk-UA"/>
        </w:rPr>
        <w:t xml:space="preserve"> – підтвердження однією стороною </w:t>
      </w:r>
      <w:r w:rsidRPr="001615A2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Запиту</w:t>
      </w:r>
      <w:r w:rsidRPr="001615A2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а </w:t>
      </w:r>
      <w:r>
        <w:rPr>
          <w:rFonts w:ascii="Times New Roman" w:hAnsi="Times New Roman"/>
          <w:sz w:val="28"/>
          <w:szCs w:val="28"/>
          <w:lang w:val="uk-UA"/>
        </w:rPr>
        <w:t xml:space="preserve">іншою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Пропозиц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(дата).</w:t>
      </w:r>
    </w:p>
    <w:p w:rsidR="00B3709C" w:rsidRPr="001615A2" w:rsidRDefault="00B3709C" w:rsidP="00751A94">
      <w:pPr>
        <w:pStyle w:val="ListParagraph"/>
        <w:numPr>
          <w:ilvl w:val="0"/>
          <w:numId w:val="6"/>
        </w:numPr>
        <w:spacing w:after="240" w:line="360" w:lineRule="auto"/>
        <w:ind w:left="851" w:right="-285" w:hanging="425"/>
        <w:rPr>
          <w:rFonts w:ascii="Times New Roman" w:hAnsi="Times New Roman"/>
          <w:sz w:val="28"/>
          <w:szCs w:val="28"/>
        </w:rPr>
      </w:pPr>
      <w:r w:rsidRPr="007863BE">
        <w:rPr>
          <w:rFonts w:ascii="Times New Roman" w:hAnsi="Times New Roman"/>
          <w:i/>
          <w:sz w:val="28"/>
          <w:szCs w:val="28"/>
          <w:lang w:val="uk-UA"/>
        </w:rPr>
        <w:t>Фото для заявки</w:t>
      </w:r>
      <w:r w:rsidRPr="00945C4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фото, що прикріплюється при подачі заявки, для візуальної оцінки об</w:t>
      </w:r>
      <w:r w:rsidRPr="00167624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єкта (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D003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3709C" w:rsidRPr="00325B4C" w:rsidRDefault="00B3709C" w:rsidP="00420D15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</w:p>
    <w:sectPr w:rsidR="00B3709C" w:rsidRPr="00325B4C" w:rsidSect="00420D15">
      <w:headerReference w:type="default" r:id="rId20"/>
      <w:footerReference w:type="default" r:id="rId21"/>
      <w:pgSz w:w="11906" w:h="16838"/>
      <w:pgMar w:top="426" w:right="1335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09C" w:rsidRDefault="00B3709C" w:rsidP="00DC414F">
      <w:r>
        <w:separator/>
      </w:r>
    </w:p>
  </w:endnote>
  <w:endnote w:type="continuationSeparator" w:id="0">
    <w:p w:rsidR="00B3709C" w:rsidRDefault="00B3709C" w:rsidP="00DC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09C" w:rsidRDefault="00B3709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525C27">
      <w:rPr>
        <w:noProof/>
        <w:lang w:val="ru-RU"/>
      </w:rPr>
      <w:t>17</w:t>
    </w:r>
    <w:r>
      <w:fldChar w:fldCharType="end"/>
    </w:r>
  </w:p>
  <w:p w:rsidR="00B3709C" w:rsidRDefault="00B370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09C" w:rsidRDefault="00B3709C" w:rsidP="00DC414F">
      <w:r>
        <w:separator/>
      </w:r>
    </w:p>
  </w:footnote>
  <w:footnote w:type="continuationSeparator" w:id="0">
    <w:p w:rsidR="00B3709C" w:rsidRDefault="00B3709C" w:rsidP="00DC4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09C" w:rsidRDefault="00B3709C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62" o:spid="_x0000_s2049" type="#_x0000_t75" style="position:absolute;margin-left:423.45pt;margin-top:-33.65pt;width:113.85pt;height:113.85pt;z-index:251659264;visibility:visible">
          <v:imagedata r:id="rId1" o:title=""/>
        </v:shape>
      </w:pict>
    </w:r>
  </w:p>
  <w:p w:rsidR="00B3709C" w:rsidRDefault="00B370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A32"/>
    <w:multiLevelType w:val="hybridMultilevel"/>
    <w:tmpl w:val="BBBC9E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BFF1EFE"/>
    <w:multiLevelType w:val="hybridMultilevel"/>
    <w:tmpl w:val="52D088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39717030"/>
    <w:multiLevelType w:val="hybridMultilevel"/>
    <w:tmpl w:val="0CA46644"/>
    <w:lvl w:ilvl="0" w:tplc="86DAC71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52915166"/>
    <w:multiLevelType w:val="hybridMultilevel"/>
    <w:tmpl w:val="E69230A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5BF20CAB"/>
    <w:multiLevelType w:val="hybridMultilevel"/>
    <w:tmpl w:val="CA72084A"/>
    <w:lvl w:ilvl="0" w:tplc="DE2A7E04">
      <w:start w:val="1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67A201FA"/>
    <w:multiLevelType w:val="hybridMultilevel"/>
    <w:tmpl w:val="E916AE0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A80797B"/>
    <w:multiLevelType w:val="hybridMultilevel"/>
    <w:tmpl w:val="79563C9E"/>
    <w:lvl w:ilvl="0" w:tplc="FB7453EE">
      <w:start w:val="1"/>
      <w:numFmt w:val="decimal"/>
      <w:lvlText w:val="%1."/>
      <w:lvlJc w:val="left"/>
      <w:pPr>
        <w:ind w:left="3054" w:hanging="360"/>
      </w:pPr>
      <w:rPr>
        <w:rFonts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2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3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ABC"/>
    <w:rsid w:val="00007F42"/>
    <w:rsid w:val="00022DAD"/>
    <w:rsid w:val="00065E2D"/>
    <w:rsid w:val="001615A2"/>
    <w:rsid w:val="001650E1"/>
    <w:rsid w:val="00167624"/>
    <w:rsid w:val="00191022"/>
    <w:rsid w:val="001D4C33"/>
    <w:rsid w:val="002A271F"/>
    <w:rsid w:val="002B1001"/>
    <w:rsid w:val="002E32BF"/>
    <w:rsid w:val="00325B4C"/>
    <w:rsid w:val="003A459A"/>
    <w:rsid w:val="003D2C92"/>
    <w:rsid w:val="004117F4"/>
    <w:rsid w:val="00420D15"/>
    <w:rsid w:val="00430F7E"/>
    <w:rsid w:val="00445278"/>
    <w:rsid w:val="00445E6B"/>
    <w:rsid w:val="00515E73"/>
    <w:rsid w:val="00525C27"/>
    <w:rsid w:val="00573446"/>
    <w:rsid w:val="005C5FF8"/>
    <w:rsid w:val="00671F32"/>
    <w:rsid w:val="006F3CA6"/>
    <w:rsid w:val="00745653"/>
    <w:rsid w:val="00751A94"/>
    <w:rsid w:val="007863BE"/>
    <w:rsid w:val="00797FE0"/>
    <w:rsid w:val="00865193"/>
    <w:rsid w:val="008B0DF3"/>
    <w:rsid w:val="008B3789"/>
    <w:rsid w:val="008C28B9"/>
    <w:rsid w:val="008C75B9"/>
    <w:rsid w:val="008D3CEC"/>
    <w:rsid w:val="00945C4E"/>
    <w:rsid w:val="009E3DF3"/>
    <w:rsid w:val="009E650B"/>
    <w:rsid w:val="00A047FA"/>
    <w:rsid w:val="00A21919"/>
    <w:rsid w:val="00A57FD8"/>
    <w:rsid w:val="00A93346"/>
    <w:rsid w:val="00A96EC6"/>
    <w:rsid w:val="00AC2089"/>
    <w:rsid w:val="00B36516"/>
    <w:rsid w:val="00B3709C"/>
    <w:rsid w:val="00B64C04"/>
    <w:rsid w:val="00B65097"/>
    <w:rsid w:val="00BB3ABC"/>
    <w:rsid w:val="00C50EF7"/>
    <w:rsid w:val="00CA2967"/>
    <w:rsid w:val="00CA4E56"/>
    <w:rsid w:val="00D2279D"/>
    <w:rsid w:val="00D37A09"/>
    <w:rsid w:val="00DC414F"/>
    <w:rsid w:val="00DD48D4"/>
    <w:rsid w:val="00E12D7F"/>
    <w:rsid w:val="00E753E2"/>
    <w:rsid w:val="00F4634B"/>
    <w:rsid w:val="00FD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56"/>
    <w:rPr>
      <w:rFonts w:ascii="Arial" w:eastAsia="Times New Roman" w:hAnsi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A4E56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A4E56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A4E56"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A4E56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A4E56"/>
    <w:rPr>
      <w:rFonts w:ascii="Times New Roman" w:hAnsi="Times New Roman"/>
      <w:b/>
      <w:sz w:val="20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A4E56"/>
    <w:rPr>
      <w:rFonts w:ascii="Times New Roman" w:hAnsi="Times New Roman"/>
      <w:b/>
      <w:sz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A4E56"/>
    <w:rPr>
      <w:rFonts w:ascii="Times New Roman" w:hAnsi="Times New Roman"/>
      <w:sz w:val="20"/>
      <w:lang w:val="x-none"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A4E56"/>
    <w:rPr>
      <w:rFonts w:ascii="Times New Roman" w:hAnsi="Times New Roman"/>
      <w:sz w:val="20"/>
      <w:lang w:val="x-none" w:eastAsia="ru-RU"/>
    </w:rPr>
  </w:style>
  <w:style w:type="paragraph" w:styleId="ListParagraph">
    <w:name w:val="List Paragraph"/>
    <w:basedOn w:val="Normal"/>
    <w:uiPriority w:val="99"/>
    <w:qFormat/>
    <w:rsid w:val="00CA4E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A4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4E56"/>
    <w:rPr>
      <w:rFonts w:ascii="Tahoma" w:hAnsi="Tahoma"/>
      <w:sz w:val="16"/>
      <w:lang w:val="en-US" w:eastAsia="ru-RU"/>
    </w:rPr>
  </w:style>
  <w:style w:type="paragraph" w:styleId="PlainText">
    <w:name w:val="Plain Text"/>
    <w:basedOn w:val="Normal"/>
    <w:link w:val="PlainTextChar"/>
    <w:uiPriority w:val="99"/>
    <w:rsid w:val="00AC2089"/>
    <w:rPr>
      <w:rFonts w:ascii="Consolas" w:eastAsia="Calibri" w:hAnsi="Consolas" w:cs="Consolas"/>
      <w:sz w:val="21"/>
      <w:szCs w:val="21"/>
      <w:lang w:val="ru-RU"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C2089"/>
    <w:rPr>
      <w:rFonts w:ascii="Consolas" w:hAnsi="Consolas"/>
      <w:sz w:val="21"/>
    </w:rPr>
  </w:style>
  <w:style w:type="table" w:styleId="TableGrid">
    <w:name w:val="Table Grid"/>
    <w:basedOn w:val="TableNormal"/>
    <w:uiPriority w:val="99"/>
    <w:rsid w:val="00325B4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4565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4565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C414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C414F"/>
    <w:rPr>
      <w:rFonts w:ascii="Arial" w:hAnsi="Arial"/>
      <w:sz w:val="20"/>
      <w:lang w:val="en-US" w:eastAsia="ru-RU"/>
    </w:rPr>
  </w:style>
  <w:style w:type="character" w:customStyle="1" w:styleId="apple-converted-space">
    <w:name w:val="apple-converted-space"/>
    <w:basedOn w:val="DefaultParagraphFont"/>
    <w:uiPriority w:val="99"/>
    <w:rsid w:val="00445E6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1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17</Pages>
  <Words>1674</Words>
  <Characters>9543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User</cp:lastModifiedBy>
  <cp:revision>11</cp:revision>
  <dcterms:created xsi:type="dcterms:W3CDTF">2013-12-12T20:33:00Z</dcterms:created>
  <dcterms:modified xsi:type="dcterms:W3CDTF">2014-11-13T17:38:00Z</dcterms:modified>
</cp:coreProperties>
</file>