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7B" w:rsidRPr="00EF400E" w:rsidRDefault="00EF147B" w:rsidP="00963600">
      <w:pPr>
        <w:spacing w:line="240" w:lineRule="auto"/>
        <w:ind w:left="-851"/>
        <w:jc w:val="center"/>
        <w:rPr>
          <w:rFonts w:ascii="Times New Roman" w:hAnsi="Times New Roman"/>
          <w:b/>
          <w:sz w:val="28"/>
          <w:szCs w:val="28"/>
        </w:rPr>
      </w:pPr>
      <w:r w:rsidRPr="00EF400E"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 w:rsidR="00EF147B" w:rsidRPr="00EF400E" w:rsidRDefault="00EF147B" w:rsidP="00963600">
      <w:pPr>
        <w:spacing w:line="240" w:lineRule="auto"/>
        <w:ind w:left="-851"/>
        <w:jc w:val="center"/>
        <w:rPr>
          <w:rFonts w:ascii="Times New Roman" w:hAnsi="Times New Roman"/>
          <w:b/>
          <w:sz w:val="28"/>
          <w:szCs w:val="28"/>
        </w:rPr>
      </w:pPr>
      <w:r w:rsidRPr="00EF400E">
        <w:rPr>
          <w:rFonts w:ascii="Times New Roman" w:hAnsi="Times New Roman"/>
          <w:b/>
          <w:sz w:val="28"/>
          <w:szCs w:val="28"/>
        </w:rPr>
        <w:t>«Київський Політехнічний Інститут»</w:t>
      </w:r>
    </w:p>
    <w:p w:rsidR="00EF147B" w:rsidRPr="00EF400E" w:rsidRDefault="00EF147B" w:rsidP="00963600">
      <w:pPr>
        <w:spacing w:line="240" w:lineRule="auto"/>
        <w:ind w:left="-851"/>
        <w:jc w:val="center"/>
        <w:rPr>
          <w:rFonts w:ascii="Times New Roman" w:hAnsi="Times New Roman"/>
          <w:b/>
          <w:sz w:val="28"/>
          <w:szCs w:val="28"/>
        </w:rPr>
      </w:pPr>
      <w:r w:rsidRPr="00EF400E">
        <w:rPr>
          <w:rFonts w:ascii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 w:rsidR="00EF147B" w:rsidRPr="00EF400E" w:rsidRDefault="00EF147B" w:rsidP="00963600">
      <w:pPr>
        <w:spacing w:line="240" w:lineRule="auto"/>
        <w:ind w:left="-851"/>
        <w:jc w:val="center"/>
        <w:rPr>
          <w:rFonts w:ascii="Times New Roman" w:hAnsi="Times New Roman"/>
          <w:b/>
          <w:sz w:val="28"/>
          <w:szCs w:val="28"/>
        </w:rPr>
      </w:pPr>
      <w:r w:rsidRPr="00EF400E">
        <w:rPr>
          <w:rFonts w:ascii="Times New Roman" w:hAnsi="Times New Roman"/>
          <w:b/>
          <w:sz w:val="28"/>
          <w:szCs w:val="28"/>
        </w:rPr>
        <w:t>Кафедра обчислювальної техніки</w:t>
      </w:r>
    </w:p>
    <w:p w:rsidR="00EF147B" w:rsidRPr="00EF400E" w:rsidRDefault="00EF147B" w:rsidP="00963600">
      <w:pPr>
        <w:ind w:left="-851"/>
        <w:rPr>
          <w:b/>
          <w:sz w:val="40"/>
          <w:szCs w:val="40"/>
        </w:rPr>
      </w:pPr>
    </w:p>
    <w:p w:rsidR="00EF147B" w:rsidRPr="00EF400E" w:rsidRDefault="00EF147B" w:rsidP="00963600">
      <w:pPr>
        <w:ind w:left="-851"/>
        <w:rPr>
          <w:b/>
          <w:sz w:val="40"/>
          <w:szCs w:val="40"/>
        </w:rPr>
      </w:pPr>
    </w:p>
    <w:p w:rsidR="00EF147B" w:rsidRPr="00EF400E" w:rsidRDefault="00EF147B" w:rsidP="00963600">
      <w:pPr>
        <w:ind w:left="-851"/>
        <w:jc w:val="center"/>
        <w:rPr>
          <w:b/>
          <w:sz w:val="48"/>
          <w:szCs w:val="48"/>
        </w:rPr>
      </w:pPr>
    </w:p>
    <w:p w:rsidR="00EF147B" w:rsidRPr="00EF400E" w:rsidRDefault="00EF147B" w:rsidP="00963600">
      <w:pPr>
        <w:ind w:left="-851"/>
        <w:jc w:val="center"/>
        <w:rPr>
          <w:rFonts w:ascii="Times New Roman" w:hAnsi="Times New Roman"/>
          <w:b/>
          <w:sz w:val="48"/>
          <w:szCs w:val="48"/>
          <w:lang w:val="en-US"/>
        </w:rPr>
      </w:pPr>
      <w:r w:rsidRPr="00EF400E">
        <w:rPr>
          <w:rFonts w:ascii="Times New Roman" w:hAnsi="Times New Roman"/>
          <w:b/>
          <w:sz w:val="48"/>
          <w:szCs w:val="48"/>
        </w:rPr>
        <w:t>Лабораторна робота №</w:t>
      </w:r>
      <w:r w:rsidRPr="00EF400E">
        <w:rPr>
          <w:rFonts w:ascii="Times New Roman" w:hAnsi="Times New Roman"/>
          <w:b/>
          <w:sz w:val="48"/>
          <w:szCs w:val="48"/>
          <w:lang w:val="en-US"/>
        </w:rPr>
        <w:t>4</w:t>
      </w:r>
    </w:p>
    <w:p w:rsidR="00EF147B" w:rsidRPr="00EF400E" w:rsidRDefault="00EF147B" w:rsidP="00963600">
      <w:pPr>
        <w:ind w:left="-851"/>
        <w:jc w:val="center"/>
        <w:rPr>
          <w:rFonts w:ascii="Times New Roman" w:hAnsi="Times New Roman"/>
          <w:b/>
          <w:sz w:val="44"/>
          <w:szCs w:val="44"/>
          <w:vertAlign w:val="subscript"/>
          <w:lang w:val="ru-RU"/>
        </w:rPr>
      </w:pPr>
      <w:r w:rsidRPr="00EF400E">
        <w:rPr>
          <w:rFonts w:ascii="Times New Roman" w:hAnsi="Times New Roman"/>
          <w:b/>
          <w:sz w:val="44"/>
          <w:szCs w:val="44"/>
        </w:rPr>
        <w:t>Перевірка гіпотез за критерієм χ</w:t>
      </w:r>
      <w:r w:rsidRPr="00EF400E">
        <w:rPr>
          <w:rFonts w:ascii="Times New Roman" w:hAnsi="Times New Roman"/>
          <w:b/>
          <w:sz w:val="44"/>
          <w:szCs w:val="44"/>
          <w:lang w:val="ru-RU"/>
        </w:rPr>
        <w:t>2</w:t>
      </w:r>
    </w:p>
    <w:p w:rsidR="00EF147B" w:rsidRPr="00EF400E" w:rsidRDefault="00EF147B" w:rsidP="00963600">
      <w:pPr>
        <w:ind w:left="-851"/>
        <w:jc w:val="center"/>
        <w:rPr>
          <w:b/>
          <w:sz w:val="48"/>
          <w:szCs w:val="48"/>
          <w:lang w:val="ru-RU"/>
        </w:rPr>
      </w:pPr>
    </w:p>
    <w:p w:rsidR="00EF147B" w:rsidRPr="00EF400E" w:rsidRDefault="00EF147B" w:rsidP="00963600">
      <w:pPr>
        <w:ind w:left="-851"/>
        <w:jc w:val="center"/>
        <w:rPr>
          <w:b/>
          <w:sz w:val="48"/>
          <w:szCs w:val="48"/>
          <w:lang w:val="ru-RU"/>
        </w:rPr>
      </w:pPr>
    </w:p>
    <w:p w:rsidR="00EF147B" w:rsidRPr="00EF400E" w:rsidRDefault="00EF147B" w:rsidP="00963600">
      <w:pPr>
        <w:ind w:left="-851"/>
        <w:jc w:val="center"/>
        <w:rPr>
          <w:b/>
          <w:sz w:val="48"/>
          <w:szCs w:val="48"/>
          <w:lang w:val="ru-RU"/>
        </w:rPr>
      </w:pPr>
    </w:p>
    <w:p w:rsidR="00EF147B" w:rsidRPr="00EF400E" w:rsidRDefault="00EF147B" w:rsidP="00963600">
      <w:pPr>
        <w:ind w:left="-851"/>
        <w:jc w:val="center"/>
        <w:rPr>
          <w:b/>
          <w:sz w:val="48"/>
          <w:szCs w:val="48"/>
          <w:lang w:val="ru-RU"/>
        </w:rPr>
      </w:pPr>
    </w:p>
    <w:p w:rsidR="00EF147B" w:rsidRPr="00EF400E" w:rsidRDefault="00EF147B" w:rsidP="00963600">
      <w:pPr>
        <w:ind w:left="-851"/>
        <w:jc w:val="center"/>
        <w:rPr>
          <w:b/>
          <w:sz w:val="48"/>
          <w:szCs w:val="48"/>
          <w:lang w:val="ru-RU"/>
        </w:rPr>
      </w:pPr>
    </w:p>
    <w:p w:rsidR="00EF147B" w:rsidRPr="00EF400E" w:rsidRDefault="00EF147B" w:rsidP="00963600">
      <w:pPr>
        <w:ind w:left="-851"/>
        <w:jc w:val="center"/>
        <w:rPr>
          <w:b/>
          <w:sz w:val="48"/>
          <w:szCs w:val="48"/>
          <w:lang w:val="ru-RU"/>
        </w:rPr>
      </w:pPr>
    </w:p>
    <w:p w:rsidR="00EF147B" w:rsidRPr="00EF400E" w:rsidRDefault="00EF147B" w:rsidP="00963600">
      <w:pPr>
        <w:rPr>
          <w:b/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EF147B" w:rsidRPr="00EF400E" w:rsidTr="00C845D2">
        <w:tc>
          <w:tcPr>
            <w:tcW w:w="4785" w:type="dxa"/>
          </w:tcPr>
          <w:p w:rsidR="00EF147B" w:rsidRPr="00EF400E" w:rsidRDefault="00EF147B" w:rsidP="00C845D2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EF400E">
              <w:rPr>
                <w:rFonts w:ascii="Times New Roman" w:hAnsi="Times New Roman"/>
                <w:b/>
                <w:sz w:val="32"/>
                <w:szCs w:val="32"/>
              </w:rPr>
              <w:t>Прийняв</w:t>
            </w:r>
          </w:p>
          <w:p w:rsidR="00EF147B" w:rsidRPr="00EF400E" w:rsidRDefault="00EF147B" w:rsidP="00963600">
            <w:pPr>
              <w:spacing w:line="100" w:lineRule="atLeast"/>
              <w:rPr>
                <w:rFonts w:ascii="Times New Roman" w:hAnsi="Times New Roman"/>
                <w:b/>
                <w:sz w:val="32"/>
                <w:szCs w:val="32"/>
              </w:rPr>
            </w:pPr>
            <w:r w:rsidRPr="00EF400E">
              <w:rPr>
                <w:rFonts w:ascii="Times New Roman" w:hAnsi="Times New Roman"/>
                <w:b/>
                <w:sz w:val="32"/>
                <w:szCs w:val="32"/>
                <w:lang w:val="ru-RU"/>
              </w:rPr>
              <w:t>Доц. Марковський О.П.</w:t>
            </w:r>
          </w:p>
          <w:p w:rsidR="00EF147B" w:rsidRPr="00EF400E" w:rsidRDefault="00EF147B" w:rsidP="00C845D2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EF400E">
              <w:rPr>
                <w:rFonts w:ascii="Times New Roman" w:hAnsi="Times New Roman"/>
                <w:b/>
                <w:sz w:val="32"/>
                <w:szCs w:val="32"/>
              </w:rPr>
              <w:t>«__»________ 2014 р.</w:t>
            </w:r>
          </w:p>
        </w:tc>
        <w:tc>
          <w:tcPr>
            <w:tcW w:w="4786" w:type="dxa"/>
          </w:tcPr>
          <w:p w:rsidR="00EF147B" w:rsidRPr="00EF400E" w:rsidRDefault="00EF147B" w:rsidP="00C845D2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b/>
                <w:sz w:val="32"/>
                <w:szCs w:val="32"/>
              </w:rPr>
            </w:pPr>
            <w:r w:rsidRPr="00EF400E">
              <w:rPr>
                <w:rFonts w:ascii="Times New Roman" w:hAnsi="Times New Roman"/>
                <w:b/>
                <w:sz w:val="32"/>
                <w:szCs w:val="32"/>
              </w:rPr>
              <w:t xml:space="preserve">                          Викона</w:t>
            </w:r>
            <w:r w:rsidRPr="00EF400E">
              <w:rPr>
                <w:rFonts w:ascii="Times New Roman" w:hAnsi="Times New Roman"/>
                <w:b/>
                <w:sz w:val="32"/>
                <w:szCs w:val="32"/>
                <w:lang w:val="ru-RU"/>
              </w:rPr>
              <w:t>ла</w:t>
            </w:r>
            <w:r w:rsidRPr="00EF400E">
              <w:rPr>
                <w:rFonts w:ascii="Times New Roman" w:hAnsi="Times New Roman"/>
                <w:b/>
                <w:sz w:val="32"/>
                <w:szCs w:val="32"/>
              </w:rPr>
              <w:t xml:space="preserve">         Студент</w:t>
            </w:r>
            <w:r w:rsidRPr="00EF400E">
              <w:rPr>
                <w:rFonts w:ascii="Times New Roman" w:hAnsi="Times New Roman"/>
                <w:b/>
                <w:sz w:val="32"/>
                <w:szCs w:val="32"/>
                <w:lang w:val="ru-RU"/>
              </w:rPr>
              <w:t>ка</w:t>
            </w:r>
            <w:r w:rsidRPr="00EF400E">
              <w:rPr>
                <w:rFonts w:ascii="Times New Roman" w:hAnsi="Times New Roman"/>
                <w:b/>
                <w:sz w:val="32"/>
                <w:szCs w:val="32"/>
              </w:rPr>
              <w:t xml:space="preserve"> 2-ого курсу ФІОТ</w:t>
            </w:r>
          </w:p>
          <w:p w:rsidR="00EF147B" w:rsidRPr="00EF400E" w:rsidRDefault="00EF147B" w:rsidP="00C845D2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b/>
                <w:sz w:val="32"/>
                <w:szCs w:val="32"/>
              </w:rPr>
            </w:pPr>
            <w:r w:rsidRPr="00EF400E">
              <w:rPr>
                <w:rFonts w:ascii="Times New Roman" w:hAnsi="Times New Roman"/>
                <w:b/>
                <w:sz w:val="32"/>
                <w:szCs w:val="32"/>
              </w:rPr>
              <w:t>групи ІО-32</w:t>
            </w:r>
          </w:p>
          <w:p w:rsidR="00EF147B" w:rsidRPr="00EF400E" w:rsidRDefault="00EF147B" w:rsidP="00C845D2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b/>
                <w:sz w:val="32"/>
                <w:szCs w:val="32"/>
                <w:lang w:val="ru-RU"/>
              </w:rPr>
            </w:pPr>
            <w:r w:rsidRPr="00EF400E">
              <w:rPr>
                <w:rFonts w:ascii="Times New Roman" w:hAnsi="Times New Roman"/>
                <w:b/>
                <w:sz w:val="32"/>
                <w:szCs w:val="32"/>
              </w:rPr>
              <w:t xml:space="preserve">             </w:t>
            </w:r>
            <w:r w:rsidRPr="00EF400E">
              <w:rPr>
                <w:rFonts w:ascii="Times New Roman" w:hAnsi="Times New Roman"/>
                <w:b/>
                <w:sz w:val="32"/>
                <w:szCs w:val="32"/>
                <w:lang w:val="ru-RU"/>
              </w:rPr>
              <w:t>Шапран К.О.</w:t>
            </w:r>
          </w:p>
        </w:tc>
      </w:tr>
    </w:tbl>
    <w:p w:rsidR="00EF147B" w:rsidRPr="00EF400E" w:rsidRDefault="00EF147B">
      <w:pPr>
        <w:rPr>
          <w:rFonts w:ascii="Times New Roman" w:hAnsi="Times New Roman"/>
          <w:b/>
          <w:sz w:val="28"/>
          <w:szCs w:val="28"/>
        </w:rPr>
      </w:pPr>
    </w:p>
    <w:p w:rsidR="00EF147B" w:rsidRPr="00EF400E" w:rsidRDefault="00EF147B">
      <w:pPr>
        <w:rPr>
          <w:rFonts w:ascii="Times New Roman" w:hAnsi="Times New Roman"/>
          <w:b/>
          <w:sz w:val="28"/>
          <w:szCs w:val="28"/>
        </w:rPr>
      </w:pPr>
    </w:p>
    <w:p w:rsidR="00EF147B" w:rsidRPr="00EF400E" w:rsidRDefault="00EF147B">
      <w:pPr>
        <w:rPr>
          <w:rFonts w:ascii="Times New Roman" w:hAnsi="Times New Roman"/>
          <w:b/>
          <w:sz w:val="28"/>
          <w:szCs w:val="28"/>
          <w:lang w:val="ru-RU"/>
        </w:rPr>
      </w:pPr>
      <w:r w:rsidRPr="00EF400E">
        <w:rPr>
          <w:rFonts w:ascii="Times New Roman" w:hAnsi="Times New Roman"/>
          <w:b/>
          <w:sz w:val="28"/>
          <w:szCs w:val="28"/>
        </w:rPr>
        <w:t>Варіант</w:t>
      </w:r>
      <w:r w:rsidRPr="00EF400E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Pr="00EF400E">
        <w:rPr>
          <w:rFonts w:ascii="Times New Roman" w:hAnsi="Times New Roman"/>
          <w:b/>
          <w:noProof/>
          <w:sz w:val="28"/>
          <w:szCs w:val="28"/>
          <w:lang w:eastAsia="ru-RU"/>
        </w:rPr>
        <w:t>сума 25-Сімпсонів</w:t>
      </w:r>
    </w:p>
    <w:p w:rsidR="00EF147B" w:rsidRPr="00EF400E" w:rsidRDefault="00EF147B">
      <w:pPr>
        <w:rPr>
          <w:rFonts w:ascii="Times New Roman" w:hAnsi="Times New Roman"/>
          <w:b/>
          <w:sz w:val="28"/>
          <w:szCs w:val="28"/>
        </w:rPr>
      </w:pPr>
      <w:r w:rsidRPr="00EF400E">
        <w:rPr>
          <w:rFonts w:ascii="Times New Roman" w:hAnsi="Times New Roman"/>
          <w:b/>
          <w:sz w:val="28"/>
          <w:szCs w:val="28"/>
        </w:rPr>
        <w:t>Лістинг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import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java.util.Arrays;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import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java.util.Random;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import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org.apache.commons.math3.special.*;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public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class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Main 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public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static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void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main(String[] args){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length1 = 1000;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ni = 10;//number of intervals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m = 3; 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a = 2;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arr =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new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[length1]; 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for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i = 0; i &lt; arr.length; i++){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arr[i] =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getSequence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(m,a);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Arrays.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sort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(arr);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System.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out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.print("Length of sequence: "+ arr.length + "; Number of intervals: " + ni);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me =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getMeanValue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(arr);       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sigma =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getStandardDeviation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(arr,me);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limits =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getLimits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(arr,ni,100);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mi =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getMi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(arr,limits);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pi =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getProbabilities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(limits,ni,me,sigma);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summi = 0;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sumProb = 0;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chiSquared1 =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getChiSquared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(mi,pi,length1);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System.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out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.print("\nChiSquared "+ chiSquared1);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System.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out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.println("\nProbability " +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getProbability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(ni,chiSquared1));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System.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out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.println();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length2 = 10;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l = 3;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[] sequence = {76.1, 75, 71.3, 73.2, 72, 72.8, 74.5, 75.6, 77.9, 69.9};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Arrays.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sort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(sequence);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for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i = 0; i&lt; sequence.length;i++){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System.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out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.print(sequence[i] + " ");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}        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me2 =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getMeanValue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(sequence);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sigma2 =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getStandardDeviation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(sequence,me2);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limits2 =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getLimits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(sequence,l,4);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mi2 =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getMi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(sequence,limits2);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pi2 =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getProbabilities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(limits2,l,me2,sigma2);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chiSquared2 =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getChiSquared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(mi2,pi2,length2);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System.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out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.print("\nChiSquared "+chiSquared2);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System.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out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.println("\nProbability " + 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getProbability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(l,chiSquared2));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private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static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getSequence(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m,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a){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Random rnd =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new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Random();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r,k,s;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sum = 0;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for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g = 0; g &lt; 25; g++){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r = rnd.nextDouble();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if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(r &lt; 0.5){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    k = 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) (a * Math.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sqrt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(r/ 0.5));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    s = m - a + k;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else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    k = 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) (a * Math.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sqrt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((1-r)/0.5));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    s = m + a - k;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sum += s;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return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sum;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private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static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getMeanValue 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[] arr){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sum = 0;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for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i = 0; i &lt; arr.length; i++){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sum+= arr[i];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return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sum/arr.length;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private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static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getStandardDeviation 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arr,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meanVal){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variance = 0;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for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i = 0; i &lt; arr.length; i++)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variance +=(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) (Math.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pow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((arr[i] - meanVal), 2));       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v =  variance/arr.length;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ru-RU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ru-RU" w:eastAsia="ru-RU"/>
        </w:rPr>
        <w:t>return</w:t>
      </w:r>
      <w:r w:rsidRPr="00EF400E">
        <w:rPr>
          <w:rFonts w:ascii="Courier New" w:hAnsi="Courier New" w:cs="Courier New"/>
          <w:b/>
          <w:sz w:val="20"/>
          <w:szCs w:val="20"/>
          <w:lang w:val="ru-RU" w:eastAsia="ru-RU"/>
        </w:rPr>
        <w:t xml:space="preserve"> Math.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ru-RU" w:eastAsia="ru-RU"/>
        </w:rPr>
        <w:t>sqrt</w:t>
      </w:r>
      <w:r w:rsidRPr="00EF400E">
        <w:rPr>
          <w:rFonts w:ascii="Courier New" w:hAnsi="Courier New" w:cs="Courier New"/>
          <w:b/>
          <w:sz w:val="20"/>
          <w:szCs w:val="20"/>
          <w:lang w:val="ru-RU" w:eastAsia="ru-RU"/>
        </w:rPr>
        <w:t>(v);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private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static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[] getLimits(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arr,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numberOfIntervals,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st){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Arrays.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sort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(arr);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[] limits =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new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[numberOfIntervals+1];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ru-RU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sz w:val="20"/>
          <w:szCs w:val="20"/>
          <w:lang w:val="ru-RU" w:eastAsia="ru-RU"/>
        </w:rPr>
        <w:t>limits[0] = arr[0];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step = st-1;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s = step;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for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i = 1; i &lt; limits.length-1; i++){   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limits[i] = 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) arr[s];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s+=step; 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limits[limits.length-1] = arr[arr.length-1];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return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limits;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private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static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[] getMi(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arr,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[] limits){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[] numberOfValues =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new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[limits.length-1];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k = 0;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for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i = 0; i &lt; arr.length; i++){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 xml:space="preserve">                        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if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(arr[i] &gt;= limits[k] &amp;&amp; arr[i] &lt;= limits[k+1])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    numberOfValues[k]++;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else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k++;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numberOfValues[k]++;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        }            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return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numberOfValues;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private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static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[] getProbabilities(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limits,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numberOfIntervals,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m,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s){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probability =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new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[numberOfIntervals];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probability[0]=1.0/2*Erf.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erf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((limits[1]-m)/(s*Math.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sqrt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(2)))+0.5;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for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i = 1; i &lt; limits.length-2; i++){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probability[i] = 1.0/2*Erf.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erf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((limits[i] - m)/(s*Math.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sqrt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(2))) - 1.0/2*Erf.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erf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((limits[i-1] - m)/(s*Math.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sqrt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(2)));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probability[limits.length-2]=0.5 - 1.0/2*Erf.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erf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((limits[limits.length-2]-m)/(s*Math.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sqrt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(2))) ;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return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probability;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private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static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getChiSquared(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mi,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[] pi,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n){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chiSquared = 0;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for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i = 0; i &lt; mi.length; i++){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r = n*pi[i]; 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chiSquared += Math.</w:t>
      </w:r>
      <w:r w:rsidRPr="00EF400E">
        <w:rPr>
          <w:rFonts w:ascii="Courier New" w:hAnsi="Courier New" w:cs="Courier New"/>
          <w:b/>
          <w:i/>
          <w:iCs/>
          <w:sz w:val="20"/>
          <w:szCs w:val="20"/>
          <w:lang w:val="en-GB" w:eastAsia="ru-RU"/>
        </w:rPr>
        <w:t>pow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(mi[i]-r,2)/r; 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return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chiSquared;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private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static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getProbability(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numberOfIntervals, 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chiSquared){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l = numberOfIntervals - 1;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probability = 0;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k = 0;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chi = 0;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[][] table = {{0, 0.02, 0.04, 0.103, 0.211, 0.446, 0.713, 1.386, 2.41, 3.22, 4.6, 5.99, 7.82, 9.21, 13.82},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{0, 2.09 , 2.53, 3.32, 4.17, 5.38, 6.39, 8.34, 10.66, 12.24, 14.68, 16.92, 19.68, 21.7, 27.9}};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double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[] prob = { 1, 0.99, 0.98, 0.95, 0.9, 0.8, 0.7, 0.5, 0.3, 0.2, 0.1, 0.05, 0.02, 0.01, 0.001};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if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(l == 9){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for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i = 0; i &lt; table[1].length-1; i++)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if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(chiSquared &gt;= table[1][i] &amp;&amp; chiSquared &lt;= table[1][i+1]){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chi = table[1][i+1];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probability = prob[i+1];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}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else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for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</w:t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int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 xml:space="preserve"> i = 0; i &lt; table[0].length-1; i++)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en-GB" w:eastAsia="ru-RU"/>
        </w:rPr>
        <w:t>if</w:t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>(chiSquared &gt;= table[0][i] &amp;&amp; chiSquared &lt;= table[0][i+1]){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chi = table[0][i+1];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GB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  <w:t>probability  = prob[i+1];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ru-RU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en-GB" w:eastAsia="ru-RU"/>
        </w:rPr>
        <w:tab/>
      </w:r>
      <w:r w:rsidRPr="00EF400E">
        <w:rPr>
          <w:rFonts w:ascii="Courier New" w:hAnsi="Courier New" w:cs="Courier New"/>
          <w:b/>
          <w:sz w:val="20"/>
          <w:szCs w:val="20"/>
          <w:lang w:val="ru-RU" w:eastAsia="ru-RU"/>
        </w:rPr>
        <w:t>}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ru-RU" w:eastAsia="ru-RU"/>
        </w:rPr>
      </w:pP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ru-RU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ru-RU" w:eastAsia="ru-RU"/>
        </w:rPr>
        <w:t xml:space="preserve">    </w:t>
      </w:r>
      <w:r w:rsidRPr="00EF400E">
        <w:rPr>
          <w:rFonts w:ascii="Courier New" w:hAnsi="Courier New" w:cs="Courier New"/>
          <w:b/>
          <w:sz w:val="20"/>
          <w:szCs w:val="20"/>
          <w:lang w:val="ru-RU" w:eastAsia="ru-RU"/>
        </w:rPr>
        <w:tab/>
      </w:r>
      <w:r w:rsidRPr="00EF400E">
        <w:rPr>
          <w:rFonts w:ascii="Courier New" w:hAnsi="Courier New" w:cs="Courier New"/>
          <w:b/>
          <w:bCs/>
          <w:sz w:val="20"/>
          <w:szCs w:val="20"/>
          <w:lang w:val="ru-RU" w:eastAsia="ru-RU"/>
        </w:rPr>
        <w:t>return</w:t>
      </w:r>
      <w:r w:rsidRPr="00EF400E">
        <w:rPr>
          <w:rFonts w:ascii="Courier New" w:hAnsi="Courier New" w:cs="Courier New"/>
          <w:b/>
          <w:sz w:val="20"/>
          <w:szCs w:val="20"/>
          <w:lang w:val="ru-RU" w:eastAsia="ru-RU"/>
        </w:rPr>
        <w:t xml:space="preserve"> probability;</w:t>
      </w:r>
    </w:p>
    <w:p w:rsidR="00EF147B" w:rsidRPr="00EF400E" w:rsidRDefault="00EF147B" w:rsidP="007C3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ru-RU" w:eastAsia="ru-RU"/>
        </w:rPr>
      </w:pPr>
      <w:r w:rsidRPr="00EF400E">
        <w:rPr>
          <w:rFonts w:ascii="Courier New" w:hAnsi="Courier New" w:cs="Courier New"/>
          <w:b/>
          <w:sz w:val="20"/>
          <w:szCs w:val="20"/>
          <w:lang w:val="ru-RU" w:eastAsia="ru-RU"/>
        </w:rPr>
        <w:t xml:space="preserve">    }</w:t>
      </w:r>
    </w:p>
    <w:p w:rsidR="00EF147B" w:rsidRPr="00EF400E" w:rsidRDefault="00EF147B" w:rsidP="007C3CFA">
      <w:pPr>
        <w:rPr>
          <w:rFonts w:ascii="Times New Roman" w:hAnsi="Times New Roman"/>
          <w:b/>
          <w:sz w:val="28"/>
          <w:szCs w:val="28"/>
        </w:rPr>
      </w:pPr>
      <w:r w:rsidRPr="00EF400E">
        <w:rPr>
          <w:rFonts w:ascii="Courier New" w:hAnsi="Courier New" w:cs="Courier New"/>
          <w:b/>
          <w:sz w:val="20"/>
          <w:szCs w:val="20"/>
          <w:lang w:val="ru-RU" w:eastAsia="ru-RU"/>
        </w:rPr>
        <w:t>}</w:t>
      </w:r>
    </w:p>
    <w:p w:rsidR="00EF147B" w:rsidRPr="00EF400E" w:rsidRDefault="00EF147B" w:rsidP="00963600">
      <w:pPr>
        <w:spacing w:after="0"/>
        <w:rPr>
          <w:rFonts w:ascii="Times New Roman" w:hAnsi="Times New Roman"/>
          <w:b/>
          <w:sz w:val="28"/>
          <w:szCs w:val="28"/>
        </w:rPr>
      </w:pPr>
      <w:r w:rsidRPr="00EF400E">
        <w:rPr>
          <w:rFonts w:ascii="Times New Roman" w:hAnsi="Times New Roman"/>
          <w:b/>
          <w:sz w:val="28"/>
          <w:szCs w:val="28"/>
        </w:rPr>
        <w:t>Результат</w:t>
      </w:r>
    </w:p>
    <w:p w:rsidR="00EF147B" w:rsidRPr="00EF400E" w:rsidRDefault="00EF147B" w:rsidP="00963600">
      <w:pPr>
        <w:spacing w:after="0"/>
        <w:rPr>
          <w:b/>
          <w:noProof/>
          <w:lang w:val="ru-RU" w:eastAsia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.45pt;width:342pt;height:97.6pt;z-index:251658240">
            <v:imagedata r:id="rId6" o:title="" croptop="46553f" cropbottom="8707f" cropleft="16452f" cropright="28862f"/>
          </v:shape>
        </w:pict>
      </w:r>
    </w:p>
    <w:p w:rsidR="00EF147B" w:rsidRPr="00EF400E" w:rsidRDefault="00EF147B" w:rsidP="00963600">
      <w:pPr>
        <w:spacing w:after="0"/>
        <w:rPr>
          <w:rFonts w:ascii="Times New Roman" w:hAnsi="Times New Roman"/>
          <w:b/>
          <w:sz w:val="28"/>
          <w:szCs w:val="28"/>
        </w:rPr>
      </w:pPr>
    </w:p>
    <w:sectPr w:rsidR="00EF147B" w:rsidRPr="00EF400E" w:rsidSect="00FE13EF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47B" w:rsidRDefault="00EF147B" w:rsidP="00FE13EF">
      <w:pPr>
        <w:spacing w:after="0" w:line="240" w:lineRule="auto"/>
      </w:pPr>
      <w:r>
        <w:separator/>
      </w:r>
    </w:p>
  </w:endnote>
  <w:endnote w:type="continuationSeparator" w:id="0">
    <w:p w:rsidR="00EF147B" w:rsidRDefault="00EF147B" w:rsidP="00FE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47B" w:rsidRDefault="00EF147B" w:rsidP="00FE13EF">
      <w:pPr>
        <w:spacing w:after="0" w:line="240" w:lineRule="auto"/>
      </w:pPr>
      <w:r>
        <w:separator/>
      </w:r>
    </w:p>
  </w:footnote>
  <w:footnote w:type="continuationSeparator" w:id="0">
    <w:p w:rsidR="00EF147B" w:rsidRDefault="00EF147B" w:rsidP="00FE1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3600"/>
    <w:rsid w:val="0009291B"/>
    <w:rsid w:val="000969A2"/>
    <w:rsid w:val="00110BF6"/>
    <w:rsid w:val="0011746E"/>
    <w:rsid w:val="00222FD7"/>
    <w:rsid w:val="0023260D"/>
    <w:rsid w:val="00234940"/>
    <w:rsid w:val="00483C91"/>
    <w:rsid w:val="00685869"/>
    <w:rsid w:val="007C3CFA"/>
    <w:rsid w:val="007F6736"/>
    <w:rsid w:val="00963600"/>
    <w:rsid w:val="0097458F"/>
    <w:rsid w:val="009B197A"/>
    <w:rsid w:val="00A16CA6"/>
    <w:rsid w:val="00AB02EA"/>
    <w:rsid w:val="00C845D2"/>
    <w:rsid w:val="00DB55B9"/>
    <w:rsid w:val="00E535F3"/>
    <w:rsid w:val="00E76F2E"/>
    <w:rsid w:val="00EF0462"/>
    <w:rsid w:val="00EF147B"/>
    <w:rsid w:val="00EF400E"/>
    <w:rsid w:val="00FE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600"/>
    <w:pPr>
      <w:spacing w:after="200" w:line="276" w:lineRule="auto"/>
    </w:pPr>
    <w:rPr>
      <w:rFonts w:eastAsia="Times New Roman"/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6360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E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E13EF"/>
    <w:rPr>
      <w:rFonts w:ascii="Calibri" w:hAnsi="Calibri"/>
      <w:lang w:val="uk-UA" w:eastAsia="x-none"/>
    </w:rPr>
  </w:style>
  <w:style w:type="paragraph" w:styleId="Footer">
    <w:name w:val="footer"/>
    <w:basedOn w:val="Normal"/>
    <w:link w:val="FooterChar"/>
    <w:uiPriority w:val="99"/>
    <w:rsid w:val="00FE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E13EF"/>
    <w:rPr>
      <w:rFonts w:ascii="Calibri" w:hAnsi="Calibri"/>
      <w:lang w:val="uk-UA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FE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E13EF"/>
    <w:rPr>
      <w:rFonts w:ascii="Tahoma" w:hAnsi="Tahoma"/>
      <w:sz w:val="16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A16C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4</Pages>
  <Words>896</Words>
  <Characters>5113</Characters>
  <Application>Microsoft Office Word</Application>
  <DocSecurity>0</DocSecurity>
  <Lines>0</Lines>
  <Paragraphs>0</Paragraphs>
  <ScaleCrop>false</ScaleCrop>
  <Company>Home55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2014-11-23T22:40:00Z</cp:lastPrinted>
  <dcterms:created xsi:type="dcterms:W3CDTF">2014-11-01T22:05:00Z</dcterms:created>
  <dcterms:modified xsi:type="dcterms:W3CDTF">2014-11-23T22:41:00Z</dcterms:modified>
</cp:coreProperties>
</file>