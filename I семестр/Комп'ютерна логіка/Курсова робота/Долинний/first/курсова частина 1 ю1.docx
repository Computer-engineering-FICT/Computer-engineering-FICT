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A33" w:rsidRDefault="00C57A33">
      <w:pPr>
        <w:pStyle w:val="a5"/>
        <w:ind w:left="284" w:right="-1"/>
        <w:jc w:val="center"/>
        <w:rPr>
          <w:rFonts w:ascii="GOST type B" w:hAnsi="GOST type B"/>
          <w:bCs/>
          <w:i/>
          <w:sz w:val="36"/>
          <w:szCs w:val="36"/>
          <w:lang w:val="uk-UA"/>
        </w:rPr>
      </w:pPr>
    </w:p>
    <w:p w:rsidR="00E43280" w:rsidRPr="007A1D25" w:rsidRDefault="001B3624">
      <w:pPr>
        <w:pStyle w:val="a5"/>
        <w:ind w:left="284" w:right="-1"/>
        <w:jc w:val="center"/>
        <w:rPr>
          <w:rFonts w:ascii="GOST type B" w:hAnsi="GOST type B"/>
          <w:bCs/>
          <w:i/>
          <w:sz w:val="36"/>
          <w:szCs w:val="36"/>
          <w:lang w:val="uk-UA"/>
        </w:rPr>
      </w:pPr>
      <w:r w:rsidRPr="007A1D25">
        <w:rPr>
          <w:rFonts w:ascii="GOST type B" w:hAnsi="GOST type B"/>
          <w:bCs/>
          <w:i/>
          <w:noProof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C2D0466" wp14:editId="560E9193">
                <wp:simplePos x="0" y="0"/>
                <wp:positionH relativeFrom="column">
                  <wp:posOffset>-1905</wp:posOffset>
                </wp:positionH>
                <wp:positionV relativeFrom="paragraph">
                  <wp:posOffset>-32385</wp:posOffset>
                </wp:positionV>
                <wp:extent cx="6654800" cy="10204450"/>
                <wp:effectExtent l="0" t="0" r="12700" b="25400"/>
                <wp:wrapNone/>
                <wp:docPr id="8759" name="Rectangle 6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800" cy="10204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5" o:spid="_x0000_s1026" style="position:absolute;margin-left:-.15pt;margin-top:-2.55pt;width:524pt;height:803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" filled="f" strokeweight="2pt"/>
            </w:pict>
          </mc:Fallback>
        </mc:AlternateContent>
      </w:r>
      <w:r w:rsidR="00E43280" w:rsidRPr="007A1D25">
        <w:rPr>
          <w:rFonts w:ascii="GOST type B" w:hAnsi="GOST type B"/>
          <w:bCs/>
          <w:i/>
          <w:sz w:val="36"/>
          <w:szCs w:val="36"/>
          <w:lang w:val="uk-UA"/>
        </w:rPr>
        <w:t>Зміст</w:t>
      </w:r>
    </w:p>
    <w:p w:rsidR="00E43280" w:rsidRPr="007A1D25" w:rsidRDefault="00E43280">
      <w:pPr>
        <w:pStyle w:val="a5"/>
        <w:rPr>
          <w:bCs/>
          <w:lang w:val="uk-UA"/>
        </w:rPr>
      </w:pPr>
    </w:p>
    <w:tbl>
      <w:tblPr>
        <w:tblStyle w:val="aa"/>
        <w:tblW w:w="0" w:type="auto"/>
        <w:tblInd w:w="6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22"/>
        <w:gridCol w:w="571"/>
      </w:tblGrid>
      <w:tr w:rsidR="007D7D24" w:rsidRPr="007A1D25" w:rsidTr="00623493">
        <w:tc>
          <w:tcPr>
            <w:tcW w:w="9322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1 Вступ</w:t>
            </w:r>
          </w:p>
        </w:tc>
        <w:tc>
          <w:tcPr>
            <w:tcW w:w="567" w:type="dxa"/>
          </w:tcPr>
          <w:p w:rsidR="007D7D24" w:rsidRPr="007A1D25" w:rsidRDefault="007D7D24" w:rsidP="00397437">
            <w:pPr>
              <w:pStyle w:val="a5"/>
              <w:spacing w:line="360" w:lineRule="auto"/>
              <w:jc w:val="center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2</w:t>
            </w:r>
          </w:p>
        </w:tc>
      </w:tr>
      <w:tr w:rsidR="007D7D24" w:rsidRPr="007A1D25" w:rsidTr="00623493">
        <w:tc>
          <w:tcPr>
            <w:tcW w:w="9322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2 Синтез автомата</w:t>
            </w:r>
          </w:p>
        </w:tc>
        <w:tc>
          <w:tcPr>
            <w:tcW w:w="567" w:type="dxa"/>
          </w:tcPr>
          <w:p w:rsidR="007D7D24" w:rsidRPr="007A1D25" w:rsidRDefault="007D7D24" w:rsidP="00397437">
            <w:pPr>
              <w:pStyle w:val="a5"/>
              <w:spacing w:line="360" w:lineRule="auto"/>
              <w:jc w:val="center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2</w:t>
            </w:r>
          </w:p>
        </w:tc>
      </w:tr>
      <w:tr w:rsidR="007D7D24" w:rsidRPr="007A1D25" w:rsidTr="00623493">
        <w:tc>
          <w:tcPr>
            <w:tcW w:w="9322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3 Синтез комбінаційних схем</w:t>
            </w:r>
          </w:p>
        </w:tc>
        <w:tc>
          <w:tcPr>
            <w:tcW w:w="567" w:type="dxa"/>
          </w:tcPr>
          <w:p w:rsidR="007D7D24" w:rsidRPr="007A1D25" w:rsidRDefault="00623493" w:rsidP="00397437">
            <w:pPr>
              <w:pStyle w:val="a5"/>
              <w:spacing w:line="360" w:lineRule="auto"/>
              <w:jc w:val="center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9</w:t>
            </w:r>
          </w:p>
        </w:tc>
      </w:tr>
      <w:tr w:rsidR="007D7D24" w:rsidRPr="007A1D25" w:rsidTr="00623493">
        <w:tc>
          <w:tcPr>
            <w:tcW w:w="9322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bCs/>
                <w:lang w:val="uk-UA"/>
              </w:rPr>
              <w:tab/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3.1 Вступ </w:t>
            </w:r>
            <w:r w:rsidRPr="007A1D25">
              <w:rPr>
                <w:rFonts w:ascii="GOST type B" w:hAnsi="GOST type B"/>
                <w:bCs/>
                <w:lang w:val="uk-UA"/>
              </w:rPr>
              <w:tab/>
            </w:r>
          </w:p>
        </w:tc>
        <w:tc>
          <w:tcPr>
            <w:tcW w:w="567" w:type="dxa"/>
          </w:tcPr>
          <w:p w:rsidR="007D7D24" w:rsidRPr="007A1D25" w:rsidRDefault="00623493" w:rsidP="00397437">
            <w:pPr>
              <w:pStyle w:val="a5"/>
              <w:spacing w:line="360" w:lineRule="auto"/>
              <w:jc w:val="center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>9</w:t>
            </w:r>
          </w:p>
        </w:tc>
      </w:tr>
      <w:tr w:rsidR="007D7D24" w:rsidRPr="007A1D25" w:rsidTr="00623493">
        <w:tc>
          <w:tcPr>
            <w:tcW w:w="9322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3.2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в канонічній формі алгебри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Буля</w:t>
            </w:r>
            <w:proofErr w:type="spellEnd"/>
          </w:p>
        </w:tc>
        <w:tc>
          <w:tcPr>
            <w:tcW w:w="567" w:type="dxa"/>
          </w:tcPr>
          <w:p w:rsidR="007D7D24" w:rsidRPr="007A1D25" w:rsidRDefault="00623493" w:rsidP="00397437">
            <w:pPr>
              <w:pStyle w:val="a5"/>
              <w:spacing w:line="360" w:lineRule="auto"/>
              <w:jc w:val="center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9</w:t>
            </w:r>
          </w:p>
        </w:tc>
      </w:tr>
      <w:tr w:rsidR="007D7D24" w:rsidRPr="007A1D25" w:rsidTr="00623493">
        <w:tc>
          <w:tcPr>
            <w:tcW w:w="9322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3.3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в канонічній формі алгебри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Жегалкіна</w:t>
            </w:r>
            <w:proofErr w:type="spellEnd"/>
          </w:p>
        </w:tc>
        <w:tc>
          <w:tcPr>
            <w:tcW w:w="567" w:type="dxa"/>
          </w:tcPr>
          <w:p w:rsidR="007D7D24" w:rsidRPr="007A1D25" w:rsidRDefault="00623493" w:rsidP="00397437">
            <w:pPr>
              <w:pStyle w:val="a5"/>
              <w:spacing w:line="360" w:lineRule="auto"/>
              <w:jc w:val="center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9</w:t>
            </w:r>
          </w:p>
        </w:tc>
      </w:tr>
      <w:tr w:rsidR="007D7D24" w:rsidRPr="007A1D25" w:rsidTr="00623493">
        <w:tc>
          <w:tcPr>
            <w:tcW w:w="9322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3.4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4 в канонічній формі алгебри Пірса</w:t>
            </w:r>
          </w:p>
        </w:tc>
        <w:tc>
          <w:tcPr>
            <w:tcW w:w="567" w:type="dxa"/>
          </w:tcPr>
          <w:p w:rsidR="007D7D24" w:rsidRPr="007A1D25" w:rsidRDefault="00623493" w:rsidP="00397437">
            <w:pPr>
              <w:pStyle w:val="a5"/>
              <w:spacing w:line="360" w:lineRule="auto"/>
              <w:jc w:val="center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10</w:t>
            </w:r>
          </w:p>
        </w:tc>
      </w:tr>
      <w:tr w:rsidR="007D7D24" w:rsidRPr="007A1D25" w:rsidTr="00623493">
        <w:tc>
          <w:tcPr>
            <w:tcW w:w="9322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3.5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в канонічній формі алгебри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Шеффера</w:t>
            </w:r>
            <w:proofErr w:type="spellEnd"/>
          </w:p>
        </w:tc>
        <w:tc>
          <w:tcPr>
            <w:tcW w:w="567" w:type="dxa"/>
          </w:tcPr>
          <w:p w:rsidR="007D7D24" w:rsidRPr="007A1D25" w:rsidRDefault="00623493" w:rsidP="00397437">
            <w:pPr>
              <w:pStyle w:val="a5"/>
              <w:spacing w:line="360" w:lineRule="auto"/>
              <w:jc w:val="center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10</w:t>
            </w:r>
          </w:p>
        </w:tc>
      </w:tr>
      <w:tr w:rsidR="00623493" w:rsidRPr="00623493" w:rsidTr="00623493">
        <w:tc>
          <w:tcPr>
            <w:tcW w:w="9318" w:type="dxa"/>
            <w:tcBorders>
              <w:right w:val="single" w:sz="4" w:space="0" w:color="auto"/>
            </w:tcBorders>
          </w:tcPr>
          <w:p w:rsidR="00623493" w:rsidRPr="007A1D25" w:rsidRDefault="00623493" w:rsidP="00623493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3.6 Визначення належності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4 до п</w:t>
            </w:r>
            <w:r w:rsidRPr="007A1D25">
              <w:rPr>
                <w:rFonts w:ascii="Arial" w:hAnsi="Arial" w:cs="Arial"/>
                <w:bCs/>
                <w:lang w:val="uk-UA"/>
              </w:rPr>
              <w:t>’</w:t>
            </w:r>
            <w:r w:rsidRPr="007A1D25">
              <w:rPr>
                <w:rFonts w:ascii="GOST type B" w:hAnsi="GOST type B" w:cs="GOST type B"/>
                <w:bCs/>
                <w:lang w:val="uk-UA"/>
              </w:rPr>
              <w:t>яти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 </w:t>
            </w:r>
            <w:proofErr w:type="spellStart"/>
            <w:r>
              <w:rPr>
                <w:rFonts w:ascii="GOST type B" w:hAnsi="GOST type B" w:cs="GOST type B"/>
                <w:bCs/>
                <w:lang w:val="uk-UA"/>
              </w:rPr>
              <w:t>передповних</w:t>
            </w:r>
            <w:proofErr w:type="spellEnd"/>
            <w:r w:rsidRPr="007A1D25">
              <w:rPr>
                <w:rFonts w:ascii="GOST type B" w:hAnsi="GOST type B"/>
                <w:bCs/>
                <w:lang w:val="uk-UA"/>
              </w:rPr>
              <w:t xml:space="preserve"> </w:t>
            </w:r>
            <w:r w:rsidRPr="007A1D25">
              <w:rPr>
                <w:rFonts w:ascii="GOST type B" w:hAnsi="GOST type B" w:cs="GOST type B"/>
                <w:bCs/>
                <w:lang w:val="uk-UA"/>
              </w:rPr>
              <w:t>класів</w:t>
            </w:r>
          </w:p>
        </w:tc>
        <w:tc>
          <w:tcPr>
            <w:tcW w:w="571" w:type="dxa"/>
            <w:tcBorders>
              <w:left w:val="single" w:sz="4" w:space="0" w:color="auto"/>
            </w:tcBorders>
          </w:tcPr>
          <w:p w:rsidR="00623493" w:rsidRPr="007A1D25" w:rsidRDefault="00623493" w:rsidP="00623493">
            <w:pPr>
              <w:pStyle w:val="a5"/>
              <w:spacing w:line="360" w:lineRule="auto"/>
              <w:ind w:left="27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 w:cs="GOST type B"/>
                <w:bCs/>
                <w:lang w:val="uk-UA"/>
              </w:rPr>
              <w:t>10</w:t>
            </w:r>
          </w:p>
        </w:tc>
      </w:tr>
      <w:tr w:rsidR="00623493" w:rsidRPr="00623493" w:rsidTr="00623493">
        <w:tc>
          <w:tcPr>
            <w:tcW w:w="9318" w:type="dxa"/>
            <w:tcBorders>
              <w:right w:val="single" w:sz="4" w:space="0" w:color="auto"/>
            </w:tcBorders>
          </w:tcPr>
          <w:p w:rsidR="00623493" w:rsidRPr="007A1D25" w:rsidRDefault="00623493" w:rsidP="007D7D24">
            <w:pPr>
              <w:pStyle w:val="a5"/>
              <w:spacing w:line="360" w:lineRule="auto"/>
              <w:jc w:val="both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3.7 Мінімізація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4 методом невизначених коефіцієнтів</w:t>
            </w:r>
          </w:p>
        </w:tc>
        <w:tc>
          <w:tcPr>
            <w:tcW w:w="571" w:type="dxa"/>
            <w:tcBorders>
              <w:left w:val="single" w:sz="4" w:space="0" w:color="auto"/>
            </w:tcBorders>
          </w:tcPr>
          <w:p w:rsidR="00623493" w:rsidRPr="007A1D25" w:rsidRDefault="00623493" w:rsidP="00623493">
            <w:pPr>
              <w:pStyle w:val="a5"/>
              <w:spacing w:line="360" w:lineRule="auto"/>
              <w:ind w:left="61"/>
              <w:jc w:val="both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>11</w:t>
            </w:r>
          </w:p>
        </w:tc>
      </w:tr>
      <w:tr w:rsidR="007D7D24" w:rsidRPr="007A1D25" w:rsidTr="00623493">
        <w:tc>
          <w:tcPr>
            <w:tcW w:w="9322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3.8 Мінімізація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методом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Квайна-Мак-Класкі</w:t>
            </w:r>
            <w:proofErr w:type="spellEnd"/>
          </w:p>
        </w:tc>
        <w:tc>
          <w:tcPr>
            <w:tcW w:w="567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1</w:t>
            </w:r>
            <w:r w:rsidR="00623493">
              <w:rPr>
                <w:rFonts w:ascii="GOST type B" w:hAnsi="GOST type B"/>
                <w:bCs/>
                <w:lang w:val="ru-RU"/>
              </w:rPr>
              <w:t>2</w:t>
            </w:r>
          </w:p>
        </w:tc>
      </w:tr>
      <w:tr w:rsidR="007D7D24" w:rsidRPr="007A1D25" w:rsidTr="00623493">
        <w:tc>
          <w:tcPr>
            <w:tcW w:w="9322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3.9 Мінімізація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методом діаграм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Вейча</w:t>
            </w:r>
            <w:proofErr w:type="spellEnd"/>
          </w:p>
        </w:tc>
        <w:tc>
          <w:tcPr>
            <w:tcW w:w="567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1</w:t>
            </w:r>
            <w:r w:rsidR="00623493">
              <w:rPr>
                <w:rFonts w:ascii="GOST type B" w:hAnsi="GOST type B"/>
                <w:bCs/>
                <w:lang w:val="uk-UA"/>
              </w:rPr>
              <w:t>2</w:t>
            </w:r>
          </w:p>
        </w:tc>
      </w:tr>
      <w:tr w:rsidR="00623493" w:rsidRPr="007A1D25" w:rsidTr="00623493">
        <w:tc>
          <w:tcPr>
            <w:tcW w:w="9322" w:type="dxa"/>
          </w:tcPr>
          <w:p w:rsidR="00623493" w:rsidRPr="007A1D25" w:rsidRDefault="00623493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</w:p>
        </w:tc>
        <w:tc>
          <w:tcPr>
            <w:tcW w:w="567" w:type="dxa"/>
          </w:tcPr>
          <w:p w:rsidR="00623493" w:rsidRPr="007A1D25" w:rsidRDefault="00623493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</w:p>
        </w:tc>
      </w:tr>
      <w:tr w:rsidR="007D7D24" w:rsidRPr="007A1D25" w:rsidTr="00623493">
        <w:tc>
          <w:tcPr>
            <w:tcW w:w="9322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3.10 Спільна мінімізація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1,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2,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3</w:t>
            </w:r>
          </w:p>
        </w:tc>
        <w:tc>
          <w:tcPr>
            <w:tcW w:w="567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1</w:t>
            </w:r>
            <w:r w:rsidR="00623493">
              <w:rPr>
                <w:rFonts w:ascii="GOST type B" w:hAnsi="GOST type B"/>
                <w:bCs/>
                <w:lang w:val="uk-UA"/>
              </w:rPr>
              <w:t>3</w:t>
            </w:r>
          </w:p>
        </w:tc>
      </w:tr>
      <w:tr w:rsidR="007D7D24" w:rsidRPr="007A1D25" w:rsidTr="00623493">
        <w:tc>
          <w:tcPr>
            <w:tcW w:w="9322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ab/>
              <w:t>3</w:t>
            </w:r>
            <w:r w:rsidRPr="007A1D25">
              <w:rPr>
                <w:rFonts w:ascii="GOST type B" w:hAnsi="GOST type B"/>
                <w:bCs/>
                <w:lang w:val="ru-RU"/>
              </w:rPr>
              <w:t xml:space="preserve">.11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Одержання</w:t>
            </w:r>
            <w:proofErr w:type="spellEnd"/>
            <w:r w:rsidRPr="007A1D25">
              <w:rPr>
                <w:rFonts w:ascii="GOST type B" w:hAnsi="GOST type B"/>
                <w:bCs/>
                <w:lang w:val="ru-RU"/>
              </w:rPr>
              <w:t xml:space="preserve">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операторних</w:t>
            </w:r>
            <w:proofErr w:type="spellEnd"/>
            <w:r w:rsidRPr="007A1D25">
              <w:rPr>
                <w:rFonts w:ascii="GOST type B" w:hAnsi="GOST type B"/>
                <w:bCs/>
                <w:lang w:val="ru-RU"/>
              </w:rPr>
              <w:t xml:space="preserve"> форм для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реалізації</w:t>
            </w:r>
            <w:proofErr w:type="spellEnd"/>
            <w:r w:rsidRPr="007A1D25">
              <w:rPr>
                <w:rFonts w:ascii="GOST type B" w:hAnsi="GOST type B"/>
                <w:bCs/>
                <w:lang w:val="ru-RU"/>
              </w:rPr>
              <w:t xml:space="preserve"> на ПЛМ</w:t>
            </w:r>
            <w:r w:rsidRPr="007A1D25">
              <w:rPr>
                <w:rFonts w:ascii="GOST type B" w:hAnsi="GOST type B"/>
                <w:bCs/>
                <w:u w:val="single"/>
                <w:lang w:val="ru-RU"/>
              </w:rPr>
              <w:t xml:space="preserve">         </w:t>
            </w:r>
          </w:p>
        </w:tc>
        <w:tc>
          <w:tcPr>
            <w:tcW w:w="567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15</w:t>
            </w:r>
          </w:p>
        </w:tc>
      </w:tr>
      <w:tr w:rsidR="007D7D24" w:rsidRPr="007A1D25" w:rsidTr="00623493">
        <w:tc>
          <w:tcPr>
            <w:tcW w:w="9322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 xml:space="preserve">4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Висновок</w:t>
            </w:r>
            <w:proofErr w:type="spellEnd"/>
          </w:p>
        </w:tc>
        <w:tc>
          <w:tcPr>
            <w:tcW w:w="567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16</w:t>
            </w:r>
          </w:p>
        </w:tc>
      </w:tr>
      <w:tr w:rsidR="007D7D24" w:rsidRPr="007A1D25" w:rsidTr="00623493">
        <w:tc>
          <w:tcPr>
            <w:tcW w:w="9322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 xml:space="preserve">5 Список </w:t>
            </w:r>
            <w:proofErr w:type="spellStart"/>
            <w:proofErr w:type="gramStart"/>
            <w:r w:rsidRPr="007A1D25">
              <w:rPr>
                <w:rFonts w:ascii="GOST type B" w:hAnsi="GOST type B"/>
                <w:bCs/>
                <w:lang w:val="ru-RU"/>
              </w:rPr>
              <w:t>л</w:t>
            </w:r>
            <w:proofErr w:type="gramEnd"/>
            <w:r w:rsidRPr="007A1D25">
              <w:rPr>
                <w:rFonts w:ascii="GOST type B" w:hAnsi="GOST type B"/>
                <w:bCs/>
                <w:lang w:val="ru-RU"/>
              </w:rPr>
              <w:t>ітератури</w:t>
            </w:r>
            <w:proofErr w:type="spellEnd"/>
          </w:p>
        </w:tc>
        <w:tc>
          <w:tcPr>
            <w:tcW w:w="567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17</w:t>
            </w:r>
          </w:p>
        </w:tc>
      </w:tr>
    </w:tbl>
    <w:p w:rsidR="00E43280" w:rsidRPr="007A1D25" w:rsidRDefault="00623493" w:rsidP="00BC2947">
      <w:pPr>
        <w:pStyle w:val="a5"/>
        <w:spacing w:line="360" w:lineRule="auto"/>
        <w:ind w:left="142" w:right="-1"/>
        <w:rPr>
          <w:rFonts w:ascii="GOST type B" w:hAnsi="GOST type B"/>
          <w:bCs/>
          <w:lang w:val="ru-RU"/>
        </w:rPr>
      </w:pPr>
      <w:r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A071C88" wp14:editId="7DDE8F7A">
                <wp:simplePos x="0" y="0"/>
                <wp:positionH relativeFrom="column">
                  <wp:posOffset>611868</wp:posOffset>
                </wp:positionH>
                <wp:positionV relativeFrom="paragraph">
                  <wp:posOffset>2987620</wp:posOffset>
                </wp:positionV>
                <wp:extent cx="827405" cy="1411194"/>
                <wp:effectExtent l="0" t="0" r="10795" b="17780"/>
                <wp:wrapNone/>
                <wp:docPr id="8729" name="Rectangle 6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41119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3" o:spid="_x0000_s1026" style="position:absolute;margin-left:48.2pt;margin-top:235.25pt;width:65.15pt;height:111.1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" filled="f" strokeweight="2pt">
                <v:textbox inset="0,0,0,0"/>
              </v:rect>
            </w:pict>
          </mc:Fallback>
        </mc:AlternateContent>
      </w:r>
      <w:r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6CD9B8C" wp14:editId="78D52B57">
                <wp:simplePos x="0" y="0"/>
                <wp:positionH relativeFrom="column">
                  <wp:posOffset>635</wp:posOffset>
                </wp:positionH>
                <wp:positionV relativeFrom="paragraph">
                  <wp:posOffset>4226989</wp:posOffset>
                </wp:positionV>
                <wp:extent cx="2338705" cy="178435"/>
                <wp:effectExtent l="0" t="0" r="23495" b="12065"/>
                <wp:wrapNone/>
                <wp:docPr id="8734" name="Rectangle 6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1784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8" o:spid="_x0000_s1026" style="position:absolute;margin-left:.05pt;margin-top:332.85pt;width:184.15pt;height:14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" filled="f" strokeweight=".25pt">
                <v:textbox inset="0,0,0,0"/>
              </v:rect>
            </w:pict>
          </mc:Fallback>
        </mc:AlternateContent>
      </w:r>
      <w:r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4EC8E83" wp14:editId="2223EC44">
                <wp:simplePos x="0" y="0"/>
                <wp:positionH relativeFrom="column">
                  <wp:posOffset>2333625</wp:posOffset>
                </wp:positionH>
                <wp:positionV relativeFrom="paragraph">
                  <wp:posOffset>2985135</wp:posOffset>
                </wp:positionV>
                <wp:extent cx="4316730" cy="533400"/>
                <wp:effectExtent l="0" t="0" r="26670" b="19050"/>
                <wp:wrapNone/>
                <wp:docPr id="8723" name="Rectangle 6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6730" cy="533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7" o:spid="_x0000_s1026" style="position:absolute;margin-left:183.75pt;margin-top:235.05pt;width:339.9pt;height:42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" filled="f" strokeweight="2pt">
                <v:textbox inset="0,0,0,0"/>
              </v:rect>
            </w:pict>
          </mc:Fallback>
        </mc:AlternateContent>
      </w:r>
      <w:r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72BBAC7" wp14:editId="43A94879">
                <wp:simplePos x="0" y="0"/>
                <wp:positionH relativeFrom="page">
                  <wp:posOffset>3641725</wp:posOffset>
                </wp:positionH>
                <wp:positionV relativeFrom="page">
                  <wp:posOffset>9247505</wp:posOffset>
                </wp:positionV>
                <wp:extent cx="3140710" cy="354965"/>
                <wp:effectExtent l="0" t="0" r="2540" b="6985"/>
                <wp:wrapNone/>
                <wp:docPr id="8752" name="Text Box 6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none" w="sm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AF36AD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  <w:t>І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>АЛЦ.463626.00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06" o:spid="_x0000_s1026" type="#_x0000_t202" style="position:absolute;left:0;text-align:left;margin-left:286.75pt;margin-top:728.15pt;width:247.3pt;height:27.9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" filled="f" stroked="f">
                <v:stroke endarrowwidth="narrow"/>
                <v:textbox inset="0,0,0,0">
                  <w:txbxContent>
                    <w:p w:rsidR="00B16375" w:rsidRPr="00AF36AD" w:rsidRDefault="00B16375" w:rsidP="00BC2947">
                      <w:pP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І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4E1E2D" wp14:editId="5FE8847B">
                <wp:simplePos x="0" y="0"/>
                <wp:positionH relativeFrom="column">
                  <wp:posOffset>5447665</wp:posOffset>
                </wp:positionH>
                <wp:positionV relativeFrom="paragraph">
                  <wp:posOffset>3536950</wp:posOffset>
                </wp:positionV>
                <wp:extent cx="434340" cy="177165"/>
                <wp:effectExtent l="0" t="0" r="3810" b="13335"/>
                <wp:wrapNone/>
                <wp:docPr id="8746" name="Rectangle 6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pStyle w:val="8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7A33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0" o:spid="_x0000_s1026" style="position:absolute;left:0;text-align:left;margin-left:428.95pt;margin-top:278.5pt;width:34.2pt;height:1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" filled="f" stroked="f" strokeweight=".25pt">
                <v:textbox inset="0,0,0,0">
                  <w:txbxContent>
                    <w:p w:rsidR="00B16375" w:rsidRPr="00C57A33" w:rsidRDefault="00B16375" w:rsidP="00BC2947">
                      <w:pPr>
                        <w:pStyle w:val="8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C57A33">
                        <w:rPr>
                          <w:rFonts w:ascii="GOST type B" w:hAnsi="GOST type B"/>
                          <w:sz w:val="22"/>
                          <w:szCs w:val="22"/>
                        </w:rPr>
                        <w:t>Аркуш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2F3E3E" wp14:editId="0D73CF61">
                <wp:simplePos x="0" y="0"/>
                <wp:positionH relativeFrom="column">
                  <wp:posOffset>4896485</wp:posOffset>
                </wp:positionH>
                <wp:positionV relativeFrom="paragraph">
                  <wp:posOffset>3533140</wp:posOffset>
                </wp:positionV>
                <wp:extent cx="467360" cy="145415"/>
                <wp:effectExtent l="0" t="0" r="8890" b="6985"/>
                <wp:wrapNone/>
                <wp:docPr id="8745" name="Rectangle 6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36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Лiт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9" o:spid="_x0000_s1027" style="position:absolute;left:0;text-align:left;margin-left:385.55pt;margin-top:278.2pt;width:36.8pt;height:11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Лiт</w:t>
                      </w:r>
                      <w:proofErr w:type="spellEnd"/>
                      <w:r>
                        <w:rPr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EE783A5" wp14:editId="02B22EC1">
                <wp:simplePos x="0" y="0"/>
                <wp:positionH relativeFrom="column">
                  <wp:posOffset>1519555</wp:posOffset>
                </wp:positionH>
                <wp:positionV relativeFrom="paragraph">
                  <wp:posOffset>3360420</wp:posOffset>
                </wp:positionV>
                <wp:extent cx="419735" cy="151130"/>
                <wp:effectExtent l="0" t="0" r="18415" b="1270"/>
                <wp:wrapNone/>
                <wp:docPr id="8738" name="Rectangle 6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73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2246AD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  <w:lang w:val="uk-UA"/>
                              </w:rPr>
                            </w:pPr>
                            <w:proofErr w:type="spellStart"/>
                            <w:r w:rsidRPr="002246AD"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</w:rPr>
                              <w:t>Пiдп</w:t>
                            </w:r>
                            <w:r w:rsidRPr="002246AD"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  <w:lang w:val="uk-UA"/>
                              </w:rPr>
                              <w:t>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2" o:spid="_x0000_s1028" style="position:absolute;left:0;text-align:left;margin-left:119.65pt;margin-top:264.6pt;width:33.05pt;height:1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" filled="f" stroked="f" strokeweight=".25pt">
                <v:textbox inset="0,0,0,0">
                  <w:txbxContent>
                    <w:p w:rsidR="00B16375" w:rsidRPr="002246AD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  <w:szCs w:val="22"/>
                          <w:lang w:val="uk-UA"/>
                        </w:rPr>
                      </w:pPr>
                      <w:proofErr w:type="spellStart"/>
                      <w:r w:rsidRPr="002246AD">
                        <w:rPr>
                          <w:rFonts w:ascii="GOST type B" w:hAnsi="GOST type B"/>
                          <w:i/>
                          <w:sz w:val="22"/>
                          <w:szCs w:val="22"/>
                        </w:rPr>
                        <w:t>Пiдп</w:t>
                      </w:r>
                      <w:r w:rsidRPr="002246AD">
                        <w:rPr>
                          <w:rFonts w:ascii="GOST type B" w:hAnsi="GOST type B"/>
                          <w:i/>
                          <w:sz w:val="22"/>
                          <w:szCs w:val="22"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8B8657A" wp14:editId="2519B81D">
                <wp:simplePos x="0" y="0"/>
                <wp:positionH relativeFrom="column">
                  <wp:posOffset>0</wp:posOffset>
                </wp:positionH>
                <wp:positionV relativeFrom="paragraph">
                  <wp:posOffset>3340100</wp:posOffset>
                </wp:positionV>
                <wp:extent cx="2339340" cy="177800"/>
                <wp:effectExtent l="0" t="0" r="22860" b="12700"/>
                <wp:wrapNone/>
                <wp:docPr id="8749" name="Rectangle 6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340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3" o:spid="_x0000_s1026" style="position:absolute;margin-left:0;margin-top:263pt;width:184.2pt;height:1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" filled="f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6B9033F" wp14:editId="62BE66DB">
                <wp:simplePos x="0" y="0"/>
                <wp:positionH relativeFrom="column">
                  <wp:posOffset>636905</wp:posOffset>
                </wp:positionH>
                <wp:positionV relativeFrom="paragraph">
                  <wp:posOffset>3728085</wp:posOffset>
                </wp:positionV>
                <wp:extent cx="901065" cy="145415"/>
                <wp:effectExtent l="0" t="0" r="13335" b="6985"/>
                <wp:wrapNone/>
                <wp:docPr id="8756" name="Rectangle 6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06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FA3BD9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>Поспішний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 xml:space="preserve"> О.С.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10" o:spid="_x0000_s1030" style="position:absolute;left:0;text-align:left;margin-left:50.15pt;margin-top:293.55pt;width:70.9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" filled="f" stroked="f" strokeweight=".25pt">
                <v:textbox inset="0,0,0,0">
                  <w:txbxContent>
                    <w:p w:rsidR="00B16375" w:rsidRPr="00FA3BD9" w:rsidRDefault="00B16375" w:rsidP="00BC2947">
                      <w:pPr>
                        <w:rPr>
                          <w:rFonts w:ascii="GOST type B" w:hAnsi="GOST type B"/>
                          <w:i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lang w:val="ru-RU"/>
                        </w:rPr>
                        <w:t>Поспішний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lang w:val="ru-RU"/>
                        </w:rPr>
                        <w:t xml:space="preserve"> О.С.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7CD559" wp14:editId="79117F7C">
                <wp:simplePos x="0" y="0"/>
                <wp:positionH relativeFrom="column">
                  <wp:posOffset>79375</wp:posOffset>
                </wp:positionH>
                <wp:positionV relativeFrom="paragraph">
                  <wp:posOffset>4241165</wp:posOffset>
                </wp:positionV>
                <wp:extent cx="580390" cy="175895"/>
                <wp:effectExtent l="0" t="0" r="10160" b="14605"/>
                <wp:wrapNone/>
                <wp:docPr id="8743" name="Rectangle 6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Затв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7" o:spid="_x0000_s1031" style="position:absolute;left:0;text-align:left;margin-left:6.25pt;margin-top:333.95pt;width:45.7pt;height:1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Затв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F54B52E" wp14:editId="5FB7665F">
                <wp:simplePos x="0" y="0"/>
                <wp:positionH relativeFrom="column">
                  <wp:posOffset>6073140</wp:posOffset>
                </wp:positionH>
                <wp:positionV relativeFrom="paragraph">
                  <wp:posOffset>3681730</wp:posOffset>
                </wp:positionV>
                <wp:extent cx="344170" cy="213360"/>
                <wp:effectExtent l="0" t="0" r="0" b="0"/>
                <wp:wrapNone/>
                <wp:docPr id="8758" name="Text Box 6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  <w:lang w:val="ru-RU"/>
                              </w:rPr>
                            </w:pPr>
                            <w:r w:rsidRPr="00872A17">
                              <w:rPr>
                                <w:rFonts w:ascii="GOST type B" w:hAnsi="GOST type B"/>
                                <w:i/>
                              </w:rPr>
                              <w:t>1</w:t>
                            </w:r>
                            <w:r w:rsidRPr="00872A17">
                              <w:rPr>
                                <w:rFonts w:ascii="GOST type B" w:hAnsi="GOST type B"/>
                                <w:i/>
                                <w:lang w:val="uk-UA"/>
                              </w:rPr>
                              <w:t>6</w:t>
                            </w:r>
                            <w:r>
                              <w:rPr>
                                <w:i/>
                                <w:lang w:val="ru-RU"/>
                              </w:rPr>
                              <w:t xml:space="preserve">5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12" o:spid="_x0000_s1032" type="#_x0000_t202" style="position:absolute;left:0;text-align:left;margin-left:478.2pt;margin-top:289.9pt;width:27.1pt;height:16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" filled="f" stroked="f" strokeweight="1.5pt">
                <v:textbox>
                  <w:txbxContent>
                    <w:p w:rsidR="00B16375" w:rsidRDefault="00B16375" w:rsidP="00BC2947">
                      <w:pPr>
                        <w:rPr>
                          <w:i/>
                          <w:lang w:val="ru-RU"/>
                        </w:rPr>
                      </w:pPr>
                      <w:r w:rsidRPr="00872A17">
                        <w:rPr>
                          <w:rFonts w:ascii="GOST type B" w:hAnsi="GOST type B"/>
                          <w:i/>
                        </w:rPr>
                        <w:t>1</w:t>
                      </w:r>
                      <w:r w:rsidRPr="00872A17">
                        <w:rPr>
                          <w:rFonts w:ascii="GOST type B" w:hAnsi="GOST type B"/>
                          <w:i/>
                          <w:lang w:val="uk-UA"/>
                        </w:rPr>
                        <w:t>6</w:t>
                      </w:r>
                      <w:r>
                        <w:rPr>
                          <w:i/>
                          <w:lang w:val="ru-RU"/>
                        </w:rPr>
                        <w:t xml:space="preserve">5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9DF415A" wp14:editId="24DAD052">
                <wp:simplePos x="0" y="0"/>
                <wp:positionH relativeFrom="column">
                  <wp:posOffset>679450</wp:posOffset>
                </wp:positionH>
                <wp:positionV relativeFrom="paragraph">
                  <wp:posOffset>4238625</wp:posOffset>
                </wp:positionV>
                <wp:extent cx="901065" cy="144780"/>
                <wp:effectExtent l="0" t="0" r="13335" b="7620"/>
                <wp:wrapNone/>
                <wp:docPr id="8757" name="Rectangle 6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06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  <w:lang w:val="ru-RU"/>
                              </w:rPr>
                              <w:t>Жабін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  <w:lang w:val="ru-RU"/>
                              </w:rPr>
                              <w:t xml:space="preserve"> В.І.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11" o:spid="_x0000_s1033" style="position:absolute;left:0;text-align:left;margin-left:53.5pt;margin-top:333.75pt;width:70.95pt;height:11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22"/>
                          <w:lang w:val="ru-RU"/>
                        </w:rPr>
                        <w:t>Жабін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22"/>
                          <w:lang w:val="ru-RU"/>
                        </w:rPr>
                        <w:t xml:space="preserve"> В.І.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9769D39" wp14:editId="567A7FD4">
                <wp:simplePos x="0" y="0"/>
                <wp:positionH relativeFrom="column">
                  <wp:posOffset>5414645</wp:posOffset>
                </wp:positionH>
                <wp:positionV relativeFrom="paragraph">
                  <wp:posOffset>3681730</wp:posOffset>
                </wp:positionV>
                <wp:extent cx="220345" cy="213360"/>
                <wp:effectExtent l="0" t="0" r="0" b="0"/>
                <wp:wrapNone/>
                <wp:docPr id="8755" name="Text Box 6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r w:rsidRPr="00C674CC">
                              <w:rPr>
                                <w:i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PTCA" w:hAnsi="PTCA" w:cs="PTCA"/>
                                <w:b/>
                                <w:vertAlign w:val="subscript"/>
                              </w:rPr>
                              <w:t>2</w:t>
                            </w:r>
                          </w:p>
                          <w:p w:rsidR="00B16375" w:rsidRDefault="00B16375" w:rsidP="00BC2947">
                            <w:pPr>
                              <w:rPr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i/>
                                <w:lang w:val="ru-RU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09" o:spid="_x0000_s1034" type="#_x0000_t202" style="position:absolute;left:0;text-align:left;margin-left:426.35pt;margin-top:289.9pt;width:17.35pt;height:16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" filled="f" stroked="f" strokeweight="1.5pt">
                <v:textbox>
                  <w:txbxContent>
                    <w:p w:rsidR="00B16375" w:rsidRDefault="00B16375" w:rsidP="00BC2947">
                      <w:r w:rsidRPr="00C674CC">
                        <w:rPr>
                          <w:i/>
                          <w:lang w:val="uk-UA"/>
                        </w:rPr>
                        <w:t>1</w:t>
                      </w:r>
                      <w:r>
                        <w:rPr>
                          <w:rFonts w:ascii="PTCA" w:hAnsi="PTCA" w:cs="PTCA"/>
                          <w:b/>
                          <w:vertAlign w:val="subscript"/>
                        </w:rPr>
                        <w:t>2</w:t>
                      </w:r>
                    </w:p>
                    <w:p w:rsidR="00B16375" w:rsidRDefault="00B16375" w:rsidP="00BC2947">
                      <w:pPr>
                        <w:rPr>
                          <w:i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ru-RU"/>
                        </w:rPr>
                        <w:t>1</w:t>
                      </w:r>
                      <w:r>
                        <w:rPr>
                          <w:i/>
                          <w:lang w:val="ru-RU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486C60D" wp14:editId="3168B8FD">
                <wp:simplePos x="0" y="0"/>
                <wp:positionH relativeFrom="column">
                  <wp:posOffset>4716780</wp:posOffset>
                </wp:positionH>
                <wp:positionV relativeFrom="paragraph">
                  <wp:posOffset>3934460</wp:posOffset>
                </wp:positionV>
                <wp:extent cx="1736090" cy="478155"/>
                <wp:effectExtent l="0" t="0" r="0" b="0"/>
                <wp:wrapNone/>
                <wp:docPr id="8754" name="Text Box 6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pStyle w:val="8"/>
                              <w:rPr>
                                <w:rFonts w:ascii="GOST type B" w:hAnsi="GOST type B"/>
                              </w:rPr>
                            </w:pPr>
                            <w:r w:rsidRPr="00C57A33">
                              <w:rPr>
                                <w:rFonts w:ascii="GOST type B" w:hAnsi="GOST type B"/>
                              </w:rPr>
                              <w:t xml:space="preserve">НТУУ </w:t>
                            </w:r>
                            <w:r w:rsidRPr="00C57A33">
                              <w:rPr>
                                <w:rFonts w:ascii="Arial" w:hAnsi="Arial" w:cs="Arial"/>
                                <w:lang w:val="en-US"/>
                              </w:rPr>
                              <w:t>“</w:t>
                            </w:r>
                            <w:r w:rsidRPr="00C57A33">
                              <w:rPr>
                                <w:rFonts w:ascii="GOST type B" w:hAnsi="GOST type B"/>
                              </w:rPr>
                              <w:t>КПІ</w:t>
                            </w:r>
                            <w:r w:rsidRPr="00C57A33">
                              <w:rPr>
                                <w:rFonts w:ascii="Arial" w:hAnsi="Arial" w:cs="Arial"/>
                              </w:rPr>
                              <w:t>”</w:t>
                            </w:r>
                            <w:r w:rsidRPr="00C57A33">
                              <w:rPr>
                                <w:rFonts w:ascii="GOST type B" w:hAnsi="GOST type B"/>
                              </w:rPr>
                              <w:t xml:space="preserve"> </w:t>
                            </w:r>
                            <w:r w:rsidRPr="00C57A33">
                              <w:rPr>
                                <w:rFonts w:ascii="GOST type B" w:hAnsi="GOST type B" w:cs="GOST type B"/>
                              </w:rPr>
                              <w:t>ФІОТ</w:t>
                            </w:r>
                          </w:p>
                          <w:p w:rsidR="00B16375" w:rsidRPr="00C57A33" w:rsidRDefault="00B16375" w:rsidP="00BC294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  <w:lang w:val="uk-UA"/>
                              </w:rPr>
                              <w:t>Група ІО-31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08" o:spid="_x0000_s1035" type="#_x0000_t202" style="position:absolute;left:0;text-align:left;margin-left:371.4pt;margin-top:309.8pt;width:136.7pt;height:37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b1vAIAAMY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" filled="f" stroked="f">
                <v:textbox>
                  <w:txbxContent>
                    <w:p w:rsidR="00B16375" w:rsidRPr="00C57A33" w:rsidRDefault="00B16375" w:rsidP="00BC2947">
                      <w:pPr>
                        <w:pStyle w:val="8"/>
                        <w:rPr>
                          <w:rFonts w:ascii="GOST type B" w:hAnsi="GOST type B"/>
                        </w:rPr>
                      </w:pPr>
                      <w:r w:rsidRPr="00C57A33">
                        <w:rPr>
                          <w:rFonts w:ascii="GOST type B" w:hAnsi="GOST type B"/>
                        </w:rPr>
                        <w:t xml:space="preserve">НТУУ </w:t>
                      </w:r>
                      <w:r w:rsidRPr="00C57A33">
                        <w:rPr>
                          <w:rFonts w:ascii="Arial" w:hAnsi="Arial" w:cs="Arial"/>
                          <w:lang w:val="en-US"/>
                        </w:rPr>
                        <w:t>“</w:t>
                      </w:r>
                      <w:r w:rsidRPr="00C57A33">
                        <w:rPr>
                          <w:rFonts w:ascii="GOST type B" w:hAnsi="GOST type B"/>
                        </w:rPr>
                        <w:t>КПІ</w:t>
                      </w:r>
                      <w:r w:rsidRPr="00C57A33">
                        <w:rPr>
                          <w:rFonts w:ascii="Arial" w:hAnsi="Arial" w:cs="Arial"/>
                        </w:rPr>
                        <w:t>”</w:t>
                      </w:r>
                      <w:r w:rsidRPr="00C57A33">
                        <w:rPr>
                          <w:rFonts w:ascii="GOST type B" w:hAnsi="GOST type B"/>
                        </w:rPr>
                        <w:t xml:space="preserve"> </w:t>
                      </w:r>
                      <w:r w:rsidRPr="00C57A33">
                        <w:rPr>
                          <w:rFonts w:ascii="GOST type B" w:hAnsi="GOST type B" w:cs="GOST type B"/>
                        </w:rPr>
                        <w:t>ФІОТ</w:t>
                      </w:r>
                    </w:p>
                    <w:p w:rsidR="00B16375" w:rsidRPr="00C57A33" w:rsidRDefault="00B16375" w:rsidP="00BC2947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4"/>
                          <w:szCs w:val="24"/>
                          <w:lang w:val="uk-UA"/>
                        </w:rPr>
                        <w:t>Група ІО-31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8D9AB4" wp14:editId="6874A83B">
                <wp:simplePos x="0" y="0"/>
                <wp:positionH relativeFrom="column">
                  <wp:posOffset>2516505</wp:posOffset>
                </wp:positionH>
                <wp:positionV relativeFrom="paragraph">
                  <wp:posOffset>3663315</wp:posOffset>
                </wp:positionV>
                <wp:extent cx="2272665" cy="563880"/>
                <wp:effectExtent l="0" t="0" r="0" b="7620"/>
                <wp:wrapNone/>
                <wp:docPr id="8753" name="Text Box 6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66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  <w:t>Пояснювальна</w:t>
                            </w:r>
                          </w:p>
                          <w:p w:rsidR="00B16375" w:rsidRPr="008B4FEE" w:rsidRDefault="00B16375" w:rsidP="00BC2947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  <w:t>записка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07" o:spid="_x0000_s1036" type="#_x0000_t202" style="position:absolute;left:0;text-align:left;margin-left:198.15pt;margin-top:288.45pt;width:178.95pt;height:44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tDmvwIAAMc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" filled="f" stroked="f">
                <v:textbox>
                  <w:txbxContent>
                    <w:p w:rsidR="00B16375" w:rsidRDefault="00B16375" w:rsidP="00BC2947">
                      <w:pPr>
                        <w:spacing w:line="192" w:lineRule="auto"/>
                        <w:jc w:val="center"/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  <w:t>Пояснювальна</w:t>
                      </w:r>
                    </w:p>
                    <w:p w:rsidR="00B16375" w:rsidRPr="008B4FEE" w:rsidRDefault="00B16375" w:rsidP="00BC2947">
                      <w:pPr>
                        <w:spacing w:line="192" w:lineRule="auto"/>
                        <w:jc w:val="center"/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  <w:t>записка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66CC27" wp14:editId="28B2E383">
                <wp:simplePos x="0" y="0"/>
                <wp:positionH relativeFrom="column">
                  <wp:posOffset>6033135</wp:posOffset>
                </wp:positionH>
                <wp:positionV relativeFrom="paragraph">
                  <wp:posOffset>3521710</wp:posOffset>
                </wp:positionV>
                <wp:extent cx="531495" cy="177165"/>
                <wp:effectExtent l="0" t="0" r="1905" b="13335"/>
                <wp:wrapNone/>
                <wp:docPr id="8751" name="Rectangle 6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872A17" w:rsidRDefault="00B16375" w:rsidP="00BC2947">
                            <w:pPr>
                              <w:pStyle w:val="8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72A17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Аркуш</w:t>
                            </w:r>
                            <w:proofErr w:type="gramStart"/>
                            <w:r w:rsidRPr="00872A17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i</w:t>
                            </w:r>
                            <w:proofErr w:type="gramEnd"/>
                            <w:r w:rsidRPr="00872A17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5" o:spid="_x0000_s1037" style="position:absolute;left:0;text-align:left;margin-left:475.05pt;margin-top:277.3pt;width:41.8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" filled="f" stroked="f" strokeweight=".25pt">
                <v:textbox inset="0,0,0,0">
                  <w:txbxContent>
                    <w:p w:rsidR="00B16375" w:rsidRPr="00872A17" w:rsidRDefault="00B16375" w:rsidP="00BC2947">
                      <w:pPr>
                        <w:pStyle w:val="8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872A17">
                        <w:rPr>
                          <w:rFonts w:ascii="GOST type B" w:hAnsi="GOST type B"/>
                          <w:sz w:val="22"/>
                          <w:szCs w:val="22"/>
                        </w:rPr>
                        <w:t>Аркуш</w:t>
                      </w:r>
                      <w:proofErr w:type="gramStart"/>
                      <w:r w:rsidRPr="00872A17">
                        <w:rPr>
                          <w:rFonts w:ascii="GOST type B" w:hAnsi="GOST type B"/>
                          <w:sz w:val="22"/>
                          <w:szCs w:val="22"/>
                        </w:rPr>
                        <w:t>i</w:t>
                      </w:r>
                      <w:proofErr w:type="gramEnd"/>
                      <w:r w:rsidRPr="00872A17">
                        <w:rPr>
                          <w:rFonts w:ascii="GOST type B" w:hAnsi="GOST type B"/>
                          <w:sz w:val="22"/>
                          <w:szCs w:val="22"/>
                        </w:rPr>
                        <w:t>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299" distR="114299" simplePos="0" relativeHeight="251661824" behindDoc="0" locked="0" layoutInCell="1" allowOverlap="1" wp14:anchorId="71CEEF47" wp14:editId="2ABE7D11">
                <wp:simplePos x="0" y="0"/>
                <wp:positionH relativeFrom="column">
                  <wp:posOffset>251459</wp:posOffset>
                </wp:positionH>
                <wp:positionV relativeFrom="paragraph">
                  <wp:posOffset>2985135</wp:posOffset>
                </wp:positionV>
                <wp:extent cx="0" cy="534035"/>
                <wp:effectExtent l="0" t="0" r="19050" b="18415"/>
                <wp:wrapNone/>
                <wp:docPr id="8750" name="Line 6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40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04" o:spid="_x0000_s1026" style="position:absolute;z-index:251661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.8pt,235.05pt" to="19.8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D0BBD5" wp14:editId="2AC2BF3C">
                <wp:simplePos x="0" y="0"/>
                <wp:positionH relativeFrom="column">
                  <wp:posOffset>5396865</wp:posOffset>
                </wp:positionH>
                <wp:positionV relativeFrom="paragraph">
                  <wp:posOffset>3695700</wp:posOffset>
                </wp:positionV>
                <wp:extent cx="539115" cy="177800"/>
                <wp:effectExtent l="0" t="0" r="13335" b="12700"/>
                <wp:wrapNone/>
                <wp:docPr id="8748" name="Rectangle 6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2" o:spid="_x0000_s1026" style="position:absolute;margin-left:424.95pt;margin-top:291pt;width:42.45pt;height:1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2F2702" wp14:editId="07F832C6">
                <wp:simplePos x="0" y="0"/>
                <wp:positionH relativeFrom="column">
                  <wp:posOffset>5935980</wp:posOffset>
                </wp:positionH>
                <wp:positionV relativeFrom="paragraph">
                  <wp:posOffset>3518535</wp:posOffset>
                </wp:positionV>
                <wp:extent cx="719455" cy="177165"/>
                <wp:effectExtent l="0" t="0" r="23495" b="13335"/>
                <wp:wrapNone/>
                <wp:docPr id="8747" name="Rectangle 6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1" o:spid="_x0000_s1026" style="position:absolute;margin-left:467.4pt;margin-top:277.05pt;width:56.65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7C08E80" wp14:editId="1127A3AA">
                <wp:simplePos x="0" y="0"/>
                <wp:positionH relativeFrom="column">
                  <wp:posOffset>642620</wp:posOffset>
                </wp:positionH>
                <wp:positionV relativeFrom="paragraph">
                  <wp:posOffset>3550920</wp:posOffset>
                </wp:positionV>
                <wp:extent cx="900430" cy="145415"/>
                <wp:effectExtent l="0" t="0" r="13970" b="6985"/>
                <wp:wrapNone/>
                <wp:docPr id="8744" name="Rectangle 6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lang w:val="uk-UA"/>
                              </w:rPr>
                            </w:pPr>
                            <w:r w:rsidRPr="00C57A33">
                              <w:rPr>
                                <w:rFonts w:ascii="GOST type B" w:hAnsi="GOST type B"/>
                                <w:i/>
                                <w:lang w:val="uk-UA"/>
                              </w:rPr>
                              <w:t>Долинний О.В.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8" o:spid="_x0000_s1038" style="position:absolute;left:0;text-align:left;margin-left:50.6pt;margin-top:279.6pt;width:70.9pt;height:11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" filled="f" stroked="f" strokeweight=".25pt">
                <v:textbox inset="0,0,0,0">
                  <w:txbxContent>
                    <w:p w:rsidR="00B16375" w:rsidRPr="00C57A33" w:rsidRDefault="00B16375" w:rsidP="00BC2947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 w:rsidRPr="00C57A33">
                        <w:rPr>
                          <w:rFonts w:ascii="GOST type B" w:hAnsi="GOST type B"/>
                          <w:i/>
                          <w:lang w:val="uk-UA"/>
                        </w:rPr>
                        <w:t>Долинний О.В.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8BE5819" wp14:editId="7946786B">
                <wp:simplePos x="0" y="0"/>
                <wp:positionH relativeFrom="column">
                  <wp:posOffset>35560</wp:posOffset>
                </wp:positionH>
                <wp:positionV relativeFrom="paragraph">
                  <wp:posOffset>4050030</wp:posOffset>
                </wp:positionV>
                <wp:extent cx="684530" cy="188595"/>
                <wp:effectExtent l="0" t="0" r="1270" b="1905"/>
                <wp:wrapNone/>
                <wp:docPr id="8742" name="Rectangle 6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Н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6" o:spid="_x0000_s1039" style="position:absolute;left:0;text-align:left;margin-left:2.8pt;margin-top:318.9pt;width:53.9pt;height:1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Н</w:t>
                      </w:r>
                      <w:r>
                        <w:rPr>
                          <w:i/>
                          <w:sz w:val="22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контр</w:t>
                      </w:r>
                      <w:proofErr w:type="spellEnd"/>
                      <w:proofErr w:type="gramEnd"/>
                      <w:r>
                        <w:rPr>
                          <w:i/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F8689B3" wp14:editId="075D5001">
                <wp:simplePos x="0" y="0"/>
                <wp:positionH relativeFrom="column">
                  <wp:posOffset>57150</wp:posOffset>
                </wp:positionH>
                <wp:positionV relativeFrom="paragraph">
                  <wp:posOffset>3696335</wp:posOffset>
                </wp:positionV>
                <wp:extent cx="586105" cy="175895"/>
                <wp:effectExtent l="0" t="0" r="4445" b="14605"/>
                <wp:wrapNone/>
                <wp:docPr id="8741" name="Rectangle 6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Перевiр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5" o:spid="_x0000_s1040" style="position:absolute;left:0;text-align:left;margin-left:4.5pt;margin-top:291.05pt;width:46.15pt;height:13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Перевiр</w:t>
                      </w:r>
                      <w:proofErr w:type="spellEnd"/>
                      <w:r>
                        <w:rPr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1D2DDC7" wp14:editId="3192E39A">
                <wp:simplePos x="0" y="0"/>
                <wp:positionH relativeFrom="column">
                  <wp:posOffset>91440</wp:posOffset>
                </wp:positionH>
                <wp:positionV relativeFrom="paragraph">
                  <wp:posOffset>3527425</wp:posOffset>
                </wp:positionV>
                <wp:extent cx="567055" cy="188595"/>
                <wp:effectExtent l="0" t="0" r="4445" b="1905"/>
                <wp:wrapNone/>
                <wp:docPr id="8740" name="Rectangle 6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5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Розроб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4" o:spid="_x0000_s1041" style="position:absolute;left:0;text-align:left;margin-left:7.2pt;margin-top:277.75pt;width:44.65pt;height:14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Розроб</w:t>
                      </w:r>
                      <w:proofErr w:type="spellEnd"/>
                      <w:r>
                        <w:rPr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324949" wp14:editId="03325428">
                <wp:simplePos x="0" y="0"/>
                <wp:positionH relativeFrom="column">
                  <wp:posOffset>1987550</wp:posOffset>
                </wp:positionH>
                <wp:positionV relativeFrom="paragraph">
                  <wp:posOffset>3369945</wp:posOffset>
                </wp:positionV>
                <wp:extent cx="344805" cy="163830"/>
                <wp:effectExtent l="0" t="0" r="17145" b="7620"/>
                <wp:wrapNone/>
                <wp:docPr id="8739" name="Rectangle 6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7A33"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3" o:spid="_x0000_s1042" style="position:absolute;left:0;text-align:left;margin-left:156.5pt;margin-top:265.35pt;width:27.15pt;height:12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" filled="f" stroked="f" strokeweight=".25pt">
                <v:textbox inset="0,0,0,0">
                  <w:txbxContent>
                    <w:p w:rsidR="00B16375" w:rsidRPr="00C57A33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C57A33">
                        <w:rPr>
                          <w:rFonts w:ascii="GOST type B" w:hAnsi="GOST type B"/>
                          <w:i/>
                          <w:sz w:val="22"/>
                          <w:szCs w:val="22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D345E4" wp14:editId="102D20FD">
                <wp:simplePos x="0" y="0"/>
                <wp:positionH relativeFrom="column">
                  <wp:posOffset>697865</wp:posOffset>
                </wp:positionH>
                <wp:positionV relativeFrom="paragraph">
                  <wp:posOffset>3357245</wp:posOffset>
                </wp:positionV>
                <wp:extent cx="652145" cy="182880"/>
                <wp:effectExtent l="0" t="0" r="14605" b="7620"/>
                <wp:wrapNone/>
                <wp:docPr id="8737" name="Rectangle 6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14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№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1" o:spid="_x0000_s1043" style="position:absolute;left:0;text-align:left;margin-left:54.95pt;margin-top:264.35pt;width:51.35pt;height:14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" filled="f" stroked="f" strokeweight=".25pt">
                <v:textbox inset="0,0,0,0">
                  <w:txbxContent>
                    <w:p w:rsidR="00B16375" w:rsidRDefault="00B16375" w:rsidP="00BC2947"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№</w:t>
                      </w:r>
                      <w:r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E573645" wp14:editId="62C9BCEC">
                <wp:simplePos x="0" y="0"/>
                <wp:positionH relativeFrom="column">
                  <wp:posOffset>295275</wp:posOffset>
                </wp:positionH>
                <wp:positionV relativeFrom="paragraph">
                  <wp:posOffset>3353435</wp:posOffset>
                </wp:positionV>
                <wp:extent cx="262890" cy="177800"/>
                <wp:effectExtent l="0" t="0" r="3810" b="12700"/>
                <wp:wrapNone/>
                <wp:docPr id="8736" name="Rectangle 6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0" o:spid="_x0000_s1044" style="position:absolute;left:0;text-align:left;margin-left:23.25pt;margin-top:264.05pt;width:20.7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" filled="f" stroked="f" strokeweight=".25pt">
                <v:textbox inset="0,0,0,0">
                  <w:txbxContent>
                    <w:p w:rsidR="00B16375" w:rsidRDefault="00B16375" w:rsidP="00BC2947"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Арк</w:t>
                      </w:r>
                      <w:proofErr w:type="spellEnd"/>
                      <w:r>
                        <w:rPr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0618AFD" wp14:editId="691E0345">
                <wp:simplePos x="0" y="0"/>
                <wp:positionH relativeFrom="column">
                  <wp:posOffset>31750</wp:posOffset>
                </wp:positionH>
                <wp:positionV relativeFrom="paragraph">
                  <wp:posOffset>3357245</wp:posOffset>
                </wp:positionV>
                <wp:extent cx="205740" cy="177800"/>
                <wp:effectExtent l="0" t="0" r="3810" b="12700"/>
                <wp:wrapNone/>
                <wp:docPr id="8735" name="Rectangle 6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Зм</w:t>
                            </w:r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sz w:val="16"/>
                              </w:rPr>
                              <w:t>ю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9" o:spid="_x0000_s1045" style="position:absolute;left:0;text-align:left;margin-left:2.5pt;margin-top:264.35pt;width:16.2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" filled="f" stroked="f" strokeweight=".25pt">
                <v:textbox inset="0,0,0,0">
                  <w:txbxContent>
                    <w:p w:rsidR="00B16375" w:rsidRDefault="00B16375" w:rsidP="00BC2947"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Зм</w:t>
                      </w:r>
                      <w:r>
                        <w:rPr>
                          <w:i/>
                          <w:sz w:val="22"/>
                        </w:rPr>
                        <w:t>.</w:t>
                      </w:r>
                      <w:r>
                        <w:rPr>
                          <w:i/>
                          <w:sz w:val="16"/>
                        </w:rPr>
                        <w:t>ю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F70558B" wp14:editId="538E896A">
                <wp:simplePos x="0" y="0"/>
                <wp:positionH relativeFrom="column">
                  <wp:posOffset>0</wp:posOffset>
                </wp:positionH>
                <wp:positionV relativeFrom="paragraph">
                  <wp:posOffset>3874135</wp:posOffset>
                </wp:positionV>
                <wp:extent cx="2338705" cy="177800"/>
                <wp:effectExtent l="0" t="0" r="23495" b="12700"/>
                <wp:wrapNone/>
                <wp:docPr id="8733" name="Rectangle 6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7" o:spid="_x0000_s1026" style="position:absolute;margin-left:0;margin-top:305.05pt;width:184.1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" filled="f" strokeweight=".25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E3A9222" wp14:editId="4804E809">
                <wp:simplePos x="0" y="0"/>
                <wp:positionH relativeFrom="column">
                  <wp:posOffset>0</wp:posOffset>
                </wp:positionH>
                <wp:positionV relativeFrom="paragraph">
                  <wp:posOffset>3518535</wp:posOffset>
                </wp:positionV>
                <wp:extent cx="2338705" cy="177800"/>
                <wp:effectExtent l="0" t="0" r="23495" b="12700"/>
                <wp:wrapNone/>
                <wp:docPr id="8732" name="Rectangle 6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6" o:spid="_x0000_s1026" style="position:absolute;margin-left:0;margin-top:277.05pt;width:184.15pt;height:1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" filled="f" strokeweight=".25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F467842" wp14:editId="4D8077C2">
                <wp:simplePos x="0" y="0"/>
                <wp:positionH relativeFrom="column">
                  <wp:posOffset>0</wp:posOffset>
                </wp:positionH>
                <wp:positionV relativeFrom="paragraph">
                  <wp:posOffset>2985135</wp:posOffset>
                </wp:positionV>
                <wp:extent cx="2338070" cy="177800"/>
                <wp:effectExtent l="0" t="0" r="24130" b="12700"/>
                <wp:wrapNone/>
                <wp:docPr id="8731" name="Rectangle 6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070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5" o:spid="_x0000_s1026" style="position:absolute;margin-left:0;margin-top:235.05pt;width:184.1pt;height:1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47F2A03" wp14:editId="2D7B9B71">
                <wp:simplePos x="0" y="0"/>
                <wp:positionH relativeFrom="column">
                  <wp:posOffset>1439545</wp:posOffset>
                </wp:positionH>
                <wp:positionV relativeFrom="paragraph">
                  <wp:posOffset>2985135</wp:posOffset>
                </wp:positionV>
                <wp:extent cx="540385" cy="1421765"/>
                <wp:effectExtent l="0" t="0" r="12065" b="26035"/>
                <wp:wrapNone/>
                <wp:docPr id="8730" name="Rectangle 6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4217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4" o:spid="_x0000_s1026" style="position:absolute;margin-left:113.35pt;margin-top:235.05pt;width:42.55pt;height:111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A56DE93" wp14:editId="61A577CE">
                <wp:simplePos x="0" y="0"/>
                <wp:positionH relativeFrom="column">
                  <wp:posOffset>5036820</wp:posOffset>
                </wp:positionH>
                <wp:positionV relativeFrom="paragraph">
                  <wp:posOffset>3695700</wp:posOffset>
                </wp:positionV>
                <wp:extent cx="180975" cy="177800"/>
                <wp:effectExtent l="0" t="0" r="28575" b="12700"/>
                <wp:wrapNone/>
                <wp:docPr id="8728" name="Rectangle 6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2" o:spid="_x0000_s1026" style="position:absolute;margin-left:396.6pt;margin-top:291pt;width:14.25pt;height:1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3F201D7" wp14:editId="163D4D14">
                <wp:simplePos x="0" y="0"/>
                <wp:positionH relativeFrom="column">
                  <wp:posOffset>5396865</wp:posOffset>
                </wp:positionH>
                <wp:positionV relativeFrom="paragraph">
                  <wp:posOffset>3518535</wp:posOffset>
                </wp:positionV>
                <wp:extent cx="539115" cy="177800"/>
                <wp:effectExtent l="0" t="0" r="13335" b="12700"/>
                <wp:wrapNone/>
                <wp:docPr id="8727" name="Rectangle 6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" cy="17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1" o:spid="_x0000_s1026" style="position:absolute;margin-left:424.95pt;margin-top:277.05pt;width:42.45pt;height:1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" filled="f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8C2C60A" wp14:editId="73345C4D">
                <wp:simplePos x="0" y="0"/>
                <wp:positionH relativeFrom="column">
                  <wp:posOffset>4856480</wp:posOffset>
                </wp:positionH>
                <wp:positionV relativeFrom="paragraph">
                  <wp:posOffset>3518535</wp:posOffset>
                </wp:positionV>
                <wp:extent cx="540385" cy="177800"/>
                <wp:effectExtent l="0" t="0" r="12065" b="12700"/>
                <wp:wrapNone/>
                <wp:docPr id="8726" name="Rectangle 6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0" o:spid="_x0000_s1026" style="position:absolute;margin-left:382.4pt;margin-top:277.05pt;width:42.55pt;height:1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AC5DAAD" wp14:editId="5362FD7B">
                <wp:simplePos x="0" y="0"/>
                <wp:positionH relativeFrom="column">
                  <wp:posOffset>4857750</wp:posOffset>
                </wp:positionH>
                <wp:positionV relativeFrom="paragraph">
                  <wp:posOffset>3874135</wp:posOffset>
                </wp:positionV>
                <wp:extent cx="1795145" cy="533400"/>
                <wp:effectExtent l="0" t="0" r="14605" b="19050"/>
                <wp:wrapNone/>
                <wp:docPr id="8725" name="Rectangle 6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145" cy="533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9" o:spid="_x0000_s1026" style="position:absolute;margin-left:382.5pt;margin-top:305.05pt;width:141.35pt;height:4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7A34156" wp14:editId="6D0E3810">
                <wp:simplePos x="0" y="0"/>
                <wp:positionH relativeFrom="column">
                  <wp:posOffset>2338070</wp:posOffset>
                </wp:positionH>
                <wp:positionV relativeFrom="paragraph">
                  <wp:posOffset>3518535</wp:posOffset>
                </wp:positionV>
                <wp:extent cx="2518410" cy="889000"/>
                <wp:effectExtent l="0" t="0" r="15240" b="25400"/>
                <wp:wrapNone/>
                <wp:docPr id="8724" name="Rectangle 6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8410" cy="889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8" o:spid="_x0000_s1026" style="position:absolute;margin-left:184.1pt;margin-top:277.05pt;width:198.3pt;height:70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75AEC72" wp14:editId="562DC028">
                <wp:simplePos x="0" y="0"/>
                <wp:positionH relativeFrom="column">
                  <wp:posOffset>0</wp:posOffset>
                </wp:positionH>
                <wp:positionV relativeFrom="paragraph">
                  <wp:posOffset>2985135</wp:posOffset>
                </wp:positionV>
                <wp:extent cx="6656070" cy="1421765"/>
                <wp:effectExtent l="0" t="0" r="11430" b="26035"/>
                <wp:wrapNone/>
                <wp:docPr id="8722" name="Rectangle 6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070" cy="1421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6" o:spid="_x0000_s1026" style="position:absolute;margin-left:0;margin-top:235.05pt;width:524.1pt;height:111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" filled="f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3431AA34" wp14:editId="705B6767">
                <wp:simplePos x="0" y="0"/>
                <wp:positionH relativeFrom="column">
                  <wp:posOffset>2320925</wp:posOffset>
                </wp:positionH>
                <wp:positionV relativeFrom="paragraph">
                  <wp:posOffset>6120765</wp:posOffset>
                </wp:positionV>
                <wp:extent cx="1257300" cy="457200"/>
                <wp:effectExtent l="0" t="0" r="0" b="0"/>
                <wp:wrapNone/>
                <wp:docPr id="8721" name="Text Box 6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375" w:rsidRPr="002F0796" w:rsidRDefault="00B16375" w:rsidP="00B03652">
                            <w:pP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E1606C"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</w:rPr>
                              <w:t>за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ru-RU"/>
                              </w:rPr>
                              <w:t>писка</w:t>
                            </w:r>
                            <w:proofErr w:type="gramEnd"/>
                          </w:p>
                          <w:p w:rsidR="00B16375" w:rsidRDefault="00B163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80" o:spid="_x0000_s1046" type="#_x0000_t202" style="position:absolute;left:0;text-align:left;margin-left:182.75pt;margin-top:481.95pt;width:99pt;height:36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" stroked="f">
                <v:fill opacity="0"/>
                <v:textbox>
                  <w:txbxContent>
                    <w:p w:rsidR="00B16375" w:rsidRPr="002F0796" w:rsidRDefault="00B16375" w:rsidP="00B03652">
                      <w:pP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ru-RU"/>
                        </w:rPr>
                      </w:pPr>
                      <w:proofErr w:type="spellStart"/>
                      <w:proofErr w:type="gramStart"/>
                      <w:r w:rsidRPr="00E1606C">
                        <w:rPr>
                          <w:rFonts w:ascii="GOST type B" w:hAnsi="GOST type B"/>
                          <w:i/>
                          <w:sz w:val="44"/>
                          <w:szCs w:val="44"/>
                        </w:rPr>
                        <w:t>за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ru-RU"/>
                        </w:rPr>
                        <w:t>писка</w:t>
                      </w:r>
                      <w:proofErr w:type="gramEnd"/>
                    </w:p>
                    <w:p w:rsidR="00B16375" w:rsidRDefault="00B16375"/>
                  </w:txbxContent>
                </v:textbox>
              </v:shape>
            </w:pict>
          </mc:Fallback>
        </mc:AlternateContent>
      </w:r>
    </w:p>
    <w:p w:rsidR="00E43280" w:rsidRPr="007A1D25" w:rsidRDefault="00E43280">
      <w:pPr>
        <w:rPr>
          <w:rFonts w:ascii="Times New Roman" w:hAnsi="Times New Roman"/>
          <w:bCs/>
          <w:lang w:val="ru-RU"/>
        </w:rPr>
        <w:sectPr w:rsidR="00E43280" w:rsidRPr="007A1D25" w:rsidSect="00777220">
          <w:pgSz w:w="11907" w:h="16840" w:code="9"/>
          <w:pgMar w:top="284" w:right="284" w:bottom="284" w:left="1134" w:header="708" w:footer="708" w:gutter="0"/>
          <w:cols w:space="720"/>
        </w:sectPr>
      </w:pPr>
      <w:bookmarkStart w:id="0" w:name="_GoBack"/>
      <w:bookmarkEnd w:id="0"/>
    </w:p>
    <w:p w:rsidR="00591237" w:rsidRPr="007A1D25" w:rsidRDefault="00591237" w:rsidP="000C1B65">
      <w:pPr>
        <w:pStyle w:val="7"/>
        <w:tabs>
          <w:tab w:val="left" w:pos="7703"/>
        </w:tabs>
        <w:spacing w:line="360" w:lineRule="auto"/>
        <w:ind w:left="284" w:right="141" w:firstLine="567"/>
        <w:jc w:val="left"/>
        <w:rPr>
          <w:rFonts w:ascii="GOST type B" w:hAnsi="GOST type B"/>
          <w:b/>
          <w:bCs/>
          <w:szCs w:val="28"/>
          <w:lang w:val="uk-UA"/>
        </w:rPr>
      </w:pPr>
    </w:p>
    <w:p w:rsidR="00E43280" w:rsidRPr="007A1D25" w:rsidRDefault="001B3624" w:rsidP="00872A17">
      <w:pPr>
        <w:pStyle w:val="7"/>
        <w:tabs>
          <w:tab w:val="left" w:pos="426"/>
          <w:tab w:val="left" w:pos="7703"/>
        </w:tabs>
        <w:spacing w:line="360" w:lineRule="auto"/>
        <w:ind w:left="284" w:right="283" w:firstLine="567"/>
        <w:jc w:val="left"/>
        <w:rPr>
          <w:rFonts w:ascii="GOST type B" w:hAnsi="GOST type B"/>
          <w:b/>
          <w:bCs/>
          <w:i/>
          <w:szCs w:val="28"/>
          <w:lang w:val="uk-UA"/>
        </w:rPr>
      </w:pPr>
      <w:r w:rsidRPr="007A1D25">
        <w:rPr>
          <w:rFonts w:ascii="GOST type B" w:hAnsi="GOST type B"/>
          <w:i/>
          <w:noProof/>
        </w:rPr>
        <mc:AlternateContent>
          <mc:Choice Requires="wpg">
            <w:drawing>
              <wp:anchor distT="0" distB="0" distL="114300" distR="114300" simplePos="0" relativeHeight="251527680" behindDoc="0" locked="0" layoutInCell="1" allowOverlap="1" wp14:anchorId="22E7FD86" wp14:editId="38F5B188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8610" cy="10209530"/>
                <wp:effectExtent l="19050" t="19050" r="8890" b="1270"/>
                <wp:wrapNone/>
                <wp:docPr id="8701" name="Group 6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8702" name="Rectangle 6814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703" name="Group 6815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704" name="Line 6816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5" name="Line 6817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6" name="Line 6818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7" name="Line 6819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8" name="Line 6820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9" name="Line 6821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0" name="Line 6822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1" name="Line 6823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2" name="Line 6824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3" name="Text Box 68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4" name="Text Box 68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5" name="Text Box 68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6" name="Text Box 68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7" name="Text Box 68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8" name="Line 6830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9" name="Text Box 68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Default="00B16375" w:rsidP="00BC294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20" name="Text Box 68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13" o:spid="_x0000_s1047" style="position:absolute;left:0;text-align:left;margin-left:56.7pt;margin-top:14.2pt;width:524.3pt;height:803.9pt;z-index:25152768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">
                <v:rect id="Rectangle 6814" o:spid="_x0000_s104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DJccA&#10;AADdAAAADwAAAGRycy9kb3ducmV2LnhtbESPQWvCQBSE74L/YXlCb7prbKukrqKBQqG9GAXt7ZF9&#10;TUKzb0N2q2l/vSsIPQ4z8w2zXPe2EWfqfO1Yw3SiQBAXztRcajjsX8cLED4gG2wck4Zf8rBeDQdL&#10;TI278I7OeShFhLBPUUMVQptK6YuKLPqJa4mj9+U6iyHKrpSmw0uE20YmSj1LizXHhQpbyioqvvMf&#10;q2H3tN18nuazo/1T7/lj9mGTbJpo/TDqNy8gAvXhP3xvvxkNi7lK4PYmPgG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OwyXHAAAA3QAAAA8AAAAAAAAAAAAAAAAAmAIAAGRy&#10;cy9kb3ducmV2LnhtbFBLBQYAAAAABAAEAPUAAACMAwAAAAA=&#10;" filled="f" strokeweight="2.25pt"/>
                <v:group id="Group 6815" o:spid="_x0000_s104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VIB8cAAADd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0Y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PVIB8cAAADd&#10;AAAADwAAAAAAAAAAAAAAAACqAgAAZHJzL2Rvd25yZXYueG1sUEsFBgAAAAAEAAQA+gAAAJ4DAAAA&#10;AA==&#10;">
                  <v:line id="Line 6816" o:spid="_x0000_s105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gCLsIAAADdAAAADwAAAGRycy9kb3ducmV2LnhtbESPT4vCMBTE78J+h/AWvGnqH9xSjbIo&#10;gvSm7mVvj+ZtW9q8dJOo9dsbQfA4zPxmmNWmN624kvO1ZQWTcQKCuLC65lLBz3k/SkH4gKyxtUwK&#10;7uRhs/4YrDDT9sZHup5CKWIJ+wwVVCF0mZS+qMigH9uOOHp/1hkMUbpSaoe3WG5aOU2ShTRYc1yo&#10;sKNtRUVzuhgF6WyOmP42eUN+5v7DLjc950oNP/vvJYhAfXiHX/RBR+4rmcPzTXw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gCLsIAAADdAAAADwAAAAAAAAAAAAAA&#10;AAChAgAAZHJzL2Rvd25yZXYueG1sUEsFBgAAAAAEAAQA+QAAAJADAAAAAA==&#10;" strokeweight="2.25pt">
                    <v:stroke endarrowwidth="narrow"/>
                  </v:line>
                  <v:line id="Line 6817" o:spid="_x0000_s105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ALe8UAAADdAAAADwAAAGRycy9kb3ducmV2LnhtbESP3YrCMBSE7wXfIRzBG9FUZf2pRlkW&#10;FkRE0PoAx+bYFpuT2mS1vr0RFrwcZuYbZrluTCnuVLvCsoLhIAJBnFpdcKbglPz2ZyCcR9ZYWiYF&#10;T3KwXrVbS4y1ffCB7kefiQBhF6OC3PsqltKlORl0A1sRB+9ia4M+yDqTusZHgJtSjqJoIg0WHBZy&#10;rOgnp/R6/DMKijGee37e46zcna77Z5rctrdEqW6n+V6A8NT4T/i/vdEKZtPoC95vwhOQq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ALe8UAAADdAAAADwAAAAAAAAAA&#10;AAAAAAChAgAAZHJzL2Rvd25yZXYueG1sUEsFBgAAAAAEAAQA+QAAAJMDAAAAAA==&#10;" strokeweight="2.25pt">
                    <v:stroke endarrowwidth="narrow"/>
                  </v:line>
                  <v:line id="Line 6818" o:spid="_x0000_s105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KVDMUAAADdAAAADwAAAGRycy9kb3ducmV2LnhtbESP3YrCMBSE7xd8h3AEb0TTdcGf2iiy&#10;IIjIgtYHODbHttic1CbW+vYbYWEvh5n5hknWnalES40rLSv4HEcgiDOrS84VnNPtaA7CeWSNlWVS&#10;8CIH61XvI8FY2ycfqT35XAQIuxgVFN7XsZQuK8igG9uaOHhX2xj0QTa51A0+A9xUchJFU2mw5LBQ&#10;YE3fBWW308MoKL/wMvSLIefV4Xz7eWXpfX9PlRr0u80ShKfO/4f/2jutYD6LpvB+E5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KVDMUAAADdAAAADwAAAAAAAAAA&#10;AAAAAAChAgAAZHJzL2Rvd25yZXYueG1sUEsFBgAAAAAEAAQA+QAAAJMDAAAAAA==&#10;" strokeweight="2.25pt">
                    <v:stroke endarrowwidth="narrow"/>
                  </v:line>
                  <v:line id="Line 6819" o:spid="_x0000_s105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wl8YAAADdAAAADwAAAGRycy9kb3ducmV2LnhtbESP22rDMBBE3wP5B7GFvoRGTgu5uFZM&#10;CBRKKYHG+YCttbFNrJVtqb78fVUI9HGYmTNMko6mFj11rrKsYLWMQBDnVldcKLhkb09bEM4ja6wt&#10;k4KJHKT7+SzBWNuBv6g/+0IECLsYFZTeN7GULi/JoFvahjh4V9sZ9EF2hdQdDgFuavkcRWtpsOKw&#10;UGJDx5Ly2/nHKKhe8Hvhdwsu6s/L7TTlWfvRZko9PoyHVxCeRv8fvrfftYLtJtrA35vwBOT+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eMJfGAAAA3QAAAA8AAAAAAAAA&#10;AAAAAAAAoQIAAGRycy9kb3ducmV2LnhtbFBLBQYAAAAABAAEAPkAAACUAwAAAAA=&#10;" strokeweight="2.25pt">
                    <v:stroke endarrowwidth="narrow"/>
                  </v:line>
                  <v:line id="Line 6820" o:spid="_x0000_s105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Gk5cEAAADdAAAADwAAAGRycy9kb3ducmV2LnhtbERPzYrCMBC+L/gOYQQvoqkKq1ajiCCI&#10;yIKtDzA2Y1tsJrWJWt/eHIQ9fnz/y3VrKvGkxpWWFYyGEQjizOqScwXndDeYgXAeWWNlmRS8ycF6&#10;1flZYqzti0/0THwuQgi7GBUU3texlC4ryKAb2po4cFfbGPQBNrnUDb5CuKnkOIp+pcGSQ0OBNW0L&#10;ym7JwygoJ3jp+3mf8+p4vv29s/R+uKdK9brtZgHCU+v/xV/3XiuYTaMwN7w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AaTlwQAAAN0AAAAPAAAAAAAAAAAAAAAA&#10;AKECAABkcnMvZG93bnJldi54bWxQSwUGAAAAAAQABAD5AAAAjwMAAAAA&#10;" strokeweight="2.25pt">
                    <v:stroke endarrowwidth="narrow"/>
                  </v:line>
                  <v:line id="Line 6821" o:spid="_x0000_s105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0BfsYAAADdAAAADwAAAGRycy9kb3ducmV2LnhtbESP0WrCQBRE3wv+w3IFX6RuaqFqdA1F&#10;EKRIQeMH3GavSTB7N8muJvl7t1Do4zAzZ5hN0ptKPKh1pWUFb7MIBHFmdcm5gku6f12CcB5ZY2WZ&#10;FAzkINmOXjYYa9vxiR5nn4sAYRejgsL7OpbSZQUZdDNbEwfvaluDPsg2l7rFLsBNJedR9CENlhwW&#10;CqxpV1B2O9+NgvIdf6Z+NeW8Ol5u30OWNl9NqtRk3H+uQXjq/X/4r33QCpaLaAW/b8ITkN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NAX7GAAAA3QAAAA8AAAAAAAAA&#10;AAAAAAAAoQIAAGRycy9kb3ducmV2LnhtbFBLBQYAAAAABAAEAPkAAACUAwAAAAA=&#10;" strokeweight="2.25pt">
                    <v:stroke endarrowwidth="narrow"/>
                  </v:line>
                  <v:line id="Line 6822" o:spid="_x0000_s105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4+PsMAAADdAAAADwAAAGRycy9kb3ducmV2LnhtbERP3WqDMBS+H+wdwhnsRmbsCltnjWUM&#10;CqWMQbUPcGZOVTQn1qStvn1zMdjlx/efbSbTiyuNrrWsYBEnIIgrq1uuFRzL7csKhPPIGnvLpGAm&#10;B5v88SHDVNsbH+ha+FqEEHYpKmi8H1IpXdWQQRfbgThwJzsa9AGOtdQj3kK46eVrkrxJgy2HhgYH&#10;+mqo6oqLUdAu8TfyHxHX/fex+5mr8rw/l0o9P02faxCeJv8v/nPvtILV+yLsD2/CE5D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uPj7DAAAA3QAAAA8AAAAAAAAAAAAA&#10;AAAAoQIAAGRycy9kb3ducmV2LnhtbFBLBQYAAAAABAAEAPkAAACRAwAAAAA=&#10;" strokeweight="2.25pt">
                    <v:stroke endarrowwidth="narrow"/>
                  </v:line>
                  <v:line id="Line 6823" o:spid="_x0000_s105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KbpcYAAADdAAAADwAAAGRycy9kb3ducmV2LnhtbESP0WrCQBRE34X+w3KFvgTdpIVWo2so&#10;QqGUUmjiB1yz1ySYvZtkV03+vlso+DjMzBlmm42mFVcaXGNZQbKMQRCXVjdcKTgU74sVCOeRNbaW&#10;ScFEDrLdw2yLqbY3/qFr7isRIOxSVFB736VSurImg25pO+Lgnexg0Ac5VFIPeAtw08qnOH6RBhsO&#10;CzV2tK+pPOcXo6B5xmPk1xFX7dfh/D2VRf/ZF0o9zse3DQhPo7+H/9sfWsHqNUng7014AnL3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im6XGAAAA3QAAAA8AAAAAAAAA&#10;AAAAAAAAoQIAAGRycy9kb3ducmV2LnhtbFBLBQYAAAAABAAEAPkAAACUAwAAAAA=&#10;" strokeweight="2.25pt">
                    <v:stroke endarrowwidth="narrow"/>
                  </v:line>
                  <v:line id="Line 6824" o:spid="_x0000_s105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AF0sUAAADdAAAADwAAAGRycy9kb3ducmV2LnhtbESP0YrCMBRE3xf8h3AFX0RTFVatjSLC&#10;gsiyoPUDrs21LW1uapPV+vcbQdjHYWbOMMmmM7W4U+tKywom4wgEcWZ1ybmCc/o1WoBwHlljbZkU&#10;PMnBZt37SDDW9sFHup98LgKEXYwKCu+bWEqXFWTQjW1DHLyrbQ36INtc6hYfAW5qOY2iT2mw5LBQ&#10;YEO7grLq9GsUlDO8DP1yyHn9fa5+nll6O9xSpQb9brsC4anz/+F3e68VLOaTKbzehCc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AF0sUAAADdAAAADwAAAAAAAAAA&#10;AAAAAAChAgAAZHJzL2Rvd25yZXYueG1sUEsFBgAAAAAEAAQA+QAAAJMDAAAAAA==&#10;" strokeweight="2.25pt">
                    <v:stroke endarrowwidth="narrow"/>
                  </v:line>
                  <v:shape id="Text Box 6825" o:spid="_x0000_s105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ztJsUA&#10;AADdAAAADwAAAGRycy9kb3ducmV2LnhtbESPX2vCQBDE3wW/w7GCb3qxQiupp0ih0vZB6p+2r0tu&#10;TaK5vZDbavz2niD4OMzMb5jpvHWVOlETSs8GRsMEFHHmbcm5gd32fTABFQTZYuWZDFwowHzW7Uwx&#10;tf7MazptJFcRwiFFA4VInWodsoIchqGviaO3941DibLJtW3wHOGu0k9J8qwdlhwXCqzpraDsuPl3&#10;BvK/7Sfqn++v1a+rQ7U+CC2XYky/1y5eQQm18gjf2x/WwORlNIb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zO0m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26" o:spid="_x0000_s106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1UsUA&#10;AADdAAAADwAAAGRycy9kb3ducmV2LnhtbESPX2vCQBDE3wW/w7GCb3qxSCupp0ih0vZB6p+2r0tu&#10;TaK5vZDbavz2niD4OMzMb5jpvHWVOlETSs8GRsMEFHHmbcm5gd32fTABFQTZYuWZDFwowHzW7Uwx&#10;tf7MazptJFcRwiFFA4VInWodsoIchqGviaO3941DibLJtW3wHOGu0k9J8qwdlhwXCqzpraDsuPl3&#10;BvK/7Sfqn++v1a+rQ7U+CC2XYky/1y5eQQm18gjf2x/WwORlNIb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XVS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27" o:spid="_x0000_s106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nQycUA&#10;AADdAAAADwAAAGRycy9kb3ducmV2LnhtbESPX2vCQBDE3wW/w7GCb3qxYCupp0ih0vZB6p+2r0tu&#10;TaK5vZDbavz2niD4OMzMb5jpvHWVOlETSs8GRsMEFHHmbcm5gd32fTABFQTZYuWZDFwowHzW7Uwx&#10;tf7MazptJFcRwiFFA4VInWodsoIchqGviaO3941DibLJtW3wHOGu0k9J8qwdlhwXCqzpraDsuPl3&#10;BvK/7Sfqn++v1a+rQ7U+CC2XYky/1y5eQQm18gjf2x/WwORlNIb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dDJ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828" o:spid="_x0000_s106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tOvs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HtKp/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06+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29" o:spid="_x0000_s106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frJcQA&#10;AADdAAAADwAAAGRycy9kb3ducmV2LnhtbESPT2vCQBTE74V+h+UVvNWNHlSiq5RCRT2If9vrI/ua&#10;pM2+Ddmnxm/vCoLHYWZ+w0xmravUmZpQejbQ6yagiDNvS84NHPZf7yNQQZAtVp7JwJUCzKavLxNM&#10;rb/wls47yVWEcEjRQCFSp1qHrCCHoetr4uj9+sahRNnk2jZ4iXBX6X6SDLTDkuNCgTV9FpT9707O&#10;QP6zX6I+blbrb1eHavsnNJ+LMZ239mMMSqiVZ/jRXlgDo2FvCPc38Qno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36yX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6830" o:spid="_x0000_s1064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yOMMAAADdAAAADwAAAGRycy9kb3ducmV2LnhtbERP3WqDMBS+H+wdwhnsRmbsCltnjWUM&#10;CqWMQbUPcGZOVTQn1qStvn1zMdjlx/efbSbTiyuNrrWsYBEnIIgrq1uuFRzL7csKhPPIGnvLpGAm&#10;B5v88SHDVNsbH+ha+FqEEHYpKmi8H1IpXdWQQRfbgThwJzsa9AGOtdQj3kK46eVrkrxJgy2HhgYH&#10;+mqo6oqLUdAu8TfyHxHX/fex+5mr8rw/l0o9P02faxCeJv8v/nPvtILV+yLMDW/CE5D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YMjjDAAAA3QAAAA8AAAAAAAAAAAAA&#10;AAAAoQIAAGRycy9kb3ducmV2LnhtbFBLBQYAAAAABAAEAPkAAACRAwAAAAA=&#10;" strokeweight="2.25pt">
                    <v:stroke endarrowwidth="narrow"/>
                  </v:line>
                  <v:shape id="Text Box 6831" o:spid="_x0000_s106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azMYA&#10;AADdAAAADwAAAGRycy9kb3ducmV2LnhtbESPzWvCQBTE7wX/h+UJ3urGHvxIXaUIFdtDUdOP6yP7&#10;mqRm34bsU+N/7xYEj8PM/IaZLztXqxO1ofJsYDRMQBHn3lZcGPjMXh+noIIgW6w9k4ELBVgueg9z&#10;TK0/845OeylUhHBI0UAp0qRah7wkh2HoG+Lo/frWoUTZFtq2eI5wV+unJBlrhxXHhRIbWpWUH/ZH&#10;Z6D4yd5Qf23fP75dE+rdn9B6LcYM+t3LMyihTu7hW3tjDUwnoxn8v4lPQC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Taz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Default="00B16375" w:rsidP="00BC294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6832" o:spid="_x0000_s106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57MIA&#10;AADdAAAADwAAAGRycy9kb3ducmV2LnhtbERPTWvCQBC9F/oflil4q5vmYCW6BilUtIdSY6vXITsm&#10;sdnZkJ1q/PfuoeDx8b7n+eBadaY+NJ4NvIwTUMSltw1XBr53789TUEGQLbaeycCVAuSLx4c5ZtZf&#10;eEvnQioVQzhkaKAW6TKtQ1mTwzD2HXHkjr53KBH2lbY9XmK4a3WaJBPtsOHYUGNHbzWVv8WfM1Ad&#10;dhvUP18fn3vXhXZ7ElqtxJjR07CcgRIa5C7+d6+tgelrGvfHN/EJ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rns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353B38" w:rsidRPr="007A1D25">
        <w:rPr>
          <w:rFonts w:ascii="GOST type B" w:hAnsi="GOST type B"/>
          <w:b/>
          <w:bCs/>
          <w:i/>
          <w:szCs w:val="28"/>
          <w:lang w:val="uk-UA"/>
        </w:rPr>
        <w:t xml:space="preserve">1 </w:t>
      </w:r>
      <w:proofErr w:type="spellStart"/>
      <w:r w:rsidR="00E43280" w:rsidRPr="007A1D25">
        <w:rPr>
          <w:rFonts w:ascii="GOST type B" w:hAnsi="GOST type B"/>
          <w:b/>
          <w:bCs/>
          <w:i/>
          <w:szCs w:val="28"/>
        </w:rPr>
        <w:t>Вступ</w:t>
      </w:r>
      <w:proofErr w:type="spellEnd"/>
      <w:r w:rsidR="000C1B65" w:rsidRPr="007A1D25">
        <w:rPr>
          <w:rFonts w:ascii="GOST type B" w:hAnsi="GOST type B"/>
          <w:b/>
          <w:bCs/>
          <w:i/>
          <w:szCs w:val="28"/>
        </w:rPr>
        <w:tab/>
      </w:r>
    </w:p>
    <w:p w:rsidR="00BC2947" w:rsidRPr="007A1D25" w:rsidRDefault="00BC2947" w:rsidP="00872A17">
      <w:pPr>
        <w:tabs>
          <w:tab w:val="left" w:pos="426"/>
        </w:tabs>
        <w:spacing w:line="360" w:lineRule="auto"/>
        <w:ind w:left="284" w:right="283" w:firstLine="567"/>
        <w:rPr>
          <w:rFonts w:ascii="GOST type B" w:hAnsi="GOST type B"/>
          <w:lang w:val="uk-UA"/>
        </w:rPr>
      </w:pPr>
    </w:p>
    <w:p w:rsidR="001D767C" w:rsidRPr="007A1D25" w:rsidRDefault="00BC294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sz w:val="28"/>
          <w:szCs w:val="28"/>
          <w:lang w:val="uk-UA"/>
        </w:rPr>
      </w:pPr>
      <w:r w:rsidRPr="007A1D25">
        <w:rPr>
          <w:rFonts w:ascii="GOST type B" w:hAnsi="GOST type B"/>
          <w:sz w:val="28"/>
          <w:szCs w:val="28"/>
          <w:lang w:val="uk-UA"/>
        </w:rPr>
        <w:t>У даній курсовій роботі необхідно виконати синтез автомата і синтез комбінаційних схем. Розробка виконується на підставі</w:t>
      </w:r>
      <w:r w:rsidR="00FA1C53" w:rsidRPr="007A1D25">
        <w:rPr>
          <w:rFonts w:ascii="GOST type B" w:hAnsi="GOST type B"/>
          <w:sz w:val="28"/>
          <w:szCs w:val="28"/>
          <w:lang w:val="uk-UA"/>
        </w:rPr>
        <w:t xml:space="preserve"> 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>«</w:t>
      </w:r>
      <w:r w:rsidRPr="007A1D25">
        <w:rPr>
          <w:rFonts w:ascii="GOST type B" w:hAnsi="GOST type B"/>
          <w:sz w:val="28"/>
          <w:szCs w:val="28"/>
          <w:lang w:val="uk-UA"/>
        </w:rPr>
        <w:t>Технічного завдання ІАЛЦ.463626.002 ТЗ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>»</w:t>
      </w:r>
      <w:r w:rsidRPr="007A1D25">
        <w:rPr>
          <w:rFonts w:ascii="GOST type B" w:hAnsi="GOST type B"/>
          <w:sz w:val="28"/>
          <w:szCs w:val="28"/>
          <w:lang w:val="uk-UA"/>
        </w:rPr>
        <w:t>.</w:t>
      </w:r>
    </w:p>
    <w:p w:rsidR="00591237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sz w:val="28"/>
          <w:szCs w:val="28"/>
          <w:lang w:val="uk-UA"/>
        </w:rPr>
      </w:pPr>
    </w:p>
    <w:p w:rsidR="00FB6D7C" w:rsidRPr="007A1D25" w:rsidRDefault="00BC294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i/>
          <w:sz w:val="28"/>
          <w:szCs w:val="28"/>
          <w:lang w:val="uk-UA"/>
        </w:rPr>
      </w:pPr>
      <w:r w:rsidRPr="007A1D25">
        <w:rPr>
          <w:rFonts w:ascii="GOST type B" w:hAnsi="GOST type B"/>
          <w:b/>
          <w:bCs/>
          <w:i/>
          <w:sz w:val="28"/>
          <w:szCs w:val="28"/>
          <w:lang w:val="uk-UA"/>
        </w:rPr>
        <w:t xml:space="preserve">2 </w:t>
      </w:r>
      <w:r w:rsidR="00E43280" w:rsidRPr="007A1D25">
        <w:rPr>
          <w:rFonts w:ascii="GOST type B" w:hAnsi="GOST type B"/>
          <w:b/>
          <w:bCs/>
          <w:i/>
          <w:sz w:val="28"/>
          <w:szCs w:val="28"/>
          <w:lang w:val="uk-UA"/>
        </w:rPr>
        <w:t>Синтез автомата</w:t>
      </w:r>
    </w:p>
    <w:p w:rsidR="00591237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</w:p>
    <w:p w:rsidR="00FB6D7C" w:rsidRPr="007A1D25" w:rsidRDefault="00630470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lang w:val="uk-UA"/>
        </w:rPr>
      </w:pPr>
      <w:r w:rsidRPr="007A1D25">
        <w:rPr>
          <w:rFonts w:ascii="GOST type B" w:hAnsi="GOST type B"/>
          <w:bCs/>
          <w:sz w:val="28"/>
          <w:szCs w:val="28"/>
          <w:lang w:val="uk-UA"/>
        </w:rPr>
        <w:t>Згідно з завданням будуємо графічну схему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 xml:space="preserve"> алгоритму</w:t>
      </w:r>
      <w:r w:rsidR="00C611DA" w:rsidRPr="007A1D25">
        <w:rPr>
          <w:rFonts w:ascii="GOST type B" w:hAnsi="GOST type B"/>
          <w:bCs/>
          <w:sz w:val="28"/>
          <w:szCs w:val="28"/>
          <w:lang w:val="uk-UA"/>
        </w:rPr>
        <w:t xml:space="preserve"> та виконуємо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 xml:space="preserve"> розмітку станів автомата</w:t>
      </w:r>
      <w:r w:rsidR="00FB6D7C" w:rsidRPr="007A1D25">
        <w:rPr>
          <w:rFonts w:ascii="GOST type B" w:hAnsi="GOST type B"/>
          <w:bCs/>
          <w:sz w:val="28"/>
          <w:szCs w:val="28"/>
          <w:lang w:val="uk-UA"/>
        </w:rPr>
        <w:t xml:space="preserve">  (рисунок </w:t>
      </w:r>
      <w:r w:rsidR="00090B07" w:rsidRPr="007A1D25">
        <w:rPr>
          <w:rFonts w:ascii="GOST type B" w:hAnsi="GOST type B"/>
          <w:bCs/>
          <w:sz w:val="28"/>
          <w:szCs w:val="28"/>
          <w:lang w:val="uk-UA"/>
        </w:rPr>
        <w:t>4</w:t>
      </w:r>
      <w:r w:rsidR="00591237" w:rsidRPr="007A1D25">
        <w:rPr>
          <w:rFonts w:ascii="GOST type B" w:hAnsi="GOST type B"/>
          <w:bCs/>
          <w:sz w:val="28"/>
          <w:szCs w:val="28"/>
          <w:lang w:val="uk-UA"/>
        </w:rPr>
        <w:t>.</w:t>
      </w:r>
      <w:r w:rsidR="007A1D25" w:rsidRPr="007A1D25">
        <w:rPr>
          <w:rFonts w:ascii="GOST type B" w:hAnsi="GOST type B"/>
          <w:bCs/>
          <w:sz w:val="28"/>
          <w:szCs w:val="28"/>
          <w:lang w:val="uk-UA"/>
        </w:rPr>
        <w:t>2</w:t>
      </w:r>
      <w:r w:rsidR="00FB6D7C" w:rsidRPr="007A1D25">
        <w:rPr>
          <w:rFonts w:ascii="GOST type B" w:hAnsi="GOST type B"/>
          <w:bCs/>
          <w:sz w:val="28"/>
          <w:szCs w:val="28"/>
          <w:lang w:val="uk-UA"/>
        </w:rPr>
        <w:t xml:space="preserve">): </w:t>
      </w:r>
      <w:r w:rsidR="00FB6D7C" w:rsidRPr="007A1D25">
        <w:rPr>
          <w:rFonts w:ascii="GOST type B" w:hAnsi="GOST type B"/>
          <w:lang w:val="uk-UA"/>
        </w:rPr>
        <w:t xml:space="preserve"> </w:t>
      </w:r>
    </w:p>
    <w:p w:rsidR="00872A17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Згідно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з блок-схемою алгоритму (рисунок 4.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>2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)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побудуємо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граф автомата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Мілі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(рис</w:t>
      </w:r>
      <w:proofErr w:type="spellStart"/>
      <w:r w:rsidRPr="007A1D25">
        <w:rPr>
          <w:rFonts w:ascii="GOST type B" w:hAnsi="GOST type B"/>
          <w:bCs/>
          <w:sz w:val="28"/>
          <w:szCs w:val="28"/>
          <w:lang w:val="uk-UA"/>
        </w:rPr>
        <w:t>унок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4.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>1).</w:t>
      </w:r>
    </w:p>
    <w:p w:rsidR="00932CE3" w:rsidRDefault="00591237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7A1D25" w:rsidRPr="007A1D25">
        <w:rPr>
          <w:noProof/>
          <w:lang w:val="ru-RU"/>
        </w:rPr>
        <w:drawing>
          <wp:inline distT="0" distB="0" distL="0" distR="0" wp14:anchorId="6C347349" wp14:editId="3337B94C">
            <wp:extent cx="5909047" cy="4242017"/>
            <wp:effectExtent l="0" t="0" r="0" b="6350"/>
            <wp:docPr id="25" name="Рисунок 25" descr="C:\Users\Alexandr\Desktop\няшно\граф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andr\Desktop\няшно\граф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281" cy="4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17" w:rsidRPr="007A1D25" w:rsidRDefault="00932CE3" w:rsidP="00932CE3">
      <w:pPr>
        <w:tabs>
          <w:tab w:val="left" w:pos="426"/>
        </w:tabs>
        <w:ind w:right="283" w:firstLine="567"/>
        <w:rPr>
          <w:rFonts w:ascii="GOST type B" w:hAnsi="GOST type B" w:cs="GOST type B"/>
          <w:bCs/>
          <w:sz w:val="28"/>
          <w:szCs w:val="28"/>
          <w:lang w:val="ru-RU"/>
        </w:rPr>
      </w:pP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 w:rsidR="00872A17" w:rsidRPr="007A1D25">
        <w:rPr>
          <w:rFonts w:ascii="GOST type B" w:hAnsi="GOST type B"/>
          <w:bCs/>
          <w:i/>
          <w:sz w:val="28"/>
          <w:szCs w:val="28"/>
          <w:lang w:val="ru-RU"/>
        </w:rPr>
        <w:t>Рисунок 4.1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.</w:t>
      </w:r>
      <w:r w:rsidR="00872A1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Г</w:t>
      </w:r>
      <w:r w:rsidR="00872A17"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раф</w:t>
      </w:r>
      <w:r w:rsidR="00872A1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автомата</w:t>
      </w:r>
    </w:p>
    <w:p w:rsidR="00872A17" w:rsidRPr="007A1D25" w:rsidRDefault="00872A17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872A17" w:rsidRPr="007A1D25" w:rsidRDefault="00872A17" w:rsidP="00872A17">
      <w:pPr>
        <w:tabs>
          <w:tab w:val="left" w:pos="426"/>
        </w:tabs>
        <w:spacing w:line="360" w:lineRule="auto"/>
        <w:ind w:left="284" w:right="283" w:firstLine="709"/>
        <w:jc w:val="both"/>
        <w:rPr>
          <w:rFonts w:ascii="GOST type B" w:hAnsi="GOST type B"/>
          <w:noProof/>
          <w:sz w:val="28"/>
          <w:szCs w:val="28"/>
          <w:lang w:val="ru-RU"/>
        </w:rPr>
      </w:pPr>
      <w:r w:rsidRPr="007A1D25">
        <w:rPr>
          <w:rFonts w:ascii="GOST type B" w:hAnsi="GOST type B"/>
          <w:noProof/>
          <w:sz w:val="28"/>
          <w:szCs w:val="28"/>
          <w:lang w:val="uk-UA"/>
        </w:rPr>
        <w:t xml:space="preserve">Так як абстрактний автомат має 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>6</w:t>
      </w:r>
      <w:r w:rsidRPr="007A1D25">
        <w:rPr>
          <w:rFonts w:ascii="GOST type B" w:hAnsi="GOST type B"/>
          <w:noProof/>
          <w:sz w:val="28"/>
          <w:szCs w:val="28"/>
          <w:lang w:val="uk-UA"/>
        </w:rPr>
        <w:t xml:space="preserve"> станів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>,</w:t>
      </w:r>
      <w:r w:rsidRPr="007A1D25">
        <w:rPr>
          <w:rFonts w:ascii="GOST type B" w:hAnsi="GOST type B"/>
          <w:noProof/>
          <w:sz w:val="28"/>
          <w:szCs w:val="28"/>
          <w:lang w:val="uk-UA"/>
        </w:rPr>
        <w:t xml:space="preserve"> то для кодування станів треба використовувати як мінімум 3-х розрядні двійкові числа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/>
          <w:noProof/>
          <w:sz w:val="28"/>
          <w:szCs w:val="28"/>
          <w:lang w:val="uk-UA"/>
        </w:rPr>
        <w:t>(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кількість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7A1D25" w:rsidRPr="007A1D25">
        <w:rPr>
          <w:rFonts w:ascii="GOST type B" w:hAnsi="GOST type B"/>
          <w:bCs/>
          <w:sz w:val="28"/>
          <w:szCs w:val="28"/>
          <w:lang w:val="ru-RU"/>
        </w:rPr>
        <w:t>розрядів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знайдемо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за формулою </w:t>
      </w:r>
      <w:r w:rsidRPr="007A1D25">
        <w:rPr>
          <w:rFonts w:ascii="GOST type B" w:hAnsi="GOST type B"/>
          <w:bCs/>
          <w:sz w:val="28"/>
          <w:szCs w:val="28"/>
        </w:rPr>
        <w:t>K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7A1D25" w:rsidRPr="007A1D25">
        <w:rPr>
          <w:rFonts w:ascii="GOST type B" w:hAnsi="GOST type B"/>
          <w:bCs/>
          <w:sz w:val="28"/>
          <w:szCs w:val="28"/>
        </w:rPr>
        <w:sym w:font="Symbol" w:char="F0B3"/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/>
          <w:bCs/>
          <w:sz w:val="28"/>
          <w:szCs w:val="28"/>
          <w:lang w:val="ru-RU"/>
        </w:rPr>
        <w:t>]log</w:t>
      </w:r>
      <w:r w:rsidRPr="007A1D25">
        <w:rPr>
          <w:rFonts w:ascii="GOST type B" w:hAnsi="GOST type B"/>
          <w:bCs/>
          <w:sz w:val="28"/>
          <w:szCs w:val="28"/>
          <w:vertAlign w:val="subscript"/>
          <w:lang w:val="ru-RU"/>
        </w:rPr>
        <w:t>2</w:t>
      </w:r>
      <w:r w:rsidRPr="007A1D25">
        <w:rPr>
          <w:rFonts w:ascii="GOST type B" w:hAnsi="GOST type B"/>
          <w:bCs/>
          <w:sz w:val="28"/>
          <w:szCs w:val="28"/>
        </w:rPr>
        <w:t>N</w:t>
      </w:r>
      <w:r w:rsidRPr="007A1D25">
        <w:rPr>
          <w:rFonts w:ascii="GOST type B" w:hAnsi="GOST type B"/>
          <w:bCs/>
          <w:sz w:val="28"/>
          <w:szCs w:val="28"/>
          <w:lang w:val="ru-RU"/>
        </w:rPr>
        <w:t>[ = ]</w:t>
      </w:r>
      <w:r w:rsidRPr="007A1D25">
        <w:rPr>
          <w:rFonts w:ascii="GOST type B" w:hAnsi="GOST type B"/>
          <w:bCs/>
          <w:sz w:val="28"/>
          <w:szCs w:val="28"/>
        </w:rPr>
        <w:t>log</w:t>
      </w:r>
      <w:r w:rsidRPr="007A1D25">
        <w:rPr>
          <w:rFonts w:ascii="GOST type B" w:hAnsi="GOST type B"/>
          <w:bCs/>
          <w:sz w:val="28"/>
          <w:szCs w:val="28"/>
          <w:vertAlign w:val="subscript"/>
          <w:lang w:val="ru-RU"/>
        </w:rPr>
        <w:t>2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6[ = 3,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звідки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К = 3).</w:t>
      </w: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591237" w:rsidRPr="007A1D25" w:rsidRDefault="00591237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lang w:val="ru-RU"/>
        </w:rPr>
      </w:pPr>
    </w:p>
    <w:p w:rsidR="00591237" w:rsidRPr="007A1D25" w:rsidRDefault="007A1D25" w:rsidP="00872A17">
      <w:pPr>
        <w:tabs>
          <w:tab w:val="left" w:pos="426"/>
        </w:tabs>
        <w:ind w:right="283" w:firstLine="567"/>
        <w:rPr>
          <w:rFonts w:ascii="GOST type B" w:hAnsi="GOST type B"/>
          <w:bCs/>
          <w:lang w:val="ru-RU"/>
        </w:rPr>
      </w:pPr>
      <w:r w:rsidRPr="007A1D25"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  <mc:AlternateContent>
          <mc:Choice Requires="wpg">
            <w:drawing>
              <wp:anchor distT="0" distB="0" distL="114300" distR="114300" simplePos="0" relativeHeight="251885056" behindDoc="0" locked="0" layoutInCell="1" allowOverlap="1" wp14:anchorId="7BCC6329" wp14:editId="6B0511D4">
                <wp:simplePos x="0" y="0"/>
                <wp:positionH relativeFrom="column">
                  <wp:posOffset>1403985</wp:posOffset>
                </wp:positionH>
                <wp:positionV relativeFrom="page">
                  <wp:posOffset>762000</wp:posOffset>
                </wp:positionV>
                <wp:extent cx="4019550" cy="7858125"/>
                <wp:effectExtent l="0" t="0" r="19050" b="28575"/>
                <wp:wrapTopAndBottom/>
                <wp:docPr id="8591" name="Группа 8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0" cy="7858125"/>
                          <a:chOff x="0" y="0"/>
                          <a:chExt cx="3803650" cy="8001635"/>
                        </a:xfrm>
                      </wpg:grpSpPr>
                      <wpg:grpSp>
                        <wpg:cNvPr id="8592" name="Группа 8592"/>
                        <wpg:cNvGrpSpPr/>
                        <wpg:grpSpPr>
                          <a:xfrm>
                            <a:off x="0" y="0"/>
                            <a:ext cx="3803650" cy="8001635"/>
                            <a:chOff x="0" y="0"/>
                            <a:chExt cx="3803650" cy="8001635"/>
                          </a:xfrm>
                        </wpg:grpSpPr>
                        <wpg:grpSp>
                          <wpg:cNvPr id="8593" name="Группа 8593"/>
                          <wpg:cNvGrpSpPr/>
                          <wpg:grpSpPr>
                            <a:xfrm>
                              <a:off x="0" y="0"/>
                              <a:ext cx="3803650" cy="8001635"/>
                              <a:chOff x="0" y="0"/>
                              <a:chExt cx="3803650" cy="8001635"/>
                            </a:xfrm>
                          </wpg:grpSpPr>
                          <wpg:grpSp>
                            <wpg:cNvPr id="8594" name="Группа 8594"/>
                            <wpg:cNvGrpSpPr/>
                            <wpg:grpSpPr>
                              <a:xfrm>
                                <a:off x="0" y="0"/>
                                <a:ext cx="3803650" cy="8001635"/>
                                <a:chOff x="0" y="0"/>
                                <a:chExt cx="3803650" cy="8001635"/>
                              </a:xfrm>
                            </wpg:grpSpPr>
                            <wpg:grpSp>
                              <wpg:cNvPr id="8595" name="Группа 8595"/>
                              <wpg:cNvGrpSpPr/>
                              <wpg:grpSpPr>
                                <a:xfrm>
                                  <a:off x="0" y="0"/>
                                  <a:ext cx="3803650" cy="8001635"/>
                                  <a:chOff x="0" y="0"/>
                                  <a:chExt cx="3803650" cy="8001635"/>
                                </a:xfrm>
                              </wpg:grpSpPr>
                              <wpg:grpSp>
                                <wpg:cNvPr id="8596" name="Группа 8596"/>
                                <wpg:cNvGrpSpPr/>
                                <wpg:grpSpPr>
                                  <a:xfrm>
                                    <a:off x="0" y="0"/>
                                    <a:ext cx="3803650" cy="8001635"/>
                                    <a:chOff x="0" y="0"/>
                                    <a:chExt cx="3803650" cy="8001635"/>
                                  </a:xfrm>
                                </wpg:grpSpPr>
                                <wpg:grpSp>
                                  <wpg:cNvPr id="8597" name="Группа 8597"/>
                                  <wpg:cNvGrpSpPr/>
                                  <wpg:grpSpPr>
                                    <a:xfrm>
                                      <a:off x="0" y="0"/>
                                      <a:ext cx="3803650" cy="8001635"/>
                                      <a:chOff x="0" y="0"/>
                                      <a:chExt cx="3803650" cy="8001635"/>
                                    </a:xfrm>
                                  </wpg:grpSpPr>
                                  <wpg:grpSp>
                                    <wpg:cNvPr id="8598" name="Группа 8598"/>
                                    <wpg:cNvGrpSpPr/>
                                    <wpg:grpSpPr>
                                      <a:xfrm>
                                        <a:off x="0" y="0"/>
                                        <a:ext cx="3803650" cy="8001635"/>
                                        <a:chOff x="0" y="0"/>
                                        <a:chExt cx="3803904" cy="8002143"/>
                                      </a:xfrm>
                                    </wpg:grpSpPr>
                                    <wpg:grpSp>
                                      <wpg:cNvPr id="8599" name="Группа 8599"/>
                                      <wpg:cNvGrpSpPr/>
                                      <wpg:grpSpPr>
                                        <a:xfrm>
                                          <a:off x="0" y="0"/>
                                          <a:ext cx="3803904" cy="8002143"/>
                                          <a:chOff x="0" y="0"/>
                                          <a:chExt cx="2941431" cy="6917157"/>
                                        </a:xfrm>
                                      </wpg:grpSpPr>
                                      <wps:wsp>
                                        <wps:cNvPr id="8600" name="Прямая соединительная линия 8600"/>
                                        <wps:cNvCnPr/>
                                        <wps:spPr>
                                          <a:xfrm>
                                            <a:off x="914400" y="905733"/>
                                            <a:ext cx="0" cy="2451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8601" name="Прямая соединительная линия 8601"/>
                                        <wps:cNvCnPr/>
                                        <wps:spPr>
                                          <a:xfrm>
                                            <a:off x="931735" y="4069297"/>
                                            <a:ext cx="0" cy="2451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g:grpSp>
                                        <wpg:cNvPr id="8602" name="Группа 860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941431" cy="6917157"/>
                                            <a:chOff x="0" y="0"/>
                                            <a:chExt cx="2941431" cy="6917157"/>
                                          </a:xfrm>
                                        </wpg:grpSpPr>
                                        <wpg:grpSp>
                                          <wpg:cNvPr id="8603" name="Группа 8603"/>
                                          <wpg:cNvGrpSpPr/>
                                          <wpg:grpSpPr>
                                            <a:xfrm>
                                              <a:off x="43336" y="5443064"/>
                                              <a:ext cx="1472325" cy="749721"/>
                                              <a:chOff x="0" y="0"/>
                                              <a:chExt cx="1472325" cy="749721"/>
                                            </a:xfrm>
                                          </wpg:grpSpPr>
                                          <wps:wsp>
                                            <wps:cNvPr id="8604" name="Прямоугольник 8604"/>
                                            <wps:cNvSpPr/>
                                            <wps:spPr>
                                              <a:xfrm>
                                                <a:off x="355360" y="229683"/>
                                                <a:ext cx="1116965" cy="3022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254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605" name="Прямая соединительная линия 8605"/>
                                            <wps:cNvCnPr/>
                                            <wps:spPr>
                                              <a:xfrm>
                                                <a:off x="901399" y="99674"/>
                                                <a:ext cx="635" cy="12255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06" name="Прямая соединительная линия 8606"/>
                                            <wps:cNvCnPr/>
                                            <wps:spPr>
                                              <a:xfrm flipH="1">
                                                <a:off x="0" y="749721"/>
                                                <a:ext cx="91376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07" name="Прямая соединительная линия 8607"/>
                                            <wps:cNvCnPr/>
                                            <wps:spPr>
                                              <a:xfrm flipH="1">
                                                <a:off x="910067" y="533039"/>
                                                <a:ext cx="519" cy="21613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08" name="Надпись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983739" y="0"/>
                                                <a:ext cx="175260" cy="299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8609" name="Группа 860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941431" cy="6917157"/>
                                              <a:chOff x="0" y="0"/>
                                              <a:chExt cx="2941431" cy="6917157"/>
                                            </a:xfrm>
                                          </wpg:grpSpPr>
                                          <wps:wsp>
                                            <wps:cNvPr id="8610" name="Прямая соединительная линия 8610"/>
                                            <wps:cNvCnPr/>
                                            <wps:spPr>
                                              <a:xfrm flipH="1">
                                                <a:off x="34669" y="4728012"/>
                                                <a:ext cx="90678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11" name="Прямая соединительная линия 8611"/>
                                            <wps:cNvCnPr/>
                                            <wps:spPr>
                                              <a:xfrm flipH="1">
                                                <a:off x="34669" y="4879689"/>
                                                <a:ext cx="90678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8612" name="Группа 861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941431" cy="6917157"/>
                                                <a:chOff x="0" y="0"/>
                                                <a:chExt cx="2941431" cy="6917157"/>
                                              </a:xfrm>
                                            </wpg:grpSpPr>
                                            <wps:wsp>
                                              <wps:cNvPr id="8613" name="Прямая соединительная линия 8613"/>
                                              <wps:cNvCnPr/>
                                              <wps:spPr>
                                                <a:xfrm flipH="1">
                                                  <a:off x="8667" y="489703"/>
                                                  <a:ext cx="89725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9050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614" name="Группа 86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941431" cy="6917157"/>
                                                  <a:chOff x="0" y="0"/>
                                                  <a:chExt cx="2941431" cy="6917157"/>
                                                </a:xfrm>
                                              </wpg:grpSpPr>
                                              <wpg:grpSp>
                                                <wpg:cNvPr id="8615" name="Группа 8615"/>
                                                <wpg:cNvGrpSpPr/>
                                                <wpg:grpSpPr>
                                                  <a:xfrm>
                                                    <a:off x="398696" y="6327128"/>
                                                    <a:ext cx="1998583" cy="590029"/>
                                                    <a:chOff x="0" y="0"/>
                                                    <a:chExt cx="1998583" cy="590029"/>
                                                  </a:xfrm>
                                                </wpg:grpSpPr>
                                                <wps:wsp>
                                                  <wps:cNvPr id="8616" name="Блок-схема: альтернативный процесс 8616"/>
                                                  <wps:cNvSpPr/>
                                                  <wps:spPr>
                                                    <a:xfrm>
                                                      <a:off x="0" y="242684"/>
                                                      <a:ext cx="1116965" cy="347345"/>
                                                    </a:xfrm>
                                                    <a:prstGeom prst="flowChartAlternateProcess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  <w:t xml:space="preserve">   КІНЕЦЬ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17" name="Прямая соединительная линия 8617"/>
                                                  <wps:cNvCnPr/>
                                                  <wps:spPr>
                                                    <a:xfrm>
                                                      <a:off x="554707" y="0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18" name="Прямая соединительная линия 8618"/>
                                                  <wps:cNvCnPr/>
                                                  <wps:spPr>
                                                    <a:xfrm flipH="1">
                                                      <a:off x="546039" y="0"/>
                                                      <a:ext cx="145254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619" name="Группа 8619"/>
                                                <wpg:cNvGrpSpPr/>
                                                <wpg:grpSpPr>
                                                  <a:xfrm>
                                                    <a:off x="364026" y="1664121"/>
                                                    <a:ext cx="1134300" cy="2415206"/>
                                                    <a:chOff x="0" y="0"/>
                                                    <a:chExt cx="1134300" cy="2415206"/>
                                                  </a:xfrm>
                                                </wpg:grpSpPr>
                                                <wps:wsp>
                                                  <wps:cNvPr id="8620" name="Прямоугольник 8620"/>
                                                  <wps:cNvSpPr/>
                                                  <wps:spPr>
                                                    <a:xfrm>
                                                      <a:off x="8668" y="260019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21" name="Прямоугольник 8621"/>
                                                  <wps:cNvSpPr/>
                                                  <wps:spPr>
                                                    <a:xfrm>
                                                      <a:off x="17335" y="806059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42" name="Прямоугольник 8642"/>
                                                  <wps:cNvSpPr/>
                                                  <wps:spPr>
                                                    <a:xfrm>
                                                      <a:off x="17335" y="1339098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8643" name="Группа 8643"/>
                                                  <wpg:cNvGrpSpPr/>
                                                  <wpg:grpSpPr>
                                                    <a:xfrm>
                                                      <a:off x="0" y="1841801"/>
                                                      <a:ext cx="1116330" cy="573405"/>
                                                      <a:chOff x="0" y="0"/>
                                                      <a:chExt cx="1116845" cy="573688"/>
                                                    </a:xfrm>
                                                  </wpg:grpSpPr>
                                                  <wps:wsp>
                                                    <wps:cNvPr id="8644" name="Блок-схема: решение 8644"/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116845" cy="573688"/>
                                                      </a:xfrm>
                                                      <a:prstGeom prst="flowChartDecision">
                                                        <a:avLst/>
                                                      </a:prstGeom>
                                                      <a:solidFill>
                                                        <a:sysClr val="window" lastClr="FFFFFF"/>
                                                      </a:solidFill>
                                                      <a:ln w="25400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:rsidR="00B16375" w:rsidRPr="00591237" w:rsidRDefault="00B16375" w:rsidP="0059123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GOST type B" w:hAnsi="GOST type B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</w:pPr>
                                                          <w:r w:rsidRPr="00591237">
                                                            <w:rPr>
                                                              <w:rFonts w:ascii="GOST type B" w:hAnsi="GOST type B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  <w:t>X</w:t>
                                                          </w:r>
                                                          <w:r w:rsidRPr="00591237">
                                                            <w:rPr>
                                                              <w:rFonts w:ascii="GOST type B" w:hAnsi="GOST type B"/>
                                                              <w:sz w:val="32"/>
                                                              <w:szCs w:val="32"/>
                                                              <w:vertAlign w:val="subscript"/>
                                                            </w:rPr>
                                                            <w:t>2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45" name="Прямая соединительная линия 8645"/>
                                                    <wps:cNvCnPr/>
                                                    <wps:spPr>
                                                      <a:xfrm>
                                                        <a:off x="453421" y="188925"/>
                                                        <a:ext cx="21145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2700" cap="flat" cmpd="sng" algn="ctr">
                                                        <a:solidFill>
                                                          <a:sysClr val="windowText" lastClr="000000">
                                                            <a:shade val="95000"/>
                                                            <a:satMod val="105000"/>
                                                          </a:sysClr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8646" name="Прямая соединительная линия 8646"/>
                                                  <wps:cNvCnPr/>
                                                  <wps:spPr>
                                                    <a:xfrm>
                                                      <a:off x="559041" y="39003"/>
                                                      <a:ext cx="0" cy="22034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47" name="Прямая соединительная линия 8647"/>
                                                  <wps:cNvCnPr/>
                                                  <wps:spPr>
                                                    <a:xfrm>
                                                      <a:off x="567709" y="559041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48" name="Прямая соединительная линия 8648"/>
                                                  <wps:cNvCnPr/>
                                                  <wps:spPr>
                                                    <a:xfrm>
                                                      <a:off x="563375" y="1092080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49" name="Прямая соединительная линия 8649"/>
                                                  <wps:cNvCnPr/>
                                                  <wps:spPr>
                                                    <a:xfrm flipH="1">
                                                      <a:off x="563375" y="1638120"/>
                                                      <a:ext cx="1" cy="22161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0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28380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651" name="Группа 8651"/>
                                                <wpg:cNvGrpSpPr/>
                                                <wpg:grpSpPr>
                                                  <a:xfrm>
                                                    <a:off x="1499443" y="5027033"/>
                                                    <a:ext cx="1441988" cy="1297820"/>
                                                    <a:chOff x="0" y="0"/>
                                                    <a:chExt cx="1441988" cy="1297820"/>
                                                  </a:xfrm>
                                                </wpg:grpSpPr>
                                                <wps:wsp>
                                                  <wps:cNvPr id="8652" name="Прямоугольник 8652"/>
                                                  <wps:cNvSpPr/>
                                                  <wps:spPr>
                                                    <a:xfrm>
                                                      <a:off x="325023" y="797392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53" name="Прямая соединительная линия 8653"/>
                                                  <wps:cNvCnPr/>
                                                  <wps:spPr>
                                                    <a:xfrm>
                                                      <a:off x="888398" y="1092080"/>
                                                      <a:ext cx="0" cy="20574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4" name="Прямая соединительная линия 8654"/>
                                                  <wps:cNvCnPr/>
                                                  <wps:spPr>
                                                    <a:xfrm>
                                                      <a:off x="888398" y="251352"/>
                                                      <a:ext cx="103" cy="54393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5" name="Прямая соединительная линия 8655"/>
                                                  <wps:cNvCnPr/>
                                                  <wps:spPr>
                                                    <a:xfrm flipH="1">
                                                      <a:off x="0" y="251352"/>
                                                      <a:ext cx="897773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6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9338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657" name="Группа 8657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476023" cy="1704488"/>
                                                    <a:chOff x="0" y="0"/>
                                                    <a:chExt cx="1476023" cy="1704488"/>
                                                  </a:xfrm>
                                                </wpg:grpSpPr>
                                                <wps:wsp>
                                                  <wps:cNvPr id="8658" name="Блок-схема: альтернативный процесс 8658"/>
                                                  <wps:cNvSpPr/>
                                                  <wps:spPr>
                                                    <a:xfrm>
                                                      <a:off x="342358" y="0"/>
                                                      <a:ext cx="1117033" cy="370205"/>
                                                    </a:xfrm>
                                                    <a:prstGeom prst="flowChartAlternateProcess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  <w:t xml:space="preserve">  ПОЧАТОК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59" name="Прямоугольник 8659"/>
                                                  <wps:cNvSpPr/>
                                                  <wps:spPr>
                                                    <a:xfrm>
                                                      <a:off x="338025" y="606711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60" name="Блок-схема: решение 8660"/>
                                                  <wps:cNvSpPr/>
                                                  <wps:spPr>
                                                    <a:xfrm>
                                                      <a:off x="359693" y="1131083"/>
                                                      <a:ext cx="1116330" cy="57340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X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61" name="Прямая соединительная линия 8661"/>
                                                  <wps:cNvCnPr/>
                                                  <wps:spPr>
                                                    <a:xfrm>
                                                      <a:off x="905733" y="368360"/>
                                                      <a:ext cx="0" cy="24561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1" name="Прямая соединительная линия 8681"/>
                                                  <wps:cNvCnPr/>
                                                  <wps:spPr>
                                                    <a:xfrm flipH="1">
                                                      <a:off x="0" y="1417103"/>
                                                      <a:ext cx="3714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2" name="Прямая соединительная линия 8682"/>
                                                  <wps:cNvCnPr/>
                                                  <wps:spPr>
                                                    <a:xfrm>
                                                      <a:off x="13001" y="476702"/>
                                                      <a:ext cx="0" cy="93767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3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43010" y="1174419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84" name="Прямая со стрелкой 8684"/>
                                                  <wps:cNvCnPr/>
                                                  <wps:spPr>
                                                    <a:xfrm flipV="1">
                                                      <a:off x="255685" y="489696"/>
                                                      <a:ext cx="651620" cy="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685" name="Группа 8685"/>
                                                <wpg:cNvGrpSpPr/>
                                                <wpg:grpSpPr>
                                                  <a:xfrm>
                                                    <a:off x="30335" y="3549259"/>
                                                    <a:ext cx="1485326" cy="1183016"/>
                                                    <a:chOff x="0" y="0"/>
                                                    <a:chExt cx="1485326" cy="1183016"/>
                                                  </a:xfrm>
                                                </wpg:grpSpPr>
                                                <wps:wsp>
                                                  <wps:cNvPr id="8686" name="Прямоугольник 8686"/>
                                                  <wps:cNvSpPr/>
                                                  <wps:spPr>
                                                    <a:xfrm>
                                                      <a:off x="368361" y="754055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87" name="Прямая соединительная линия 8687"/>
                                                  <wps:cNvCnPr/>
                                                  <wps:spPr>
                                                    <a:xfrm flipH="1">
                                                      <a:off x="0" y="247018"/>
                                                      <a:ext cx="3714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8" name="Прямая соединительная линия 8688"/>
                                                  <wps:cNvCnPr/>
                                                  <wps:spPr>
                                                    <a:xfrm>
                                                      <a:off x="13001" y="247018"/>
                                                      <a:ext cx="0" cy="9309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9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34344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90" name="Прямая со стрелкой 8690"/>
                                                  <wps:cNvCnPr/>
                                                  <wps:spPr>
                                                    <a:xfrm>
                                                      <a:off x="342345" y="1183016"/>
                                                      <a:ext cx="56889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691" name="Группа 8691"/>
                                                <wpg:cNvGrpSpPr/>
                                                <wpg:grpSpPr>
                                                  <a:xfrm>
                                                    <a:off x="43336" y="4030294"/>
                                                    <a:ext cx="1463022" cy="2159250"/>
                                                    <a:chOff x="0" y="0"/>
                                                    <a:chExt cx="1463022" cy="2159250"/>
                                                  </a:xfrm>
                                                </wpg:grpSpPr>
                                                <wps:wsp>
                                                  <wps:cNvPr id="8692" name="Блок-схема: решение 8692"/>
                                                  <wps:cNvSpPr/>
                                                  <wps:spPr>
                                                    <a:xfrm>
                                                      <a:off x="346692" y="957736"/>
                                                      <a:ext cx="1116330" cy="57340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X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93" name="Прямая соединительная линия 8693"/>
                                                  <wps:cNvCnPr/>
                                                  <wps:spPr>
                                                    <a:xfrm>
                                                      <a:off x="901399" y="576375"/>
                                                      <a:ext cx="635" cy="3975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94" name="Прямая соединительная линия 8694"/>
                                                  <wps:cNvCnPr/>
                                                  <wps:spPr>
                                                    <a:xfrm>
                                                      <a:off x="0" y="849395"/>
                                                      <a:ext cx="13589" cy="130985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95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970738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96" name="Прямая со стрелкой 8696"/>
                                                  <wps:cNvCnPr/>
                                                  <wps:spPr>
                                                    <a:xfrm>
                                                      <a:off x="358869" y="841465"/>
                                                      <a:ext cx="551557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8697" name="Кольцо 8697"/>
                                      <wps:cNvSpPr/>
                                      <wps:spPr>
                                        <a:xfrm>
                                          <a:off x="1132447" y="609600"/>
                                          <a:ext cx="72488" cy="66431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98" name="Кольцо 8698"/>
                                      <wps:cNvSpPr/>
                                      <wps:spPr>
                                        <a:xfrm>
                                          <a:off x="1148786" y="1219200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99" name="Кольцо 8699"/>
                                      <wps:cNvSpPr/>
                                      <wps:spPr>
                                        <a:xfrm>
                                          <a:off x="1168400" y="2766646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00" name="Кольцо 8700"/>
                                      <wps:cNvSpPr/>
                                      <wps:spPr>
                                        <a:xfrm>
                                          <a:off x="1168400" y="3376246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60" name="Кольцо 8760"/>
                                      <wps:cNvSpPr/>
                                      <wps:spPr>
                                        <a:xfrm>
                                          <a:off x="1164493" y="3966308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61" name="Кольцо 8761"/>
                                      <wps:cNvSpPr/>
                                      <wps:spPr>
                                        <a:xfrm>
                                          <a:off x="1180124" y="5681785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62" name="Кольцо 8762"/>
                                      <wps:cNvSpPr/>
                                      <wps:spPr>
                                        <a:xfrm>
                                          <a:off x="1199662" y="7506677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763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38960" y="406400"/>
                                        <a:ext cx="441325" cy="345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16375" w:rsidRPr="00591237" w:rsidRDefault="00B16375" w:rsidP="00591237">
                                          <w:pPr>
                                            <w:rPr>
                                              <w:rFonts w:ascii="GOST type B" w:hAnsi="GOST type B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591237">
                                            <w:rPr>
                                              <w:rFonts w:ascii="GOST type B" w:hAnsi="GOST type B"/>
                                              <w:sz w:val="32"/>
                                              <w:szCs w:val="32"/>
                                            </w:rPr>
                                            <w:t>Z</w:t>
                                          </w:r>
                                          <w:r w:rsidRPr="00591237">
                                            <w:rPr>
                                              <w:rFonts w:ascii="GOST type B" w:hAnsi="GOST type B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76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38960" y="1056640"/>
                                      <a:ext cx="441325" cy="345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16375" w:rsidRPr="00591237" w:rsidRDefault="00B16375" w:rsidP="00591237">
                                        <w:pPr>
                                          <w:rPr>
                                            <w:rFonts w:ascii="GOST type B" w:hAnsi="GOST type B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591237">
                                          <w:rPr>
                                            <w:rFonts w:ascii="GOST type B" w:hAnsi="GOST type B"/>
                                            <w:sz w:val="32"/>
                                            <w:szCs w:val="32"/>
                                          </w:rPr>
                                          <w:t>Z</w:t>
                                        </w:r>
                                        <w:r w:rsidRPr="00591237">
                                          <w:rPr>
                                            <w:rFonts w:ascii="GOST type B" w:hAnsi="GOST type B"/>
                                            <w:sz w:val="32"/>
                                            <w:szCs w:val="32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876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99920" y="2519680"/>
                                    <a:ext cx="441325" cy="345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16375" w:rsidRPr="00591237" w:rsidRDefault="00B16375" w:rsidP="00591237">
                                      <w:pPr>
                                        <w:rPr>
                                          <w:rFonts w:ascii="GOST type B" w:hAnsi="GOST type B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1237">
                                        <w:rPr>
                                          <w:rFonts w:ascii="GOST type B" w:hAnsi="GOST type B"/>
                                          <w:sz w:val="32"/>
                                          <w:szCs w:val="32"/>
                                        </w:rPr>
                                        <w:t>Z</w:t>
                                      </w:r>
                                      <w:r w:rsidRPr="00591237">
                                        <w:rPr>
                                          <w:rFonts w:ascii="GOST type B" w:hAnsi="GOST type B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76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84680" y="3159760"/>
                                  <a:ext cx="441325" cy="345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16375" w:rsidRPr="00591237" w:rsidRDefault="00B16375" w:rsidP="00591237">
                                    <w:pPr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</w:pP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  <w:t>Z</w:t>
                                    </w: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76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00" y="3794760"/>
                                <a:ext cx="44132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6375" w:rsidRPr="00591237" w:rsidRDefault="00B16375" w:rsidP="00591237">
                                  <w:pPr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</w:pP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  <w:t>Z</w:t>
                                  </w: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0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5160" y="5466080"/>
                              <a:ext cx="441325" cy="3454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6375" w:rsidRPr="00591237" w:rsidRDefault="00B16375" w:rsidP="00591237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  <w:t>Z</w:t>
                                </w: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0" y="7315200"/>
                            <a:ext cx="441325" cy="34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6375" w:rsidRPr="00591237" w:rsidRDefault="00B16375" w:rsidP="00591237">
                              <w:pPr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</w:pP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  <w:t>Z</w:t>
                              </w: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591" o:spid="_x0000_s1067" style="position:absolute;left:0;text-align:left;margin-left:110.55pt;margin-top:60pt;width:316.5pt;height:618.75pt;z-index:251885056;mso-position-vertical-relative:page" coordsize="38036,80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">
                <v:group id="Группа 8592" o:spid="_x0000_s1068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cW+s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5iMfo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dxb6xgAAAN0A&#10;AAAPAAAAAAAAAAAAAAAAAKoCAABkcnMvZG93bnJldi54bWxQSwUGAAAAAAQABAD6AAAAnQMAAAAA&#10;">
                  <v:group id="Группа 8593" o:spid="_x0000_s1069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uzYcYAAADdAAAADwAAAGRycy9kb3ducmV2LnhtbESPT4vCMBTE7wt+h/AE&#10;b2taxcWtRhFR2YMs+AcWb4/m2Rabl9LEtn77jSB4HGbmN8x82ZlSNFS7wrKCeBiBIE6tLjhTcD5t&#10;P6cgnEfWWFomBQ9ysFz0PuaYaNvygZqjz0SAsEtQQe59lUjp0pwMuqGtiIN3tbVBH2SdSV1jG+Cm&#10;lKMo+pIGCw4LOVa0zim9He9Gwa7FdjWON83+dl0/LqfJ798+JqUG/W41A+Gp8+/wq/2jFUwn32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O7NhxgAAAN0A&#10;AAAPAAAAAAAAAAAAAAAAAKoCAABkcnMvZG93bnJldi54bWxQSwUGAAAAAAQABAD6AAAAnQMAAAAA&#10;">
                    <v:group id="Группа 8594" o:spid="_x0000_s1070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IrFc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tYzlc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tIrFccAAADd&#10;AAAADwAAAAAAAAAAAAAAAACqAgAAZHJzL2Rvd25yZXYueG1sUEsFBgAAAAAEAAQA+gAAAJ4DAAAA&#10;AA==&#10;">
                      <v:group id="Группа 8595" o:spid="_x0000_s1071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no6OxgAAAN0A&#10;AAAPAAAAAAAAAAAAAAAAAKoCAABkcnMvZG93bnJldi54bWxQSwUGAAAAAAQABAD6AAAAnQMAAAAA&#10;">
                        <v:group id="Группа 8596" o:spid="_x0000_s1072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wQ+cYAAADdAAAADwAAAGRycy9kb3ducmV2LnhtbESPT4vCMBTE7wv7HcJb&#10;8LamVRS3GkXEFQ8i+AcWb4/m2Rabl9Jk2/rtjSB4HGbmN8xs0ZlSNFS7wrKCuB+BIE6tLjhTcD79&#10;fk9AOI+ssbRMCu7kYDH//Jhhom3LB2qOPhMBwi5BBbn3VSKlS3My6Pq2Ig7e1dYGfZB1JnWNbYCb&#10;Ug6iaCwNFhwWcqxolVN6O/4bBZsW2+UwXje723V1v5xG+79dTEr1vrrlFISnzr/Dr/ZWK5iMf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TBD5xgAAAN0A&#10;AAAPAAAAAAAAAAAAAAAAAKoCAABkcnMvZG93bnJldi54bWxQSwUGAAAAAAQABAD6AAAAnQMAAAAA&#10;">
                          <v:group id="Группа 8597" o:spid="_x0000_s1073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C1YscAAADdAAAADwAAAGRycy9kb3ducmV2LnhtbESPQWvCQBSE7wX/w/IK&#10;vTWbKFZNs4qILT2IoBaKt0f2mYRk34bsNon/vlso9DjMzDdMthlNI3rqXGVZQRLFIIhzqysuFHxe&#10;3p6XIJxH1thYJgV3crBZTx4yTLUd+ET92RciQNilqKD0vk2ldHlJBl1kW+Lg3Wxn0AfZFVJ3OAS4&#10;aeQ0jl+kwYrDQokt7UrK6/O3UfA+4LCdJfv+UN929+tlfvw6JKTU0+O4fQXhafT/4b/2h1awnK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gC1YscAAADd&#10;AAAADwAAAAAAAAAAAAAAAACqAgAAZHJzL2Rvd25yZXYueG1sUEsFBgAAAAAEAAQA+gAAAJ4DAAAA&#10;AA==&#10;">
                            <v:group id="Группа 8598" o:spid="_x0000_s1074" style="position:absolute;width:38036;height:80016" coordsize="38039,80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58hEM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SSTn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7nyEQwwAAAN0AAAAP&#10;AAAAAAAAAAAAAAAAAKoCAABkcnMvZG93bnJldi54bWxQSwUGAAAAAAQABAD6AAAAmgMAAAAA&#10;">
                              <v:group id="Группа 8599" o:spid="_x0000_s1075" style="position:absolute;width:38039;height:8002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OEi8YAAADdAAAADwAAAGRycy9kb3ducmV2LnhtbESPT4vCMBTE74LfITxh&#10;b5pWcdFqFJF12YMs+AfE26N5tsXmpTTZtn77jSB4HGbmN8xy3ZlSNFS7wrKCeBSBIE6tLjhTcD7t&#10;hjMQziNrLC2Tggc5WK/6vSUm2rZ8oOboMxEg7BJUkHtfJVK6NCeDbmQr4uDdbG3QB1lnUtfYBrgp&#10;5TiKPqXBgsNCjhVtc0rvxz+j4LvFdjOJv5r9/bZ9XE/T38s+JqU+Bt1mAcJT59/hV/tHK5hN53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04SLxgAAAN0A&#10;AAAPAAAAAAAAAAAAAAAAAKoCAABkcnMvZG93bnJldi54bWxQSwUGAAAAAAQABAD6AAAAnQMAAAAA&#10;">
                                <v:line id="Прямая соединительная линия 8600" o:spid="_x0000_s1076" style="position:absolute;visibility:visible;mso-wrap-style:square" from="9144,9057" to="9144,11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rmi8EAAADdAAAADwAAAGRycy9kb3ducmV2LnhtbERPTYvCMBC9C/sfwizsTdN1QaQaRQR1&#10;2ZtVBG9DM7a1zaSbpFr/vTkIHh/ve77sTSNu5HxlWcH3KAFBnFtdcaHgeNgMpyB8QNbYWCYFD/Kw&#10;XHwM5phqe+c93bJQiBjCPkUFZQhtKqXPSzLoR7YljtzFOoMhQldI7fAew00jx0kykQYrjg0ltrQu&#10;Ka+zzig4dRmfr/XGNdhtd7vL6b/2P39KfX32qxmIQH14i1/uX61gOkni/vgmPgG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iuaLwQAAAN0AAAAPAAAAAAAAAAAAAAAA&#10;AKECAABkcnMvZG93bnJldi54bWxQSwUGAAAAAAQABAD5AAAAjwMAAAAA&#10;" strokeweight="1.5pt"/>
                                <v:line id="Прямая соединительная линия 8601" o:spid="_x0000_s1077" style="position:absolute;visibility:visible;mso-wrap-style:square" from="9317,40692" to="9317,4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ZDEMQAAADdAAAADwAAAGRycy9kb3ducmV2LnhtbESPQWvCQBSE7wX/w/IEb3VjBZHoKiKo&#10;pbfGIvT2yD6TmOzbuLvR9N93BcHjMDPfMMt1bxpxI+crywom4wQEcW51xYWCn+PufQ7CB2SNjWVS&#10;8Ece1qvB2xJTbe/8TbcsFCJC2KeooAyhTaX0eUkG/di2xNE7W2cwROkKqR3eI9w08iNJZtJgxXGh&#10;xJa2JeV11hkFpy7j30u9cw12+8PhfLrWfvql1GjYbxYgAvXhFX62P7WC+SyZwONNfA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kMQxAAAAN0AAAAPAAAAAAAAAAAA&#10;AAAAAKECAABkcnMvZG93bnJldi54bWxQSwUGAAAAAAQABAD5AAAAkgMAAAAA&#10;" strokeweight="1.5pt"/>
                                <v:group id="Группа 8602" o:spid="_x0000_s1078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VjiAcUAAADdAAAADwAAAGRycy9kb3ducmV2LnhtbESPQYvCMBSE7wv+h/CE&#10;va1pXRSpRhFR2YMIWwXx9miebbF5KU1s67/fCMIeh5n5hlmselOJlhpXWlYQjyIQxJnVJecKzqfd&#10;1wyE88gaK8uk4EkOVsvBxwITbTv+pTb1uQgQdgkqKLyvEyldVpBBN7I1cfButjHog2xyqRvsAtxU&#10;chxFU2mw5LBQYE2bgrJ7+jAK9h126+942x7ut83zepocL4eYlPoc9us5CE+9/w+/2z9awWwajeH1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Y4gHFAAAA3QAA&#10;AA8AAAAAAAAAAAAAAAAAqgIAAGRycy9kb3ducmV2LnhtbFBLBQYAAAAABAAEAPoAAACcAwAAAAA=&#10;">
                                  <v:group id="Группа 8603" o:spid="_x0000_s1079" style="position:absolute;left:433;top:54430;width:14723;height:7497" coordsize="14723,7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RHms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k2gN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hRHmscAAADd&#10;AAAADwAAAAAAAAAAAAAAAACqAgAAZHJzL2Rvd25yZXYueG1sUEsFBgAAAAAEAAQA+gAAAJ4DAAAA&#10;AA==&#10;">
                                    <v:rect id="Прямоугольник 8604" o:spid="_x0000_s1080" style="position:absolute;left:3553;top:2296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dYusYA&#10;AADdAAAADwAAAGRycy9kb3ducmV2LnhtbESPwWrDMBBE74X8g9hCLqaRG0pI3MgmFALB9FInl9wW&#10;ayubWCtjKbbz91Wh0OMwO2929sVsOzHS4FvHCl5XKQji2umWjYLL+fiyBeEDssbOMSl4kIciXzzt&#10;MdNu4i8aq2BEhLDPUEETQp9J6euGLPqV64mj9+0GiyHKwUg94BThtpPrNN1Iiy3HhgZ7+miovlV3&#10;G99I5OX0GCtZmhvu+s9xKpOrUWr5PB/eQQSaw//xX/qkFWw36Rv8rokI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dYusYAAADdAAAADwAAAAAAAAAAAAAAAACYAgAAZHJz&#10;L2Rvd25yZXYueG1sUEsFBgAAAAAEAAQA9QAAAIsDAAAAAA==&#10;" fillcolor="window" strokecolor="windowText" strokeweight="2pt">
                                      <v:textbox>
                                        <w:txbxContent>
                                          <w:p w:rsidR="00B16375" w:rsidRPr="00591237" w:rsidRDefault="00B16375" w:rsidP="00591237">
                                            <w:pPr>
                                              <w:jc w:val="center"/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591237"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  <w:t>Y</w:t>
                                            </w:r>
                                            <w:r w:rsidRPr="00591237"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  <w:vertAlign w:val="subscript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Прямая соединительная линия 8605" o:spid="_x0000_s1081" style="position:absolute;visibility:visible;mso-wrap-style:square" from="9013,996" to="9020,2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1FE8UAAADdAAAADwAAAGRycy9kb3ducmV2LnhtbESPQWvCQBSE74X+h+UJ3nSjRZHUVaRg&#10;ld5Mi9DbI/tMYrJv4+5G03/vCkKPw8x8wyzXvWnElZyvLCuYjBMQxLnVFRcKfr63owUIH5A1NpZJ&#10;wR95WK9eX5aYanvjA12zUIgIYZ+igjKENpXS5yUZ9GPbEkfvZJ3BEKUrpHZ4i3DTyGmSzKXBiuNC&#10;iS19lJTXWWcUHLuMf8/11jXYfe52p+Ol9m9fSg0H/eYdRKA+/Ief7b1WsJgnM3i8iU9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1FE8UAAADdAAAADwAAAAAAAAAA&#10;AAAAAAChAgAAZHJzL2Rvd25yZXYueG1sUEsFBgAAAAAEAAQA+QAAAJMDAAAAAA==&#10;" strokeweight="1.5pt"/>
                                    <v:line id="Прямая соединительная линия 8606" o:spid="_x0000_s1082" style="position:absolute;flip:x;visibility:visible;mso-wrap-style:square" from="0,7497" to="9137,7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7qXcMAAADdAAAADwAAAGRycy9kb3ducmV2LnhtbESPQYvCMBSE78L+h/AWvGm6HopUo8iC&#10;oKwHdQWvj+a1KTYvJcna+u+NIOxxmJlvmOV6sK24kw+NYwVf0wwEcel0w7WCy+92MgcRIrLG1jEp&#10;eFCA9epjtMRCu55PdD/HWiQIhwIVmBi7QspQGrIYpq4jTl7lvMWYpK+l9tgnuG3lLMtyabHhtGCw&#10;o29D5e38ZxXI/U9/9NvZpaqrXeeue3PI+0Gp8eewWYCINMT/8Lu90wrmeZbD6016An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e6l3DAAAA3QAAAA8AAAAAAAAAAAAA&#10;AAAAoQIAAGRycy9kb3ducmV2LnhtbFBLBQYAAAAABAAEAPkAAACRAwAAAAA=&#10;" strokeweight="1.5pt"/>
                                    <v:line id="Прямая соединительная линия 8607" o:spid="_x0000_s1083" style="position:absolute;flip:x;visibility:visible;mso-wrap-style:square" from="9100,5330" to="9105,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PxsQAAADdAAAADwAAAGRycy9kb3ducmV2LnhtbESPT4vCMBTE7wv7HcJb2Nua6qEr1Sgi&#10;CMp68B94fTSvTbF5KUnWdr+9ERY8DjPzG2a+HGwr7uRD41jBeJSBIC6dbrhWcDlvvqYgQkTW2Dom&#10;BX8UYLl4f5tjoV3PR7qfYi0ShEOBCkyMXSFlKA1ZDCPXESevct5iTNLXUnvsE9y2cpJlubTYcFow&#10;2NHaUHk7/VoFcvfTH/xmcqnqatu5687s835Q6vNjWM1ARBriK/zf3moF0zz7hueb9AT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k/GxAAAAN0AAAAPAAAAAAAAAAAA&#10;AAAAAKECAABkcnMvZG93bnJldi54bWxQSwUGAAAAAAQABAD5AAAAkgMAAAAA&#10;" strokeweight="1.5pt"/>
                                    <v:shape id="Надпись 2" o:spid="_x0000_s1084" type="#_x0000_t202" style="position:absolute;left:9837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Pbo8IA&#10;AADdAAAADwAAAGRycy9kb3ducmV2LnhtbERPy2rCQBTdF/yH4QrdNTOKShqdBLEIXSm1D+jukrkm&#10;wcydkJma+PfOQujycN6bYrStuFLvG8caZokCQVw603Cl4etz/5KC8AHZYOuYNNzIQ5FPnjaYGTfw&#10;B11PoRIxhH2GGuoQukxKX9Zk0SeuI47c2fUWQ4R9JU2PQwy3rZwrtZIWG44NNXa0q6m8nP6shu/D&#10;+fdnoY7Vm112gxuVZPsqtX6ejts1iEBj+Bc/3O9GQ7pScW58E5+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9ujwgAAAN0AAAAPAAAAAAAAAAAAAAAAAJgCAABkcnMvZG93&#10;bnJldi54bWxQSwUGAAAAAAQABAD1AAAAhwMAAAAA&#10;" filled="f" stroked="f">
                                      <v:textbox>
                                        <w:txbxContent>
                                          <w:p w:rsidR="00B16375" w:rsidRPr="00591237" w:rsidRDefault="00B16375" w:rsidP="00591237">
                                            <w:pPr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591237"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Группа 8609" o:spid="_x0000_s1085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/xwcMUAAADdAAAADwAAAGRycy9kb3ducmV2LnhtbESPQYvCMBSE7wv+h/CE&#10;va1pFUWrUUTWxYMIq4J4ezTPtti8lCbb1n9vBGGPw8x8wyxWnSlFQ7UrLCuIBxEI4tTqgjMF59P2&#10;awrCeWSNpWVS8CAHq2XvY4GJti3/UnP0mQgQdgkqyL2vEildmpNBN7AVcfButjbog6wzqWtsA9yU&#10;chhFE2mw4LCQY0WbnNL78c8o+GmxXY/i72Z/v20e19P4cNnHpNRnv1vPQXjq/H/43d5pBdNJNI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8cHDFAAAA3QAA&#10;AA8AAAAAAAAAAAAAAAAAqgIAAGRycy9kb3ducmV2LnhtbFBLBQYAAAAABAAEAPoAAACcAwAAAAA=&#10;">
                                    <v:line id="Прямая соединительная линия 8610" o:spid="_x0000_s1086" style="position:absolute;flip:x;visibility:visible;mso-wrap-style:square" from="346,47280" to="9414,47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Bb8AAAADdAAAADwAAAGRycy9kb3ducmV2LnhtbERPTYvCMBC9L/gfwgje1lQPRbpGEUFQ&#10;9OC6wl6HZtoUm0lJoq3/3hwEj4/3vVwPthUP8qFxrGA2zUAQl043XCu4/u2+FyBCRNbYOiYFTwqw&#10;Xo2+llho1/MvPS6xFimEQ4EKTIxdIWUoDVkMU9cRJ65y3mJM0NdSe+xTuG3lPMtyabHh1GCwo62h&#10;8na5WwXycOzPfje/VnW179z/wZzyflBqMh42PyAiDfEjfrv3WsEin6X96U16An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iQW/AAAAA3QAAAA8AAAAAAAAAAAAAAAAA&#10;oQIAAGRycy9kb3ducmV2LnhtbFBLBQYAAAAABAAEAPkAAACOAwAAAAA=&#10;" strokeweight="1.5pt"/>
                                    <v:line id="Прямая соединительная линия 8611" o:spid="_x0000_s1087" style="position:absolute;flip:x;visibility:visible;mso-wrap-style:square" from="346,48796" to="9414,48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7k9MUAAADdAAAADwAAAGRycy9kb3ducmV2LnhtbESPwWrDMBBE74X+g9hCb43sHExwo4QQ&#10;MDi0hyY15LpYa8vUWhlJjd2/rwqBHoeZecNs94sdxY18GBwryFcZCOLW6YF7Bc1n9bIBESKyxtEx&#10;KfihAPvd48MWS+1mPtPtEnuRIBxKVGBinEopQ2vIYli5iTh5nfMWY5K+l9rjnOB2lOssK6TFgdOC&#10;wYmOhtqvy7dVIE9v84ev1k3Xd/XkrifzXsyLUs9Py+EVRKQl/ofv7Vor2BR5Dn9v0hO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7k9MUAAADdAAAADwAAAAAAAAAA&#10;AAAAAAChAgAAZHJzL2Rvd25yZXYueG1sUEsFBgAAAAAEAAQA+QAAAJMDAAAAAA==&#10;" strokeweight="1.5pt"/>
                                    <v:group id="Группа 8612" o:spid="_x0000_s1088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F03MUAAADdAAAADwAAAGRycy9kb3ducmV2LnhtbESPT4vCMBTE74LfITxh&#10;b5rWZUWqUURU9iCCf0C8PZpnW2xeShPb+u03C4LHYWZ+w8yXnSlFQ7UrLCuIRxEI4tTqgjMFl/N2&#10;OAXhPLLG0jIpeJGD5aLfm2OibctHak4+EwHCLkEFufdVIqVLczLoRrYiDt7d1gZ9kHUmdY1tgJtS&#10;jqNoIg0WHBZyrGidU/o4PY2CXYvt6jveNPvHff26nX8O131MSn0NutUMhKfOf8Lv9q9WMJ3EY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yBdNzFAAAA3QAA&#10;AA8AAAAAAAAAAAAAAAAAqgIAAGRycy9kb3ducmV2LnhtbFBLBQYAAAAABAAEAPoAAACcAwAAAAA=&#10;">
                                      <v:line id="Прямая соединительная линия 8613" o:spid="_x0000_s1089" style="position:absolute;flip:x;visibility:visible;mso-wrap-style:square" from="86,4897" to="9059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DfGMQAAADdAAAADwAAAGRycy9kb3ducmV2LnhtbESPQYvCMBSE7wv+h/AEb2uqQpFqFBEE&#10;xT3susJeH81rU2xeShJt/fdmYWGPw8x8w6y3g23Fg3xoHCuYTTMQxKXTDdcKrt+H9yWIEJE1to5J&#10;wZMCbDejtzUW2vX8RY9LrEWCcChQgYmxK6QMpSGLYeo64uRVzluMSfpaao99gttWzrMslxYbTgsG&#10;O9obKm+Xu1UgT+f+0x/m16qujp37OZmPvB+UmoyH3QpEpCH+h//aR61gmc8W8PsmPQG5e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8N8YxAAAAN0AAAAPAAAAAAAAAAAA&#10;AAAAAKECAABkcnMvZG93bnJldi54bWxQSwUGAAAAAAQABAD5AAAAkgMAAAAA&#10;" strokeweight="1.5pt"/>
                                      <v:group id="Группа 8614" o:spid="_x0000_s1090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RJM8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Yr+IX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CRJM8cAAADd&#10;AAAADwAAAAAAAAAAAAAAAACqAgAAZHJzL2Rvd25yZXYueG1sUEsFBgAAAAAEAAQA+gAAAJ4DAAAA&#10;AA==&#10;">
                                        <v:group id="Группа 8615" o:spid="_x0000_s1091" style="position:absolute;left:3986;top:63271;width:19986;height:5900" coordsize="19985,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jsqM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0jiB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2jsqMcAAADd&#10;AAAADwAAAAAAAAAAAAAAAACqAgAAZHJzL2Rvd25yZXYueG1sUEsFBgAAAAAEAAQA+gAAAJ4DAAAA&#10;AA==&#10;">
                                          <v:shapetype id="_x0000_t176" coordsize="21600,21600" o:spt="176" adj="2700" path="m@0,qx0@0l0@2qy@0,21600l@1,21600qx21600@2l21600@0qy@1,xe">
                                            <v:stroke joinstyle="miter"/>
                                            <v:formulas>
                                              <v:f eqn="val #0"/>
                                              <v:f eqn="sum width 0 #0"/>
                                              <v:f eqn="sum height 0 #0"/>
                                              <v:f eqn="prod @0 2929 10000"/>
                                              <v:f eqn="sum width 0 @3"/>
                                              <v:f eqn="sum height 0 @3"/>
                                              <v:f eqn="val width"/>
                                              <v:f eqn="val height"/>
                                              <v:f eqn="prod width 1 2"/>
                                              <v:f eqn="prod height 1 2"/>
                                            </v:formulas>
                                            <v:path gradientshapeok="t" limo="10800,10800" o:connecttype="custom" o:connectlocs="@8,0;0,@9;@8,@7;@6,@9" textboxrect="@3,@3,@4,@5"/>
                                          </v:shapetype>
                                          <v:shape id="Блок-схема: альтернативный процесс 8616" o:spid="_x0000_s1092" type="#_x0000_t176" style="position:absolute;top:2426;width:11169;height:3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aE8QA&#10;AADdAAAADwAAAGRycy9kb3ducmV2LnhtbESPUWvCMBSF34X9h3CFvWmqQi2dUWQg23zS6g+4NHdt&#10;aXJTkqjdv1+EwR4P55zvcDa70RpxJx86xwoW8wwEce10x42C6+UwK0CEiKzROCYFPxRgt32ZbLDU&#10;7sFnulexEQnCoUQFbYxDKWWoW7IY5m4gTt638xZjkr6R2uMjwa2RyyzLpcWO00KLA723VPfVzSrI&#10;clMcTjV+rL56c7xUvV+vwlqp1+m4fwMRaYz/4b/2p1ZQ5Iscnm/SE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hGhP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  <w:t xml:space="preserve">   КІНЕЦЬ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8617" o:spid="_x0000_s1093" style="position:absolute;visibility:visible;mso-wrap-style:square" from="5547,0" to="5547,2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roIsUAAADdAAAADwAAAGRycy9kb3ducmV2LnhtbESPQWvCQBSE7wX/w/KE3urGFqxEVxHB&#10;Wrw1iuDtkX0mMdm36e5G47/vCkKPw8x8w8yXvWnElZyvLCsYjxIQxLnVFRcKDvvN2xSED8gaG8uk&#10;4E4elovByxxTbW/8Q9csFCJC2KeooAyhTaX0eUkG/ci2xNE7W2cwROkKqR3eItw08j1JJtJgxXGh&#10;xJbWJeV11hkFxy7j06XeuAa7r+32fPyt/cdOqddhv5qBCNSH//Cz/a0VTCfjT3i8iU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roIsUAAADdAAAADwAAAAAAAAAA&#10;AAAAAAChAgAAZHJzL2Rvd25yZXYueG1sUEsFBgAAAAAEAAQA+QAAAJMDAAAAAA==&#10;" strokeweight="1.5pt"/>
                                          <v:line id="Прямая соединительная линия 8618" o:spid="_x0000_s1094" style="position:absolute;flip:x;visibility:visible;mso-wrap-style:square" from="5460,0" to="1998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RNacAAAADdAAAADwAAAGRycy9kb3ducmV2LnhtbERPTYvCMBC9L/gfwgje1lQPRbpGEUFQ&#10;9OC6wl6HZtoUm0lJoq3/3hwEj4/3vVwPthUP8qFxrGA2zUAQl043XCu4/u2+FyBCRNbYOiYFTwqw&#10;Xo2+llho1/MvPS6xFimEQ4EKTIxdIWUoDVkMU9cRJ65y3mJM0NdSe+xTuG3lPMtyabHh1GCwo62h&#10;8na5WwXycOzPfje/VnW179z/wZzyflBqMh42PyAiDfEjfrv3WsEin6W56U16An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UTWnAAAAA3QAAAA8AAAAAAAAAAAAAAAAA&#10;oQIAAGRycy9kb3ducmV2LnhtbFBLBQYAAAAABAAEAPkAAACOAwAAAAA=&#10;" strokeweight="1.5pt"/>
                                        </v:group>
                                        <v:group id="Группа 8619" o:spid="_x0000_s1095" style="position:absolute;left:3640;top:16641;width:11343;height:24152" coordsize="11343,24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iXmrc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cd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iXmrccAAADd&#10;AAAADwAAAAAAAAAAAAAAAACqAgAAZHJzL2Rvd25yZXYueG1sUEsFBgAAAAAEAAQA+gAAAJ4DAAAA&#10;AA==&#10;">
                                          <v:rect id="Прямоугольник 8620" o:spid="_x0000_s1096" style="position:absolute;left:86;top:2600;width:11170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C2cQA&#10;AADdAAAADwAAAGRycy9kb3ducmV2LnhtbESPwWrCQBCG7wXfYRnBi+imHsRGVxGhINJLUy+9Ddlx&#10;E8zOhuyaxLd3DoUeh3/+b77ZHUbfqJ66WAc28L7MQBGXwdbsDFx/PhcbUDEhW2wCk4EnRTjsJ287&#10;zG0Y+Jv6IjklEI45GqhSanOtY1mRx7gMLbFkt9B5TDJ2TtsOB4H7Rq+ybK091iwXKmzpVFF5Lx5e&#10;NOb6en72hb64O360X/1wmf86Y2bT8bgFlWhM/8t/7bM1sFmvxF++EQTo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5Atn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621" o:spid="_x0000_s1097" style="position:absolute;left:173;top:806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nQsMA&#10;AADdAAAADwAAAGRycy9kb3ducmV2LnhtbESPQavCMBCE78L7D2EfeBFN9SBajfIQBBEvVi/elmZf&#10;Wmw2pYlt/fdGEDwOs/PNznrb20q01PjSsYLpJAFBnDtdslFwvezHCxA+IGusHJOCJ3nYbn4Ga0y1&#10;6/hMbRaMiBD2KSooQqhTKX1ekEU/cTVx9P5dYzFE2RipG+wi3FZyliRzabHk2FBgTbuC8nv2sPGN&#10;kbwenm0mj+aOy/rUdsfRzSg1/O3/ViAC9eF7/EkftILFfDaF95qIAL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nQsMAAADdAAAADwAAAAAAAAAAAAAAAACYAgAAZHJzL2Rv&#10;d25yZXYueG1sUEsFBgAAAAAEAAQA9QAAAIg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4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642" o:spid="_x0000_s1098" style="position:absolute;left:173;top:1339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jclcQA&#10;AADdAAAADwAAAGRycy9kb3ducmV2LnhtbESPQYvCMBCF74L/IYywF1lTRaRbjbIsLIh4sXrxNjRj&#10;WmwmpYlt/fdGWNjj48373rzNbrC16Kj1lWMF81kCgrhwumKj4HL+/UxB+ICssXZMCp7kYbcdjzaY&#10;adfzibo8GBEh7DNUUIbQZFL6oiSLfuYa4ujdXGsxRNkaqVvsI9zWcpEkK2mx4thQYkM/JRX3/GHj&#10;G1N52T+7XB7MHb+aY9cfplej1Mdk+F6DCDSE/+O/9F4rSFfLBbzXRATI7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43JX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Группа 8643" o:spid="_x0000_s1099" style="position:absolute;top:18418;width:11163;height:5734" coordsize="11168,5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7+Ws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UwnX2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fv5axgAAAN0A&#10;AAAPAAAAAAAAAAAAAAAAAKoCAABkcnMvZG93bnJldi54bWxQSwUGAAAAAAQABAD6AAAAnQMAAAAA&#10;">
                                            <v:shapetype id="_x0000_t110" coordsize="21600,21600" o:spt="110" path="m10800,l,10800,10800,21600,21600,10800xe">
                                              <v:stroke joinstyle="miter"/>
                                              <v:path gradientshapeok="t" o:connecttype="rect" textboxrect="5400,5400,16200,16200"/>
                                            </v:shapetype>
                                            <v:shape id="Блок-схема: решение 8644" o:spid="_x0000_s1100" type="#_x0000_t110" style="position:absolute;width:11168;height:5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ZvFcYA&#10;AADdAAAADwAAAGRycy9kb3ducmV2LnhtbESPT2vCQBTE74V+h+UVvBTdWKOkqatIwSqlF/+eH9nX&#10;JHb3bchuNX57Vyj0OMzMb5jpvLNGnKn1tWMFw0ECgrhwuuZSwX637GcgfEDWaByTgit5mM8eH6aY&#10;a3fhDZ23oRQRwj5HBVUITS6lLyqy6AeuIY7et2sthijbUuoWLxFujXxJkom0WHNcqLCh94qKn+2v&#10;VWCbj0/6en49jvh0GO/NKTOr1CvVe+oWbyACdeE//NdeawXZJE3h/iY+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ZvFcYAAADdAAAADwAAAAAAAAAAAAAAAACYAgAAZHJz&#10;L2Rvd25yZXYueG1sUEsFBgAAAAAEAAQA9QAAAIsDAAAAAA==&#10;" fillcolor="window" strokecolor="windowText" strokeweight="2pt">
                                              <v:textbox>
                                                <w:txbxContent>
                                                  <w:p w:rsidR="00B16375" w:rsidRPr="00591237" w:rsidRDefault="00B16375" w:rsidP="00591237">
                                                    <w:pPr>
                                                      <w:jc w:val="center"/>
                                                      <w:rPr>
                                                        <w:rFonts w:ascii="GOST type B" w:hAnsi="GOST type B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591237">
                                                      <w:rPr>
                                                        <w:rFonts w:ascii="GOST type B" w:hAnsi="GOST type B"/>
                                                        <w:sz w:val="32"/>
                                                        <w:szCs w:val="32"/>
                                                      </w:rPr>
                                                      <w:t>X</w:t>
                                                    </w:r>
                                                    <w:r w:rsidRPr="00591237">
                                                      <w:rPr>
                                                        <w:rFonts w:ascii="GOST type B" w:hAnsi="GOST type B"/>
                                                        <w:sz w:val="32"/>
                                                        <w:szCs w:val="32"/>
                                                        <w:vertAlign w:val="subscript"/>
                                                      </w:rPr>
                                                      <w:t>2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line id="Прямая соединительная линия 8645" o:spid="_x0000_s1101" style="position:absolute;visibility:visible;mso-wrap-style:square" from="4534,1889" to="6648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389MYAAADdAAAADwAAAGRycy9kb3ducmV2LnhtbESP3WoCMRSE74W+QzgF7zSrqNitUYo/&#10;oHhRavsAx83pZuvmZEmibvv0RhB6OczMN8xs0dpaXMiHyrGCQT8DQVw4XXGp4Otz05uCCBFZY+2Y&#10;FPxSgMX8qTPDXLsrf9DlEEuRIBxyVGBibHIpQ2HIYui7hjh5385bjEn6UmqP1wS3tRxm2URarDgt&#10;GGxoaag4Hc5Wwc4f96fBX2nkkXd+Xb+vXoL9Uar73L69gojUxv/wo73VCqaT0Rjub9IT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d/PTGAAAA3QAAAA8AAAAAAAAA&#10;AAAAAAAAoQIAAGRycy9kb3ducmV2LnhtbFBLBQYAAAAABAAEAPkAAACUAwAAAAA=&#10;" strokeweight="1pt"/>
                                          </v:group>
                                          <v:line id="Прямая соединительная линия 8646" o:spid="_x0000_s1102" style="position:absolute;visibility:visible;mso-wrap-style:square" from="5590,390" to="5590,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VipMYAAADdAAAADwAAAGRycy9kb3ducmV2LnhtbESPQWvCQBSE7wX/w/KE3urGVkJIXaUI&#10;1uKtUYTeHtlnkib7Nt3daPz3bqHQ4zAz3zDL9Wg6cSHnG8sK5rMEBHFpdcOVguNh+5SB8AFZY2eZ&#10;FNzIw3o1eVhiru2VP+lShEpECPscFdQh9LmUvqzJoJ/Znjh6Z+sMhihdJbXDa4SbTj4nSSoNNhwX&#10;auxpU1PZFoNRcBoK/vput67D4X23O59+Wv+yV+pxOr69ggg0hv/wX/tDK8jSRQq/b+IT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FYqTGAAAA3QAAAA8AAAAAAAAA&#10;AAAAAAAAoQIAAGRycy9kb3ducmV2LnhtbFBLBQYAAAAABAAEAPkAAACUAwAAAAA=&#10;" strokeweight="1.5pt"/>
                                          <v:line id="Прямая соединительная линия 8647" o:spid="_x0000_s1103" style="position:absolute;visibility:visible;mso-wrap-style:square" from="5677,5590" to="5677,8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nHP8UAAADdAAAADwAAAGRycy9kb3ducmV2LnhtbESPQWvCQBSE7wX/w/IEb3WjFpXUVURQ&#10;S2+NRejtkX0mabJv4+5G03/fLRQ8DjPzDbPa9KYRN3K+sqxgMk5AEOdWV1wo+Dztn5cgfEDW2Fgm&#10;BT/kYbMePK0w1fbOH3TLQiEihH2KCsoQ2lRKn5dk0I9tSxy9i3UGQ5SukNrhPcJNI6dJMpcGK44L&#10;Jba0Kymvs84oOHcZf33Xe9dgdzgeL+dr7WfvSo2G/fYVRKA+PML/7TetYDl/WcDfm/g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nHP8UAAADdAAAADwAAAAAAAAAA&#10;AAAAAAChAgAAZHJzL2Rvd25yZXYueG1sUEsFBgAAAAAEAAQA+QAAAJMDAAAAAA==&#10;" strokeweight="1.5pt"/>
                                          <v:line id="Прямая соединительная линия 8648" o:spid="_x0000_s1104" style="position:absolute;visibility:visible;mso-wrap-style:square" from="5633,10920" to="5633,13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ZTTcIAAADdAAAADwAAAGRycy9kb3ducmV2LnhtbERPz2vCMBS+D/wfwhO8zdQ5RKpRRHCO&#10;3awieHs0z7a2ealJqt1/bw6DHT++38t1bxrxIOcrywom4wQEcW51xYWC03H3PgfhA7LGxjIp+CUP&#10;69XgbYmptk8+0CMLhYgh7FNUUIbQplL6vCSDfmxb4shdrTMYInSF1A6fMdw08iNJZtJgxbGhxJa2&#10;JeV11hkF5y7jy63euQa7r/3+er7Xfvqj1GjYbxYgAvXhX/zn/tYK5rPPODe+i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ZTTcIAAADdAAAADwAAAAAAAAAAAAAA&#10;AAChAgAAZHJzL2Rvd25yZXYueG1sUEsFBgAAAAAEAAQA+QAAAJADAAAAAA==&#10;" strokeweight="1.5pt"/>
                                          <v:line id="Прямая соединительная линия 8649" o:spid="_x0000_s1105" style="position:absolute;flip:x;visibility:visible;mso-wrap-style:square" from="5633,16381" to="5633,18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vH78UAAADdAAAADwAAAGRycy9kb3ducmV2LnhtbESPQWsCMRSE74L/ITzBm2aVstjVKEUQ&#10;lHporeD1sXm7Wbp5WZLUXf99IxR6HGbmG2azG2wr7uRD41jBYp6BIC6dbrhWcP06zFYgQkTW2Dom&#10;BQ8KsNuORxsstOv5k+6XWIsE4VCgAhNjV0gZSkMWw9x1xMmrnLcYk/S11B77BLetXGZZLi02nBYM&#10;drQ3VH5ffqwCeXrvP/xhea3q6ti528mc835QajoZ3tYgIg3xP/zXPmoFq/zlFZ5v0hO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vH78UAAADdAAAADwAAAAAAAAAA&#10;AAAAAAChAgAAZHJzL2Rvd25yZXYueG1sUEsFBgAAAAAEAAQA+QAAAJMDAAAAAA==&#10;" strokeweight="1.5pt"/>
                                          <v:shape id="Надпись 2" o:spid="_x0000_s1106" type="#_x0000_t202" style="position:absolute;left:6283;width:1753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4uMAA&#10;AADdAAAADwAAAGRycy9kb3ducmV2LnhtbERPy4rCMBTdC/5DuII7TRQVrUYRRZjVDD7B3aW5tsXm&#10;pjTRdv5+shhweTjv1aa1pXhT7QvHGkZDBYI4dabgTMPlfBjMQfiAbLB0TBp+ycNm3e2sMDGu4SO9&#10;TyETMYR9ghryEKpESp/mZNEPXUUcuYerLYYI60yaGpsYbks5VmomLRYcG3KsaJdT+jy9rIbr9+N+&#10;m6ifbG+nVeNaJdkupNb9XrtdggjUho/43/1lNMxn07g/volP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b4uMAAAADdAAAADwAAAAAAAAAAAAAAAACYAgAAZHJzL2Rvd25y&#10;ZXYueG1sUEsFBgAAAAAEAAQA9QAAAIUDAAAAAA==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8651" o:spid="_x0000_s1107" style="position:absolute;left:14994;top:50270;width:14420;height:12978" coordsize="14419,129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lTa8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0iSG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jlTa8cAAADd&#10;AAAADwAAAAAAAAAAAAAAAACqAgAAZHJzL2Rvd25yZXYueG1sUEsFBgAAAAAEAAQA+gAAAJ4DAAAA&#10;AA==&#10;">
                                          <v:rect id="Прямоугольник 8652" o:spid="_x0000_s1108" style="position:absolute;left:3250;top:7973;width:11169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KSMQA&#10;AADdAAAADwAAAGRycy9kb3ducmV2LnhtbESPQYvCMBCF74L/IYywF1lTBaVbjbIsLIh4sXrxNjRj&#10;WmwmpYlt/fdGWNjj48373rzNbrC16Kj1lWMF81kCgrhwumKj4HL+/UxB+ICssXZMCp7kYbcdjzaY&#10;adfzibo8GBEh7DNUUIbQZFL6oiSLfuYa4ujdXGsxRNkaqVvsI9zWcpEkK2mx4thQYkM/JRX3/GHj&#10;G1N52T+7XB7MHb+aY9cfplej1Mdk+F6DCDSE/+O/9F4rSFfLBbzXRATI7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hSkj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line id="Прямая соединительная линия 8653" o:spid="_x0000_s1109" style="position:absolute;visibility:visible;mso-wrap-style:square" from="8883,10920" to="8883,1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tX4cUAAADdAAAADwAAAGRycy9kb3ducmV2LnhtbESPQWvCQBSE74L/YXlCb7qxUpHoKlKw&#10;lt4aRfD2yD6TmOzbdHej6b/vFgSPw8x8w6w2vWnEjZyvLCuYThIQxLnVFRcKjofdeAHCB2SNjWVS&#10;8EseNuvhYIWptnf+plsWChEh7FNUUIbQplL6vCSDfmJb4uhdrDMYonSF1A7vEW4a+Zokc2mw4rhQ&#10;YkvvJeV11hkFpy7j87XeuQa7j/3+cvqp/exLqZdRv12CCNSHZ/jR/tQKFvO3Gfy/iU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utX4cUAAADdAAAADwAAAAAAAAAA&#10;AAAAAAChAgAAZHJzL2Rvd25yZXYueG1sUEsFBgAAAAAEAAQA+QAAAJMDAAAAAA==&#10;" strokeweight="1.5pt"/>
                                          <v:line id="Прямая соединительная линия 8654" o:spid="_x0000_s1110" style="position:absolute;visibility:visible;mso-wrap-style:square" from="8883,2513" to="8885,7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LPlcUAAADdAAAADwAAAGRycy9kb3ducmV2LnhtbESPQWvCQBSE7wX/w/KE3uqm2oqkriKC&#10;Wrw1itDbI/tM0mTfxt2Npv/eLRQ8DjPzDTNf9qYRV3K+sqzgdZSAIM6trrhQcDxsXmYgfEDW2Fgm&#10;Bb/kYbkYPM0x1fbGX3TNQiEihH2KCsoQ2lRKn5dk0I9sSxy9s3UGQ5SukNrhLcJNI8dJMpUGK44L&#10;Jba0Limvs84oOHUZf//UG9dgt93tzqdL7Sd7pZ6H/eoDRKA+PML/7U+tYDZ9f4O/N/EJ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LPlcUAAADdAAAADwAAAAAAAAAA&#10;AAAAAAChAgAAZHJzL2Rvd25yZXYueG1sUEsFBgAAAAAEAAQA+QAAAJMDAAAAAA==&#10;" strokeweight="1.5pt"/>
                                          <v:line id="Прямая соединительная линия 8655" o:spid="_x0000_s1111" style="position:absolute;flip:x;visibility:visible;mso-wrap-style:square" from="0,2513" to="8977,2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9bN8QAAADdAAAADwAAAGRycy9kb3ducmV2LnhtbESPQYvCMBSE7wv+h/CEva2pgkW6RlkW&#10;BGU9qCvs9dG8NmWbl5JEW/+9EQSPw8x8wyzXg23FlXxoHCuYTjIQxKXTDdcKzr+bjwWIEJE1to5J&#10;wY0CrFejtyUW2vV8pOsp1iJBOBSowMTYFVKG0pDFMHEdcfIq5y3GJH0ttcc+wW0rZ1mWS4sNpwWD&#10;HX0bKv9PF6tA7n76g9/MzlVdbTv3tzP7vB+Ueh8PX58gIg3xFX62t1rBIp/P4fEmPQ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P1s3xAAAAN0AAAAPAAAAAAAAAAAA&#10;AAAAAKECAABkcnMvZG93bnJldi54bWxQSwUGAAAAAAQABAD5AAAAkgMAAAAA&#10;" strokeweight="1.5pt"/>
                                          <v:shape id="Надпись 2" o:spid="_x0000_s1112" type="#_x0000_t202" style="position:absolute;left:693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PFV8UA&#10;AADdAAAADwAAAGRycy9kb3ducmV2LnhtbESPT2sCMRTE7wW/Q3hCbzWx1EVXsyIWwVNLrQreHpu3&#10;f3Dzsmyiu377plDocZiZ3zCr9WAbcafO1441TCcKBHHuTM2lhuP37mUOwgdkg41j0vAgD+ts9LTC&#10;1Liev+h+CKWIEPYpaqhCaFMpfV6RRT9xLXH0CtdZDFF2pTQd9hFuG/mqVCIt1hwXKmxpW1F+Pdys&#10;htNHcTm/qc/y3c7a3g1Ksl1IrZ/Hw2YJItAQ/sN/7b3RME9mCfy+iU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8VXxQAAAN0AAAAPAAAAAAAAAAAAAAAAAJgCAABkcnMv&#10;ZG93bnJldi54bWxQSwUGAAAAAAQABAD1AAAAigMAAAAA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8657" o:spid="_x0000_s1113" style="position:absolute;width:14760;height:17044" coordsize="14760,17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nG6ExgAAAN0A&#10;AAAPAAAAAAAAAAAAAAAAAKoCAABkcnMvZG93bnJldi54bWxQSwUGAAAAAAQABAD6AAAAnQMAAAAA&#10;">
                                          <v:shape id="Блок-схема: альтернативный процесс 8658" o:spid="_x0000_s1114" type="#_x0000_t176" style="position:absolute;left:3423;width:11170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SOsEA&#10;AADdAAAADwAAAGRycy9kb3ducmV2LnhtbERP3WrCMBS+H/gO4Qi7m6nKaqlGEUHmdjWrD3Bojm1p&#10;clKSTLu3NxeDXX58/5vdaI24kw+dYwXzWQaCuHa640bB9XJ8K0CEiKzROCYFvxRgt528bLDU7sFn&#10;ulexESmEQ4kK2hiHUspQt2QxzNxAnLib8xZjgr6R2uMjhVsjF1mWS4sdp4YWBzq0VPfVj1WQ5aY4&#10;ftf4sfzszdel6v1qGVZKvU7H/RpEpDH+i//cJ62gyN/T3PQmPQG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YkjrBAAAA3QAAAA8AAAAAAAAAAAAAAAAAmAIAAGRycy9kb3du&#10;cmV2LnhtbFBLBQYAAAAABAAEAPUAAACG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  <w:t xml:space="preserve">  ПОЧАТОК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rect id="Прямоугольник 8659" o:spid="_x0000_s1115" style="position:absolute;left:3380;top:6067;width:11169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XYOcYA&#10;AADdAAAADwAAAGRycy9kb3ducmV2LnhtbESPzWrDMBCE74W+g9hCL6aRU6hx3CihBALB9FI3l94W&#10;ayubWCtjKf55+yhQ6HGYnW92tvvZdmKkwbeOFaxXKQji2umWjYLz9/ElB+EDssbOMSlYyMN+9/iw&#10;xUK7ib9orIIREcK+QAVNCH0hpa8bsuhXrieO3q8bLIYoByP1gFOE206+pmkmLbYcGxrs6dBQfamu&#10;Nr6RyPNpGStZmgtu+s9xKpMfo9Tz0/zxDiLQHP6P/9InrSDP3jZwXxMRIH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XYOcYAAADdAAAADwAAAAAAAAAAAAAAAACYAgAAZHJz&#10;L2Rvd25yZXYueG1sUEsFBgAAAAAEAAQA9QAAAIs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Блок-схема: решение 8660" o:spid="_x0000_s1116" type="#_x0000_t110" style="position:absolute;left:3596;top:11310;width:11164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1dsMA&#10;AADdAAAADwAAAGRycy9kb3ducmV2LnhtbERPz2vCMBS+D/wfwhN2kZnOuVKrUYYwJ2OXOfX8aJ5t&#10;NXkpTdT635uDsOPH93u26KwRF2p97VjB6zABQVw4XXOpYPv3+ZKB8AFZo3FMCm7kYTHvPc0w1+7K&#10;v3TZhFLEEPY5KqhCaHIpfVGRRT90DXHkDq61GCJsS6lbvMZwa+QoSVJpsebYUGFDy4qK0+ZsFdhm&#10;9U0/g8n+jY+79605ZuZr7JV67ncfUxCBuvAvfrjXWkGWpnF/fBOf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g1dsMAAADdAAAADwAAAAAAAAAAAAAAAACYAgAAZHJzL2Rv&#10;d25yZXYueG1sUEsFBgAAAAAEAAQA9QAAAIg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X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8661" o:spid="_x0000_s1117" style="position:absolute;visibility:visible;mso-wrap-style:square" from="9057,3683" to="9057,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mmsMUAAADdAAAADwAAAGRycy9kb3ducmV2LnhtbESPT2vCQBTE7wW/w/IEb3WjQpDUVUrB&#10;P3hrWoTeHtlnkib7Nu5uNH77riD0OMzMb5jVZjCtuJLztWUFs2kCgriwuuZSwffX9nUJwgdkja1l&#10;UnAnD5v16GWFmbY3/qRrHkoRIewzVFCF0GVS+qIig35qO+Lona0zGKJ0pdQObxFuWjlPklQarDku&#10;VNjRR0VFk/dGwanP+ee32boW+91+fz5dGr84KjUZD+9vIAIN4T/8bB+0gmWazuDxJj4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mmsMUAAADdAAAADwAAAAAAAAAA&#10;AAAAAAChAgAAZHJzL2Rvd25yZXYueG1sUEsFBgAAAAAEAAQA+QAAAJMDAAAAAA==&#10;" strokeweight="1.5pt"/>
                                          <v:line id="Прямая соединительная линия 8681" o:spid="_x0000_s1118" style="position:absolute;flip:x;visibility:visible;mso-wrap-style:square" from="0,14171" to="3714,1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Rxc8QAAADdAAAADwAAAGRycy9kb3ducmV2LnhtbESPQYvCMBSE78L+h/AW9qapHkrpGkUE&#10;QVkPrgpeH81rU7Z5KUnW1n+/ERY8DjPzDbNcj7YTd/KhdaxgPstAEFdOt9wouF520wJEiMgaO8ek&#10;4EEB1qu3yRJL7Qb+pvs5NiJBOJSowMTYl1KGypDFMHM9cfJq5y3GJH0jtcchwW0nF1mWS4stpwWD&#10;PW0NVT/nX6tAHr6Gk98trnVT73t3O5hjPoxKfbyPm08Qkcb4Cv+391pBkRdzeL5JT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HFzxAAAAN0AAAAPAAAAAAAAAAAA&#10;AAAAAKECAABkcnMvZG93bnJldi54bWxQSwUGAAAAAAQABAD5AAAAkgMAAAAA&#10;" strokeweight="1.5pt"/>
                                          <v:line id="Прямая соединительная линия 8682" o:spid="_x0000_s1119" style="position:absolute;visibility:visible;mso-wrap-style:square" from="130,4767" to="130,14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fePcUAAADdAAAADwAAAGRycy9kb3ducmV2LnhtbESPQWvCQBSE7wX/w/KE3upGCxJSN6EU&#10;rMWbaRF6e2SfSZrs27i70fjv3UKhx2FmvmE2xWR6cSHnW8sKlosEBHFldcu1gq/P7VMKwgdkjb1l&#10;UnAjD0U+e9hgpu2VD3QpQy0ihH2GCpoQhkxKXzVk0C/sQBy9k3UGQ5SultrhNcJNL1dJspYGW44L&#10;DQ701lDVlaNRcBxL/v7ptq7H8X23Ox3PnX/eK/U4n15fQASawn/4r/2hFaTrdAW/b+ITk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fePcUAAADdAAAADwAAAAAAAAAA&#10;AAAAAAChAgAAZHJzL2Rvd25yZXYueG1sUEsFBgAAAAAEAAQA+QAAAJMDAAAAAA==&#10;" strokeweight="1.5pt"/>
                                          <v:shape id="Надпись 2" o:spid="_x0000_s1120" type="#_x0000_t202" style="position:absolute;left:1430;top:11744;width:1752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RKiMUA&#10;AADdAAAADwAAAGRycy9kb3ducmV2LnhtbESPW2vCQBSE3wv+h+UIfau7XioxuooohT5Z6g18O2SP&#10;STB7NmS3Jv57t1Do4zAz3zCLVWcrcafGl441DAcKBHHmTMm5huPh4y0B4QOywcoxaXiQh9Wy97LA&#10;1LiWv+m+D7mIEPYpaihCqFMpfVaQRT9wNXH0rq6xGKJscmkabCPcVnKk1FRaLDkuFFjTpqDstv+x&#10;Gk676+U8UV/51r7XreuUZDuTWr/2u/UcRKAu/If/2p9GQzJNxvD7Jj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dEqIxQAAAN0AAAAPAAAAAAAAAAAAAAAAAJgCAABkcnMv&#10;ZG93bnJldi54bWxQSwUGAAAAAAQABAD1AAAAigMAAAAA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type id="_x0000_t32" coordsize="21600,21600" o:spt="32" o:oned="t" path="m,l21600,21600e" filled="f">
                                            <v:path arrowok="t" fillok="f" o:connecttype="none"/>
                                            <o:lock v:ext="edit" shapetype="t"/>
                                          </v:shapetype>
                                          <v:shape id="Прямая со стрелкой 8684" o:spid="_x0000_s1121" type="#_x0000_t32" style="position:absolute;left:2556;top:4896;width:6517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avMQAAADdAAAADwAAAGRycy9kb3ducmV2LnhtbESPzWrDMBCE74W8g9hAbo3kNgTjRjGh&#10;4DbH5oecF2trmVgr11IS5+2rQiHHYWa+YVbl6DpxpSG0njVkcwWCuPam5UbD8VA95yBCRDbYeSYN&#10;dwpQridPKyyMv/GOrvvYiAThUKAGG2NfSBlqSw7D3PfEyfv2g8OY5NBIM+AtwV0nX5RaSoctpwWL&#10;Pb1bqs/7i9Nw+szs2GyVfb38LA7q46sKdKy0nk3HzRuISGN8hP/bW6MhX+YL+HuTn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Bq8xAAAAN0AAAAPAAAAAAAAAAAA&#10;AAAAAKECAABkcnMvZG93bnJldi54bWxQSwUGAAAAAAQABAD5AAAAkgMAAAAA&#10;" strokeweight="1.5pt">
                                            <v:stroke endarrow="open"/>
                                          </v:shape>
                                        </v:group>
                                        <v:group id="Группа 8685" o:spid="_x0000_s1122" style="position:absolute;left:303;top:35492;width:14853;height:11830" coordsize="14853,11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J5L8UAAADdAAAADwAAAGRycy9kb3ducmV2LnhtbESPQYvCMBSE7wv+h/CE&#10;va1pFaVUo4io7EEWVgXx9miebbF5KU1s6783wsIeh5n5hlmselOJlhpXWlYQjyIQxJnVJecKzqfd&#10;VwLCeWSNlWVS8CQHq+XgY4Gpth3/Unv0uQgQdikqKLyvUyldVpBBN7I1cfButjHog2xyqRvsAtxU&#10;chxFM2mw5LBQYE2bgrL78WEU7Dvs1pN42x7ut83zepr+XA4xKfU57NdzEJ56/x/+a39rBcksmcL7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tieS/FAAAA3QAA&#10;AA8AAAAAAAAAAAAAAAAAqgIAAGRycy9kb3ducmV2LnhtbFBLBQYAAAAABAAEAPoAAACcAwAAAAA=&#10;">
                                          <v:rect id="Прямоугольник 8686" o:spid="_x0000_s1123" style="position:absolute;left:3683;top:754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pgDMQA&#10;AADdAAAADwAAAGRycy9kb3ducmV2LnhtbESPQYvCMBCF7wv+hzCCF9FUD6VbjSKCILIXu172NjRj&#10;WmwmpYlt/febhQWPjzfve/O2+9E2oqfO144VrJYJCOLS6ZqNgtv3aZGB8AFZY+OYFLzIw343+dhi&#10;rt3AV+qLYESEsM9RQRVCm0vpy4os+qVriaN3d53FEGVnpO5wiHDbyHWSpNJizbGhwpaOFZWP4mnj&#10;G3N5O7/6Ql7MAz/br364zH+MUrPpeNiACDSG9/F/+qwVZGmWwt+aiA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6YAz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line id="Прямая соединительная линия 8687" o:spid="_x0000_s1124" style="position:absolute;flip:x;visibility:visible;mso-wrap-style:square" from="0,2470" to="3714,2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MnMUAAADdAAAADwAAAGRycy9kb3ducmV2LnhtbESPQWvCQBSE70L/w/IKvemmHtIQXUUK&#10;gmIPVgWvj+xLNph9G3ZXk/77rlDocZiZb5jlerSdeJAPrWMF77MMBHHldMuNgst5Oy1AhIissXNM&#10;Cn4owHr1Mlliqd3A3/Q4xUYkCIcSFZgY+1LKUBmyGGauJ05e7bzFmKRvpPY4JLjt5DzLcmmx5bRg&#10;sKdPQ9XtdLcK5P4wHP12fqmbete769585cOo1NvruFmAiDTG//Bfe6cVFHnxAc836Qn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FMnMUAAADdAAAADwAAAAAAAAAA&#10;AAAAAAChAgAAZHJzL2Rvd25yZXYueG1sUEsFBgAAAAAEAAQA+QAAAJMDAAAAAA==&#10;" strokeweight="1.5pt"/>
                                          <v:line id="Прямая соединительная линия 8688" o:spid="_x0000_s1125" style="position:absolute;visibility:visible;mso-wrap-style:square" from="130,2470" to="130,11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/p18IAAADdAAAADwAAAGRycy9kb3ducmV2LnhtbERPz2vCMBS+D/wfwhN2m6kTpFSjiOCU&#10;3axD2O3RPNva5qUmqXb//XIQPH58v5frwbTiTs7XlhVMJwkI4sLqmksFP6fdRwrCB2SNrWVS8Ece&#10;1qvR2xIzbR98pHseShFD2GeooAqhy6T0RUUG/cR2xJG7WGcwROhKqR0+Yrhp5WeSzKXBmmNDhR1t&#10;KyqavDcKzn3Ov9dm51rsv/b7y/nW+Nm3Uu/jYbMAEWgIL/HTfdAK0nka58Y38Qn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/p18IAAADdAAAADwAAAAAAAAAAAAAA&#10;AAChAgAAZHJzL2Rvd25yZXYueG1sUEsFBgAAAAAEAAQA+QAAAJADAAAAAA==&#10;" strokeweight="1.5pt"/>
                                          <v:shape id="Надпись 2" o:spid="_x0000_s1126" type="#_x0000_t202" style="position:absolute;left:1343;width:1753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9YsQA&#10;AADdAAAADwAAAGRycy9kb3ducmV2LnhtbESPQWvCQBSE74L/YXlCb7prUYnRVaRF6MmiVcHbI/tM&#10;gtm3Ibs18d+7BaHHYWa+YZbrzlbiTo0vHWsYjxQI4syZknMNx5/tMAHhA7LByjFpeJCH9arfW2Jq&#10;XMt7uh9CLiKEfYoaihDqVEqfFWTRj1xNHL2rayyGKJtcmgbbCLeVfFdqJi2WHBcKrOmjoOx2+LUa&#10;Trvr5TxR3/mnndat65RkO5davw26zQJEoC78h1/tL6MhmSVz+HsTn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cfWLEAAAA3QAAAA8AAAAAAAAAAAAAAAAAmAIAAGRycy9k&#10;b3ducmV2LnhtbFBLBQYAAAAABAAEAPUAAACJAwAAAAA=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Прямая со стрелкой 8690" o:spid="_x0000_s1127" type="#_x0000_t32" style="position:absolute;left:3423;top:11830;width:56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N1fsEAAADdAAAADwAAAGRycy9kb3ducmV2LnhtbERPzYrCMBC+C/sOYRa8yJoqKG7XKCIK&#10;FvGg7gMMzWxbtpnUJmp9e+cgePz4/ufLztXqRm2oPBsYDRNQxLm3FRcGfs/brxmoEJEt1p7JwIMC&#10;LBcfvTmm1t/5SLdTLJSEcEjRQBljk2od8pIchqFviIX7863DKLAttG3xLuGu1uMkmWqHFUtDiQ2t&#10;S8r/T1dnYHbIJvt8sLYbOmRe77IRXba1Mf3PbvUDKlIX3+KXe2fFN/2W/fJGnoBe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I3V+wQAAAN0AAAAPAAAAAAAAAAAAAAAA&#10;AKECAABkcnMvZG93bnJldi54bWxQSwUGAAAAAAQABAD5AAAAjwMAAAAA&#10;" strokeweight="1.5pt">
                                            <v:stroke endarrow="open"/>
                                          </v:shape>
                                        </v:group>
                                        <v:group id="Группа 8691" o:spid="_x0000_s1128" style="position:absolute;left:433;top:40302;width:14630;height:21593" coordsize="14630,21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Dp8c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W9j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Dp8ccAAADd&#10;AAAADwAAAAAAAAAAAAAAAACqAgAAZHJzL2Rvd25yZXYueG1sUEsFBgAAAAAEAAQA+gAAAJ4DAAAA&#10;AA==&#10;">
                                          <v:shape id="Блок-схема: решение 8692" o:spid="_x0000_s1129" type="#_x0000_t110" style="position:absolute;left:3466;top:9577;width:11164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N+vcYA&#10;AADdAAAADwAAAGRycy9kb3ducmV2LnhtbESPT2vCQBTE7wW/w/KEXopuqm2I0VVKoVakF/+eH9ln&#10;Et19G7JbTb+9Wyj0OMzMb5jZorNGXKn1tWMFz8MEBHHhdM2lgv3uY5CB8AFZo3FMCn7Iw2Lee5hh&#10;rt2NN3TdhlJECPscFVQhNLmUvqjIoh+6hjh6J9daDFG2pdQt3iLcGjlKklRarDkuVNjQe0XFZftt&#10;Fdhmuaavp8lxzOfD696cM/P54pV67HdvUxCBuvAf/muvtIIsnYzg901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N+vcYAAADdAAAADwAAAAAAAAAAAAAAAACYAgAAZHJz&#10;L2Rvd25yZXYueG1sUEsFBgAAAAAEAAQA9QAAAIs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X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8693" o:spid="_x0000_s1130" style="position:absolute;visibility:visible;mso-wrap-style:square" from="9013,5763" to="9020,9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Lte8UAAADdAAAADwAAAGRycy9kb3ducmV2LnhtbESPQWvCQBSE7wX/w/IEb3WjgmjqKkVQ&#10;S29GEXp7ZJ9JmuzbuLvR9N93hUKPw8x8w6w2vWnEnZyvLCuYjBMQxLnVFRcKzqfd6wKED8gaG8uk&#10;4Ic8bNaDlxWm2j74SPcsFCJC2KeooAyhTaX0eUkG/di2xNG7WmcwROkKqR0+Itw0cpokc2mw4rhQ&#10;YkvbkvI664yCS5fx13e9cw12+8PhernVfvap1GjYv7+BCNSH//Bf+0MrWMyXM3i+iU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Lte8UAAADdAAAADwAAAAAAAAAA&#10;AAAAAAChAgAAZHJzL2Rvd25yZXYueG1sUEsFBgAAAAAEAAQA+QAAAJMDAAAAAA==&#10;" strokeweight="1.5pt"/>
                                          <v:line id="Прямая соединительная линия 8694" o:spid="_x0000_s1131" style="position:absolute;visibility:visible;mso-wrap-style:square" from="0,8493" to="135,21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t1D8UAAADdAAAADwAAAGRycy9kb3ducmV2LnhtbESPQWvCQBSE7wX/w/IEb3WjFrGpq4ig&#10;lt4aRejtkX0mabJv4+5G03/fLRQ8DjPzDbNc96YRN3K+sqxgMk5AEOdWV1woOB13zwsQPiBrbCyT&#10;gh/ysF4NnpaYanvnT7ploRARwj5FBWUIbSqlz0sy6Me2JY7exTqDIUpXSO3wHuGmkdMkmUuDFceF&#10;ElvalpTXWWcUnLuMv77rnWuw2x8Ol/O19rMPpUbDfvMGIlAfHuH/9rtWsJi/vsDfm/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t1D8UAAADdAAAADwAAAAAAAAAA&#10;AAAAAAChAgAAZHJzL2Rvd25yZXYueG1sUEsFBgAAAAAEAAQA+QAAAJMDAAAAAA==&#10;" strokeweight="1.5pt"/>
                                          <v:shape id="Надпись 2" o:spid="_x0000_s1132" type="#_x0000_t202" style="position:absolute;left:9707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husMA&#10;AADdAAAADwAAAGRycy9kb3ducmV2LnhtbESPQYvCMBSE78L+h/AWvGmyoqLVKKIseFJ0V8Hbo3m2&#10;ZZuX0mRt/fdGEDwOM/MNM1+2thQ3qn3hWMNXX4EgTp0pONPw+/Pdm4DwAdlg6Zg03MnDcvHRmWNi&#10;XMMHuh1DJiKEfYIa8hCqREqf5mTR911FHL2rqy2GKOtMmhqbCLelHCg1lhYLjgs5VrTOKf07/lsN&#10;p931ch6qfbaxo6pxrZJsp1Lr7me7moEI1IZ3+NXeGg2T8XQEzzfxCc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jhusMAAADdAAAADwAAAAAAAAAAAAAAAACYAgAAZHJzL2Rv&#10;d25yZXYueG1sUEsFBgAAAAAEAAQA9QAAAIgDAAAAAA==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Прямая со стрелкой 8696" o:spid="_x0000_s1133" type="#_x0000_t32" style="position:absolute;left:3588;top:8414;width:55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IkcMAAADdAAAADwAAAGRycy9kb3ducmV2LnhtbESP3YrCMBSE7wXfIRzBG9HUBYtWo4is&#10;YBEv/HmAQ3Nsi81Jt8lqfXsjCF4OM98Ms1i1phJ3alxpWcF4FIEgzqwuOVdwOW+HUxDOI2usLJOC&#10;JzlYLbudBSbaPvhI95PPRShhl6CCwvs6kdJlBRl0I1sTB+9qG4M+yCaXusFHKDeV/ImiWBosOSwU&#10;WNOmoOx2+jcKpod0ss8GG/1Lh9TKXTqmv22lVL/XrucgPLX+G/7QOx24eBbD+014An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GSJHDAAAA3QAAAA8AAAAAAAAAAAAA&#10;AAAAoQIAAGRycy9kb3ducmV2LnhtbFBLBQYAAAAABAAEAPkAAACRAwAAAAA=&#10;" strokeweight="1.5pt">
                                            <v:stroke endarrow="open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  <v:shapetype id="_x0000_t23" coordsize="21600,21600" o:spt="23" adj="5400" path="m,10800qy10800,,21600,10800,10800,21600,,10800xm@0,10800qy10800@2@1,10800,10800@0@0,10800xe">
                                <v:formulas>
                                  <v:f eqn="val #0"/>
                                  <v:f eqn="sum width 0 #0"/>
                                  <v:f eqn="sum height 0 #0"/>
                                  <v:f eqn="prod @0 2929 10000"/>
                                  <v:f eqn="sum width 0 @3"/>
                                  <v:f eqn="sum height 0 @3"/>
                                </v:formulas>
                                <v:path o:connecttype="custom" o:connectlocs="10800,0;3163,3163;0,10800;3163,18437;10800,21600;18437,18437;21600,10800;18437,3163" textboxrect="3163,3163,18437,18437"/>
                                <v:handles>
                                  <v:h position="#0,center" xrange="0,10800"/>
                                </v:handles>
                              </v:shapetype>
                              <v:shape id="Кольцо 8697" o:spid="_x0000_s1134" type="#_x0000_t23" style="position:absolute;left:11324;top:6096;width:725;height: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PFAsYA&#10;AADdAAAADwAAAGRycy9kb3ducmV2LnhtbESPQWvCQBSE70L/w/IKvZlNKqYxdQ1FEIqnalvB2yP7&#10;TEKzb0N2jdFf3y0UPA4z8w2zLEbTioF611hWkEQxCOLS6oYrBV+fm2kGwnlkja1lUnAlB8XqYbLE&#10;XNsL72jY+0oECLscFdTed7mUrqzJoItsRxy8k+0N+iD7SuoeLwFuWvkcx6k02HBYqLGjdU3lz/5s&#10;FHD3fThek3R2Ox0/6LbG2Xa+Y6WeHse3VxCeRn8P/7fftYIsXbzA35v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PFAsYAAADdAAAADwAAAAAAAAAAAAAAAACYAgAAZHJz&#10;L2Rvd25yZXYueG1sUEsFBgAAAAAEAAQA9QAAAIsDAAAAAA==&#10;" adj="4949" fillcolor="windowText" strokeweight="2pt"/>
                              <v:shape id="Кольцо 8698" o:spid="_x0000_s1135" type="#_x0000_t23" style="position:absolute;left:11487;top:12192;width:724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l198QA&#10;AADdAAAADwAAAGRycy9kb3ducmV2LnhtbERPTWvCQBC9C/6HZYTedFMPIU1dxYqFlmLFpBdvQ3ZM&#10;gtnZmF1N6q/vHgoeH+97sRpMI27UudqygudZBIK4sLrmUsFP/j5NQDiPrLGxTAp+ycFqOR4tMNW2&#10;5wPdMl+KEMIuRQWV920qpSsqMuhmtiUO3Ml2Bn2AXSl1h30IN42cR1EsDdYcGipsaVNRcc6uRsHb&#10;+TsuL/p4X1/znXRf+wNuPwelnibD+hWEp8E/xP/uD60giV/C3PAmP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5dffEAAAA3QAAAA8AAAAAAAAAAAAAAAAAmAIAAGRycy9k&#10;b3ducmV2LnhtbFBLBQYAAAAABAAEAPUAAACJAwAAAAA=&#10;" adj="4926" fillcolor="windowText" strokeweight="2pt"/>
                              <v:shape id="Кольцо 8699" o:spid="_x0000_s1136" type="#_x0000_t23" style="position:absolute;left:11684;top:27666;width:723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XQbMcA&#10;AADdAAAADwAAAGRycy9kb3ducmV2LnhtbESPQWvCQBSE7wX/w/KE3urGHoJGV9HSQkuxkujF2yP7&#10;TEKyb9PsRlN/fbdQ8DjMzDfMcj2YRlyoc5VlBdNJBII4t7riQsHx8PY0A+E8ssbGMin4IQfr1ehh&#10;iYm2V07pkvlCBAi7BBWU3reJlC4vyaCb2JY4eGfbGfRBdoXUHV4D3DTyOYpiabDisFBiSy8l5XXW&#10;GwXb+isuvvXptukPO+k+9ym+fgxKPY6HzQKEp8Hfw//td61gFs/n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10GzHAAAA3QAAAA8AAAAAAAAAAAAAAAAAmAIAAGRy&#10;cy9kb3ducmV2LnhtbFBLBQYAAAAABAAEAPUAAACMAwAAAAA=&#10;" adj="4926" fillcolor="windowText" strokeweight="2pt"/>
                              <v:shape id="Кольцо 8700" o:spid="_x0000_s1137" type="#_x0000_t23" style="position:absolute;left:11684;top:33762;width:723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Tj68UA&#10;AADdAAAADwAAAGRycy9kb3ducmV2LnhtbERPTWvCQBC9C/0PyxS86aYeUkmzEVtaqJQqib30NmSn&#10;SUh2NmZXjf767kHw+Hjf6Wo0nTjR4BrLCp7mEQji0uqGKwU/+4/ZEoTzyBo7y6TgQg5W2cMkxUTb&#10;M+d0KnwlQgi7BBXU3veJlK6syaCb2544cH92MOgDHCqpBzyHcNPJRRTF0mDDoaHGnt5qKtviaBS8&#10;ttu4Oujf6/q4/5bua5fj+2ZUavo4rl9AeBr9XXxzf2oFy+co7A9vwhO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OPrxQAAAN0AAAAPAAAAAAAAAAAAAAAAAJgCAABkcnMv&#10;ZG93bnJldi54bWxQSwUGAAAAAAQABAD1AAAAigMAAAAA&#10;" adj="4926" fillcolor="windowText" strokeweight="2pt"/>
                              <v:shape id="Кольцо 8760" o:spid="_x0000_s1138" type="#_x0000_t23" style="position:absolute;left:11644;top:39663;width:724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S8UA&#10;AADdAAAADwAAAGRycy9kb3ducmV2LnhtbERPTWvCQBC9F/wPywje6qY9xJC6ihULFaklSS/ehuyY&#10;BLOzaXY1aX999yD0+Hjfy/VoWnGj3jWWFTzNIxDEpdUNVwq+irfHBITzyBpby6TghxysV5OHJaba&#10;DpzRLfeVCCHsUlRQe9+lUrqyJoNubjviwJ1tb9AH2FdS9ziEcNPK5yiKpcGGQ0ONHW1rKi/51Sh4&#10;vRzj6luffjfX4kO6w2eGu/2o1Gw6bl5AeBr9v/juftcKkkUc9oc34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OwZLxQAAAN0AAAAPAAAAAAAAAAAAAAAAAJgCAABkcnMv&#10;ZG93bnJldi54bWxQSwUGAAAAAAQABAD1AAAAigMAAAAA&#10;" adj="4926" fillcolor="windowText" strokeweight="2pt"/>
                              <v:shape id="Кольцо 8761" o:spid="_x0000_s1139" type="#_x0000_t23" style="position:absolute;left:11801;top:56817;width:724;height: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j0McA&#10;AADdAAAADwAAAGRycy9kb3ducmV2LnhtbESPQWvCQBSE7wX/w/IK3uomHlKJrmJFwVJsSfTS2yP7&#10;moRk38bsqqm/vlso9DjMzDfMYjWYVlypd7VlBfEkAkFcWF1zqeB03D3NQDiPrLG1TAq+ycFqOXpY&#10;YKrtjTO65r4UAcIuRQWV910qpSsqMugmtiMO3pftDfog+1LqHm8Bblo5jaJEGqw5LFTY0aaioskv&#10;RsFL856UZ/15X1+OB+nePjLcvg5KjR+H9RyEp8H/h//ae61g9pzE8PsmPA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3o9DHAAAA3QAAAA8AAAAAAAAAAAAAAAAAmAIAAGRy&#10;cy9kb3ducmV2LnhtbFBLBQYAAAAABAAEAPUAAACMAwAAAAA=&#10;" adj="4926" fillcolor="windowText" strokeweight="2pt"/>
                              <v:shape id="Кольцо 8762" o:spid="_x0000_s1140" type="#_x0000_t23" style="position:absolute;left:11996;top:75066;width:724;height: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9p8YA&#10;AADdAAAADwAAAGRycy9kb3ducmV2LnhtbESPT4vCMBTE7wt+h/AEb2uqh65Uo6gouCwq/rl4ezTP&#10;tti81CZq10+/WRA8DjPzG2Y0aUwp7lS7wrKCXjcCQZxaXXCm4HhYfg5AOI+ssbRMCn7JwWTc+hhh&#10;ou2Dd3Tf+0wECLsEFeTeV4mULs3JoOvaijh4Z1sb9EHWmdQ1PgLclLIfRbE0WHBYyLGieU7pZX8z&#10;CmaXTZxd9ek5vR3W0v1sd7j4bpTqtJvpEISnxr/Dr/ZKKxh8xX34fxOe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U9p8YAAADdAAAADwAAAAAAAAAAAAAAAACYAgAAZHJz&#10;L2Rvd25yZXYueG1sUEsFBgAAAAAEAAQA9QAAAIsDAAAAAA==&#10;" adj="4926" fillcolor="windowText" strokeweight="2pt"/>
                            </v:group>
                            <v:shape id="Надпись 2" o:spid="_x0000_s1141" type="#_x0000_t202" style="position:absolute;left:18389;top:4064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mj78YA&#10;AADdAAAADwAAAGRycy9kb3ducmV2LnhtbESPT2vCQBTE7wW/w/IEb3VXq9am2YhUBE+V2j/Q2yP7&#10;TILZtyG7mvjt3YLQ4zAzv2HSVW9rcaHWV441TMYKBHHuTMWFhq/P7eMShA/IBmvHpOFKHlbZ4CHF&#10;xLiOP+hyCIWIEPYJaihDaBIpfV6SRT92DXH0jq61GKJsC2la7CLc1nKq1EJarDgulNjQW0n56XC2&#10;Gr7fj78/M7UvNnbedK5Xku2L1Ho07NevIAL14T98b++MhuXz4gn+3sQn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mj78YAAADdAAAADwAAAAAAAAAAAAAAAACYAgAAZHJz&#10;L2Rvd25yZXYueG1sUEsFBgAAAAAEAAQA9QAAAIsDAAAAAA==&#10;" filled="f" stroked="f">
                              <v:textbox>
                                <w:txbxContent>
                                  <w:p w:rsidR="00B16375" w:rsidRPr="00591237" w:rsidRDefault="00B16375" w:rsidP="00591237">
                                    <w:pPr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</w:pP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  <w:t>Z</w:t>
                                    </w: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Надпись 2" o:spid="_x0000_s1142" type="#_x0000_t202" style="position:absolute;left:18389;top:10566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7m8UA&#10;AADdAAAADwAAAGRycy9kb3ducmV2LnhtbESPT2sCMRTE7wW/Q3iCt5ooVu26UUQRPLWobcHbY/P2&#10;D25elk10t9++KRR6HGbmN0y66W0tHtT6yrGGyViBIM6cqbjQ8HE5PC9B+IBssHZMGr7Jw2Y9eEox&#10;Ma7jEz3OoRARwj5BDWUITSKlz0qy6MeuIY5e7lqLIcq2kKbFLsJtLadKzaXFiuNCiQ3tSspu57vV&#10;8PmWX79m6r3Y25emc72SbF+l1qNhv12BCNSH//Bf+2g0LBfzGfy+iU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cDubxQAAAN0AAAAPAAAAAAAAAAAAAAAAAJgCAABkcnMv&#10;ZG93bnJldi54bWxQSwUGAAAAAAQABAD1AAAAigMAAAAA&#10;" filled="f" stroked="f">
                            <v:textbox>
                              <w:txbxContent>
                                <w:p w:rsidR="00B16375" w:rsidRPr="00591237" w:rsidRDefault="00B16375" w:rsidP="00591237">
                                  <w:pPr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</w:pP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  <w:t>Z</w:t>
                                  </w: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Надпись 2" o:spid="_x0000_s1143" type="#_x0000_t202" style="position:absolute;left:18999;top:25196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yeAMUA&#10;AADdAAAADwAAAGRycy9kb3ducmV2LnhtbESPW2sCMRSE3wX/QzhC3zRpqZduN0pRhD4palvo22Fz&#10;9kI3J8smutt/bwTBx2FmvmHSVW9rcaHWV441PE8UCOLMmYoLDV+n7XgBwgdkg7Vj0vBPHlbL4SDF&#10;xLiOD3Q5hkJECPsENZQhNImUPivJop+4hjh6uWsthijbQpoWuwi3tXxRaiYtVhwXSmxoXVL2dzxb&#10;Dd+7/PfnVe2LjZ02neuVZPsmtX4a9R/vIAL14RG+tz+NhsV8NoXbm/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PJ4AxQAAAN0AAAAPAAAAAAAAAAAAAAAAAJgCAABkcnMv&#10;ZG93bnJldi54bWxQSwUGAAAAAAQABAD1AAAAigMAAAAA&#10;" filled="f" stroked="f">
                          <v:textbox>
                            <w:txbxContent>
                              <w:p w:rsidR="00B16375" w:rsidRPr="00591237" w:rsidRDefault="00B16375" w:rsidP="00591237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  <w:t>Z</w:t>
                                </w: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2" o:spid="_x0000_s1144" type="#_x0000_t202" style="position:absolute;left:18846;top:31597;width:4414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4Ad8UA&#10;AADdAAAADwAAAGRycy9kb3ducmV2LnhtbESPT2vCQBTE74LfYXlCb7pr0Wijq0il0JPFPy309sg+&#10;k2D2bchuTfz2bkHwOMzMb5jlurOVuFLjS8caxiMFgjhzpuRcw+n4MZyD8AHZYOWYNNzIw3rV7y0x&#10;Na7lPV0PIRcRwj5FDUUIdSqlzwqy6EeuJo7e2TUWQ5RNLk2DbYTbSr4qlUiLJceFAmt6Lyi7HP6s&#10;hu/d+fdnor7yrZ3WreuUZPsmtX4ZdJsFiEBdeIYf7U+jYT5LEvh/E5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7gB3xQAAAN0AAAAPAAAAAAAAAAAAAAAAAJgCAABkcnMv&#10;ZG93bnJldi54bWxQSwUGAAAAAAQABAD1AAAAigMAAAAA&#10;" filled="f" stroked="f">
                        <v:textbox>
                          <w:txbxContent>
                            <w:p w:rsidR="00B16375" w:rsidRPr="00591237" w:rsidRDefault="00B16375" w:rsidP="00591237">
                              <w:pPr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</w:pP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  <w:t>Z</w:t>
                              </w: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shape id="Надпись 2" o:spid="_x0000_s1145" type="#_x0000_t202" style="position:absolute;left:19050;top:37947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Kl7MUA&#10;AADdAAAADwAAAGRycy9kb3ducmV2LnhtbESPQWvCQBSE7wX/w/IEb3VXsWqjq4gi9NRibAveHtln&#10;Esy+DdnVxH/vFgoeh5n5hlmuO1uJGzW+dKxhNFQgiDNnSs41fB/3r3MQPiAbrByThjt5WK96L0tM&#10;jGv5QLc05CJC2CeooQihTqT0WUEW/dDVxNE7u8ZiiLLJpWmwjXBbybFSU2mx5LhQYE3bgrJLerUa&#10;fj7Pp9+J+sp39q1uXack23ep9aDfbRYgAnXhGf5vfxgN89l0Bn9v4hO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qXsxQAAAN0AAAAPAAAAAAAAAAAAAAAAAJgCAABkcnMv&#10;ZG93bnJldi54bWxQSwUGAAAAAAQABAD1AAAAigMAAAAA&#10;" filled="f" stroked="f">
                      <v:textbox>
                        <w:txbxContent>
                          <w:p w:rsidR="00B16375" w:rsidRPr="00591237" w:rsidRDefault="00B16375" w:rsidP="00591237">
                            <w:pPr>
                              <w:rPr>
                                <w:rFonts w:ascii="GOST type B" w:hAnsi="GOST type B"/>
                                <w:sz w:val="32"/>
                                <w:szCs w:val="32"/>
                              </w:rPr>
                            </w:pPr>
                            <w:r w:rsidRPr="00591237">
                              <w:rPr>
                                <w:rFonts w:ascii="GOST type B" w:hAnsi="GOST type B"/>
                                <w:sz w:val="32"/>
                                <w:szCs w:val="32"/>
                              </w:rPr>
                              <w:t>Z</w:t>
                            </w:r>
                            <w:r w:rsidRPr="00591237">
                              <w:rPr>
                                <w:rFonts w:ascii="GOST type B" w:hAnsi="GOST type B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shape id="Надпись 2" o:spid="_x0000_s1146" type="#_x0000_t202" style="position:absolute;left:19151;top:54660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DbG8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Vk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g2xvEAAAA3AAAAA8AAAAAAAAAAAAAAAAAmAIAAGRycy9k&#10;b3ducmV2LnhtbFBLBQYAAAAABAAEAPUAAACJAwAAAAA=&#10;" filled="f" stroked="f">
                    <v:textbox>
                      <w:txbxContent>
                        <w:p w:rsidR="00B16375" w:rsidRPr="00591237" w:rsidRDefault="00B16375" w:rsidP="00591237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591237"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  <w:t>Z</w:t>
                          </w:r>
                          <w:r w:rsidRPr="00591237">
                            <w:rPr>
                              <w:rFonts w:ascii="GOST type B" w:hAnsi="GOST type B"/>
                              <w:sz w:val="32"/>
                              <w:szCs w:val="32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Надпись 2" o:spid="_x0000_s1147" type="#_x0000_t202" style="position:absolute;left:19050;top:73152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+gMQA&#10;AADcAAAADwAAAGRycy9kb3ducmV2LnhtbESPT2vCQBTE74LfYXlCb3XXolWjq0il0JPF+Ae8PbLP&#10;JJh9G7Jbk377rlDwOMzMb5jlurOVuFPjS8caRkMFgjhzpuRcw/Hw+ToD4QOywcoxafglD+tVv7fE&#10;xLiW93RPQy4ihH2CGooQ6kRKnxVk0Q9dTRy9q2sshiibXJoG2wi3lXxT6l1aLDkuFFjTR0HZLf2x&#10;Gk676+U8Vt/51k7q1nVKsp1LrV8G3WYBIlAXnuH/9pfRMFU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sfoDEAAAA3AAAAA8AAAAAAAAAAAAAAAAAmAIAAGRycy9k&#10;b3ducmV2LnhtbFBLBQYAAAAABAAEAPUAAACJAwAAAAA=&#10;" filled="f" stroked="f">
                  <v:textbox>
                    <w:txbxContent>
                      <w:p w:rsidR="00B16375" w:rsidRPr="00591237" w:rsidRDefault="00B16375" w:rsidP="00591237">
                        <w:pPr>
                          <w:rPr>
                            <w:rFonts w:ascii="GOST type B" w:hAnsi="GOST type B"/>
                            <w:sz w:val="32"/>
                            <w:szCs w:val="32"/>
                          </w:rPr>
                        </w:pPr>
                        <w:r w:rsidRPr="00591237">
                          <w:rPr>
                            <w:rFonts w:ascii="GOST type B" w:hAnsi="GOST type B"/>
                            <w:sz w:val="32"/>
                            <w:szCs w:val="32"/>
                          </w:rPr>
                          <w:t>Z</w:t>
                        </w:r>
                        <w:r w:rsidRPr="00591237">
                          <w:rPr>
                            <w:rFonts w:ascii="GOST type B" w:hAnsi="GOST type B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</w:p>
    <w:p w:rsidR="00F901FF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noProof/>
          <w:lang w:val="ru-RU"/>
        </w:rPr>
        <mc:AlternateContent>
          <mc:Choice Requires="wpg">
            <w:drawing>
              <wp:anchor distT="0" distB="0" distL="114300" distR="114300" simplePos="0" relativeHeight="251884032" behindDoc="0" locked="0" layoutInCell="1" allowOverlap="1" wp14:anchorId="3C89EE9F" wp14:editId="1294264D">
                <wp:simplePos x="0" y="0"/>
                <wp:positionH relativeFrom="page">
                  <wp:posOffset>717550</wp:posOffset>
                </wp:positionH>
                <wp:positionV relativeFrom="page">
                  <wp:posOffset>336550</wp:posOffset>
                </wp:positionV>
                <wp:extent cx="6658610" cy="10209530"/>
                <wp:effectExtent l="19050" t="19050" r="8890" b="1270"/>
                <wp:wrapNone/>
                <wp:docPr id="31" name="Group 6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32" name="Rectangle 683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683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34" name="Line 683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683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684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684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684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684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684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684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684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68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" name="Text Box 68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68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68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68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6852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Text Box 68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Default="00621972" w:rsidP="0042098A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Text Box 68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35" o:spid="_x0000_s1148" style="position:absolute;left:0;text-align:left;margin-left:56.5pt;margin-top:26.5pt;width:524.3pt;height:803.9pt;z-index:25188403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">
                <v:rect id="Rectangle 6836" o:spid="_x0000_s1149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tGR8UA&#10;AADbAAAADwAAAGRycy9kb3ducmV2LnhtbESPQWvCQBSE74L/YXmF3nRjtLZEV9FAoWAvxoL29sg+&#10;k9Ds25DdavTXu4LgcZiZb5j5sjO1OFHrKssKRsMIBHFudcWFgp/d5+ADhPPIGmvLpOBCDpaLfm+O&#10;ibZn3tIp84UIEHYJKii9bxIpXV6SQTe0DXHwjrY16INsC6lbPAe4qWUcRVNpsOKwUGJDaUn5X/Zv&#10;FGzf1qvfw/t4b67RJpuk3yZOR7FSry/dagbCU+ef4Uf7SysYx3D/En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0ZHxQAAANsAAAAPAAAAAAAAAAAAAAAAAJgCAABkcnMv&#10;ZG93bnJldi54bWxQSwUGAAAAAAQABAD1AAAAigMAAAAA&#10;" filled="f" strokeweight="2.25pt"/>
                <v:group id="Group 6837" o:spid="_x0000_s1150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line id="Line 6838" o:spid="_x0000_s1151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VZsIAAADbAAAADwAAAGRycy9kb3ducmV2LnhtbESPwWrDMBBE74X8g9hAb7Wc2hTjWAkh&#10;JVB8q9tLb4u1sY2tlSMpifv3VaHQ4zAzb5hqv5hJ3Mj5wbKCTZKCIG6tHrhT8PlxeipA+ICscbJM&#10;Cr7Jw363eqiw1PbO73RrQicihH2JCvoQ5lJK3/Zk0Cd2Jo7e2TqDIUrXSe3wHuFmks9p+iINDhwX&#10;epzp2FM7NlejoMhyxOJrrEfymbuE19osXCv1uF4OWxCBlvAf/mu/aQVZDr9f4g+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xVZsIAAADbAAAADwAAAAAAAAAAAAAA&#10;AAChAgAAZHJzL2Rvd25yZXYueG1sUEsFBgAAAAAEAAQA+QAAAJADAAAAAA==&#10;" strokeweight="2.25pt">
                    <v:stroke endarrowwidth="narrow"/>
                  </v:line>
                  <v:line id="Line 6839" o:spid="_x0000_s1152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<v:stroke endarrowwidth="narrow"/>
                  </v:line>
                  <v:line id="Line 6840" o:spid="_x0000_s1153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aIPcUAAADbAAAADwAAAGRycy9kb3ducmV2LnhtbESPzWrDMBCE74W8g9hALyGR00BIXCsh&#10;BAqllELtPMDW2tjG1sq2VP+8fVUo9DjMzDdMcp5MIwbqXWVZwXYTgSDOra64UHDLXtYHEM4ja2ws&#10;k4KZHJxPi4cEY21H/qQh9YUIEHYxKii9b2MpXV6SQbexLXHw7rY36IPsC6l7HAPcNPIpivbSYMVh&#10;ocSWriXldfptFFQ7/Fr544qL5v1Wf8x51r11mVKPy+nyDMLT5P/Df+1XrWC3h98v4QfI0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aIPcUAAADbAAAADwAAAAAAAAAA&#10;AAAAAAChAgAAZHJzL2Rvd25yZXYueG1sUEsFBgAAAAAEAAQA+QAAAJMDAAAAAA==&#10;" strokeweight="2.25pt">
                    <v:stroke endarrowwidth="narrow"/>
                  </v:line>
                  <v:line id="Line 6841" o:spid="_x0000_s1154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otpsQAAADbAAAADwAAAGRycy9kb3ducmV2LnhtbESP0WrCQBRE3wX/YbkFX6RuNGBr6ioi&#10;FEoRwSQfcJu9JsHs3ZjdavL3bqHg4zAzZ5j1tjeNuFHnassK5rMIBHFhdc2lgjz7fH0H4TyyxsYy&#10;KRjIwXYzHq0x0fbOJ7qlvhQBwi5BBZX3bSKlKyoy6Ga2JQ7e2XYGfZBdKXWH9wA3jVxE0VIarDks&#10;VNjSvqLikv4aBXWMP1O/mnLZHPLLcSiy6/c1U2ry0u8+QHjq/TP83/7SCuI3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ei2mxAAAANsAAAAPAAAAAAAAAAAA&#10;AAAAAKECAABkcnMvZG93bnJldi54bWxQSwUGAAAAAAQABAD5AAAAkgMAAAAA&#10;" strokeweight="2.25pt">
                    <v:stroke endarrowwidth="narrow"/>
                  </v:line>
                  <v:line id="Line 6842" o:spid="_x0000_s1155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W51L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O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nludS9AAAA2wAAAA8AAAAAAAAAAAAAAAAAoQIA&#10;AGRycy9kb3ducmV2LnhtbFBLBQYAAAAABAAEAPkAAACLAwAAAAA=&#10;" strokeweight="2.25pt">
                    <v:stroke endarrowwidth="narrow"/>
                  </v:line>
                  <v:line id="Line 6843" o:spid="_x0000_s1156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kcT8MAAADbAAAADwAAAGRycy9kb3ducmV2LnhtbESP0WrCQBRE34X+w3ILvojZVEFMzCql&#10;UJBSBE0+4Jq9JsHs3ZhdNf59tyD4OMzMGSbbDKYVN+pdY1nBRxSDIC6tbrhSUOTf0yUI55E1tpZJ&#10;wYMcbNZvowxTbe+8p9vBVyJA2KWooPa+S6V0ZU0GXWQ74uCdbG/QB9lXUvd4D3DTylkcL6TBhsNC&#10;jR191VSeD1ejoJnjceKTCVftb3HePcr88nPJlRq/D58rEJ4G/wo/21utYJ7A/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pHE/DAAAA2wAAAA8AAAAAAAAAAAAA&#10;AAAAoQIAAGRycy9kb3ducmV2LnhtbFBLBQYAAAAABAAEAPkAAACRAwAAAAA=&#10;" strokeweight="2.25pt">
                    <v:stroke endarrowwidth="narrow"/>
                  </v:line>
                  <v:line id="Line 6844" o:spid="_x0000_s1157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XGr8EAAADbAAAADwAAAGRycy9kb3ducmV2LnhtbERP3WrCMBS+F/YO4Qy8kZn6w9i6RhmC&#10;IDIEWx/grDlrS5uT2kTbvr25GHj58f0n28E04k6dqywrWMwjEMS51RUXCi7Z/u0DhPPIGhvLpGAk&#10;B9vNyyTBWNuez3RPfSFCCLsYFZTet7GULi/JoJvbljhwf7Yz6APsCqk77EO4aeQyit6lwYpDQ4kt&#10;7UrK6/RmFFQr/J35zxkXzc+lPo15dj1eM6Wmr8P3FwhPg3+K/90HrWAd1ocv4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cavwQAAANsAAAAPAAAAAAAAAAAAAAAA&#10;AKECAABkcnMvZG93bnJldi54bWxQSwUGAAAAAAQABAD5AAAAjwMAAAAA&#10;" strokeweight="2.25pt">
                    <v:stroke endarrowwidth="narrow"/>
                  </v:line>
                  <v:line id="Line 6845" o:spid="_x0000_s1158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<v:stroke endarrowwidth="narrow"/>
                  </v:line>
                  <v:line id="Line 6846" o:spid="_x0000_s1159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9Q8UAAADbAAAADwAAAGRycy9kb3ducmV2LnhtbESP0WrCQBRE3wv+w3ILfZFmo5ZS02xE&#10;hEKRUtD4AbfZaxKSvRuzW5P8fVcQ+jjMzBkm3YymFVfqXW1ZwSKKQRAXVtdcKjjlH89vIJxH1tha&#10;JgUTOdhks4cUE20HPtD16EsRIOwSVFB53yVSuqIigy6yHXHwzrY36IPsS6l7HALctHIZx6/SYM1h&#10;ocKOdhUVzfHXKKhX+DP36zmX7dep+Z6K/LK/5Eo9PY7bdxCeRv8fvrc/tYKXJdy+h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v9Q8UAAADbAAAADwAAAAAAAAAA&#10;AAAAAAChAgAAZHJzL2Rvd25yZXYueG1sUEsFBgAAAAAEAAQA+QAAAJMDAAAAAA==&#10;" strokeweight="2.25pt">
                    <v:stroke endarrowwidth="narrow"/>
                  </v:line>
                  <v:shape id="Text Box 6847" o:spid="_x0000_s1160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48" o:spid="_x0000_s1161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tCcQA&#10;AADbAAAADwAAAGRycy9kb3ducmV2LnhtbESPX2vCQBDE34V+h2MLfdOLIkVSz1AEQ9uHUv9UX5fc&#10;Nonm9kJuq+m37wmCj8PM/IaZZ71r1Jm6UHs2MB4loIgLb2suDey2q+EMVBBki41nMvBHAbLFw2CO&#10;qfUXXtN5I6WKEA4pGqhE2lTrUFTkMIx8Sxy9H985lCi7UtsOLxHuGj1JkmftsOa4UGFLy4qK0+bX&#10;GSgP23fU318fn3vXhmZ9FMpzMebpsX99ASXUyz18a79ZA9MpXL/E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CrQn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49" o:spid="_x0000_s1162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4IksMA&#10;AADbAAAADwAAAGRycy9kb3ducmV2LnhtbESPQWvCQBSE74X+h+UVvNVNxUqJriKCYnsoatReH9nX&#10;JDb7NmRfNf33riD0OMzMN8xk1rlanakNlWcDL/0EFHHubcWFgX22fH4DFQTZYu2ZDPxRgNn08WGC&#10;qfUX3tJ5J4WKEA4pGihFmlTrkJfkMPR9Qxy9b986lCjbQtsWLxHuaj1IkpF2WHFcKLGhRUn5z+7X&#10;GSi+snfUh83H59E1od6ehFYrMab31M3HoIQ6+Q/f22trYPgK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4Ik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850" o:spid="_x0000_s1163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yW5cMA&#10;AADbAAAADwAAAGRycy9kb3ducmV2LnhtbESPX2vCQBDE3wv9DscWfKuXFhG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yW5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51" o:spid="_x0000_s1164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AzfsMA&#10;AADbAAAADwAAAGRycy9kb3ducmV2LnhtbESPQWvCQBSE74X+h+UVvNVNR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Azf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6852" o:spid="_x0000_s1165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KqcEAAADbAAAADwAAAGRycy9kb3ducmV2LnhtbERP3WrCMBS+F/YO4Qy8kZn6w9i6RhmC&#10;IDIEWx/grDlrS5uT2kTbvr25GHj58f0n28E04k6dqywrWMwjEMS51RUXCi7Z/u0DhPPIGhvLpGAk&#10;B9vNyyTBWNuez3RPfSFCCLsYFZTet7GULi/JoJvbljhwf7Yz6APsCqk77EO4aeQyit6lwYpDQ4kt&#10;7UrK6/RmFFQr/J35zxkXzc+lPo15dj1eM6Wmr8P3FwhPg3+K/90HrWAdxoYv4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48qpwQAAANsAAAAPAAAAAAAAAAAAAAAA&#10;AKECAABkcnMvZG93bnJldi54bWxQSwUGAAAAAAQABAD5AAAAjwMAAAAA&#10;" strokeweight="2.25pt">
                    <v:stroke endarrowwidth="narrow"/>
                  </v:line>
                  <v:shape id="Text Box 6853" o:spid="_x0000_s1166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Cl8MA&#10;AADbAAAADwAAAGRycy9kb3ducmV2LnhtbESPQWvCQBSE74X+h+UVvNVNR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MCl8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Default="00621972" w:rsidP="0042098A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854" o:spid="_x0000_s1167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A9178A&#10;AADbAAAADwAAAGRycy9kb3ducmV2LnhtbERPS2vCQBC+F/wPywi91Y0FS4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4D3XvwAAANsAAAAPAAAAAAAAAAAAAAAAAJgCAABkcnMvZG93bnJl&#10;di54bWxQSwUGAAAAAAQABAD1AAAAhA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591237" w:rsidRPr="007A1D25" w:rsidRDefault="00932CE3" w:rsidP="00932CE3">
      <w:pPr>
        <w:tabs>
          <w:tab w:val="left" w:pos="426"/>
        </w:tabs>
        <w:ind w:right="283" w:firstLine="567"/>
        <w:rPr>
          <w:rFonts w:ascii="GOST type B" w:hAnsi="GOST type B"/>
          <w:bCs/>
          <w:i/>
          <w:sz w:val="28"/>
          <w:szCs w:val="28"/>
          <w:lang w:val="ru-RU"/>
        </w:rPr>
      </w:pP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Рисунок 4</w:t>
      </w:r>
      <w:r w:rsidR="00D85B63" w:rsidRPr="007A1D25">
        <w:rPr>
          <w:rFonts w:ascii="GOST type B" w:hAnsi="GOST type B"/>
          <w:bCs/>
          <w:i/>
          <w:sz w:val="28"/>
          <w:szCs w:val="28"/>
          <w:lang w:val="ru-RU"/>
        </w:rPr>
        <w:t>.2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.</w:t>
      </w:r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Р</w:t>
      </w:r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озмітка</w:t>
      </w:r>
      <w:proofErr w:type="spellEnd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стані</w:t>
      </w:r>
      <w:proofErr w:type="gramStart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в</w:t>
      </w:r>
      <w:proofErr w:type="spellEnd"/>
      <w:proofErr w:type="gramEnd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автомата</w:t>
      </w: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  <w:r w:rsidRPr="007A1D25">
        <w:rPr>
          <w:rFonts w:ascii="GOST type B" w:hAnsi="GOST type B"/>
          <w:noProof/>
          <w:sz w:val="28"/>
          <w:szCs w:val="28"/>
          <w:lang w:val="uk-UA"/>
        </w:rPr>
        <w:t>Побудуємо граф автомата з кодуванням (рисунок 4.3)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>.</w:t>
      </w:r>
    </w:p>
    <w:p w:rsidR="00872A17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588E17F6" wp14:editId="5E3A16DA">
            <wp:extent cx="5734995" cy="3890470"/>
            <wp:effectExtent l="0" t="0" r="0" b="0"/>
            <wp:docPr id="26" name="Рисунок 26" descr="C:\Users\Alexandr\Desktop\няшно\граф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andr\Desktop\няшно\граф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37" cy="389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17" w:rsidRPr="007A1D25" w:rsidRDefault="00872A1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872A17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i/>
          <w:sz w:val="28"/>
          <w:szCs w:val="28"/>
          <w:lang w:val="ru-RU"/>
        </w:rPr>
        <w:t>Рисунок 4.3. Г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раф</w:t>
      </w:r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 xml:space="preserve">автомата з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кодуванням</w:t>
      </w:r>
      <w:proofErr w:type="spellEnd"/>
    </w:p>
    <w:p w:rsidR="00872A17" w:rsidRPr="007A1D25" w:rsidRDefault="00872A1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872A17" w:rsidRPr="007A1D25" w:rsidRDefault="004C471C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89152" behindDoc="0" locked="0" layoutInCell="1" allowOverlap="1" wp14:anchorId="758B84E8" wp14:editId="04769EB6">
                <wp:simplePos x="0" y="0"/>
                <wp:positionH relativeFrom="column">
                  <wp:posOffset>2023110</wp:posOffset>
                </wp:positionH>
                <wp:positionV relativeFrom="paragraph">
                  <wp:posOffset>1591310</wp:posOffset>
                </wp:positionV>
                <wp:extent cx="2971800" cy="1818640"/>
                <wp:effectExtent l="0" t="0" r="0" b="0"/>
                <wp:wrapTopAndBottom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818640"/>
                          <a:chOff x="1869507" y="0"/>
                          <a:chExt cx="2971800" cy="1818640"/>
                        </a:xfrm>
                      </wpg:grpSpPr>
                      <wpg:grpSp>
                        <wpg:cNvPr id="282" name="Группа 282"/>
                        <wpg:cNvGrpSpPr/>
                        <wpg:grpSpPr>
                          <a:xfrm>
                            <a:off x="1869507" y="0"/>
                            <a:ext cx="2971800" cy="1818640"/>
                            <a:chOff x="1456757" y="-137795"/>
                            <a:chExt cx="2971800" cy="1818640"/>
                          </a:xfrm>
                        </wpg:grpSpPr>
                        <wps:wsp>
                          <wps:cNvPr id="27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6757" y="-137795"/>
                              <a:ext cx="2971800" cy="1818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6375" w:rsidRPr="007F1A62" w:rsidRDefault="00B16375" w:rsidP="006D47FE">
                                <w:pPr>
                                  <w:rPr>
                                    <w:rFonts w:ascii="GOST type B" w:hAnsi="GOST type B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6D47FE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</w:rPr>
                                  <w:t xml:space="preserve">  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50"/>
                                    <w:szCs w:val="50"/>
                                  </w:rPr>
                                  <w:t>J</w:t>
                                </w:r>
                                <w:r w:rsidRPr="006D47FE">
                                  <w:rPr>
                                    <w:rFonts w:ascii="GOST type B" w:hAnsi="GOST type B"/>
                                    <w:sz w:val="72"/>
                                    <w:szCs w:val="50"/>
                                  </w:rPr>
                                  <w:t xml:space="preserve"> 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50"/>
                                    <w:szCs w:val="50"/>
                                  </w:rPr>
                                  <w:t>K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32"/>
                                  </w:rPr>
                                  <w:t>0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36"/>
                                    <w:szCs w:val="32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t>0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Cs w:val="32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sym w:font="Symbol" w:char="F0BE"/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52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4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>1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12"/>
                                    <w:szCs w:val="40"/>
                                    <w:vertAlign w:val="superscri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12"/>
                                    <w:szCs w:val="40"/>
                                    <w:vertAlign w:val="superscript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36"/>
                                    <w:szCs w:val="36"/>
                                    <w:vertAlign w:val="superscript"/>
                                  </w:rPr>
                                  <w:t xml:space="preserve"> 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33"/>
                                    <w:szCs w:val="33"/>
                                    <w:vertAlign w:val="superscript"/>
                                  </w:rPr>
                                  <w:t xml:space="preserve"> 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8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2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1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56"/>
                                    <w:szCs w:val="56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8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>0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26"/>
                                    <w:szCs w:val="26"/>
                                  </w:rPr>
                                  <w:t xml:space="preserve">  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9" name="Прямая со стрелкой 279"/>
                          <wps:cNvCnPr/>
                          <wps:spPr>
                            <a:xfrm>
                              <a:off x="1712500" y="487680"/>
                              <a:ext cx="7607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83" name="Прямая со стрелкой 283"/>
                        <wps:cNvCnPr/>
                        <wps:spPr>
                          <a:xfrm>
                            <a:off x="2125042" y="931101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4" name="Прямая со стрелкой 284"/>
                        <wps:cNvCnPr/>
                        <wps:spPr>
                          <a:xfrm>
                            <a:off x="2125234" y="1240076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5" name="Прямая со стрелкой 285"/>
                        <wps:cNvCnPr/>
                        <wps:spPr>
                          <a:xfrm>
                            <a:off x="2120986" y="1540700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86" o:spid="_x0000_s1168" style="position:absolute;left:0;text-align:left;margin-left:159.3pt;margin-top:125.3pt;width:234pt;height:143.2pt;z-index:251889152;mso-width-relative:margin" coordorigin="18695" coordsize="29718,18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">
                <v:group id="Группа 282" o:spid="_x0000_s1169" style="position:absolute;left:18695;width:29718;height:18186" coordorigin="14567,-1377" coordsize="29718,18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Надпись 2" o:spid="_x0000_s1170" type="#_x0000_t202" style="position:absolute;left:14567;top:-1377;width:29718;height:18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bFZMQA&#10;AADcAAAADwAAAGRycy9kb3ducmV2LnhtbESPzWrDMBCE74W+g9hCLiWRG5q4dS2bNpDia34eYGOt&#10;f6i1MpYa228fFQo5DjPzDZPmk+nElQbXWlbwsopAEJdWt1wrOJ/2yzcQziNr7CyTgpkc5NnjQ4qJ&#10;tiMf6Hr0tQgQdgkqaLzvEyld2ZBBt7I9cfAqOxj0QQ611AOOAW46uY6irTTYclhosKddQ+XP8dco&#10;qIrxefM+Xr79OT68br+wjS92VmrxNH1+gPA0+Xv4v11oBes4hr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WxWTEAAAA3AAAAA8AAAAAAAAAAAAAAAAAmAIAAGRycy9k&#10;b3ducmV2LnhtbFBLBQYAAAAABAAEAPUAAACJAwAAAAA=&#10;" stroked="f">
                    <v:textbox>
                      <w:txbxContent>
                        <w:p w:rsidR="00B16375" w:rsidRPr="007F1A62" w:rsidRDefault="00B16375" w:rsidP="006D47FE">
                          <w:pPr>
                            <w:rPr>
                              <w:rFonts w:ascii="GOST type B" w:hAnsi="GOST type B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6D47FE">
                            <w:rPr>
                              <w:rFonts w:ascii="GOST type B" w:hAnsi="GOST type B"/>
                              <w:sz w:val="40"/>
                              <w:szCs w:val="32"/>
                            </w:rPr>
                            <w:t xml:space="preserve">  </w:t>
                          </w:r>
                          <w:r w:rsidRPr="007F1A62">
                            <w:rPr>
                              <w:rFonts w:ascii="GOST type B" w:hAnsi="GOST type B"/>
                              <w:sz w:val="50"/>
                              <w:szCs w:val="50"/>
                            </w:rPr>
                            <w:t>J</w:t>
                          </w:r>
                          <w:r w:rsidRPr="006D47FE">
                            <w:rPr>
                              <w:rFonts w:ascii="GOST type B" w:hAnsi="GOST type B"/>
                              <w:sz w:val="72"/>
                              <w:szCs w:val="50"/>
                            </w:rPr>
                            <w:t xml:space="preserve"> </w:t>
                          </w:r>
                          <w:r w:rsidRPr="007F1A62">
                            <w:rPr>
                              <w:rFonts w:ascii="GOST type B" w:hAnsi="GOST type B"/>
                              <w:sz w:val="50"/>
                              <w:szCs w:val="50"/>
                            </w:rPr>
                            <w:t>K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proofErr w:type="gramStart"/>
                          <w:r w:rsidRPr="006C7AE7">
                            <w:rPr>
                              <w:rFonts w:ascii="GOST type B" w:hAnsi="GOST type B"/>
                              <w:sz w:val="44"/>
                              <w:szCs w:val="32"/>
                            </w:rPr>
                            <w:t>0</w:t>
                          </w:r>
                          <w:r w:rsidRPr="006C7AE7">
                            <w:rPr>
                              <w:rFonts w:ascii="GOST type B" w:hAnsi="GOST type B"/>
                              <w:sz w:val="36"/>
                              <w:szCs w:val="32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t>0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Cs w:val="32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sym w:font="Symbol" w:char="F0BE"/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  <w:r w:rsidRPr="006C7AE7">
                            <w:rPr>
                              <w:rFonts w:ascii="GOST type B" w:hAnsi="GOST type B"/>
                              <w:sz w:val="52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4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>1</w:t>
                          </w:r>
                          <w:r w:rsidRPr="006C7AE7">
                            <w:rPr>
                              <w:rFonts w:ascii="GOST type B" w:hAnsi="GOST type B"/>
                              <w:sz w:val="12"/>
                              <w:szCs w:val="40"/>
                              <w:vertAlign w:val="superscript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12"/>
                              <w:szCs w:val="40"/>
                              <w:vertAlign w:val="superscript"/>
                            </w:rPr>
                            <w:t xml:space="preserve">       </w:t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 w:rsidRPr="007F1A62">
                            <w:rPr>
                              <w:rFonts w:ascii="GOST type B" w:hAnsi="GOST type B"/>
                              <w:sz w:val="36"/>
                              <w:szCs w:val="36"/>
                              <w:vertAlign w:val="superscript"/>
                            </w:rPr>
                            <w:t xml:space="preserve"> </w:t>
                          </w:r>
                          <w:r w:rsidRPr="007F1A62">
                            <w:rPr>
                              <w:rFonts w:ascii="GOST type B" w:hAnsi="GOST type B"/>
                              <w:sz w:val="33"/>
                              <w:szCs w:val="33"/>
                              <w:vertAlign w:val="superscript"/>
                            </w:rPr>
                            <w:t xml:space="preserve">  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  <w:r w:rsidRPr="006C7AE7">
                            <w:rPr>
                              <w:rFonts w:ascii="GOST type B" w:hAnsi="GOST type B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2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1</w:t>
                          </w:r>
                          <w:r w:rsidRPr="007F1A62">
                            <w:rPr>
                              <w:rFonts w:ascii="GOST type B" w:hAnsi="GOST type B"/>
                              <w:sz w:val="56"/>
                              <w:szCs w:val="56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  <w:lang w:val="ru-RU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>0</w:t>
                          </w:r>
                          <w:r w:rsidRPr="007F1A62">
                            <w:rPr>
                              <w:rFonts w:ascii="GOST type B" w:hAnsi="GOST type B"/>
                              <w:sz w:val="26"/>
                              <w:szCs w:val="26"/>
                            </w:rPr>
                            <w:t xml:space="preserve">   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</w:p>
                      </w:txbxContent>
                    </v:textbox>
                  </v:shape>
                  <v:shape id="Прямая со стрелкой 279" o:spid="_x0000_s1171" type="#_x0000_t32" style="position:absolute;left:17125;top:4876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Ho38UAAADcAAAADwAAAGRycy9kb3ducmV2LnhtbESPzWrDMBCE74W+g9hCLyWR49IkdSOH&#10;EGhayCk/kOtirS1ja2UsxXHevioUehxm5htmtR5tKwbqfe1YwWyagCAunK65UnA+fU6WIHxA1tg6&#10;JgV38rDOHx9WmGl34wMNx1CJCGGfoQITQpdJ6QtDFv3UdcTRK11vMUTZV1L3eItw28o0SebSYs1x&#10;wWBHW0NFc7xaBWWqafbSXMzX4g3L7f41HYZ2p9Tz07j5ABFoDP/hv/a3VpAu3uH3TD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Ho38UAAADcAAAADwAAAAAAAAAA&#10;AAAAAAChAgAAZHJzL2Rvd25yZXYueG1sUEsFBgAAAAAEAAQA+QAAAJMDAAAAAA==&#10;">
                    <v:stroke endarrow="open"/>
                  </v:shape>
                </v:group>
                <v:shape id="Прямая со стрелкой 283" o:spid="_x0000_s1172" type="#_x0000_t32" style="position:absolute;left:21250;top:9311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yvEsUAAADcAAAADwAAAGRycy9kb3ducmV2LnhtbESPS2vDMBCE74H8B7GBXkIixyEPXCuh&#10;BPqAnOIWel2stWVsrYylOu6/rwqFHoeZ+YbJz5PtxEiDbxwr2KwTEMSl0w3XCj7en1dHED4ga+wc&#10;k4Jv8nA+zWc5Ztrd+UZjEWoRIewzVGBC6DMpfWnIol+7njh6lRsshiiHWuoB7xFuO5kmyV5abDgu&#10;GOzpYqhsiy+roEo1bZbtp3k97LC6XLfpOHYvSj0spqdHEIGm8B/+a79pBelxC79n4hGQp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yvEsUAAADcAAAADwAAAAAAAAAA&#10;AAAAAAChAgAAZHJzL2Rvd25yZXYueG1sUEsFBgAAAAAEAAQA+QAAAJMDAAAAAA==&#10;">
                  <v:stroke endarrow="open"/>
                </v:shape>
                <v:shape id="Прямая со стрелкой 284" o:spid="_x0000_s1173" type="#_x0000_t32" style="position:absolute;left:21252;top:12400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U3ZsUAAADcAAAADwAAAGRycy9kb3ducmV2LnhtbESPzWrDMBCE74W+g9hCLyWR4zZpcCOH&#10;EGhayCk/kOtirS1ja2UsxXHevioUehxm5htmtR5tKwbqfe1YwWyagCAunK65UnA+fU6WIHxA1tg6&#10;JgV38rDOHx9WmGl34wMNx1CJCGGfoQITQpdJ6QtDFv3UdcTRK11vMUTZV1L3eItw28o0SRbSYs1x&#10;wWBHW0NFc7xaBWWqafbSXMzX+xzL7f41HYZ2p9Tz07j5ABFoDP/hv/a3VpAu3+D3TD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U3ZsUAAADcAAAADwAAAAAAAAAA&#10;AAAAAAChAgAAZHJzL2Rvd25yZXYueG1sUEsFBgAAAAAEAAQA+QAAAJMDAAAAAA==&#10;">
                  <v:stroke endarrow="open"/>
                </v:shape>
                <v:shape id="Прямая со стрелкой 285" o:spid="_x0000_s1174" type="#_x0000_t32" style="position:absolute;left:21209;top:15407;width:76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mS/cUAAADcAAAADwAAAGRycy9kb3ducmV2LnhtbESPzWrDMBCE74W8g9hALyWR45IfXCuh&#10;BNoUcopb6HWx1paxtTKW6rhvHxUKOQ4z8w2THybbiZEG3zhWsFomIIhLpxuuFXx9vi12IHxA1tg5&#10;JgW/5OGwnz3kmGl35QuNRahFhLDPUIEJoc+k9KUhi37peuLoVW6wGKIcaqkHvEa47WSaJBtpseG4&#10;YLCno6GyLX6sgirVtHpqv81pu8bqeH5Ox7F7V+pxPr2+gAg0hXv4v/2hFaS7NfydiUdA7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emS/cUAAADcAAAADwAAAAAAAAAA&#10;AAAAAAChAgAAZHJzL2Rvd25yZXYueG1sUEsFBgAAAAAEAAQA+QAAAJMDAAAAAA==&#10;">
                  <v:stroke endarrow="open"/>
                </v:shape>
                <w10:wrap type="topAndBottom"/>
              </v:group>
            </w:pict>
          </mc:Fallback>
        </mc:AlternateConten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Для синтезу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логічної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схеми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автомату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необхідно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виконати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синтез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збудження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тригері</w:t>
      </w:r>
      <w:proofErr w:type="gram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</w:t>
      </w:r>
      <w:proofErr w:type="spellEnd"/>
      <w:proofErr w:type="gram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вихідних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автомата.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Оскільки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кількість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стані</w:t>
      </w:r>
      <w:proofErr w:type="gram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</w:t>
      </w:r>
      <w:proofErr w:type="spellEnd"/>
      <w:proofErr w:type="gram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дорівнює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3,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кількість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дорівнює</w:t>
      </w:r>
      <w:proofErr w:type="spellEnd"/>
      <w:r w:rsidR="007A1D25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3. Так як для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побудови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даного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необхідно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використовувати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/>
          <w:bCs/>
          <w:sz w:val="28"/>
          <w:szCs w:val="28"/>
        </w:rPr>
        <w:t>JK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>-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,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запишемо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таблицю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переходів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цього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типу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(рисунок 4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>.4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>).</w:t>
      </w:r>
    </w:p>
    <w:p w:rsidR="00E43280" w:rsidRPr="007A1D25" w:rsidRDefault="001B3624" w:rsidP="007A1D25">
      <w:pPr>
        <w:tabs>
          <w:tab w:val="left" w:pos="426"/>
        </w:tabs>
        <w:spacing w:line="360" w:lineRule="auto"/>
        <w:ind w:left="1593" w:right="283" w:firstLine="567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Times New Roman" w:hAnsi="Times New Roman"/>
          <w:bCs/>
          <w:i/>
          <w:noProof/>
          <w:lang w:val="ru-RU"/>
        </w:rPr>
        <mc:AlternateContent>
          <mc:Choice Requires="wpg">
            <w:drawing>
              <wp:anchor distT="0" distB="0" distL="114300" distR="114300" simplePos="0" relativeHeight="251529728" behindDoc="0" locked="0" layoutInCell="1" allowOverlap="1" wp14:anchorId="539F8AAE" wp14:editId="2A980828">
                <wp:simplePos x="0" y="0"/>
                <wp:positionH relativeFrom="page">
                  <wp:posOffset>698500</wp:posOffset>
                </wp:positionH>
                <wp:positionV relativeFrom="page">
                  <wp:posOffset>135890</wp:posOffset>
                </wp:positionV>
                <wp:extent cx="6658610" cy="10209530"/>
                <wp:effectExtent l="22225" t="21590" r="15240" b="8255"/>
                <wp:wrapNone/>
                <wp:docPr id="57" name="Group 6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58" name="Rectangle 6857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Group 6858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60" name="Line 6859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860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861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862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6" name="Line 6863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7" name="Line 6864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8" name="Line 6865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9" name="Line 6866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0" name="Line 6867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1" name="Text Box 6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2" name="Text Box 6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3" name="Text Box 68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4" name="Text Box 68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5" name="Text Box 68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6" name="Line 6873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7" name="Text Box 68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Default="00621972" w:rsidP="007378EF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8" name="Text Box 68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56" o:spid="_x0000_s1175" style="position:absolute;left:0;text-align:left;margin-left:55pt;margin-top:10.7pt;width:524.3pt;height:803.9pt;z-index:25152972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">
                <v:rect id="Rectangle 6857" o:spid="_x0000_s117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UDcMA&#10;AADbAAAADwAAAGRycy9kb3ducmV2LnhtbERPTWvCQBC9F/wPyxS8NZvE2pboGjRQKNiLaUF7G7Jj&#10;EpqdDdmtRn+9eyh4fLzvZT6aTpxocK1lBUkUgyCurG65VvD99f70BsJ5ZI2dZVJwIQf5avKwxEzb&#10;M+/oVPpahBB2GSpovO8zKV3VkEEX2Z44cEc7GPQBDrXUA55DuOlkGscv0mDLoaHBnoqGqt/yzyjY&#10;zTfrn8PrbG+u8bZ8Lj5NWiSpUtPHcb0A4Wn0d/G/+0MrmIex4Uv4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yUDcMAAADbAAAADwAAAAAAAAAAAAAAAACYAgAAZHJzL2Rv&#10;d25yZXYueG1sUEsFBgAAAAAEAAQA9QAAAIgDAAAAAA==&#10;" filled="f" strokeweight="2.25pt"/>
                <v:group id="Group 6858" o:spid="_x0000_s117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line id="Line 6859" o:spid="_x0000_s117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R8eL0AAADbAAAADwAAAGRycy9kb3ducmV2LnhtbERPTYvCMBC9C/6HMII3TV1FSjWKKIL0&#10;puvF29CMbWkzqUlW6783B2GPj/e93vamFU9yvrasYDZNQBAXVtdcKrj+HicpCB+QNbaWScGbPGw3&#10;w8EaM21ffKbnJZQihrDPUEEVQpdJ6YuKDPqp7Ygjd7fOYIjQlVI7fMVw08qfJFlKgzXHhgo72ldU&#10;NJc/oyCdLxDTW5M35OfuEQ656TlXajzqdysQgfrwL/66T1rBMq6PX+IPkJ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HEfHi9AAAA2wAAAA8AAAAAAAAAAAAAAAAAoQIA&#10;AGRycy9kb3ducmV2LnhtbFBLBQYAAAAABAAEAPkAAACLAwAAAAA=&#10;" strokeweight="2.25pt">
                    <v:stroke endarrowwidth="narrow"/>
                  </v:line>
                  <v:line id="Line 6860" o:spid="_x0000_s117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w/VMMAAADbAAAADwAAAGRycy9kb3ducmV2LnhtbESP0YrCMBRE3wX/IVxhX0RTVxDtNooI&#10;giyyYOsH3G2ubWlzU5uo9e83C4KPw8ycYZJNbxpxp85VlhXMphEI4tzqigsF52w/WYJwHlljY5kU&#10;PMnBZj0cJBhr++AT3VNfiABhF6OC0vs2ltLlJRl0U9sSB+9iO4M+yK6QusNHgJtGfkbRQhqsOCyU&#10;2NKupLxOb0ZBNcffsV+NuWiO5/rnmWfX72um1Meo336B8NT7d/jVPmgFixn8fwk/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sP1TDAAAA2wAAAA8AAAAAAAAAAAAA&#10;AAAAoQIAAGRycy9kb3ducmV2LnhtbFBLBQYAAAAABAAEAPkAAACRAwAAAAA=&#10;" strokeweight="2.25pt">
                    <v:stroke endarrowwidth="narrow"/>
                  </v:line>
                  <v:line id="Line 6861" o:spid="_x0000_s118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hI8EAAADbAAAADwAAAGRycy9kb3ducmV2LnhtbESP0arCMBBE3wX/IaxwX0RTFUSrUUQQ&#10;LiKC1g9Ym7UtNpvaRK1/bwTBx2FmzjDzZWNK8aDaFZYVDPoRCOLU6oIzBadk05uAcB5ZY2mZFLzI&#10;wXLRbs0x1vbJB3ocfSYChF2MCnLvq1hKl+Zk0PVtRRy8i60N+iDrTOoanwFuSjmMorE0WHBYyLGi&#10;dU7p9Xg3CooRnrt+2uWs3J2u+1ea3La3RKm/TrOagfDU+F/42/7XCsZD+HwJP0A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vqEjwQAAANsAAAAPAAAAAAAAAAAAAAAA&#10;AKECAABkcnMvZG93bnJldi54bWxQSwUGAAAAAAQABAD5AAAAjwMAAAAA&#10;" strokeweight="2.25pt">
                    <v:stroke endarrowwidth="narrow"/>
                  </v:line>
                  <v:line id="Line 6862" o:spid="_x0000_s118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EuMUAAADbAAAADwAAAGRycy9kb3ducmV2LnhtbESPzWrDMBCE74W8g9hALyGR00BIXCsh&#10;BAqllELtPMDW2tjG1sq2VP+8fVUo9DjMzDdMcp5MIwbqXWVZwXYTgSDOra64UHDLXtYHEM4ja2ws&#10;k4KZHJxPi4cEY21H/qQh9YUIEHYxKii9b2MpXV6SQbexLXHw7rY36IPsC6l7HAPcNPIpivbSYMVh&#10;ocSWriXldfptFFQ7/Fr544qL5v1Wf8x51r11mVKPy+nyDMLT5P/Df+1XrWC/g98v4QfI0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IEuMUAAADbAAAADwAAAAAAAAAA&#10;AAAAAAChAgAAZHJzL2Rvd25yZXYueG1sUEsFBgAAAAAEAAQA+QAAAJMDAAAAAA==&#10;" strokeweight="2.25pt">
                    <v:stroke endarrowwidth="narrow"/>
                  </v:line>
                  <v:line id="Line 6863" o:spid="_x0000_s118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CIkM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LV6zKG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EIiQxwAAAN0AAAAPAAAAAAAA&#10;AAAAAAAAAKECAABkcnMvZG93bnJldi54bWxQSwUGAAAAAAQABAD5AAAAlQMAAAAA&#10;" strokeweight="2.25pt">
                    <v:stroke endarrowwidth="narrow"/>
                  </v:line>
                  <v:line id="Line 6864" o:spid="_x0000_s118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wtC8cAAADdAAAADwAAAGRycy9kb3ducmV2LnhtbESP3WrCQBSE7wu+w3IKvRHd2FJ/0qwi&#10;QqGUIpj4AMfsMQnJno3ZrUnevlso9HKYmW+YZDeYRtypc5VlBYt5BII4t7riQsE5e5+tQTiPrLGx&#10;TApGcrDbTh4SjLXt+UT31BciQNjFqKD0vo2ldHlJBt3ctsTBu9rOoA+yK6TusA9w08jnKFpKgxWH&#10;hRJbOpSU1+m3UVC94GXqN1Mumq9zfRzz7PZ5y5R6ehz2byA8Df4//Nf+0ArWr6sV/L4JT0B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XC0LxwAAAN0AAAAPAAAAAAAA&#10;AAAAAAAAAKECAABkcnMvZG93bnJldi54bWxQSwUGAAAAAAQABAD5AAAAlQMAAAAA&#10;" strokeweight="2.25pt">
                    <v:stroke endarrowwidth="narrow"/>
                  </v:line>
                  <v:line id="Line 6865" o:spid="_x0000_s118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O5ecQAAADdAAAADwAAAGRycy9kb3ducmV2LnhtbERP3WrCMBS+H+wdwhl4I2vqxrbaGUUG&#10;gsgQZn2AY3PWFpuTton9efvlQtjlx/e/2oymFj11rrKsYBHFIIhzqysuFJyz3XMCwnlkjbVlUjCR&#10;g8368WGFqbYD/1B/8oUIIexSVFB636RSurwkgy6yDXHgfm1n0AfYFVJ3OIRwU8uXOH6XBisODSU2&#10;9FVSfj3djILqFS9zv5xzUX+fr8cpz9pDmyk1exq3nyA8jf5ffHfvtYLk7SPMDW/CE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w7l5xAAAAN0AAAAPAAAAAAAAAAAA&#10;AAAAAKECAABkcnMvZG93bnJldi54bWxQSwUGAAAAAAQABAD5AAAAkgMAAAAA&#10;" strokeweight="2.25pt">
                    <v:stroke endarrowwidth="narrow"/>
                  </v:line>
                  <v:line id="Line 6866" o:spid="_x0000_s118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8c4scAAADdAAAADwAAAGRycy9kb3ducmV2LnhtbESP0WrCQBRE3wv+w3KFvkjd2FKr0U0Q&#10;oVBKEUz8gGv2mgSzd2N2a5K/7xYKfRxm5gyzTQfTiDt1rrasYDGPQBAXVtdcKjjl708rEM4ja2ws&#10;k4KRHKTJ5GGLsbY9H+me+VIECLsYFVTet7GUrqjIoJvbljh4F9sZ9EF2pdQd9gFuGvkcRUtpsOaw&#10;UGFL+4qKa/ZtFNQveJ759YzL5ut0PYxFfvu85Uo9TofdBoSnwf+H/9ofWsHq9W0Nv2/CE5DJ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jxzixwAAAN0AAAAPAAAAAAAA&#10;AAAAAAAAAKECAABkcnMvZG93bnJldi54bWxQSwUGAAAAAAQABAD5AAAAlQMAAAAA&#10;" strokeweight="2.25pt">
                    <v:stroke endarrowwidth="narrow"/>
                  </v:line>
                  <v:line id="Line 6867" o:spid="_x0000_s118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DFWMIAAADdAAAADwAAAGRycy9kb3ducmV2LnhtbERPzYrCMBC+L/gOYYS9iKa7skutpiIL&#10;gogIa32AsRnb0mZSm6j17c1B8Pjx/S+WvWnEjTpXWVbwNYlAEOdWV1woOGbrcQzCeWSNjWVS8CAH&#10;y3TwscBE2zv/0+3gCxFC2CWooPS+TaR0eUkG3cS2xIE7286gD7ArpO7wHsJNI7+j6FcarDg0lNjS&#10;X0l5fbgaBdUUTyM/G3HR7I71/pFnl+0lU+pz2K/mIDz1/i1+uTdaQfwTh/3hTXgCMn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DFWMIAAADdAAAADwAAAAAAAAAAAAAA&#10;AAChAgAAZHJzL2Rvd25yZXYueG1sUEsFBgAAAAAEAAQA+QAAAJADAAAAAA==&#10;" strokeweight="2.25pt">
                    <v:stroke endarrowwidth="narrow"/>
                  </v:line>
                  <v:shape id="Text Box 6868" o:spid="_x0000_s118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trMUA&#10;AADdAAAADwAAAGRycy9kb3ducmV2LnhtbESPW2vCQBSE34X+h+UUfNONgiWkrlIKivpQvPTyesie&#10;JmmzZ0P2qPHfu4Lg4zAz3zDTeedqdaI2VJ4NjIYJKOLc24oLA5+HxSAFFQTZYu2ZDFwowHz21Jti&#10;Zv2Zd3TaS6EihEOGBkqRJtM65CU5DEPfEEfv17cOJcq20LbFc4S7Wo+T5EU7rDgulNjQe0n5//7o&#10;DBQ/hzXqr+3m49s1od79CS2XYkz/uXt7BSXUySN8b6+sgXSSjuD2Jj4BP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nC2s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69" o:spid="_x0000_s118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z28UA&#10;AADdAAAADwAAAGRycy9kb3ducmV2LnhtbESPX2vCQBDE3wt+h2MLvtVLBSWknlIKivogavrndclt&#10;k7S5vZBbNX57Tyj0cZiZ3zCzRe8adaYu1J4NPI8SUMSFtzWXBt7z5VMKKgiyxcYzGbhSgMV88DDD&#10;zPoLH+h8lFJFCIcMDVQibaZ1KCpyGEa+JY7et+8cSpRdqW2Hlwh3jR4nyVQ7rDkuVNjSW0XF7/Hk&#10;DJRf+Qb1x367+3RtaA4/QquVGDN87F9fQAn18h/+a6+tgXSSjuH+Jj4B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rPb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70" o:spid="_x0000_s118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WQMUA&#10;AADdAAAADwAAAGRycy9kb3ducmV2LnhtbESPX2vCQBDE3wv9DscKfasXLUpIPaUIivpQ/Nu+Lrlt&#10;kja3F3Krpt++VxB8HGbmN8xk1rlaXagNlWcDg34Cijj3tuLCwPGweE5BBUG2WHsmA78UYDZ9fJhg&#10;Zv2Vd3TZS6EihEOGBkqRJtM65CU5DH3fEEfvy7cOJcq20LbFa4S7Wg+TZKwdVhwXSmxoXlL+sz87&#10;A8XnYY36tN28f7gm1LtvoeVSjHnqdW+voIQ6uYdv7ZU1kI7SF/h/E5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hZA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871" o:spid="_x0000_s119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ONMUA&#10;AADdAAAADwAAAGRycy9kb3ducmV2LnhtbESPX2vCQBDE3wv9DscKfasXpUpIPaUIivpQ/Nu+Lrlt&#10;kja3F3Krpt++VxB8HGbmN8xk1rlaXagNlWcDg34Cijj3tuLCwPGweE5BBUG2WHsmA78UYDZ9fJhg&#10;Zv2Vd3TZS6EihEOGBkqRJtM65CU5DH3fEEfvy7cOJcq20LbFa4S7Wg+TZKwdVhwXSmxoXlL+sz87&#10;A8XnYY36tN28f7gm1LtvoeVSjHnqdW+voIQ6uYdv7ZU1kI7SF/h/E5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6440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72" o:spid="_x0000_s119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crr8UA&#10;AADdAAAADwAAAGRycy9kb3ducmV2LnhtbESPX2vCQBDE3wW/w7GCb3qxYAmpp4ig1D6U+q99XXLb&#10;JJrbC7mtxm/vFQp9HGbmN8xs0blaXakNlWcDk3ECijj3tuLCwPGwHqWggiBbrD2TgTsFWMz7vRlm&#10;1t94R9e9FCpCOGRooBRpMq1DXpLDMPYNcfS+fetQomwLbVu8Rbir9VOSPGuHFceFEhtalZRf9j/O&#10;QPF12KI+fby9f7om1Luz0GYjxgwH3fIFlFAn/+G/9qs1kE7TKfy+iU9Az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yu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6873" o:spid="_x0000_s119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4t8QAAADdAAAADwAAAGRycy9kb3ducmV2LnhtbESP0YrCMBRE3wX/IVzBF9F0FaVWo8jC&#10;wrKIoPUDrs21LTY3tclq/XsjCD4OM3OGWa5bU4kbNa60rOBrFIEgzqwuOVdwTH+GMQjnkTVWlknB&#10;gxysV93OEhNt77yn28HnIkDYJaig8L5OpHRZQQbdyNbEwTvbxqAPssmlbvAe4KaS4yiaSYMlh4UC&#10;a/ouKLsc/o2CcoKngZ8POK+2x8vukaXXv2uqVL/XbhYgPLX+E363f7WCeBrP4PUmPA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xfi3xAAAAN0AAAAPAAAAAAAAAAAA&#10;AAAAAKECAABkcnMvZG93bnJldi54bWxQSwUGAAAAAAQABAD5AAAAkgMAAAAA&#10;" strokeweight="2.25pt">
                    <v:stroke endarrowwidth="narrow"/>
                  </v:line>
                  <v:shape id="Text Box 6874" o:spid="_x0000_s119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QQ8UA&#10;AADdAAAADwAAAGRycy9kb3ducmV2LnhtbESPX2vCQBDE3wv9DscKfasXhWpIPaUIivpQ/Nu+Lrlt&#10;kja3F3Krpt++VxB8HGbmN8xk1rlaXagNlWcDg34Cijj3tuLCwPGweE5BBUG2WHsmA78UYDZ9fJhg&#10;Zv2Vd3TZS6EihEOGBkqRJtM65CU5DH3fEEfvy7cOJcq20LbFa4S7Wg+TZKQdVhwXSmxoXlL+sz87&#10;A8XnYY36tN28f7gm1LtvoeVSjHnqdW+voIQ6uYdv7ZU1kL6kY/h/E5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RBD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Default="00621972" w:rsidP="007378E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6875" o:spid="_x0000_s119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aEMcIA&#10;AADdAAAADwAAAGRycy9kb3ducmV2LnhtbERPTWvCQBC9C/0PyxR6002FSoiuIgVD24NUrXodsmMS&#10;zc6G7DSm/757KPT4eN+L1eAa1VMXas8GnicJKOLC25pLA1+HzTgFFQTZYuOZDPxQgNXyYbTAzPo7&#10;76jfS6liCIcMDVQibaZ1KCpyGCa+JY7cxXcOJcKu1LbDewx3jZ4myUw7rDk2VNjSa0XFbf/tDJTn&#10;wzvq4+fH9uTa0OyuQnkuxjw9Dus5KKFB/sV/7jdrIH1J49z4Jj4B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oQx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090B07" w:rsidRPr="007A1D25">
        <w:rPr>
          <w:rFonts w:ascii="GOST type B" w:hAnsi="GOST type B"/>
          <w:bCs/>
          <w:i/>
          <w:noProof/>
          <w:sz w:val="28"/>
          <w:szCs w:val="28"/>
          <w:lang w:val="ru-RU"/>
        </w:rPr>
        <w:t>Рисунок 4</w:t>
      </w:r>
      <w:r w:rsidR="004C471C" w:rsidRPr="007A1D25">
        <w:rPr>
          <w:rFonts w:ascii="GOST type B" w:hAnsi="GOST type B"/>
          <w:bCs/>
          <w:i/>
          <w:noProof/>
          <w:sz w:val="28"/>
          <w:szCs w:val="28"/>
          <w:lang w:val="ru-RU"/>
        </w:rPr>
        <w:t>.4</w:t>
      </w:r>
      <w:r w:rsidR="007A1D25" w:rsidRPr="007A1D25">
        <w:rPr>
          <w:rFonts w:ascii="GOST type B" w:hAnsi="GOST type B"/>
          <w:bCs/>
          <w:i/>
          <w:noProof/>
          <w:sz w:val="28"/>
          <w:szCs w:val="28"/>
          <w:lang w:val="uk-UA"/>
        </w:rPr>
        <w:t>. Т</w:t>
      </w:r>
      <w:r w:rsidR="00DF51A7" w:rsidRPr="007A1D25">
        <w:rPr>
          <w:rFonts w:ascii="GOST type B" w:hAnsi="GOST type B" w:cs="GOST type B"/>
          <w:bCs/>
          <w:i/>
          <w:noProof/>
          <w:sz w:val="28"/>
          <w:szCs w:val="28"/>
          <w:lang w:val="uk-UA"/>
        </w:rPr>
        <w:t>аблиця</w:t>
      </w:r>
      <w:r w:rsidR="00DF51A7" w:rsidRPr="007A1D25">
        <w:rPr>
          <w:rFonts w:ascii="GOST type B" w:hAnsi="GOST type B"/>
          <w:bCs/>
          <w:i/>
          <w:noProof/>
          <w:sz w:val="28"/>
          <w:szCs w:val="28"/>
          <w:lang w:val="uk-UA"/>
        </w:rPr>
        <w:t xml:space="preserve"> </w:t>
      </w:r>
      <w:r w:rsidR="00DF51A7" w:rsidRPr="007A1D25">
        <w:rPr>
          <w:rFonts w:ascii="GOST type B" w:hAnsi="GOST type B" w:cs="GOST type B"/>
          <w:bCs/>
          <w:i/>
          <w:noProof/>
          <w:sz w:val="28"/>
          <w:szCs w:val="28"/>
          <w:lang w:val="uk-UA"/>
        </w:rPr>
        <w:t>переходів</w:t>
      </w:r>
      <w:r w:rsidR="00DF51A7" w:rsidRPr="007A1D25">
        <w:rPr>
          <w:rFonts w:ascii="GOST type B" w:hAnsi="GOST type B"/>
          <w:bCs/>
          <w:i/>
          <w:noProof/>
          <w:sz w:val="28"/>
          <w:szCs w:val="28"/>
          <w:lang w:val="uk-UA"/>
        </w:rPr>
        <w:t xml:space="preserve"> </w:t>
      </w:r>
      <w:r w:rsidR="006D47FE" w:rsidRPr="007A1D25">
        <w:rPr>
          <w:rFonts w:ascii="GOST type B" w:hAnsi="GOST type B"/>
          <w:bCs/>
          <w:i/>
          <w:sz w:val="28"/>
          <w:szCs w:val="28"/>
        </w:rPr>
        <w:t>JK</w:t>
      </w:r>
      <w:r w:rsidR="00DF51A7" w:rsidRPr="007A1D25">
        <w:rPr>
          <w:rFonts w:ascii="GOST type B" w:hAnsi="GOST type B"/>
          <w:bCs/>
          <w:i/>
          <w:sz w:val="28"/>
          <w:szCs w:val="28"/>
          <w:lang w:val="ru-RU"/>
        </w:rPr>
        <w:t>-</w:t>
      </w:r>
      <w:proofErr w:type="spellStart"/>
      <w:r w:rsidR="00DF51A7" w:rsidRPr="007A1D25">
        <w:rPr>
          <w:rFonts w:ascii="GOST type B" w:hAnsi="GOST type B"/>
          <w:bCs/>
          <w:i/>
          <w:sz w:val="28"/>
          <w:szCs w:val="28"/>
          <w:lang w:val="ru-RU"/>
        </w:rPr>
        <w:t>тригера</w:t>
      </w:r>
      <w:proofErr w:type="spellEnd"/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lang w:val="uk-UA"/>
        </w:rPr>
      </w:pPr>
    </w:p>
    <w:p w:rsidR="00E43280" w:rsidRPr="007A1D25" w:rsidRDefault="00E43280" w:rsidP="00872A17">
      <w:pPr>
        <w:tabs>
          <w:tab w:val="left" w:pos="426"/>
        </w:tabs>
        <w:ind w:right="283" w:firstLine="567"/>
        <w:rPr>
          <w:rFonts w:ascii="Times New Roman" w:hAnsi="Times New Roman"/>
          <w:bCs/>
          <w:sz w:val="16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rPr>
          <w:rFonts w:ascii="Times New Roman" w:hAnsi="Times New Roman"/>
          <w:bCs/>
          <w:sz w:val="16"/>
          <w:lang w:val="ru-RU"/>
        </w:rPr>
      </w:pPr>
    </w:p>
    <w:p w:rsidR="001B3624" w:rsidRPr="007A1D25" w:rsidRDefault="00C9012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proofErr w:type="gramStart"/>
      <w:r w:rsidRPr="007A1D25">
        <w:rPr>
          <w:rFonts w:ascii="GOST type B" w:hAnsi="GOST type B"/>
          <w:bCs/>
          <w:sz w:val="28"/>
          <w:szCs w:val="28"/>
          <w:lang w:val="ru-RU"/>
        </w:rPr>
        <w:t>На</w:t>
      </w:r>
      <w:proofErr w:type="gram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7A1D25">
        <w:rPr>
          <w:rFonts w:ascii="GOST type B" w:hAnsi="GOST type B"/>
          <w:bCs/>
          <w:sz w:val="28"/>
          <w:szCs w:val="28"/>
          <w:lang w:val="ru-RU"/>
        </w:rPr>
        <w:t>основ</w:t>
      </w:r>
      <w:proofErr w:type="gramEnd"/>
      <w:r w:rsidRPr="007A1D25">
        <w:rPr>
          <w:rFonts w:ascii="GOST type B" w:hAnsi="GOST type B"/>
          <w:bCs/>
          <w:sz w:val="28"/>
          <w:szCs w:val="28"/>
          <w:lang w:val="ru-RU"/>
        </w:rPr>
        <w:t>і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графа автомата (рис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унок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090B07" w:rsidRPr="007A1D25">
        <w:rPr>
          <w:rFonts w:ascii="GOST type B" w:hAnsi="GOST type B"/>
          <w:bCs/>
          <w:sz w:val="28"/>
          <w:szCs w:val="28"/>
          <w:lang w:val="ru-RU"/>
        </w:rPr>
        <w:t>4</w:t>
      </w:r>
      <w:r w:rsidR="00D85B63" w:rsidRPr="007A1D25">
        <w:rPr>
          <w:rFonts w:ascii="GOST type B" w:hAnsi="GOST type B"/>
          <w:bCs/>
          <w:sz w:val="28"/>
          <w:szCs w:val="28"/>
          <w:lang w:val="ru-RU"/>
        </w:rPr>
        <w:t>.1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) 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таблиці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переходів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/>
          <w:bCs/>
          <w:sz w:val="28"/>
          <w:szCs w:val="28"/>
        </w:rPr>
        <w:t>JK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>-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тригера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(рисунок </w:t>
      </w:r>
      <w:r w:rsidR="004C471C" w:rsidRPr="007A1D25">
        <w:rPr>
          <w:rFonts w:ascii="GOST type B" w:hAnsi="GOST type B"/>
          <w:bCs/>
          <w:sz w:val="28"/>
          <w:szCs w:val="28"/>
          <w:lang w:val="ru-RU"/>
        </w:rPr>
        <w:t xml:space="preserve">4.4)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складемо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структурну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таблицю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(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табл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иц</w:t>
      </w:r>
      <w:r w:rsidR="00E378E1" w:rsidRPr="007A1D25">
        <w:rPr>
          <w:rFonts w:ascii="GOST type B" w:hAnsi="GOST type B"/>
          <w:bCs/>
          <w:sz w:val="28"/>
          <w:szCs w:val="28"/>
          <w:lang w:val="ru-RU"/>
        </w:rPr>
        <w:t>я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090B07" w:rsidRPr="007A1D25">
        <w:rPr>
          <w:rFonts w:ascii="GOST type B" w:hAnsi="GOST type B"/>
          <w:bCs/>
          <w:sz w:val="28"/>
          <w:szCs w:val="28"/>
          <w:lang w:val="ru-RU"/>
        </w:rPr>
        <w:t>4</w:t>
      </w:r>
      <w:r w:rsidR="0042098A" w:rsidRPr="007A1D25">
        <w:rPr>
          <w:rFonts w:ascii="GOST type B" w:hAnsi="GOST type B"/>
          <w:bCs/>
          <w:sz w:val="28"/>
          <w:szCs w:val="28"/>
          <w:lang w:val="ru-RU"/>
        </w:rPr>
        <w:t>.</w:t>
      </w:r>
      <w:r w:rsidR="004C471C" w:rsidRPr="007A1D25">
        <w:rPr>
          <w:rFonts w:ascii="GOST type B" w:hAnsi="GOST type B"/>
          <w:bCs/>
          <w:sz w:val="28"/>
          <w:szCs w:val="28"/>
          <w:lang w:val="ru-RU"/>
        </w:rPr>
        <w:t>1</w:t>
      </w:r>
      <w:r w:rsidRPr="007A1D25">
        <w:rPr>
          <w:rFonts w:ascii="GOST type B" w:hAnsi="GOST type B"/>
          <w:bCs/>
          <w:sz w:val="28"/>
          <w:szCs w:val="28"/>
          <w:lang w:val="ru-RU"/>
        </w:rPr>
        <w:t>)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.</w:t>
      </w:r>
    </w:p>
    <w:p w:rsidR="00EF1445" w:rsidRPr="007A1D25" w:rsidRDefault="00EF1445" w:rsidP="00872A17">
      <w:pPr>
        <w:tabs>
          <w:tab w:val="left" w:pos="426"/>
        </w:tabs>
        <w:ind w:right="283" w:firstLine="567"/>
        <w:rPr>
          <w:rFonts w:ascii="GOST type B" w:hAnsi="GOST type B"/>
          <w:bCs/>
          <w:sz w:val="8"/>
          <w:szCs w:val="28"/>
          <w:lang w:val="ru-RU"/>
        </w:rPr>
      </w:pPr>
    </w:p>
    <w:p w:rsidR="00F901FF" w:rsidRPr="007A1D25" w:rsidRDefault="00F901FF" w:rsidP="00872A17">
      <w:pPr>
        <w:tabs>
          <w:tab w:val="left" w:pos="426"/>
        </w:tabs>
        <w:ind w:right="283" w:firstLine="567"/>
        <w:rPr>
          <w:rFonts w:ascii="GOST type B" w:hAnsi="GOST type B"/>
          <w:bCs/>
          <w:sz w:val="8"/>
          <w:szCs w:val="28"/>
          <w:lang w:val="ru-RU"/>
        </w:rPr>
      </w:pPr>
    </w:p>
    <w:p w:rsidR="00D85B63" w:rsidRPr="007A1D25" w:rsidRDefault="00D85B63" w:rsidP="00872A17">
      <w:pPr>
        <w:tabs>
          <w:tab w:val="left" w:pos="426"/>
        </w:tabs>
        <w:ind w:right="283" w:firstLine="567"/>
        <w:rPr>
          <w:rFonts w:ascii="GOST type B" w:hAnsi="GOST type B"/>
          <w:bCs/>
          <w:i/>
          <w:sz w:val="28"/>
          <w:szCs w:val="28"/>
          <w:lang w:val="ru-RU"/>
        </w:rPr>
      </w:pP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Таблиця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4.</w:t>
      </w:r>
      <w:r w:rsidR="004C471C" w:rsidRPr="007A1D25">
        <w:rPr>
          <w:rFonts w:ascii="GOST type B" w:hAnsi="GOST type B"/>
          <w:bCs/>
          <w:i/>
          <w:sz w:val="28"/>
          <w:szCs w:val="28"/>
          <w:lang w:val="ru-RU"/>
        </w:rPr>
        <w:t>1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. </w:t>
      </w:r>
      <w:proofErr w:type="gramStart"/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С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труктурна</w:t>
      </w:r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таблиця</w:t>
      </w:r>
      <w:proofErr w:type="spellEnd"/>
      <w:r w:rsidR="007A1D25"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 xml:space="preserve"> автомата</w:t>
      </w:r>
    </w:p>
    <w:p w:rsidR="00392E68" w:rsidRPr="007A1D25" w:rsidRDefault="00392E68" w:rsidP="00872A17">
      <w:pPr>
        <w:tabs>
          <w:tab w:val="left" w:pos="426"/>
        </w:tabs>
        <w:ind w:right="283" w:firstLine="567"/>
        <w:rPr>
          <w:rFonts w:ascii="Times New Roman" w:hAnsi="Times New Roman"/>
          <w:bCs/>
          <w:sz w:val="28"/>
          <w:szCs w:val="28"/>
          <w:lang w:val="ru-RU"/>
        </w:rPr>
      </w:pPr>
    </w:p>
    <w:tbl>
      <w:tblPr>
        <w:tblW w:w="9887" w:type="dxa"/>
        <w:tblInd w:w="427" w:type="dxa"/>
        <w:tblLayout w:type="fixed"/>
        <w:tblLook w:val="04A0" w:firstRow="1" w:lastRow="0" w:firstColumn="1" w:lastColumn="0" w:noHBand="0" w:noVBand="1"/>
      </w:tblPr>
      <w:tblGrid>
        <w:gridCol w:w="1241"/>
        <w:gridCol w:w="1417"/>
        <w:gridCol w:w="1559"/>
        <w:gridCol w:w="1276"/>
        <w:gridCol w:w="1701"/>
        <w:gridCol w:w="897"/>
        <w:gridCol w:w="898"/>
        <w:gridCol w:w="898"/>
      </w:tblGrid>
      <w:tr w:rsidR="00F92A27" w:rsidRPr="007A1D25" w:rsidTr="00F92A27">
        <w:trPr>
          <w:trHeight w:val="478"/>
        </w:trPr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Пе</w:t>
            </w:r>
            <w:r w:rsidR="004C471C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р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  <w:t>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B1637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4"/>
                <w:szCs w:val="24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4"/>
                <w:szCs w:val="24"/>
                <w:lang w:val="uk-UA" w:eastAsia="uk-UA"/>
              </w:rPr>
              <w:t>Ст. стан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  <w:t>Нов. стан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4C471C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</w:pPr>
            <w:proofErr w:type="spellStart"/>
            <w:r w:rsidRPr="007A1D25"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  <w:t>Вх.</w:t>
            </w:r>
            <w:r w:rsidR="00EF1445" w:rsidRPr="007A1D25"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  <w:t>cигн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Вих. cигн.</w:t>
            </w:r>
          </w:p>
        </w:tc>
        <w:tc>
          <w:tcPr>
            <w:tcW w:w="269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rPr>
                <w:rFonts w:ascii="GOST type B" w:hAnsi="GOST type B"/>
                <w:sz w:val="26"/>
                <w:szCs w:val="26"/>
                <w:lang w:val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Функції тригерів</w:t>
            </w:r>
          </w:p>
        </w:tc>
      </w:tr>
      <w:tr w:rsidR="00F92A27" w:rsidRPr="007A1D25" w:rsidTr="00F92A27">
        <w:trPr>
          <w:trHeight w:val="213"/>
        </w:trPr>
        <w:tc>
          <w:tcPr>
            <w:tcW w:w="12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F92A27" w:rsidP="00F92A27">
            <w:pPr>
              <w:tabs>
                <w:tab w:val="left" w:pos="426"/>
              </w:tabs>
              <w:ind w:right="283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proofErr w:type="spellStart"/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i</w:t>
            </w:r>
            <w:proofErr w:type="spellEnd"/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proofErr w:type="spellStart"/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j</w:t>
            </w:r>
            <w:proofErr w:type="spell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X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X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F92A27">
            <w:pPr>
              <w:tabs>
                <w:tab w:val="left" w:pos="426"/>
              </w:tabs>
              <w:ind w:right="283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4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ru-RU" w:eastAsia="uk-UA"/>
              </w:rPr>
              <w:t>5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J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K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J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K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J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K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ru-RU" w:eastAsia="uk-UA"/>
              </w:rPr>
              <w:t>1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val="ru-RU" w:eastAsia="uk-UA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  <w:t>0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1 -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2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377D0B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2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3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4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5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377D0B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377D0B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5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92A27" w:rsidRPr="007A1D25" w:rsidRDefault="00F92A27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377D0B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</w:tr>
    </w:tbl>
    <w:p w:rsidR="00C93897" w:rsidRPr="007A1D25" w:rsidRDefault="00C9389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2"/>
          <w:szCs w:val="28"/>
          <w:lang w:val="ru-RU"/>
        </w:rPr>
      </w:pPr>
    </w:p>
    <w:p w:rsidR="007958AC" w:rsidRPr="007A1D25" w:rsidRDefault="00377D0B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91200" behindDoc="0" locked="0" layoutInCell="1" allowOverlap="1" wp14:anchorId="0A8E5A2A" wp14:editId="1225B934">
                <wp:simplePos x="0" y="0"/>
                <wp:positionH relativeFrom="page">
                  <wp:posOffset>688340</wp:posOffset>
                </wp:positionH>
                <wp:positionV relativeFrom="page">
                  <wp:posOffset>394335</wp:posOffset>
                </wp:positionV>
                <wp:extent cx="6658610" cy="10209530"/>
                <wp:effectExtent l="19050" t="19050" r="8890" b="1270"/>
                <wp:wrapNone/>
                <wp:docPr id="726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727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28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729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9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0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1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2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7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B65821" w:rsidRDefault="00B16375" w:rsidP="00377D0B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0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50" o:spid="_x0000_s1195" style="position:absolute;left:0;text-align:left;margin-left:54.2pt;margin-top:31.05pt;width:524.3pt;height:803.9pt;z-index:25189120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">
                <v:rect id="Rectangle 7851" o:spid="_x0000_s119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b/+MYA&#10;AADcAAAADwAAAGRycy9kb3ducmV2LnhtbESPQWvCQBSE74L/YXlCb2Zj2hqJrmIDhUJ7MQrq7ZF9&#10;JsHs25Ddatpf3y0Uehxm5htmtRlMK27Uu8ayglkUgyAurW64UnDYv04XIJxH1thaJgVf5GCzHo9W&#10;mGl75x3dCl+JAGGXoYLa+y6T0pU1GXSR7YiDd7G9QR9kX0nd4z3ATSuTOJ5Lgw2HhRo7ymsqr8Wn&#10;UbB7ftmeT+nj0XzH78VT/mGSfJYo9TAZtksQngb/H/5rv2kFaZLC75lw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b/+MYAAADcAAAADwAAAAAAAAAAAAAAAACYAgAAZHJz&#10;L2Rvd25yZXYueG1sUEsFBgAAAAAEAAQA9QAAAIsDAAAAAA==&#10;" filled="f" strokeweight="2.25pt"/>
                <v:group id="Group 7852" o:spid="_x0000_s119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wIws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MCMLCAAAA3AAAAA8A&#10;AAAAAAAAAAAAAAAAqgIAAGRycy9kb3ducmV2LnhtbFBLBQYAAAAABAAEAPoAAACZAwAAAAA=&#10;">
                  <v:line id="Line 7853" o:spid="_x0000_s119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ti48MAAADcAAAADwAAAGRycy9kb3ducmV2LnhtbESPQWvCQBSE74L/YXmCN91USxtTN0Eq&#10;guRW20tvj+wzCcm+jbtbjf/eLRR6HGbmG2ZbjKYXV3K+tazgaZmAIK6sbrlW8PV5WKQgfEDW2Fsm&#10;BXfyUOTTyRYzbW/8QddTqEWEsM9QQRPCkEnpq4YM+qUdiKN3ts5giNLVUju8Rbjp5SpJXqTBluNC&#10;gwO9N1R1px+jIF0/I6bfXdmRX7tL2Jdm5FKp+WzcvYEINIb/8F/7qBW8rjbweyYeAZ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7YuPDAAAA3AAAAA8AAAAAAAAAAAAA&#10;AAAAoQIAAGRycy9kb3ducmV2LnhtbFBLBQYAAAAABAAEAPkAAACRAwAAAAA=&#10;" strokeweight="2.25pt">
                    <v:stroke endarrowwidth="narrow"/>
                  </v:line>
                  <v:line id="Line 7854" o:spid="_x0000_s119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g9bsIAAADcAAAADwAAAGRycy9kb3ducmV2LnhtbERP3WrCMBS+H/gO4Qi7EU1dYdPaKCIM&#10;xhjCWh/g2Bzb0uakNlHbt18uBl5+fP/pbjCtuFPvassKlosIBHFhdc2lglP+OV+BcB5ZY2uZFIzk&#10;YLedvKSYaPvgX7pnvhQhhF2CCirvu0RKV1Rk0C1sRxy4i+0N+gD7UuoeHyHctPItit6lwZpDQ4Ud&#10;HSoqmuxmFNQxnmd+PeOy/Tk1x7HIr9/XXKnX6bDfgPA0+Kf43/2lFXzEYX4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g9bsIAAADcAAAADwAAAAAAAAAAAAAA&#10;AAChAgAAZHJzL2Rvd25yZXYueG1sUEsFBgAAAAAEAAQA+QAAAJADAAAAAA==&#10;" strokeweight="2.25pt">
                    <v:stroke endarrowwidth="narrow"/>
                  </v:line>
                  <v:line id="Line 7855" o:spid="_x0000_s120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Y9cUAAADcAAAADwAAAGRycy9kb3ducmV2LnhtbESP0WrCQBRE3wX/YblCX0Q3Vmg1uooI&#10;Qiml0CQfcM1ek2D2bsyuJvn7bqHg4zAzZ5jtvje1eFDrKssKFvMIBHFudcWFgiw9zVYgnEfWWFsm&#10;BQM52O/Goy3G2nb8Q4/EFyJA2MWooPS+iaV0eUkG3dw2xMG72NagD7ItpG6xC3BTy9coepMGKw4L&#10;JTZ0LCm/JnejoFrieerXUy7qr+z6PeTp7fOWKvUy6Q8bEJ56/wz/tz+0gvflA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SY9cUAAADcAAAADwAAAAAAAAAA&#10;AAAAAAChAgAAZHJzL2Rvd25yZXYueG1sUEsFBgAAAAAEAAQA+QAAAJMDAAAAAA==&#10;" strokeweight="2.25pt">
                    <v:stroke endarrowwidth="narrow"/>
                  </v:line>
                  <v:line id="Line 7856" o:spid="_x0000_s120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YGgs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E8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ZgaCxAAAANwAAAAPAAAAAAAAAAAA&#10;AAAAAKECAABkcnMvZG93bnJldi54bWxQSwUGAAAAAAQABAD5AAAAkgMAAAAA&#10;" strokeweight="2.25pt">
                    <v:stroke endarrowwidth="narrow"/>
                  </v:line>
                  <v:line id="Line 7857" o:spid="_x0000_s120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qjGcUAAADcAAAADwAAAGRycy9kb3ducmV2LnhtbESP3WrCQBSE7wXfYTmF3kjdtIH+pG6C&#10;FAQRKZj4AKfZ0ySYPRuzq0ne3i0UvBxm5htmlY2mFVfqXWNZwfMyAkFcWt1wpeBYbJ7eQTiPrLG1&#10;TAomcpCl89kKE20HPtA195UIEHYJKqi97xIpXVmTQbe0HXHwfm1v0AfZV1L3OAS4aeVLFL1Kgw2H&#10;hRo7+qqpPOUXo6CJ8WfhPxZctfvj6Xsqi/PuXCj1+DCuP0F4Gv09/N/eagVvcQx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qjGcUAAADcAAAADwAAAAAAAAAA&#10;AAAAAAChAgAAZHJzL2Rvd25yZXYueG1sUEsFBgAAAAAEAAQA+QAAAJMDAAAAAA==&#10;" strokeweight="2.25pt">
                    <v:stroke endarrowwidth="narrow"/>
                  </v:line>
                  <v:line id="Line 7858" o:spid="_x0000_s120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M7bcYAAADcAAAADwAAAGRycy9kb3ducmV2LnhtbESP0WrCQBRE3wv+w3KFvkjdaEpbU1cR&#10;QRAphSZ+wDV7mwSzd5PsNol/7xYKfRxm5gyz3o6mFj11rrKsYDGPQBDnVldcKDhnh6c3EM4ja6wt&#10;k4IbOdhuJg9rTLQd+Iv61BciQNglqKD0vkmkdHlJBt3cNsTB+7adQR9kV0jd4RDgppbLKHqRBisO&#10;CyU2tC8pv6Y/RkEV42XmVzMu6o/z9fOWZ+2pzZR6nI67dxCeRv8f/msftYLX+B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DO23GAAAA3AAAAA8AAAAAAAAA&#10;AAAAAAAAoQIAAGRycy9kb3ducmV2LnhtbFBLBQYAAAAABAAEAPkAAACUAwAAAAA=&#10;" strokeweight="2.25pt">
                    <v:stroke endarrowwidth="narrow"/>
                  </v:line>
                  <v:line id="Line 7859" o:spid="_x0000_s120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+e9sYAAADcAAAADwAAAGRycy9kb3ducmV2LnhtbESP3WrCQBSE7wu+w3KE3kjdaOiPqauI&#10;IIiUQhMf4Jg9TYLZs0l2m8S3dwuFXg4z8w2z3o6mFj11rrKsYDGPQBDnVldcKDhnh6c3EM4ja6wt&#10;k4IbOdhuJg9rTLQd+Iv61BciQNglqKD0vkmkdHlJBt3cNsTB+7adQR9kV0jd4RDgppbLKHqRBisO&#10;CyU2tC8pv6Y/RkEV42XmVzMu6o/z9fOWZ+2pzZR6nI67dxCeRv8f/msftYLX+B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PnvbGAAAA3AAAAA8AAAAAAAAA&#10;AAAAAAAAoQIAAGRycy9kb3ducmV2LnhtbFBLBQYAAAAABAAEAPkAAACUAwAAAAA=&#10;" strokeweight="2.25pt">
                    <v:stroke endarrowwidth="narrow"/>
                  </v:line>
                  <v:line id="Line 7860" o:spid="_x0000_s120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0AgcQAAADcAAAADwAAAGRycy9kb3ducmV2LnhtbESP0YrCMBRE3wX/IVxhX0RTFVytRhFB&#10;WJZFWOsHXJtrW9rc1CbW+vebBcHHYWbOMOttZyrRUuMKywom4wgEcWp1wZmCc3IYLUA4j6yxskwK&#10;nuRgu+n31hhr++Bfak8+EwHCLkYFufd1LKVLczLoxrYmDt7VNgZ9kE0mdYOPADeVnEbRXBosOCzk&#10;WNM+p7Q83Y2CYoaXoV8OOat+zuXxmSa371ui1Meg261AeOr8O/xqf2kFn7M5/J8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XQCBxAAAANwAAAAPAAAAAAAAAAAA&#10;AAAAAKECAABkcnMvZG93bnJldi54bWxQSwUGAAAAAAQABAD5AAAAkgMAAAAA&#10;" strokeweight="2.25pt">
                    <v:stroke endarrowwidth="narrow"/>
                  </v:line>
                  <v:line id="Line 7861" o:spid="_x0000_s120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GlGsQAAADcAAAADwAAAGRycy9kb3ducmV2LnhtbESP0YrCMBRE3wX/IVzBF1lTV9C1axRZ&#10;WBARQesHXJu7bWlzU5tsrX9vBMHHYWbOMMt1ZyrRUuMKywom4wgEcWp1wZmCc/L78QXCeWSNlWVS&#10;cCcH61W/t8RY2xsfqT35TAQIuxgV5N7XsZQuzcmgG9uaOHh/tjHog2wyqRu8Bbip5GcUzaTBgsNC&#10;jjX95JSWp3+joJjiZeQXI86q/bk83NPkursmSg0H3eYbhKfOv8Ov9lYrmE/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EaUaxAAAANwAAAAPAAAAAAAAAAAA&#10;AAAAAKECAABkcnMvZG93bnJldi54bWxQSwUGAAAAAAQABAD5AAAAkgMAAAAA&#10;" strokeweight="2.25pt">
                    <v:stroke endarrowwidth="narrow"/>
                  </v:line>
                  <v:shape id="Text Box 7862" o:spid="_x0000_s120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2lcEA&#10;AADcAAAADwAAAGRycy9kb3ducmV2LnhtbERPS2vCQBC+C/6HZYTedGMLVaKriKC0PYiP1l6H7DSJ&#10;ZmdDdqrx37sHwePH957OW1epCzWh9GxgOEhAEWfelpwb+D6s+mNQQZAtVp7JwI0CzGfdzhRT66+8&#10;o8techVDOKRooBCpU61DVpDDMPA1ceT+fONQImxybRu8xnBX6dckedcOS44NBda0LCg77/+dgfz3&#10;8In6Z/u1Obo6VLuT0Hotxrz02sUElFArT/HD/WENjN7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a9pX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0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ZTDsQA&#10;AADcAAAADwAAAGRycy9kb3ducmV2LnhtbESPQWvCQBSE74L/YXlCb7qxQm2jq0hBaXuQqq1eH9ln&#10;Es2+DdlXTf99VxB6HGbmG2Y6b12lLtSE0rOB4SABRZx5W3Ju4Gu37D+DCoJssfJMBn4pwHzW7Uwx&#10;tf7KG7psJVcRwiFFA4VInWodsoIchoGviaN39I1DibLJtW3wGuGu0o9J8qQdlhwXCqzptaDsvP1x&#10;BvLD7h319+fHeu/qUG1OQquVGPPQaxcTUEKt/Ifv7TdrYDx6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WUw7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0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J7sEA&#10;AADcAAAADwAAAGRycy9kb3ducmV2LnhtbERPS2vCQBC+C/6HZYTedGMpVaKriKC0PYiP1l6H7DSJ&#10;ZmdDdqrx37sHwePH957OW1epCzWh9GxgOEhAEWfelpwb+D6s+mNQQZAtVp7JwI0CzGfdzhRT66+8&#10;o8techVDOKRooBCpU61DVpDDMPA1ceT+fONQImxybRu8xnBX6dckedcOS44NBda0LCg77/+dgfz3&#10;8In6Z/u1Obo6VLuT0Hotxrz02sUElFArT/HD/WENjN7i/H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qie7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1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sdcQA&#10;AADcAAAADwAAAGRycy9kb3ducmV2LnhtbESPQWvCQBSE74X+h+UVeqsbpWiJrlIExXooaqpeH9ln&#10;Ept9G7Kvmv57Vyj0OMzMN8xk1rlaXagNlWcD/V4Cijj3tuLCwFe2eHkDFQTZYu2ZDPxSgNn08WGC&#10;qfVX3tJlJ4WKEA4pGihFmlTrkJfkMPR8Qxy9k28dSpRtoW2L1wh3tR4kyVA7rDgulNjQvKT8e/fj&#10;DBTH7AP1frP+PLgm1Nuz0HIpxjw/de9jUEKd/If/2itrYPTah/uZeAT0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mLHX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1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yAsQA&#10;AADcAAAADwAAAGRycy9kb3ducmV2LnhtbESPQWvCQBSE70L/w/IK3nRTkbZEVykFRXuQqlWvj+wz&#10;ic2+Ddmnxn/vCoUeh5n5hhlPW1epCzWh9GzgpZ+AIs68LTk38LOd9d5BBUG2WHkmAzcKMJ08dcaY&#10;Wn/lNV02kqsI4ZCigUKkTrUOWUEOQ9/XxNE7+sahRNnk2jZ4jXBX6UGSvGqHJceFAmv6LCj73Zyd&#10;gfywXaLefX+t9q4O1fokNJ+LMd3n9mMESqiV//Bfe2ENvA0H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0sgL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1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fWZ8QAAADcAAAADwAAAGRycy9kb3ducmV2LnhtbESP3YrCMBSE7wXfIRzBG9FUXfypRlkW&#10;FkRE0PoAx+bYFpuT2mS1vr0RFrwcZuYbZrluTCnuVLvCsoLhIAJBnFpdcKbglPz2ZyCcR9ZYWiYF&#10;T3KwXrVbS4y1ffCB7kefiQBhF6OC3PsqltKlORl0A1sRB+9ia4M+yDqTusZHgJtSjqJoIg0WHBZy&#10;rOgnp/R6/DMKijGee37e46zcna77Z5rctrdEqW6n+V6A8NT4T/i/vdEKpl9TeJ8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9ZnxAAAANwAAAAPAAAAAAAAAAAA&#10;AAAAAKECAABkcnMvZG93bnJldi54bWxQSwUGAAAAAAQABAD5AAAAkgMAAAAA&#10;" strokeweight="2.25pt">
                    <v:stroke endarrowwidth="narrow"/>
                  </v:line>
                  <v:shape id="Text Box 7868" o:spid="_x0000_s121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yF6MEA&#10;AADcAAAADwAAAGRycy9kb3ducmV2LnhtbERPS2vCQBC+C/6HZYTedGMpVaKriKC0PYiP1l6H7DSJ&#10;ZmdDdqrx37sHwePH957OW1epCzWh9GxgOEhAEWfelpwb+D6s+mNQQZAtVp7JwI0CzGfdzhRT66+8&#10;o8techVDOKRooBCpU61DVpDDMPA1ceT+fONQImxybRu8xnBX6dckedcOS44NBda0LCg77/+dgfz3&#10;8In6Z/u1Obo6VLuT0Hotxrz02sUElFArT/HD/WENjN7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chej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B65821" w:rsidRDefault="00B16375" w:rsidP="00377D0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869" o:spid="_x0000_s121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fM8EA&#10;AADcAAAADwAAAGRycy9kb3ducmV2LnhtbERPS2vCQBC+C/6HZYTedGOhVaKriKC0PYiP1l6H7DSJ&#10;ZmdDdqrx37sHwePH957OW1epCzWh9GxgOEhAEWfelpwb+D6s+mNQQZAtVp7JwI0CzGfdzhRT66+8&#10;o8techVDOKRooBCpU61DVpDDMPA1ceT+fONQImxybRu8xnBX6dckedcOS44NBda0LCg77/+dgfz3&#10;8In6Z/u1Obo6VLuT0Hotxrz02sUElFArT/HD/WENjN7i/H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zHzP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На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основі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структурної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таблиці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(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табл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иці</w:t>
      </w:r>
      <w:proofErr w:type="spellEnd"/>
      <w:r w:rsidR="002B57C8" w:rsidRPr="007A1D25">
        <w:rPr>
          <w:rFonts w:ascii="GOST type B" w:hAnsi="GOST type B"/>
          <w:bCs/>
          <w:sz w:val="28"/>
          <w:szCs w:val="28"/>
          <w:lang w:val="ru-RU"/>
        </w:rPr>
        <w:t xml:space="preserve"> 4</w: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.1)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виконаємо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синтез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комбінаційних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схем для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вихідних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сигналів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і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збудження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. </w:t>
      </w:r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Аргументами</w:t>
      </w:r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збудження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1D767C" w:rsidRPr="007A1D25">
        <w:rPr>
          <w:rFonts w:ascii="GOST type B" w:hAnsi="GOST type B"/>
          <w:bCs/>
          <w:sz w:val="28"/>
          <w:szCs w:val="28"/>
          <w:lang w:val="uk-UA"/>
        </w:rPr>
        <w:t xml:space="preserve">і вихідних функцій </w:t>
      </w:r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є</w:t>
      </w:r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коди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стані</w:t>
      </w:r>
      <w:proofErr w:type="gram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в</w:t>
      </w:r>
      <w:proofErr w:type="spellEnd"/>
      <w:proofErr w:type="gram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та</w:t>
      </w:r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вхідні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сигнали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>.</w:t>
      </w:r>
      <w:r w:rsidR="00C90120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Виконаємо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1D767C" w:rsidRPr="007A1D25">
        <w:rPr>
          <w:rFonts w:ascii="GOST type B" w:hAnsi="GOST type B"/>
          <w:bCs/>
          <w:sz w:val="28"/>
          <w:szCs w:val="28"/>
          <w:lang w:val="ru-RU"/>
        </w:rPr>
        <w:t>м</w: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інімізацію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вищевказаних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методом</w:t>
      </w:r>
      <w:r w:rsidR="00392E68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1D767C" w:rsidRPr="007A1D25">
        <w:rPr>
          <w:rFonts w:ascii="GOST type B" w:hAnsi="GOST type B"/>
          <w:bCs/>
          <w:sz w:val="28"/>
          <w:szCs w:val="28"/>
          <w:lang w:val="uk-UA"/>
        </w:rPr>
        <w:t>д</w:t>
      </w:r>
      <w:r w:rsidR="00392E68" w:rsidRPr="007A1D25">
        <w:rPr>
          <w:rFonts w:ascii="GOST type B" w:hAnsi="GOST type B"/>
          <w:bCs/>
          <w:sz w:val="28"/>
          <w:szCs w:val="28"/>
          <w:lang w:val="uk-UA"/>
        </w:rPr>
        <w:t xml:space="preserve">іаграм </w:t>
      </w:r>
      <w:proofErr w:type="spellStart"/>
      <w:r w:rsidR="00392E68" w:rsidRPr="007A1D25">
        <w:rPr>
          <w:rFonts w:ascii="GOST type B" w:hAnsi="GOST type B"/>
          <w:bCs/>
          <w:sz w:val="28"/>
          <w:szCs w:val="28"/>
          <w:lang w:val="uk-UA"/>
        </w:rPr>
        <w:t>Вейча</w:t>
      </w:r>
      <w:proofErr w:type="spellEnd"/>
      <w:r w:rsidR="007A1D25" w:rsidRPr="007A1D25">
        <w:rPr>
          <w:rFonts w:ascii="GOST type B" w:hAnsi="GOST type B"/>
          <w:bCs/>
          <w:sz w:val="28"/>
          <w:szCs w:val="28"/>
          <w:lang w:val="uk-UA"/>
        </w:rPr>
        <w:t xml:space="preserve"> (рисунки 4.5 </w:t>
      </w:r>
      <w:r w:rsidR="007A1D25" w:rsidRPr="007A1D25">
        <w:rPr>
          <w:rFonts w:cs="Arial"/>
          <w:bCs/>
          <w:sz w:val="28"/>
          <w:szCs w:val="28"/>
          <w:lang w:val="uk-UA"/>
        </w:rPr>
        <w:t>–</w:t>
      </w:r>
      <w:r w:rsidR="007A1D25" w:rsidRPr="007A1D25">
        <w:rPr>
          <w:rFonts w:ascii="GOST type B" w:hAnsi="GOST type B"/>
          <w:bCs/>
          <w:sz w:val="28"/>
          <w:szCs w:val="28"/>
          <w:lang w:val="uk-UA"/>
        </w:rPr>
        <w:t xml:space="preserve"> 4.6).</w:t>
      </w:r>
    </w:p>
    <w:p w:rsid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Отримали</w:t>
      </w:r>
      <w:proofErr w:type="spellEnd"/>
      <w:r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наступні</w:t>
      </w:r>
      <w:proofErr w:type="spellEnd"/>
      <w:r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/>
          <w:bCs/>
          <w:sz w:val="28"/>
          <w:szCs w:val="28"/>
          <w:lang w:val="ru-RU"/>
        </w:rPr>
        <w:t>МДНФ</w:t>
      </w:r>
      <w:r w:rsidRPr="00B16375">
        <w:rPr>
          <w:rFonts w:ascii="GOST type B" w:hAnsi="GOST type B"/>
          <w:bCs/>
          <w:sz w:val="28"/>
          <w:szCs w:val="28"/>
          <w:lang w:val="ru-RU"/>
        </w:rPr>
        <w:t>:</w:t>
      </w:r>
    </w:p>
    <w:p w:rsidR="00B16375" w:rsidRPr="00B16375" w:rsidRDefault="004563E0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6AFADF84" wp14:editId="355DBBCC">
                <wp:simplePos x="0" y="0"/>
                <wp:positionH relativeFrom="column">
                  <wp:posOffset>733854</wp:posOffset>
                </wp:positionH>
                <wp:positionV relativeFrom="paragraph">
                  <wp:posOffset>7620</wp:posOffset>
                </wp:positionV>
                <wp:extent cx="145415" cy="0"/>
                <wp:effectExtent l="0" t="0" r="26035" b="19050"/>
                <wp:wrapNone/>
                <wp:docPr id="761" name="Прямая соединительная линия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1" o:spid="_x0000_s1026" style="position:absolute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.6pt" to="69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J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B16375" w:rsidRPr="00B16375" w:rsidRDefault="004563E0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2485B3C" wp14:editId="1CE0DBD9">
                <wp:simplePos x="0" y="0"/>
                <wp:positionH relativeFrom="column">
                  <wp:posOffset>1338151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708" name="Прямая соединительная линия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8" o:spid="_x0000_s1026" style="position:absolute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.8pt" to="116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5DDC7FE8" wp14:editId="6F23C1DE">
                <wp:simplePos x="0" y="0"/>
                <wp:positionH relativeFrom="column">
                  <wp:posOffset>748665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706" name="Прямая соединительная линия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6" o:spid="_x0000_s1026" style="position:absolute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.8pt" to="70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49D152A4" wp14:editId="7E5C341E">
                <wp:simplePos x="0" y="0"/>
                <wp:positionH relativeFrom="column">
                  <wp:posOffset>927335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707" name="Прямая соединительная линия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7" o:spid="_x0000_s1026" style="position:absolute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1.8pt" to="84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K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B16375" w:rsidRP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>
        <w:rPr>
          <w:rFonts w:ascii="GOST type B" w:hAnsi="GOST type B"/>
          <w:bCs/>
          <w:sz w:val="28"/>
          <w:szCs w:val="28"/>
        </w:rPr>
        <w:t>X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B16375" w:rsidRPr="004563E0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E5B9D09" wp14:editId="5BA428C7">
                <wp:simplePos x="0" y="0"/>
                <wp:positionH relativeFrom="column">
                  <wp:posOffset>769620</wp:posOffset>
                </wp:positionH>
                <wp:positionV relativeFrom="paragraph">
                  <wp:posOffset>4445</wp:posOffset>
                </wp:positionV>
                <wp:extent cx="145415" cy="0"/>
                <wp:effectExtent l="0" t="0" r="26035" b="19050"/>
                <wp:wrapNone/>
                <wp:docPr id="709" name="Прямая соединительная линия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9" o:spid="_x0000_s1026" style="position:absolute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35pt" to="72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K</w:t>
      </w:r>
      <w:r w:rsidR="00B16375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4563E0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B16375" w:rsidRPr="00623493" w:rsidRDefault="00B16375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vertAlign w:val="subscript"/>
          <w:lang w:val="uk-UA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Pr="00623493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 xml:space="preserve">2 </w:t>
      </w:r>
    </w:p>
    <w:p w:rsidR="00B16375" w:rsidRPr="00623493" w:rsidRDefault="004563E0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30C67DA1" wp14:editId="49CE48A7">
                <wp:simplePos x="0" y="0"/>
                <wp:positionH relativeFrom="column">
                  <wp:posOffset>769620</wp:posOffset>
                </wp:positionH>
                <wp:positionV relativeFrom="paragraph">
                  <wp:posOffset>5080</wp:posOffset>
                </wp:positionV>
                <wp:extent cx="145415" cy="0"/>
                <wp:effectExtent l="0" t="0" r="26035" b="19050"/>
                <wp:wrapNone/>
                <wp:docPr id="710" name="Прямая соединительная линия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0" o:spid="_x0000_s1026" style="position:absolute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4pt" to="72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K</w:t>
      </w:r>
      <w:r w:rsidR="00B16375"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 w:rsidRPr="00623493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7A1D25" w:rsidRPr="00B1637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91577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ge">
                  <wp:posOffset>7911465</wp:posOffset>
                </wp:positionV>
                <wp:extent cx="1036955" cy="0"/>
                <wp:effectExtent l="0" t="0" r="29845" b="19050"/>
                <wp:wrapNone/>
                <wp:docPr id="716" name="Группа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955" cy="0"/>
                          <a:chOff x="0" y="0"/>
                          <a:chExt cx="1036955" cy="0"/>
                        </a:xfrm>
                      </wpg:grpSpPr>
                      <wps:wsp>
                        <wps:cNvPr id="711" name="Прямая соединительная линия 711"/>
                        <wps:cNvCnPr/>
                        <wps:spPr>
                          <a:xfrm>
                            <a:off x="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2" name="Прямая соединительная линия 712"/>
                        <wps:cNvCnPr/>
                        <wps:spPr>
                          <a:xfrm>
                            <a:off x="16002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3" name="Прямая соединительная линия 713"/>
                        <wps:cNvCnPr/>
                        <wps:spPr>
                          <a:xfrm>
                            <a:off x="558165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4" name="Прямая соединительная линия 714"/>
                        <wps:cNvCnPr/>
                        <wps:spPr>
                          <a:xfrm>
                            <a:off x="725805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5" name="Прямая соединительная линия 715"/>
                        <wps:cNvCnPr/>
                        <wps:spPr>
                          <a:xfrm>
                            <a:off x="89154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16" o:spid="_x0000_s1026" style="position:absolute;margin-left:59.7pt;margin-top:622.95pt;width:81.65pt;height:0;z-index:251915776;mso-position-vertical-relative:page" coordsize="103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">
                <v:line id="Прямая соединительная линия 711" o:spid="_x0000_s1027" style="position:absolute;visibility:visible;mso-wrap-style:square" from="0,0" to="14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2xd8UAAADcAAAADwAAAGRycy9kb3ducmV2LnhtbESPQYvCMBSE78L+h/AW9iJrWhGVahQR&#10;hT26VWSPj+bZVpuX2kSt/nqzIHgcZuYbZjpvTSWu1LjSsoK4F4EgzqwuOVew266/xyCcR9ZYWSYF&#10;d3Iwn310pphoe+NfuqY+FwHCLkEFhfd1IqXLCjLoerYmDt7BNgZ9kE0udYO3ADeV7EfRUBosOSwU&#10;WNOyoOyUXoyCfHnsnv/S42Pgh6uxXQ82+/1hodTXZ7uYgPDU+nf41f7RCkZxDP9nwhG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2xd8UAAADcAAAADwAAAAAAAAAA&#10;AAAAAAChAgAAZHJzL2Rvd25yZXYueG1sUEsFBgAAAAAEAAQA+QAAAJMDAAAAAA==&#10;" strokecolor="windowText"/>
                <v:line id="Прямая соединительная линия 712" o:spid="_x0000_s1028" style="position:absolute;visibility:visible;mso-wrap-style:square" from="1600,0" to="30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8vAMQAAADcAAAADwAAAGRycy9kb3ducmV2LnhtbESPQYvCMBSE74L/ITxhL4umiqhUo4go&#10;7HGtIh4fzbOtNi+1idr11xthweMwM98ws0VjSnGn2hWWFfR7EQji1OqCMwX73aY7AeE8ssbSMin4&#10;IweLebs1w1jbB2/pnvhMBAi7GBXk3lexlC7NyaDr2Yo4eCdbG/RB1pnUNT4C3JRyEEUjabDgsJBj&#10;Rauc0ktyMwqy1fn7ekzOz6EfrSd2M/w9HE5Lpb46zXIKwlPjP+H/9o9WMO4P4H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Xy8AxAAAANwAAAAPAAAAAAAAAAAA&#10;AAAAAKECAABkcnMvZG93bnJldi54bWxQSwUGAAAAAAQABAD5AAAAkgMAAAAA&#10;" strokecolor="windowText"/>
                <v:line id="Прямая соединительная линия 713" o:spid="_x0000_s1029" style="position:absolute;visibility:visible;mso-wrap-style:square" from="5581,0" to="703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OKm8YAAADcAAAADwAAAGRycy9kb3ducmV2LnhtbESPQWvCQBSE74X+h+UVvBTdxIpK6ioS&#10;FHrUtEiPj+wzic2+TbNrkvbXu0Khx2FmvmFWm8HUoqPWVZYVxJMIBHFudcWFgo/3/XgJwnlkjbVl&#10;UvBDDjbrx4cVJtr2fKQu84UIEHYJKii9bxIpXV6SQTexDXHwzrY16INsC6lb7APc1HIaRXNpsOKw&#10;UGJDaUn5V3Y1Cor08vz9mV1+Z36+W9r97HA6nbdKjZ6G7SsIT4P/D/+137SCRfwC9zPhCMj1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TipvGAAAA3AAAAA8AAAAAAAAA&#10;AAAAAAAAoQIAAGRycy9kb3ducmV2LnhtbFBLBQYAAAAABAAEAPkAAACUAwAAAAA=&#10;" strokecolor="windowText"/>
                <v:line id="Прямая соединительная линия 714" o:spid="_x0000_s1030" style="position:absolute;visibility:visible;mso-wrap-style:square" from="7258,0" to="87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oS78YAAADcAAAADwAAAGRycy9kb3ducmV2LnhtbESPQWvCQBSE7wX/w/IEL0U3kWAldRWR&#10;Bjy2sYjHR/aZxGbfptk1Sfvru4VCj8PMfMNsdqNpRE+dqy0riBcRCOLC6ppLBe+nbL4G4TyyxsYy&#10;KfgiB7vt5GGDqbYDv1Gf+1IECLsUFVTet6mUrqjIoFvYljh4V9sZ9EF2pdQdDgFuGrmMopU0WHNY&#10;qLClQ0XFR343CsrD7fHzkt++E796WdsseT2fr3ulZtNx/wzC0+j/w3/to1bwFCfweyYcAbn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6Eu/GAAAA3AAAAA8AAAAAAAAA&#10;AAAAAAAAoQIAAGRycy9kb3ducmV2LnhtbFBLBQYAAAAABAAEAPkAAACUAwAAAAA=&#10;" strokecolor="windowText"/>
                <v:line id="Прямая соединительная линия 715" o:spid="_x0000_s1031" style="position:absolute;visibility:visible;mso-wrap-style:square" from="8915,0" to="103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a3dMYAAADcAAAADwAAAGRycy9kb3ducmV2LnhtbESPQWvCQBSE7wX/w/KEXopuUqxKdBUJ&#10;FXpso4jHR/aZRLNvY3abpP313UKhx2FmvmHW28HUoqPWVZYVxNMIBHFudcWFguNhP1mCcB5ZY22Z&#10;FHyRg+1m9LDGRNueP6jLfCEChF2CCkrvm0RKl5dk0E1tQxy8i20N+iDbQuoW+wA3tXyOork0WHFY&#10;KLGhtKT8ln0aBUV6fbqfs+v3zM9fl3Y/ez+dLjulHsfDbgXC0+D/w3/tN61gEb/A75lwBO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2t3TGAAAA3AAAAA8AAAAAAAAA&#10;AAAAAAAAoQIAAGRycy9kb3ducmV2LnhtbFBLBQYAAAAABAAEAPkAAACUAwAAAAA=&#10;" strokecolor="windowText"/>
                <w10:wrap anchory="page"/>
              </v:group>
            </w:pict>
          </mc:Fallback>
        </mc:AlternateContent>
      </w:r>
      <w:r w:rsidR="007A1D25">
        <w:rPr>
          <w:rFonts w:ascii="GOST type B" w:hAnsi="GOST type B"/>
          <w:bCs/>
          <w:sz w:val="28"/>
          <w:szCs w:val="28"/>
        </w:rPr>
        <w:t>Y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7A1D2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7A1D25">
        <w:rPr>
          <w:rFonts w:ascii="GOST type B" w:hAnsi="GOST type B"/>
          <w:bCs/>
          <w:sz w:val="28"/>
          <w:szCs w:val="28"/>
        </w:rPr>
        <w:t>Q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7A1D25">
        <w:rPr>
          <w:rFonts w:ascii="GOST type B" w:hAnsi="GOST type B"/>
          <w:bCs/>
          <w:sz w:val="28"/>
          <w:szCs w:val="28"/>
        </w:rPr>
        <w:t>Q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7A1D25">
        <w:rPr>
          <w:rFonts w:ascii="GOST type B" w:hAnsi="GOST type B"/>
          <w:bCs/>
          <w:sz w:val="28"/>
          <w:szCs w:val="28"/>
        </w:rPr>
        <w:t>X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B16375" w:rsidRPr="00B1637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06F9BD3" wp14:editId="04B9E4CB">
                <wp:simplePos x="0" y="0"/>
                <wp:positionH relativeFrom="column">
                  <wp:posOffset>1110615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43" name="Прямая соединительная линия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3" o:spid="_x0000_s1026" style="position:absolute;z-index: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87.45pt,648.45pt" to="98.9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1D0E2157" wp14:editId="4221D79A">
                <wp:simplePos x="0" y="0"/>
                <wp:positionH relativeFrom="column">
                  <wp:posOffset>1807845</wp:posOffset>
                </wp:positionH>
                <wp:positionV relativeFrom="page">
                  <wp:posOffset>8233410</wp:posOffset>
                </wp:positionV>
                <wp:extent cx="145415" cy="0"/>
                <wp:effectExtent l="0" t="0" r="26035" b="19050"/>
                <wp:wrapNone/>
                <wp:docPr id="722" name="Прямая соединительная линия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2" o:spid="_x0000_s1026" style="position:absolute;z-index: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42.35pt,648.3pt" to="153.8pt,6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7591659" wp14:editId="1FBB2149">
                <wp:simplePos x="0" y="0"/>
                <wp:positionH relativeFrom="column">
                  <wp:posOffset>781050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18" name="Прямая соединительная линия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8" o:spid="_x0000_s1026" style="position:absolute;z-index: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1.5pt,648.45pt" to="72.95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68F8B5E6" wp14:editId="2867243A">
                <wp:simplePos x="0" y="0"/>
                <wp:positionH relativeFrom="column">
                  <wp:posOffset>941070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19" name="Прямая соединительная линия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9" o:spid="_x0000_s1026" style="position:absolute;z-index: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74.1pt,648.45pt" to="85.55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17E59F96" wp14:editId="5F280127">
                <wp:simplePos x="0" y="0"/>
                <wp:positionH relativeFrom="column">
                  <wp:posOffset>1339215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20" name="Прямая соединительная линия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0" o:spid="_x0000_s1026" style="position:absolute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05.45pt,648.45pt" to="116.9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1CC10FD5" wp14:editId="35892FFA">
                <wp:simplePos x="0" y="0"/>
                <wp:positionH relativeFrom="column">
                  <wp:posOffset>1506855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21" name="Прямая соединительная линия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1" o:spid="_x0000_s1026" style="position:absolute;z-index: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8.65pt,648.45pt" to="130.1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" strokecolor="windowText">
                <w10:wrap anchory="page"/>
              </v:line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Y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B16375" w:rsidRPr="00B1637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928064" behindDoc="0" locked="0" layoutInCell="1" allowOverlap="1" wp14:anchorId="6B025C3D" wp14:editId="549988DE">
                <wp:simplePos x="0" y="0"/>
                <wp:positionH relativeFrom="column">
                  <wp:posOffset>1671955</wp:posOffset>
                </wp:positionH>
                <wp:positionV relativeFrom="page">
                  <wp:posOffset>8562975</wp:posOffset>
                </wp:positionV>
                <wp:extent cx="311150" cy="0"/>
                <wp:effectExtent l="0" t="0" r="31750" b="19050"/>
                <wp:wrapNone/>
                <wp:docPr id="746" name="Группа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" cy="0"/>
                          <a:chOff x="0" y="0"/>
                          <a:chExt cx="311150" cy="0"/>
                        </a:xfrm>
                      </wpg:grpSpPr>
                      <wps:wsp>
                        <wps:cNvPr id="744" name="Прямая соединительная линия 744"/>
                        <wps:cNvCnPr/>
                        <wps:spPr>
                          <a:xfrm>
                            <a:off x="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45" name="Прямая соединительная линия 745"/>
                        <wps:cNvCnPr/>
                        <wps:spPr>
                          <a:xfrm>
                            <a:off x="165735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46" o:spid="_x0000_s1026" style="position:absolute;margin-left:131.65pt;margin-top:674.25pt;width:24.5pt;height:0;z-index:251928064;mso-position-vertical-relative:page" coordsize="3111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">
                <v:line id="Прямая соединительная линия 744" o:spid="_x0000_s1027" style="position:absolute;visibility:visible;mso-wrap-style:square" from="0,0" to="14541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k98sYAAADcAAAADwAAAGRycy9kb3ducmV2LnhtbESPQWvCQBSE7wX/w/KEXopuWkKU6Coh&#10;VOixTYt4fGSfSTT7Nma3JvXXu4VCj8PMfMOst6NpxZV611hW8DyPQBCXVjdcKfj63M2WIJxH1tha&#10;JgU/5GC7mTysMdV24A+6Fr4SAcIuRQW1910qpStrMujmtiMO3tH2Bn2QfSV1j0OAm1a+RFEiDTYc&#10;FmrsKK+pPBffRkGVn54uh+J0i33yurS7+H2/P2ZKPU7HbAXC0+j/w3/tN61gEcfweyYcAb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JPfLGAAAA3AAAAA8AAAAAAAAA&#10;AAAAAAAAoQIAAGRycy9kb3ducmV2LnhtbFBLBQYAAAAABAAEAPkAAACUAwAAAAA=&#10;" strokecolor="windowText"/>
                <v:line id="Прямая соединительная линия 745" o:spid="_x0000_s1028" style="position:absolute;visibility:visible;mso-wrap-style:square" from="165735,0" to="3111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WYacYAAADcAAAADwAAAGRycy9kb3ducmV2LnhtbESPT2vCQBTE7wW/w/KEXkrdKPEPqauI&#10;KPSoUaTHR/aZxGbfxuxWUz+9Kwgeh5n5DTOdt6YSF2pcaVlBvxeBIM6sLjlXsN+tPycgnEfWWFkm&#10;Bf/kYD7rvE0x0fbKW7qkPhcBwi5BBYX3dSKlywoy6Hq2Jg7e0TYGfZBNLnWD1wA3lRxE0UgaLDks&#10;FFjTsqDsN/0zCvLl6eP8k55usR+tJnYdbw6H40Kp9267+ALhqfWv8LP9rRWM4yE8zo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FmGnGAAAA3AAAAA8AAAAAAAAA&#10;AAAAAAAAoQIAAGRycy9kb3ducmV2LnhtbFBLBQYAAAAABAAEAPkAAACUAwAAAAA=&#10;" strokecolor="windowText"/>
                <w10:wrap anchory="page"/>
              </v:group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21249E77" wp14:editId="14E011B3">
                <wp:simplePos x="0" y="0"/>
                <wp:positionH relativeFrom="column">
                  <wp:posOffset>781050</wp:posOffset>
                </wp:positionH>
                <wp:positionV relativeFrom="page">
                  <wp:posOffset>8562975</wp:posOffset>
                </wp:positionV>
                <wp:extent cx="145415" cy="0"/>
                <wp:effectExtent l="0" t="0" r="26035" b="19050"/>
                <wp:wrapNone/>
                <wp:docPr id="724" name="Прямая соединительная линия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4" o:spid="_x0000_s1026" style="position:absolute;z-index: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1.5pt,674.25pt" to="72.95pt,6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7313CB07" wp14:editId="5960C4ED">
                <wp:simplePos x="0" y="0"/>
                <wp:positionH relativeFrom="column">
                  <wp:posOffset>941070</wp:posOffset>
                </wp:positionH>
                <wp:positionV relativeFrom="page">
                  <wp:posOffset>8562975</wp:posOffset>
                </wp:positionV>
                <wp:extent cx="145415" cy="0"/>
                <wp:effectExtent l="0" t="0" r="26035" b="19050"/>
                <wp:wrapNone/>
                <wp:docPr id="725" name="Прямая соединительная линия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5" o:spid="_x0000_s1026" style="position:absolute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74.1pt,674.25pt" to="85.55pt,6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" strokecolor="windowText">
                <w10:wrap anchory="page"/>
              </v:line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Y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B16375" w:rsidRP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Y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4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7A1D2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5850E8B1" wp14:editId="32FBC24A">
                <wp:simplePos x="0" y="0"/>
                <wp:positionH relativeFrom="column">
                  <wp:posOffset>781050</wp:posOffset>
                </wp:positionH>
                <wp:positionV relativeFrom="page">
                  <wp:posOffset>9157335</wp:posOffset>
                </wp:positionV>
                <wp:extent cx="145415" cy="0"/>
                <wp:effectExtent l="0" t="0" r="26035" b="19050"/>
                <wp:wrapNone/>
                <wp:docPr id="749" name="Прямая соединительная линия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9" o:spid="_x0000_s1026" style="position:absolute;z-index: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1.5pt,721.05pt" to="72.95pt,7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" strokecolor="windowText">
                <w10:wrap anchory="page"/>
              </v:line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Y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5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7A1D25" w:rsidRP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7A1D25" w:rsidRPr="00B1637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8"/>
          <w:szCs w:val="28"/>
          <w:lang w:val="ru-RU"/>
        </w:rPr>
      </w:pPr>
    </w:p>
    <w:p w:rsidR="007A1D25" w:rsidRPr="00B1637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  <w:r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93248" behindDoc="0" locked="0" layoutInCell="1" allowOverlap="1" wp14:anchorId="3CC9279C" wp14:editId="0C016CEF">
                <wp:simplePos x="0" y="0"/>
                <wp:positionH relativeFrom="page">
                  <wp:posOffset>684530</wp:posOffset>
                </wp:positionH>
                <wp:positionV relativeFrom="page">
                  <wp:posOffset>333742</wp:posOffset>
                </wp:positionV>
                <wp:extent cx="6658610" cy="10209530"/>
                <wp:effectExtent l="19050" t="19050" r="8890" b="1270"/>
                <wp:wrapNone/>
                <wp:docPr id="55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56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589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590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2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3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4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5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6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7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8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9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0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1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2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3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4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5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6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621972" w:rsidRDefault="00621972" w:rsidP="007A1D2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7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15" style="position:absolute;left:0;text-align:left;margin-left:53.9pt;margin-top:26.3pt;width:524.3pt;height:803.9pt;z-index:25189324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">
                <v:rect id="Rectangle 7851" o:spid="_x0000_s121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+l5MUA&#10;AADbAAAADwAAAGRycy9kb3ducmV2LnhtbESPQWvCQBSE74L/YXlCb7oxrVqiq2hAKLQXo9D29sg+&#10;k2D2bciuGv313YLgcZiZb5jFqjO1uFDrKssKxqMIBHFudcWFgsN+O3wH4TyyxtoyKbiRg9Wy31tg&#10;ou2Vd3TJfCEChF2CCkrvm0RKl5dk0I1sQxy8o20N+iDbQuoWrwFuahlH0VQarDgslNhQWlJ+ys5G&#10;wW6yWf/+zF6/zT36zN7SLxOn41ipl0G3noPw1Pln+NH+0AomU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z6XkxQAAANsAAAAPAAAAAAAAAAAAAAAAAJgCAABkcnMv&#10;ZG93bnJldi54bWxQSwUGAAAAAAQABAD1AAAAigMAAAAA&#10;" filled="f" strokeweight="2.25pt"/>
                <v:group id="Group 7852" o:spid="_x0000_s121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oSVsYAAADdAAAADwAAAGRycy9kb3ducmV2LnhtbESPQWvCQBSE7wX/w/KE&#10;3uomiiVGVxHR0oMUqoJ4e2SfSTD7NmTXJP77riD0OMzMN8xi1ZtKtNS40rKCeBSBIM6sLjlXcDru&#10;PhIQziNrrCyTggc5WC0HbwtMte34l9qDz0WAsEtRQeF9nUrpsoIMupGtiYN3tY1BH2STS91gF+Cm&#10;kuMo+pQGSw4LBda0KSi7He5GwVeH3XoSb9v97bp5XI7Tn/M+JqXeh/16DsJT7//Dr/a3VpBMkx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ChJWxgAAAN0A&#10;AAAPAAAAAAAAAAAAAAAAAKoCAABkcnMvZG93bnJldi54bWxQSwUGAAAAAAQABAD6AAAAnQMAAAAA&#10;">
                  <v:line id="Line 7853" o:spid="_x0000_s121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3/S8AAAADdAAAADwAAAGRycy9kb3ducmV2LnhtbERPTWvCQBC9F/wPywi91U2rLTF1FWkp&#10;SG61XrwN2TEJyc7G3a2m/75zEDw+3vdqM7peXSjE1rOB51kGirjytuXawOHn6ykHFROyxd4zGfij&#10;CJv15GGFhfVX/qbLPtVKQjgWaKBJaSi0jlVDDuPMD8TCnXxwmASGWtuAVwl3vX7JsjftsGVpaHCg&#10;j4aqbv/rDOTzBWJ+7MqO4jyc02fpRi6NeZyO23dQicZ0F9/cOyu+16Xslzf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9/0vAAAAA3QAAAA8AAAAAAAAAAAAAAAAA&#10;oQIAAGRycy9kb3ducmV2LnhtbFBLBQYAAAAABAAEAPkAAACOAwAAAAA=&#10;" strokeweight="2.25pt">
                    <v:stroke endarrowwidth="narrow"/>
                  </v:line>
                  <v:line id="Line 7854" o:spid="_x0000_s121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    <v:stroke endarrowwidth="narrow"/>
                  </v:line>
                  <v:line id="Line 7855" o:spid="_x0000_s122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vcqcUAAADdAAAADwAAAGRycy9kb3ducmV2LnhtbESP0WrCQBRE3wv9h+UKfRHdVCFo6iaU&#10;giBFhBo/4DZ7TYLZuzG7muTvXaHQx2FmzjCbbDCNuFPnassK3ucRCOLC6ppLBad8O1uBcB5ZY2OZ&#10;FIzkIEtfXzaYaNvzD92PvhQBwi5BBZX3bSKlKyoy6Oa2JQ7e2XYGfZBdKXWHfYCbRi6iKJYGaw4L&#10;Fbb0VVFxOd6MgnqJv1O/nnLZ7E+Xw1jk1+9rrtTbZPj8AOFp8P/hv/ZOK1jF8RKeb8ITk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vcqcUAAADdAAAADwAAAAAAAAAA&#10;AAAAAAChAgAAZHJzL2Rvd25yZXYueG1sUEsFBgAAAAAEAAQA+QAAAJMDAAAAAA==&#10;" strokeweight="2.25pt">
                    <v:stroke endarrowwidth="narrow"/>
                  </v:line>
                  <v:line id="Line 7856" o:spid="_x0000_s122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JE3cUAAADdAAAADwAAAGRycy9kb3ducmV2LnhtbESP3YrCMBSE74V9h3AEb0RTfyhajbII&#10;C8uyCLY+wLE5tsXmpDZZrW9vFgQvh5n5hllvO1OLG7WusqxgMo5AEOdWV1woOGZfowUI55E11pZJ&#10;wYMcbDcfvTUm2t75QLfUFyJA2CWooPS+SaR0eUkG3dg2xME729agD7ItpG7xHuCmltMoiqXBisNC&#10;iQ3tSsov6Z9RUM3wNPTLIRf17/Gyf+TZ9eeaKTXod58rEJ46/w6/2t9awSKO5/D/JjwBuX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JE3cUAAADdAAAADwAAAAAAAAAA&#10;AAAAAAChAgAAZHJzL2Rvd25yZXYueG1sUEsFBgAAAAAEAAQA+QAAAJMDAAAAAA==&#10;" strokeweight="2.25pt">
                    <v:stroke endarrowwidth="narrow"/>
                  </v:line>
                  <v:line id="Line 7857" o:spid="_x0000_s122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7hRs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xH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7hRsUAAADdAAAADwAAAAAAAAAA&#10;AAAAAAChAgAAZHJzL2Rvd25yZXYueG1sUEsFBgAAAAAEAAQA+QAAAJMDAAAAAA==&#10;" strokeweight="2.25pt">
                    <v:stroke endarrowwidth="narrow"/>
                  </v:line>
                  <v:line id="Line 7858" o:spid="_x0000_s122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x/McQAAADdAAAADwAAAGRycy9kb3ducmV2LnhtbESP0YrCMBRE34X9h3AX9kU03RWKdhtF&#10;hAUREbR+wLW525Y2N7WJWv/eCIKPw8ycYdJFbxpxpc5VlhV8jyMQxLnVFRcKjtnfaArCeWSNjWVS&#10;cCcHi/nHIMVE2xvv6XrwhQgQdgkqKL1vEyldXpJBN7YtcfD+bWfQB9kVUnd4C3DTyJ8oiqXBisNC&#10;iS2tSsrrw8UoqCZ4GvrZkItme6x39zw7b86ZUl+f/fIXhKfev8Ov9lormMZxDM834Qn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7H8xxAAAAN0AAAAPAAAAAAAAAAAA&#10;AAAAAKECAABkcnMvZG93bnJldi54bWxQSwUGAAAAAAQABAD5AAAAkgMAAAAA&#10;" strokeweight="2.25pt">
                    <v:stroke endarrowwidth="narrow"/>
                  </v:line>
                  <v:line id="Line 7859" o:spid="_x0000_s122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aqsUAAADdAAAADwAAAGRycy9kb3ducmV2LnhtbESP0YrCMBRE34X9h3AFX0RTFapWoyzC&#10;wrIsgq0fcG2ubbG5qU1W69+bBcHHYWbOMOttZ2pxo9ZVlhVMxhEI4tzqigsFx+xrtADhPLLG2jIp&#10;eJCD7eajt8ZE2zsf6Jb6QgQIuwQVlN43iZQuL8mgG9uGOHhn2xr0QbaF1C3eA9zUchpFsTRYcVgo&#10;saFdSfkl/TMKqhmehn455KL+PV72jzy7/lwzpQb97nMFwlPn3+FX+1srWMTxH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DaqsUAAADdAAAADwAAAAAAAAAA&#10;AAAAAAChAgAAZHJzL2Rvd25yZXYueG1sUEsFBgAAAAAEAAQA+QAAAJMDAAAAAA==&#10;" strokeweight="2.25pt">
                    <v:stroke endarrowwidth="narrow"/>
                  </v:line>
                  <v:line id="Line 7860" o:spid="_x0000_s122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    <v:stroke endarrowwidth="narrow"/>
                  </v:line>
                  <v:line id="Line 7861" o:spid="_x0000_s122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rQ8MAAADdAAAADwAAAGRycy9kb3ducmV2LnhtbESP0YrCMBRE3xf8h3AFX0RTXShajSKC&#10;ILIIa/2Aa3Nti81NbaLWvzeC4OMwM2eY+bI1lbhT40rLCkbDCARxZnXJuYJjuhlMQDiPrLGyTAqe&#10;5GC56PzMMdH2wf90P/hcBAi7BBUU3teJlC4ryKAb2po4eGfbGPRBNrnUDT4C3FRyHEWxNFhyWCiw&#10;pnVB2eVwMwrKXzz1/bTPefV3vOyfWXrdXVOlet12NQPhqfXf8Ke91QomcTyF95vw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z60PDAAAA3QAAAA8AAAAAAAAAAAAA&#10;AAAAoQIAAGRycy9kb3ducmV2LnhtbFBLBQYAAAAABAAEAPkAAACRAwAAAAA=&#10;" strokeweight="2.25pt">
                    <v:stroke endarrowwidth="narrow"/>
                  </v:line>
                  <v:shape id="Text Box 7862" o:spid="_x0000_s122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ZbMIA&#10;AADdAAAADwAAAGRycy9kb3ducmV2LnhtbERPTWvCQBC9F/oflil4q5t6sBJdgxQatIdSY6vXITsm&#10;sdnZkJ1q/PfuoeDx8b4X2eBadaY+NJ4NvIwTUMSltw1XBr53788zUEGQLbaeycCVAmTLx4cFptZf&#10;eEvnQioVQzikaKAW6VKtQ1mTwzD2HXHkjr53KBH2lbY9XmK4a/UkSabaYcOxocaO3moqf4s/Z6A6&#10;7Daof74+PveuC+32JJTnYszoaVjNQQkNchf/u9fWwGz6GvfHN/EJ6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IJls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2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2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igMQA&#10;AADdAAAADwAAAGRycy9kb3ducmV2LnhtbESPT2vCQBTE74V+h+UVvNVNPahEVymFSvUg/m2vj+xr&#10;Es2+Ddmnxm/vCoLHYWZ+w4ynravUmZpQejbw0U1AEWfelpwb2G2/34eggiBbrDyTgSsFmE5eX8aY&#10;Wn/hNZ03kqsI4ZCigUKkTrUOWUEOQ9fXxNH7941DibLJtW3wEuGu0r0k6WuHJceFAmv6Kig7bk7O&#10;QP63naPerxbLX1eHan0Qms3EmM5b+zkCJdTKM/xo/1gDw/6gB/c38Qno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+ooD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3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HG8UA&#10;AADdAAAADwAAAGRycy9kb3ducmV2LnhtbESPX2vCQBDE3wW/w7FC3/RSC1ZSTymCUn0o9U/b1yW3&#10;JtHcXshtNf32niD4OMzMb5jJrHWVOlMTSs8GngcJKOLM25JzA/vdoj8GFQTZYuWZDPxTgNm025lg&#10;av2FN3TeSq4ihEOKBgqROtU6ZAU5DANfE0fv4BuHEmWTa9vgJcJdpYdJMtIOS44LBdY0Lyg7bf+c&#10;gfx3t0L9/bX+/HF1qDZHoeVSjHnqte9voIRaeYTv7Q9rYDx6fYHbm/gE9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8gcb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3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ufb8UA&#10;AADdAAAADwAAAGRycy9kb3ducmV2LnhtbESPX2vCQBDE3wW/w7FC3/RSKVZSTymCUn0o9U/b1yW3&#10;JtHcXshtNf32niD4OMzMb5jJrHWVOlMTSs8GngcJKOLM25JzA/vdoj8GFQTZYuWZDPxTgNm025lg&#10;av2FN3TeSq4ihEOKBgqROtU6ZAU5DANfE0fv4BuHEmWTa9vgJcJdpYdJMtIOS44LBdY0Lyg7bf+c&#10;gfx3t0L9/bX+/HF1qDZHoeVSjHnqte9voIRaeYTv7Q9rYDx6fYHbm/gE9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G59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3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3m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vHyF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53ebxwAAAN0AAAAPAAAAAAAA&#10;AAAAAAAAAKECAABkcnMvZG93bnJldi54bWxQSwUGAAAAAAQABAD5AAAAlQMAAAAA&#10;" strokeweight="2.25pt">
                    <v:stroke endarrowwidth="narrow"/>
                  </v:line>
                  <v:shape id="Text Box 7868" o:spid="_x0000_s123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Wkg8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2fU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haSD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621972" w:rsidRDefault="00621972" w:rsidP="007A1D2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ru-RU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869" o:spid="_x0000_s123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kBGMYA&#10;AADdAAAADwAAAGRycy9kb3ducmV2LnhtbESPT2vCQBTE7wW/w/KE3upGDyqpaxDB0PZQ6p/q9ZF9&#10;Jmmzb0P2VdNv3y0IHoeZ+Q2zyHrXqAt1ofZsYDxKQBEX3tZcGjjsN09zUEGQLTaeycAvBciWg4cF&#10;ptZfeUuXnZQqQjikaKASaVOtQ1GRwzDyLXH0zr5zKFF2pbYdXiPcNXqSJFPtsOa4UGFL64qK792P&#10;M1Ce9q+oPz/e3o+uDc32SyjPxZjHYb96BiXUyz18a79YA/PpbAb/b+IT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kBG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129FF630" wp14:editId="1DB44CE2">
            <wp:extent cx="4376879" cy="2808370"/>
            <wp:effectExtent l="0" t="0" r="508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51" cy="2809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</w:p>
    <w:p w:rsidR="003D08F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28F62B7B" wp14:editId="06EEDC10">
            <wp:extent cx="4381678" cy="2812064"/>
            <wp:effectExtent l="0" t="0" r="0" b="7620"/>
            <wp:docPr id="28" name="Рисунок 28" descr="C:\Users\Alexandr\Desktop\няшно\в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xandr\Desktop\няшно\в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15" cy="283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147D0524" wp14:editId="1B3AF9D1">
            <wp:extent cx="4406630" cy="2827795"/>
            <wp:effectExtent l="0" t="0" r="0" b="0"/>
            <wp:docPr id="29" name="Рисунок 29" descr="C:\Users\Alexandr\Desktop\няшно\в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xandr\Desktop\няшно\в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25" cy="283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25" w:rsidRP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Рисунок 4.5.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М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інімізація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функцій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тригері</w:t>
      </w:r>
      <w:proofErr w:type="gram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в</w:t>
      </w:r>
      <w:proofErr w:type="spellEnd"/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gram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методом</w:t>
      </w:r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діаграм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Вейча</w:t>
      </w: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0B0BEF" w:rsidRPr="007A1D25" w:rsidRDefault="007A1D25" w:rsidP="007A1D25">
      <w:pPr>
        <w:tabs>
          <w:tab w:val="left" w:pos="426"/>
          <w:tab w:val="left" w:pos="3630"/>
          <w:tab w:val="left" w:pos="6750"/>
          <w:tab w:val="left" w:pos="7920"/>
        </w:tabs>
        <w:spacing w:line="360" w:lineRule="auto"/>
        <w:ind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  <w:r w:rsidRPr="007A1D25">
        <w:rPr>
          <w:rFonts w:ascii="GOST type B" w:hAnsi="GOST type B"/>
          <w:bCs/>
          <w:sz w:val="12"/>
          <w:szCs w:val="12"/>
          <w:lang w:val="ru-RU"/>
        </w:rPr>
        <w:t xml:space="preserve">      </w:t>
      </w: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408E8232" wp14:editId="362585A4">
            <wp:extent cx="4429419" cy="2848707"/>
            <wp:effectExtent l="0" t="0" r="9525" b="8890"/>
            <wp:docPr id="51" name="Рисунок 51" descr="C:\Users\Alexandr\Desktop\няшно\в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exandr\Desktop\няшно\в\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159" cy="285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8AC" w:rsidRPr="007A1D25" w:rsidRDefault="007958AC" w:rsidP="00872A17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Times New Roman" w:hAnsi="Times New Roman"/>
          <w:bCs/>
          <w:sz w:val="12"/>
          <w:szCs w:val="12"/>
          <w:lang w:val="ru-RU"/>
        </w:rPr>
      </w:pPr>
    </w:p>
    <w:p w:rsidR="004F6FC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Times New Roman" w:hAnsi="Times New Roman"/>
          <w:bCs/>
          <w:sz w:val="12"/>
          <w:szCs w:val="12"/>
          <w:lang w:val="ru-RU"/>
        </w:rPr>
      </w:pPr>
      <w:r w:rsidRPr="007A1D25">
        <w:rPr>
          <w:rFonts w:ascii="GOST type B" w:hAnsi="GOST type B"/>
          <w:bCs/>
          <w:noProof/>
          <w:sz w:val="12"/>
          <w:szCs w:val="12"/>
          <w:lang w:val="ru-RU"/>
        </w:rPr>
        <w:drawing>
          <wp:inline distT="0" distB="0" distL="0" distR="0" wp14:anchorId="5884B75F" wp14:editId="767BACB2">
            <wp:extent cx="4404947" cy="2832762"/>
            <wp:effectExtent l="0" t="0" r="0" b="5715"/>
            <wp:docPr id="52" name="Рисунок 52" descr="C:\Users\Alexandr\Desktop\няшно\в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exandr\Desktop\няшно\в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200" cy="28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1FF" w:rsidRPr="007A1D25" w:rsidRDefault="00F901FF" w:rsidP="00872A17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Times New Roman" w:hAnsi="Times New Roman"/>
          <w:bCs/>
          <w:sz w:val="12"/>
          <w:szCs w:val="12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noProof/>
          <w:sz w:val="12"/>
          <w:szCs w:val="12"/>
          <w:lang w:val="ru-RU"/>
        </w:rPr>
        <w:drawing>
          <wp:inline distT="0" distB="0" distL="0" distR="0" wp14:anchorId="019D2C2B" wp14:editId="05B418B5">
            <wp:extent cx="2135665" cy="2500679"/>
            <wp:effectExtent l="0" t="0" r="0" b="0"/>
            <wp:docPr id="30" name="Рисунок 30" descr="C:\Users\Alexandr\Desktop\няшно\в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exandr\Desktop\няшно\в\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74" cy="25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624"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20544" behindDoc="0" locked="0" layoutInCell="1" allowOverlap="1" wp14:anchorId="69249C3D" wp14:editId="3C8AB63F">
                <wp:simplePos x="0" y="0"/>
                <wp:positionH relativeFrom="page">
                  <wp:posOffset>721360</wp:posOffset>
                </wp:positionH>
                <wp:positionV relativeFrom="page">
                  <wp:posOffset>352425</wp:posOffset>
                </wp:positionV>
                <wp:extent cx="6658610" cy="10209530"/>
                <wp:effectExtent l="16510" t="19050" r="20955" b="1270"/>
                <wp:wrapNone/>
                <wp:docPr id="1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2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4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621972" w:rsidRDefault="00621972" w:rsidP="007064A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35" style="position:absolute;left:0;text-align:left;margin-left:56.8pt;margin-top:27.75pt;width:524.3pt;height:803.9pt;z-index:25182054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">
                <v:rect id="Rectangle 7851" o:spid="_x0000_s123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BBMQA&#10;AADaAAAADwAAAGRycy9kb3ducmV2LnhtbESPQWvCQBSE74L/YXlCb7ox2lqiq2igULAX04L19sg+&#10;k2D2bchuNfrrXUHocZiZb5jFqjO1OFPrKssKxqMIBHFudcWFgp/vj+E7COeRNdaWScGVHKyW/d4C&#10;E20vvKNz5gsRIOwSVFB63yRSurwkg25kG+LgHW1r0AfZFlK3eAlwU8s4it6kwYrDQokNpSXlp+zP&#10;KNi9btaH39lkb27RNpumXyZOx7FSL4NuPQfhqfP/4Wf7UyuI4XEl3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mQQTEAAAA2gAAAA8AAAAAAAAAAAAAAAAAmAIAAGRycy9k&#10;b3ducmV2LnhtbFBLBQYAAAAABAAEAPUAAACJAwAAAAA=&#10;" filled="f" strokeweight="2.25pt"/>
                <v:group id="Group 7852" o:spid="_x0000_s123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7853" o:spid="_x0000_s123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9apMEAAADaAAAADwAAAGRycy9kb3ducmV2LnhtbESPwWrDMBBE74X8g9hAb42c2ATjRAkh&#10;oVB8q9NLb4u1sY2tlSOpsfv3VaHQ4zAzb5j9cTaDeJDznWUF61UCgri2uuNGwcf19SUH4QOyxsEy&#10;KfgmD8fD4mmPhbYTv9OjCo2IEPYFKmhDGAspfd2SQb+yI3H0btYZDFG6RmqHU4SbQW6SZCsNdhwX&#10;Whzp3FLdV19GQZ5miPlnX/bkU3cPl9LMXCr1vJxPOxCB5vAf/mu/aQUZ/F6JN0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D1qkwQAAANoAAAAPAAAAAAAAAAAAAAAA&#10;AKECAABkcnMvZG93bnJldi54bWxQSwUGAAAAAAQABAD5AAAAjwMAAAAA&#10;" strokeweight="2.25pt">
                    <v:stroke endarrowwidth="narrow"/>
                  </v:line>
                  <v:line id="Line 7854" o:spid="_x0000_s123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1HZMMAAADaAAAADwAAAGRycy9kb3ducmV2LnhtbESP0WrCQBRE3wv+w3KFvohurFRs6ioi&#10;FIpIwSQfcJu9TYLZuzG7muTvXUHo4zAzZ5j1tje1uFHrKssK5rMIBHFudcWFgiz9mq5AOI+ssbZM&#10;CgZysN2MXtYYa9vxiW6JL0SAsItRQel9E0vp8pIMupltiIP3Z1uDPsi2kLrFLsBNLd+iaCkNVhwW&#10;SmxoX1J+Tq5GQbXA34n/mHBRH7Pzz5Cnl8MlVep13O8+QXjq/X/42f7WCt7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NR2TDAAAA2gAAAA8AAAAAAAAAAAAA&#10;AAAAoQIAAGRycy9kb3ducmV2LnhtbFBLBQYAAAAABAAEAPkAAACRAwAAAAA=&#10;" strokeweight="2.25pt">
                    <v:stroke endarrowwidth="narrow"/>
                  </v:line>
                  <v:line id="Line 7855" o:spid="_x0000_s124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/ZE8MAAADaAAAADwAAAGRycy9kb3ducmV2LnhtbESP0WrCQBRE3wv+w3IFX6TZaEHamFVK&#10;QZBShJp8wG32moRk7ybZNca/7wqFPg4zc4ZJ95NpxUiDqy0rWEUxCOLC6ppLBXl2eH4F4TyyxtYy&#10;KbiTg/1u9pRiou2Nv2k8+1IECLsEFVTed4mUrqjIoItsRxy8ix0M+iCHUuoBbwFuWrmO4400WHNY&#10;qLCjj4qK5nw1CuoX/Fn6tyWX7VfenO5F1n/2mVKL+fS+BeFp8v/hv/ZRK9jA40q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f2RPDAAAA2gAAAA8AAAAAAAAAAAAA&#10;AAAAoQIAAGRycy9kb3ducmV2LnhtbFBLBQYAAAAABAAEAPkAAACRAwAAAAA=&#10;" strokeweight="2.25pt">
                    <v:stroke endarrowwidth="narrow"/>
                  </v:line>
                  <v:line id="Line 7856" o:spid="_x0000_s124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8iMMAAADaAAAADwAAAGRycy9kb3ducmV2LnhtbESP0WrCQBRE3wv+w3KFvohurFBt6ioi&#10;FIpIwSQfcJu9TYLZuzG7muTvXUHo4zAzZ5j1tje1uFHrKssK5rMIBHFudcWFgiz9mq5AOI+ssbZM&#10;CgZysN2MXtYYa9vxiW6JL0SAsItRQel9E0vp8pIMupltiIP3Z1uDPsi2kLrFLsBNLd+i6F0arDgs&#10;lNjQvqT8nFyNgmqBvxP/MeGiPmbnnyFPL4dLqtTruN99gvDU+//ws/2tFSz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TfIjDAAAA2gAAAA8AAAAAAAAAAAAA&#10;AAAAoQIAAGRycy9kb3ducmV2LnhtbFBLBQYAAAAABAAEAPkAAACRAwAAAAA=&#10;" strokeweight="2.25pt">
                    <v:stroke endarrowwidth="narrow"/>
                  </v:line>
                  <v:line id="Line 7857" o:spid="_x0000_s124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o+rwAAADaAAAADwAAAGRycy9kb3ducmV2LnhtbERP3QoBQRS+V95hOsqNmEWJZUhKSVKs&#10;Bzh2jt3Nzpm1M1hvby6Uy6/vf7FqTCleVLvCsoLhIAJBnFpdcKbgkmz7UxDOI2ssLZOCDzlYLdut&#10;BcbavvlEr7PPRAhhF6OC3PsqltKlORl0A1sRB+5ma4M+wDqTusZ3CDelHEXRRBosODTkWNEmp/R+&#10;fhoFxRivPT/rcVYeLvfjJ00e+0eiVLfTrOcgPDX+L/65d1pB2BquhBs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ozo+rwAAADaAAAADwAAAAAAAAAAAAAAAAChAgAA&#10;ZHJzL2Rvd25yZXYueG1sUEsFBgAAAAAEAAQA+QAAAIoDAAAAAA==&#10;" strokeweight="2.25pt">
                    <v:stroke endarrowwidth="narrow"/>
                  </v:line>
                  <v:line id="Line 7858" o:spid="_x0000_s124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NYcIAAADaAAAADwAAAGRycy9kb3ducmV2LnhtbESP0YrCMBRE34X9h3AFX8SmqyBaG2VZ&#10;WBCRBVs/4Npc22JzU5us1r83woKPw8ycYdJNbxpxo87VlhV8RjEI4sLqmksFx/xnsgDhPLLGxjIp&#10;eJCDzfpjkGKi7Z0PdMt8KQKEXYIKKu/bREpXVGTQRbYlDt7ZdgZ9kF0pdYf3ADeNnMbxXBqsOSxU&#10;2NJ3RcUl+zMK6hmexn455rLZHy+/jyK/7q65UqNh/7UC4an37/B/e6sVLOF1Jd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BNYcIAAADaAAAADwAAAAAAAAAAAAAA&#10;AAChAgAAZHJzL2Rvd25yZXYueG1sUEsFBgAAAAAEAAQA+QAAAJADAAAAAA==&#10;" strokeweight="2.25pt">
                    <v:stroke endarrowwidth="narrow"/>
                  </v:line>
                  <v:line id="Line 7859" o:spid="_x0000_s124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bpss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Qyy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m6bLDAAAA2wAAAA8AAAAAAAAAAAAA&#10;AAAAoQIAAGRycy9kb3ducmV2LnhtbFBLBQYAAAAABAAEAPkAAACRAwAAAAA=&#10;" strokeweight="2.25pt">
                    <v:stroke endarrowwidth="narrow"/>
                  </v:line>
                  <v:line id="Line 7860" o:spid="_x0000_s124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MKcIAAADbAAAADwAAAGRycy9kb3ducmV2LnhtbERP22rCQBB9L/Qflin4IrpJhdKmboII&#10;QpEimPgBY3aaBLOzSXbV+PddQfBtDuc6y2w0rbjQ4BrLCuJ5BIK4tLrhSsGh2Mw+QTiPrLG1TApu&#10;5CBLX1+WmGh75T1dcl+JEMIuQQW1910ipStrMujmtiMO3J8dDPoAh0rqAa8h3LTyPYo+pMGGQ0ON&#10;Ha1rKk/52ShoFnic+q8pV+3v4bS7lUW/7QulJm/j6huEp9E/xQ/3jw7zY7j/Eg6Q6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MKcIAAADbAAAADwAAAAAAAAAAAAAA&#10;AAChAgAAZHJzL2Rvd25yZXYueG1sUEsFBgAAAAAEAAQA+QAAAJADAAAAAA==&#10;" strokeweight="2.25pt">
                    <v:stroke endarrowwidth="narrow"/>
                  </v:line>
                  <v:line id="Line 7861" o:spid="_x0000_s124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jSXsIAAADbAAAADwAAAGRycy9kb3ducmV2LnhtbERP22rCQBB9F/oPyxT6IrppBNHUTRCh&#10;UIoUTPyAMTtNgtnZJLvV+PeuUPBtDuc6m2w0rbjQ4BrLCt7nEQji0uqGKwXH4nO2AuE8ssbWMim4&#10;kYMsfZlsMNH2yge65L4SIYRdggpq77tESlfWZNDNbUccuF87GPQBDpXUA15DuGllHEVLabDh0FBj&#10;R7uaynP+ZxQ0CzxN/XrKVbs/nn9uZdF/94VSb6/j9gOEp9E/xf/uLx3mx/D4JRwg0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jSXsIAAADbAAAADwAAAAAAAAAAAAAA&#10;AAChAgAAZHJzL2Rvd25yZXYueG1sUEsFBgAAAAAEAAQA+QAAAJADAAAAAA==&#10;" strokeweight="2.25pt">
                    <v:stroke endarrowwidth="narrow"/>
                  </v:line>
                  <v:shape id="Text Box 7862" o:spid="_x0000_s124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gaYMAA&#10;AADbAAAADwAAAGRycy9kb3ducmV2LnhtbERPS2vCQBC+F/oflhG81Y0V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lgaY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4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CFMAA&#10;AADbAAAADwAAAGRycy9kb3ducmV2LnhtbERPS2vCQBC+F/oflhG81Y1F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GCF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4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0nj8AA&#10;AADbAAAADwAAAGRycy9kb3ducmV2LnhtbERPS2vCQBC+F/oflhG81Y0FS4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0nj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5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+5+MEA&#10;AADbAAAADwAAAGRycy9kb3ducmV2LnhtbERPS2vCQBC+C/0PyxS8mU09iKSuoQgNtQepj7bXITtN&#10;YrOzITvV9N+7guBtPr7nLPLBtepEfWg8G3hKUlDEpbcNVwYO+9fJHFQQZIutZzLwTwHy5cNogZn1&#10;Z97SaSeViiEcMjRQi3SZ1qGsyWFIfEccuR/fO5QI+0rbHs8x3LV6mqYz7bDh2FBjR6uayt/dnzNQ&#10;fe/XqD8/3jdfrgvt9ihUFGLM+HF4eQYlNMhdfHO/2Th/Btdf4gF6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vufj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5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cY8AA&#10;AADbAAAADwAAAGRycy9kb3ducmV2LnhtbERPS2vCQBC+F/oflhG81Y092BJdRYRK9SD1fR2yYxLN&#10;zobsqOm/7xYEb/PxPWc0aV2lbtSE0rOBfi8BRZx5W3JuYLf9evsEFQTZYuWZDPxSgMn49WWEqfV3&#10;XtNtI7mKIRxSNFCI1KnWISvIYej5mjhyJ984lAibXNsG7zHcVfo9SQbaYcmxocCaZgVll83VGciP&#10;2wXq/c9ydXB1qNZnoflcjOl22ukQlFArT/HD/W3j/A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McY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5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DltM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Ayi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Q5bTDAAAA2wAAAA8AAAAAAAAAAAAA&#10;AAAAoQIAAGRycy9kb3ducmV2LnhtbFBLBQYAAAAABAAEAPkAAACRAwAAAAA=&#10;" strokeweight="2.25pt">
                    <v:stroke endarrowwidth="narrow"/>
                  </v:line>
                  <v:shape id="Text Box 7868" o:spid="_x0000_s125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AtisAA&#10;AADbAAAADwAAAGRycy9kb3ducmV2LnhtbERPS2vCQBC+F/oflhG81Y09SBtdRYRK9SD1fR2yYxLN&#10;zobsqOm/7xYEb/PxPWc0aV2lbtSE0rOBfi8BRZx5W3JuYLf9evsAFQTZYuWZDPxSgMn49WWEqfV3&#10;XtNtI7mKIRxSNFCI1KnWISvIYej5mjhyJ984lAibXNsG7zHcVfo9SQbaYcmxocCaZgVll83VGciP&#10;2wXq/c9ydXB1qNZnoflcjOl22ukQlFArT/HD/W3j/E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7Atis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621972" w:rsidRDefault="00621972" w:rsidP="007064A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ru-RU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7869" o:spid="_x0000_s125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OqsEA&#10;AADb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ytT1/SD9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mTqr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7A1D25" w:rsidRP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Рисунок 4.6.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М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інімізація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функцій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керуючих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сигналі</w:t>
      </w:r>
      <w:proofErr w:type="gram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в</w:t>
      </w:r>
      <w:proofErr w:type="spellEnd"/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gram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методом</w:t>
      </w:r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діаграм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Вейча</w:t>
      </w:r>
    </w:p>
    <w:p w:rsidR="007A1D25" w:rsidRPr="007A1D25" w:rsidRDefault="007A1D25" w:rsidP="00872A17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rPr>
          <w:rFonts w:ascii="GOST type B" w:hAnsi="GOST type B"/>
          <w:bCs/>
          <w:sz w:val="28"/>
          <w:szCs w:val="28"/>
          <w:lang w:val="ru-RU"/>
        </w:rPr>
      </w:pPr>
    </w:p>
    <w:p w:rsidR="00377D0B" w:rsidRPr="007A1D25" w:rsidRDefault="006B7013" w:rsidP="00872A17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rPr>
          <w:rFonts w:ascii="Times New Roman" w:hAnsi="Times New Roman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034131" w:rsidRPr="007A1D25">
        <w:rPr>
          <w:rFonts w:ascii="GOST type B" w:hAnsi="GOST type B"/>
          <w:bCs/>
          <w:sz w:val="28"/>
          <w:szCs w:val="28"/>
          <w:lang w:val="ru-RU"/>
        </w:rPr>
        <w:t xml:space="preserve">      </w:t>
      </w:r>
    </w:p>
    <w:p w:rsidR="000B0BEF" w:rsidRPr="007A1D25" w:rsidRDefault="00034131" w:rsidP="00872A17">
      <w:pPr>
        <w:tabs>
          <w:tab w:val="left" w:pos="426"/>
          <w:tab w:val="left" w:pos="3615"/>
        </w:tabs>
        <w:spacing w:line="360" w:lineRule="auto"/>
        <w:ind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lastRenderedPageBreak/>
        <w:t xml:space="preserve">     </w:t>
      </w:r>
    </w:p>
    <w:p w:rsidR="00155637" w:rsidRPr="007A1D25" w:rsidRDefault="00327BAF" w:rsidP="007A1D25">
      <w:pPr>
        <w:tabs>
          <w:tab w:val="left" w:pos="426"/>
          <w:tab w:val="left" w:pos="4680"/>
          <w:tab w:val="left" w:pos="4725"/>
        </w:tabs>
        <w:spacing w:line="360" w:lineRule="auto"/>
        <w:ind w:left="284" w:right="283" w:firstLine="567"/>
        <w:rPr>
          <w:rFonts w:ascii="GOST type B" w:hAnsi="GOST type B"/>
          <w:bCs/>
          <w:sz w:val="28"/>
          <w:szCs w:val="28"/>
          <w:lang w:val="uk-UA"/>
        </w:rPr>
      </w:pPr>
      <w:proofErr w:type="spellStart"/>
      <w:proofErr w:type="gramStart"/>
      <w:r w:rsidRPr="007A1D25">
        <w:rPr>
          <w:rFonts w:ascii="GOST type B" w:hAnsi="GOST type B"/>
          <w:bCs/>
          <w:sz w:val="28"/>
          <w:szCs w:val="28"/>
          <w:lang w:val="ru-RU"/>
        </w:rPr>
        <w:t>П</w:t>
      </w:r>
      <w:proofErr w:type="gramEnd"/>
      <w:r w:rsidRPr="007A1D25">
        <w:rPr>
          <w:rFonts w:ascii="GOST type B" w:hAnsi="GOST type B"/>
          <w:bCs/>
          <w:sz w:val="28"/>
          <w:szCs w:val="28"/>
          <w:lang w:val="ru-RU"/>
        </w:rPr>
        <w:t>ісля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мінімізації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функці</w:t>
      </w:r>
      <w:proofErr w:type="spellEnd"/>
      <w:r w:rsidRPr="007A1D25">
        <w:rPr>
          <w:rFonts w:ascii="GOST type B" w:hAnsi="GOST type B"/>
          <w:bCs/>
          <w:sz w:val="28"/>
          <w:szCs w:val="28"/>
          <w:lang w:val="uk-UA"/>
        </w:rPr>
        <w:t>ю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потрібно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подати в заданному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базисі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{3</w:t>
      </w:r>
      <w:r w:rsidRPr="007A1D25">
        <w:rPr>
          <w:rFonts w:ascii="GOST type B" w:hAnsi="GOST type B"/>
          <w:bCs/>
          <w:sz w:val="28"/>
          <w:szCs w:val="28"/>
          <w:lang w:val="uk-UA"/>
        </w:rPr>
        <w:t>І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, </w:t>
      </w:r>
      <w:r w:rsidR="007A1D25" w:rsidRPr="007A1D25">
        <w:rPr>
          <w:rFonts w:ascii="GOST type B" w:hAnsi="GOST type B"/>
          <w:bCs/>
          <w:sz w:val="28"/>
          <w:szCs w:val="28"/>
          <w:lang w:val="uk-UA"/>
        </w:rPr>
        <w:t>3АБО</w:t>
      </w:r>
      <w:r w:rsidRPr="007A1D25">
        <w:rPr>
          <w:rFonts w:ascii="GOST type B" w:hAnsi="GOST type B"/>
          <w:bCs/>
          <w:sz w:val="28"/>
          <w:szCs w:val="28"/>
          <w:lang w:val="ru-RU"/>
        </w:rPr>
        <w:t>-НЕ}:</w:t>
      </w:r>
    </w:p>
    <w:p w:rsidR="00155637" w:rsidRDefault="00327BAF" w:rsidP="00872A17">
      <w:pPr>
        <w:tabs>
          <w:tab w:val="left" w:pos="426"/>
          <w:tab w:val="left" w:pos="4680"/>
        </w:tabs>
        <w:spacing w:line="360" w:lineRule="auto"/>
        <w:ind w:left="284" w:right="283" w:firstLine="567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uk-UA"/>
        </w:rPr>
        <w:t>Для цього скористаємося правилом де Моргана.</w:t>
      </w:r>
    </w:p>
    <w:p w:rsidR="004563E0" w:rsidRPr="00B16375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665A4580" wp14:editId="3029306B">
                <wp:simplePos x="0" y="0"/>
                <wp:positionH relativeFrom="column">
                  <wp:posOffset>733854</wp:posOffset>
                </wp:positionH>
                <wp:positionV relativeFrom="paragraph">
                  <wp:posOffset>7620</wp:posOffset>
                </wp:positionV>
                <wp:extent cx="145415" cy="0"/>
                <wp:effectExtent l="0" t="0" r="26035" b="1905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1" o:spid="_x0000_s1026" style="position:absolute;z-index: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.6pt" to="69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" strokecolor="windowText"/>
            </w:pict>
          </mc:Fallback>
        </mc:AlternateContent>
      </w:r>
      <w:r>
        <w:rPr>
          <w:rFonts w:ascii="GOST type B" w:hAnsi="GOST type B"/>
          <w:bCs/>
          <w:sz w:val="28"/>
          <w:szCs w:val="28"/>
        </w:rPr>
        <w:t>J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4563E0" w:rsidRPr="00B16375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37334872" wp14:editId="456F1382">
                <wp:simplePos x="0" y="0"/>
                <wp:positionH relativeFrom="column">
                  <wp:posOffset>1338151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2" o:spid="_x0000_s1026" style="position:absolute;z-index: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.8pt" to="116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514C30C0" wp14:editId="72F71D5F">
                <wp:simplePos x="0" y="0"/>
                <wp:positionH relativeFrom="column">
                  <wp:posOffset>748665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3" o:spid="_x0000_s1026" style="position:absolute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.8pt" to="70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0D2ECDBC" wp14:editId="57976177">
                <wp:simplePos x="0" y="0"/>
                <wp:positionH relativeFrom="column">
                  <wp:posOffset>927335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4" o:spid="_x0000_s1026" style="position:absolute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1.8pt" to="84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" strokecolor="windowText"/>
            </w:pict>
          </mc:Fallback>
        </mc:AlternateContent>
      </w:r>
      <w:r>
        <w:rPr>
          <w:rFonts w:ascii="GOST type B" w:hAnsi="GOST type B"/>
          <w:bCs/>
          <w:sz w:val="28"/>
          <w:szCs w:val="28"/>
        </w:rPr>
        <w:t>K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>
        <w:rPr>
          <w:rFonts w:ascii="GOST type B" w:hAnsi="GOST type B"/>
          <w:bCs/>
          <w:sz w:val="28"/>
          <w:szCs w:val="28"/>
        </w:rPr>
        <w:t>X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B16375">
        <w:rPr>
          <w:rFonts w:ascii="GOST type B" w:hAnsi="GOST type B"/>
          <w:bCs/>
          <w:sz w:val="28"/>
          <w:szCs w:val="28"/>
        </w:rPr>
        <w:sym w:font="Symbol" w:char="F0DA"/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4563E0" w:rsidRPr="00B16375" w:rsidRDefault="00705569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72FD2D22" wp14:editId="75B97213">
                <wp:simplePos x="0" y="0"/>
                <wp:positionH relativeFrom="column">
                  <wp:posOffset>741680</wp:posOffset>
                </wp:positionH>
                <wp:positionV relativeFrom="page">
                  <wp:posOffset>1898650</wp:posOffset>
                </wp:positionV>
                <wp:extent cx="783590" cy="0"/>
                <wp:effectExtent l="0" t="0" r="16510" b="19050"/>
                <wp:wrapNone/>
                <wp:docPr id="661" name="Прямая соединительная линия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1" o:spid="_x0000_s1026" style="position:absolute;z-index: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8.4pt,149.5pt" to="120.1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2C6541E3" wp14:editId="439D5B29">
                <wp:simplePos x="0" y="0"/>
                <wp:positionH relativeFrom="column">
                  <wp:posOffset>741680</wp:posOffset>
                </wp:positionH>
                <wp:positionV relativeFrom="page">
                  <wp:posOffset>1933575</wp:posOffset>
                </wp:positionV>
                <wp:extent cx="783590" cy="0"/>
                <wp:effectExtent l="0" t="0" r="16510" b="19050"/>
                <wp:wrapNone/>
                <wp:docPr id="641" name="Прямая соединительная линия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1" o:spid="_x0000_s1026" style="position:absolute;z-index: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8.4pt,152.25pt" to="120.1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" strokecolor="windowText">
                <w10:wrap anchory="page"/>
              </v:line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J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>
        <w:rPr>
          <w:rFonts w:ascii="GOST type B" w:hAnsi="GOST type B"/>
          <w:bCs/>
          <w:sz w:val="28"/>
          <w:szCs w:val="28"/>
        </w:rPr>
        <w:t>X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4563E0" w:rsidRPr="004563E0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65D67C1E" wp14:editId="7064778B">
                <wp:simplePos x="0" y="0"/>
                <wp:positionH relativeFrom="column">
                  <wp:posOffset>769620</wp:posOffset>
                </wp:positionH>
                <wp:positionV relativeFrom="paragraph">
                  <wp:posOffset>4445</wp:posOffset>
                </wp:positionV>
                <wp:extent cx="145415" cy="0"/>
                <wp:effectExtent l="0" t="0" r="26035" b="1905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5" o:spid="_x0000_s1026" style="position:absolute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35pt" to="72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" strokecolor="windowText"/>
            </w:pict>
          </mc:Fallback>
        </mc:AlternateContent>
      </w:r>
      <w:r>
        <w:rPr>
          <w:rFonts w:ascii="GOST type B" w:hAnsi="GOST type B"/>
          <w:bCs/>
          <w:sz w:val="28"/>
          <w:szCs w:val="28"/>
        </w:rPr>
        <w:t>K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4563E0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4563E0" w:rsidRPr="004563E0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vertAlign w:val="subscript"/>
          <w:lang w:val="uk-UA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Pr="004563E0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 xml:space="preserve">2 </w:t>
      </w:r>
    </w:p>
    <w:p w:rsidR="004563E0" w:rsidRPr="004563E0" w:rsidRDefault="00705569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980B7CC" wp14:editId="2A17B3A0">
                <wp:simplePos x="0" y="0"/>
                <wp:positionH relativeFrom="column">
                  <wp:posOffset>769620</wp:posOffset>
                </wp:positionH>
                <wp:positionV relativeFrom="page">
                  <wp:posOffset>2830195</wp:posOffset>
                </wp:positionV>
                <wp:extent cx="1049655" cy="0"/>
                <wp:effectExtent l="0" t="0" r="17145" b="19050"/>
                <wp:wrapNone/>
                <wp:docPr id="667" name="Прямая соединительная линия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67" o:spid="_x0000_s1026" style="position:absolute;z-index:25197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0.6pt,222.85pt" to="143.25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" strokecolor="windowText">
                <w10:wrap anchory="page"/>
              </v:line>
            </w:pict>
          </mc:Fallback>
        </mc:AlternateContent>
      </w:r>
      <w:r w:rsidR="00826398"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75CEFAC2" wp14:editId="2076D2C6">
                <wp:simplePos x="0" y="0"/>
                <wp:positionH relativeFrom="column">
                  <wp:posOffset>770169</wp:posOffset>
                </wp:positionH>
                <wp:positionV relativeFrom="page">
                  <wp:posOffset>2795504</wp:posOffset>
                </wp:positionV>
                <wp:extent cx="1049655" cy="0"/>
                <wp:effectExtent l="0" t="0" r="17145" b="19050"/>
                <wp:wrapNone/>
                <wp:docPr id="668" name="Прямая соединительная линия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68" o:spid="_x0000_s1026" style="position:absolute;z-index:25197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0.65pt,220.1pt" to="143.3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" strokecolor="windowText">
                <w10:wrap anchory="page"/>
              </v:line>
            </w:pict>
          </mc:Fallback>
        </mc:AlternateContent>
      </w:r>
      <w:r w:rsidR="004563E0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1D6B805C" wp14:editId="40280A4F">
                <wp:simplePos x="0" y="0"/>
                <wp:positionH relativeFrom="column">
                  <wp:posOffset>769620</wp:posOffset>
                </wp:positionH>
                <wp:positionV relativeFrom="paragraph">
                  <wp:posOffset>5080</wp:posOffset>
                </wp:positionV>
                <wp:extent cx="145415" cy="0"/>
                <wp:effectExtent l="0" t="0" r="26035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6" o:spid="_x0000_s1026" style="position:absolute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4pt" to="72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K</w:t>
      </w:r>
      <w:r w:rsidR="004563E0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 w:rsidRPr="004563E0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>
        <w:rPr>
          <w:rFonts w:ascii="GOST type B" w:hAnsi="GOST type B"/>
          <w:bCs/>
          <w:sz w:val="28"/>
          <w:szCs w:val="28"/>
        </w:rPr>
        <w:t>X</w:t>
      </w:r>
      <w:r w:rsidR="004563E0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4563E0" w:rsidRPr="00B16375" w:rsidRDefault="00705569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7BDD63C7" wp14:editId="7749C00D">
                <wp:simplePos x="0" y="0"/>
                <wp:positionH relativeFrom="column">
                  <wp:posOffset>779780</wp:posOffset>
                </wp:positionH>
                <wp:positionV relativeFrom="page">
                  <wp:posOffset>3150870</wp:posOffset>
                </wp:positionV>
                <wp:extent cx="1419860" cy="0"/>
                <wp:effectExtent l="0" t="0" r="27940" b="19050"/>
                <wp:wrapNone/>
                <wp:docPr id="669" name="Прямая соединительная линия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69" o:spid="_x0000_s1026" style="position:absolute;z-index:25197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4pt,248.1pt" to="173.2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" strokecolor="windowText">
                <w10:wrap anchory="page"/>
              </v:line>
            </w:pict>
          </mc:Fallback>
        </mc:AlternateContent>
      </w:r>
      <w:r w:rsidR="00826398"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0F227A0D" wp14:editId="38B110C7">
                <wp:simplePos x="0" y="0"/>
                <wp:positionH relativeFrom="column">
                  <wp:posOffset>780394</wp:posOffset>
                </wp:positionH>
                <wp:positionV relativeFrom="page">
                  <wp:posOffset>3116137</wp:posOffset>
                </wp:positionV>
                <wp:extent cx="1419860" cy="0"/>
                <wp:effectExtent l="0" t="0" r="27940" b="19050"/>
                <wp:wrapNone/>
                <wp:docPr id="670" name="Прямая соединительная линия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0" o:spid="_x0000_s1026" style="position:absolute;z-index:25197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45pt,245.35pt" to="173.25pt,2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" strokecolor="windowText">
                <w10:wrap anchory="page"/>
              </v:line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4ABA022A" wp14:editId="5CF1E89C">
                <wp:simplePos x="0" y="0"/>
                <wp:positionH relativeFrom="column">
                  <wp:posOffset>1675130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50" name="Прямая соединительная линия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0" o:spid="_x0000_s1026" style="position:absolute;z-index: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pt,2.4pt" to="143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hs8g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4775A354" wp14:editId="0707B49F">
                <wp:simplePos x="0" y="0"/>
                <wp:positionH relativeFrom="column">
                  <wp:posOffset>1510030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49" name="Прямая соединительная линия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9" o:spid="_x0000_s1026" style="position:absolute;z-index: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2.4pt" to="130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4DA8E8D7" wp14:editId="63F958F8">
                <wp:simplePos x="0" y="0"/>
                <wp:positionH relativeFrom="column">
                  <wp:posOffset>1344930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48" name="Прямая соединительная линия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8" o:spid="_x0000_s1026" style="position:absolute;z-index: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2.4pt" to="117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6FD70C44" wp14:editId="27FE754E">
                <wp:simplePos x="0" y="0"/>
                <wp:positionH relativeFrom="column">
                  <wp:posOffset>928370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47" name="Прямая соединительная линия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7" o:spid="_x0000_s1026" style="position:absolute;z-index: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2.4pt" to="84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67E6FAB0" wp14:editId="232C2B79">
                <wp:simplePos x="0" y="0"/>
                <wp:positionH relativeFrom="column">
                  <wp:posOffset>771525</wp:posOffset>
                </wp:positionH>
                <wp:positionV relativeFrom="paragraph">
                  <wp:posOffset>28575</wp:posOffset>
                </wp:positionV>
                <wp:extent cx="145415" cy="0"/>
                <wp:effectExtent l="0" t="0" r="26035" b="19050"/>
                <wp:wrapNone/>
                <wp:docPr id="646" name="Прямая соединительная линия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6" o:spid="_x0000_s1026" style="position:absolute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2.25pt" to="72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>
        <w:rPr>
          <w:rFonts w:ascii="GOST type B" w:hAnsi="GOST type B"/>
          <w:bCs/>
          <w:sz w:val="28"/>
          <w:szCs w:val="28"/>
        </w:rPr>
        <w:t>X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4563E0" w:rsidRPr="00621972" w:rsidRDefault="00705569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7783B238" wp14:editId="12590DE0">
                <wp:simplePos x="0" y="0"/>
                <wp:positionH relativeFrom="column">
                  <wp:posOffset>782955</wp:posOffset>
                </wp:positionH>
                <wp:positionV relativeFrom="page">
                  <wp:posOffset>3484245</wp:posOffset>
                </wp:positionV>
                <wp:extent cx="1467485" cy="0"/>
                <wp:effectExtent l="0" t="0" r="18415" b="19050"/>
                <wp:wrapNone/>
                <wp:docPr id="671" name="Прямая соединительная линия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4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1" o:spid="_x0000_s1026" style="position:absolute;z-index:25198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65pt,274.35pt" to="177.2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" strokecolor="windowText">
                <w10:wrap anchory="page"/>
              </v:line>
            </w:pict>
          </mc:Fallback>
        </mc:AlternateContent>
      </w:r>
      <w:r w:rsidR="00826398"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7EB37EA0" wp14:editId="470DCD24">
                <wp:simplePos x="0" y="0"/>
                <wp:positionH relativeFrom="column">
                  <wp:posOffset>782955</wp:posOffset>
                </wp:positionH>
                <wp:positionV relativeFrom="page">
                  <wp:posOffset>3448941</wp:posOffset>
                </wp:positionV>
                <wp:extent cx="1467485" cy="0"/>
                <wp:effectExtent l="0" t="0" r="18415" b="19050"/>
                <wp:wrapNone/>
                <wp:docPr id="672" name="Прямая соединительная линия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4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2" o:spid="_x0000_s1026" style="position:absolute;z-index:25198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65pt,271.55pt" to="177.2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" strokecolor="windowText">
                <w10:wrap anchory="page"/>
              </v:line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1B6EB6A0" wp14:editId="0160E0F6">
                <wp:simplePos x="0" y="0"/>
                <wp:positionH relativeFrom="column">
                  <wp:posOffset>2003425</wp:posOffset>
                </wp:positionH>
                <wp:positionV relativeFrom="paragraph">
                  <wp:posOffset>16510</wp:posOffset>
                </wp:positionV>
                <wp:extent cx="145415" cy="0"/>
                <wp:effectExtent l="0" t="0" r="26035" b="19050"/>
                <wp:wrapNone/>
                <wp:docPr id="655" name="Прямая соединительная линия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5" o:spid="_x0000_s1026" style="position:absolute;z-index: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5pt,1.3pt" to="169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CA2DFC2" wp14:editId="0F6EFDA2">
                <wp:simplePos x="0" y="0"/>
                <wp:positionH relativeFrom="column">
                  <wp:posOffset>1632585</wp:posOffset>
                </wp:positionH>
                <wp:positionV relativeFrom="paragraph">
                  <wp:posOffset>24130</wp:posOffset>
                </wp:positionV>
                <wp:extent cx="145415" cy="0"/>
                <wp:effectExtent l="0" t="0" r="26035" b="19050"/>
                <wp:wrapNone/>
                <wp:docPr id="654" name="Прямая соединительная линия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4" o:spid="_x0000_s1026" style="position:absolute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1.9pt" to="140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3004DAF0" wp14:editId="454FEDAC">
                <wp:simplePos x="0" y="0"/>
                <wp:positionH relativeFrom="column">
                  <wp:posOffset>1116330</wp:posOffset>
                </wp:positionH>
                <wp:positionV relativeFrom="paragraph">
                  <wp:posOffset>26035</wp:posOffset>
                </wp:positionV>
                <wp:extent cx="145415" cy="0"/>
                <wp:effectExtent l="0" t="0" r="26035" b="19050"/>
                <wp:wrapNone/>
                <wp:docPr id="653" name="Прямая соединительная линия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3" o:spid="_x0000_s1026" style="position:absolute;z-index: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pt,2.05pt" to="99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265DBA13" wp14:editId="74B83587">
                <wp:simplePos x="0" y="0"/>
                <wp:positionH relativeFrom="column">
                  <wp:posOffset>951230</wp:posOffset>
                </wp:positionH>
                <wp:positionV relativeFrom="paragraph">
                  <wp:posOffset>26035</wp:posOffset>
                </wp:positionV>
                <wp:extent cx="145415" cy="0"/>
                <wp:effectExtent l="0" t="0" r="26035" b="19050"/>
                <wp:wrapNone/>
                <wp:docPr id="652" name="Прямая соединительная линия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2" o:spid="_x0000_s1026" style="position:absolute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pt,2.05pt" to="86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SC8w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59EA78F2" wp14:editId="132ED454">
                <wp:simplePos x="0" y="0"/>
                <wp:positionH relativeFrom="column">
                  <wp:posOffset>782955</wp:posOffset>
                </wp:positionH>
                <wp:positionV relativeFrom="paragraph">
                  <wp:posOffset>26670</wp:posOffset>
                </wp:positionV>
                <wp:extent cx="145415" cy="0"/>
                <wp:effectExtent l="0" t="0" r="26035" b="19050"/>
                <wp:wrapNone/>
                <wp:docPr id="651" name="Прямая соединительная линия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1" o:spid="_x0000_s1026" style="position:absolute;z-index: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5pt,2.1pt" to="73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Yb8w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proofErr w:type="gramStart"/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proofErr w:type="gramEnd"/>
      <w:r w:rsidR="004563E0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((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  <w:r w:rsidR="00621972">
        <w:rPr>
          <w:rFonts w:ascii="GOST type B" w:hAnsi="GOST type B"/>
          <w:bCs/>
          <w:sz w:val="28"/>
          <w:szCs w:val="28"/>
        </w:rPr>
        <w:t>X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</w:p>
    <w:p w:rsidR="004563E0" w:rsidRPr="00B16375" w:rsidRDefault="00826398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06944A06" wp14:editId="01E881CE">
                <wp:simplePos x="0" y="0"/>
                <wp:positionH relativeFrom="column">
                  <wp:posOffset>2083435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59" name="Прямая соединительная линия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9" o:spid="_x0000_s1026" style="position:absolute;z-index: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05pt,2.4pt" to="175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4FC86319" wp14:editId="558E96D1">
                <wp:simplePos x="0" y="0"/>
                <wp:positionH relativeFrom="column">
                  <wp:posOffset>1910715</wp:posOffset>
                </wp:positionH>
                <wp:positionV relativeFrom="paragraph">
                  <wp:posOffset>28575</wp:posOffset>
                </wp:positionV>
                <wp:extent cx="145415" cy="0"/>
                <wp:effectExtent l="0" t="0" r="26035" b="19050"/>
                <wp:wrapNone/>
                <wp:docPr id="658" name="Прямая соединительная линия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8" o:spid="_x0000_s1026" style="position:absolute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2.25pt" to="161.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rpj8g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5A3CAD83" wp14:editId="64D94F68">
                <wp:simplePos x="0" y="0"/>
                <wp:positionH relativeFrom="column">
                  <wp:posOffset>1069340</wp:posOffset>
                </wp:positionH>
                <wp:positionV relativeFrom="paragraph">
                  <wp:posOffset>26035</wp:posOffset>
                </wp:positionV>
                <wp:extent cx="145415" cy="0"/>
                <wp:effectExtent l="0" t="0" r="26035" b="19050"/>
                <wp:wrapNone/>
                <wp:docPr id="657" name="Прямая соединительная линия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7" o:spid="_x0000_s1026" style="position:absolute;z-index: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2.05pt" to="95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7FC83A4B" wp14:editId="3F715691">
                <wp:simplePos x="0" y="0"/>
                <wp:positionH relativeFrom="column">
                  <wp:posOffset>893445</wp:posOffset>
                </wp:positionH>
                <wp:positionV relativeFrom="paragraph">
                  <wp:posOffset>23495</wp:posOffset>
                </wp:positionV>
                <wp:extent cx="145415" cy="0"/>
                <wp:effectExtent l="0" t="0" r="26035" b="19050"/>
                <wp:wrapNone/>
                <wp:docPr id="656" name="Прямая соединительная линия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6" o:spid="_x0000_s1026" style="position:absolute;z-index: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1.85pt" to="81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proofErr w:type="gramStart"/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621972" w:rsidRPr="00826398">
        <w:rPr>
          <w:rFonts w:ascii="GOST type B" w:hAnsi="GOST type B"/>
          <w:bCs/>
          <w:sz w:val="28"/>
          <w:szCs w:val="28"/>
          <w:lang w:val="uk-UA"/>
        </w:rPr>
        <w:t>(</w:t>
      </w:r>
      <w:proofErr w:type="gramEnd"/>
      <w:r w:rsidR="00621972" w:rsidRPr="00826398">
        <w:rPr>
          <w:rFonts w:ascii="GOST type B" w:hAnsi="GOST type B"/>
          <w:bCs/>
          <w:sz w:val="28"/>
          <w:szCs w:val="28"/>
          <w:lang w:val="uk-UA"/>
        </w:rPr>
        <w:t>(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  <w:r w:rsidR="00621972">
        <w:rPr>
          <w:rFonts w:ascii="GOST type B" w:hAnsi="GOST type B"/>
          <w:bCs/>
          <w:sz w:val="28"/>
          <w:szCs w:val="28"/>
        </w:rPr>
        <w:t>X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  <w:r w:rsidR="004563E0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4563E0" w:rsidRPr="00B16375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Y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4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327BAF" w:rsidRPr="007A1D25" w:rsidRDefault="00826398" w:rsidP="00621972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29AA2F93" wp14:editId="00EFEA0E">
                <wp:simplePos x="0" y="0"/>
                <wp:positionH relativeFrom="column">
                  <wp:posOffset>800735</wp:posOffset>
                </wp:positionH>
                <wp:positionV relativeFrom="paragraph">
                  <wp:posOffset>0</wp:posOffset>
                </wp:positionV>
                <wp:extent cx="145415" cy="0"/>
                <wp:effectExtent l="0" t="0" r="26035" b="19050"/>
                <wp:wrapNone/>
                <wp:docPr id="660" name="Прямая соединительная линия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0" o:spid="_x0000_s1026" style="position:absolute;z-index: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05pt,0" to="7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5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1B3624"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22DB656C" wp14:editId="55CEB2F2">
                <wp:simplePos x="0" y="0"/>
                <wp:positionH relativeFrom="page">
                  <wp:posOffset>733425</wp:posOffset>
                </wp:positionH>
                <wp:positionV relativeFrom="page">
                  <wp:posOffset>172720</wp:posOffset>
                </wp:positionV>
                <wp:extent cx="6658610" cy="10209530"/>
                <wp:effectExtent l="19050" t="19050" r="8890" b="1270"/>
                <wp:wrapNone/>
                <wp:docPr id="8622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8623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624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625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6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7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8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9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0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1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2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3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4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5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6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7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8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Pr="00932CE3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932CE3"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9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40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3F5A20" w:rsidRDefault="00621972" w:rsidP="00B6582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41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55" style="position:absolute;left:0;text-align:left;margin-left:57.75pt;margin-top:13.6pt;width:524.3pt;height:803.9pt;z-index:25163110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">
                <v:rect id="Rectangle 7851" o:spid="_x0000_s125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Y1Q8cA&#10;AADdAAAADwAAAGRycy9kb3ducmV2LnhtbESPQWvCQBSE74X+h+UJvdVNolVJ3YgNCIK9mBZsb4/s&#10;axLMvg3ZrUZ/fbcgeBxm5htmuRpMK07Uu8aygngcgSAurW64UvD5sXlegHAeWWNrmRRcyMEqe3xY&#10;Yqrtmfd0KnwlAoRdigpq77tUSlfWZNCNbUccvB/bG/RB9pXUPZ4D3LQyiaKZNNhwWKixo7ym8lj8&#10;GgX7l7f199d8cjDXaFdM83eT5HGi1NNoWL+C8DT4e/jW3moFi1ky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WNUPHAAAA3QAAAA8AAAAAAAAAAAAAAAAAmAIAAGRy&#10;cy9kb3ducmV2LnhtbFBLBQYAAAAABAAEAPUAAACMAwAAAAA=&#10;" filled="f" strokeweight="2.25pt"/>
                <v:group id="Group 7852" o:spid="_x0000_s125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iDjs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Uwnoy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SIOOxgAAAN0A&#10;AAAPAAAAAAAAAAAAAAAAAKoCAABkcnMvZG93bnJldi54bWxQSwUGAAAAAAQABAD6AAAAnQMAAAAA&#10;">
                  <v:line id="Line 7853" o:spid="_x0000_s125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D0SMMAAADdAAAADwAAAGRycy9kb3ducmV2LnhtbESPwWrDMBBE74X8g9hAb42cuA3GiRJC&#10;Q6D4VreX3BZrYxtbK0dSbffvq0Khx2HmzTD742x6MZLzrWUF61UCgriyuuVawefH5SkD4QOyxt4y&#10;KfgmD8fD4mGPubYTv9NYhlrEEvY5KmhCGHIpfdWQQb+yA3H0btYZDFG6WmqHUyw3vdwkyVYabDku&#10;NDjQa0NVV34ZBVn6jJhdu6Ijn7p7OBdm5kKpx+V82oEINIf/8B/9piO33bzA75v4BO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Q9EjDAAAA3QAAAA8AAAAAAAAAAAAA&#10;AAAAoQIAAGRycy9kb3ducmV2LnhtbFBLBQYAAAAABAAEAPkAAACRAwAAAAA=&#10;" strokeweight="2.25pt">
                    <v:stroke endarrowwidth="narrow"/>
                  </v:line>
                  <v:line id="Line 7854" o:spid="_x0000_s125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bG8c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eBz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GxvHDAAAA3QAAAA8AAAAAAAAAAAAA&#10;AAAAoQIAAGRycy9kb3ducmV2LnhtbFBLBQYAAAAABAAEAPkAAACRAwAAAAA=&#10;" strokeweight="2.25pt">
                    <v:stroke endarrowwidth="narrow"/>
                  </v:line>
                  <v:line id="Line 7855" o:spid="_x0000_s126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pjasQAAADdAAAADwAAAGRycy9kb3ducmV2LnhtbESP3YrCMBSE7wXfIRzBG9FUF/ypRhFB&#10;EFkErQ9wbI5tsTmpTdT69psFwcthZr5hFqvGlOJJtSssKxgOIhDEqdUFZwrOybY/BeE8ssbSMil4&#10;k4PVst1aYKzti4/0PPlMBAi7GBXk3lexlC7NyaAb2Io4eFdbG/RB1pnUNb4C3JRyFEVjabDgsJBj&#10;RZuc0tvpYRQUP3jp+VmPs/L3fDu80+S+vydKdTvNeg7CU+O/4U97pxVMx6MJ/L8JT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ymNqxAAAAN0AAAAPAAAAAAAAAAAA&#10;AAAAAKECAABkcnMvZG93bnJldi54bWxQSwUGAAAAAAQABAD5AAAAkgMAAAAA&#10;" strokeweight="2.25pt">
                    <v:stroke endarrowwidth="narrow"/>
                  </v:line>
                  <v:line id="Line 7856" o:spid="_x0000_s126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3GL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dDIKc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VfcYvgAAAN0AAAAPAAAAAAAAAAAAAAAAAKEC&#10;AABkcnMvZG93bnJldi54bWxQSwUGAAAAAAQABAD5AAAAjAMAAAAA&#10;" strokeweight="2.25pt">
                    <v:stroke endarrowwidth="narrow"/>
                  </v:line>
                  <v:line id="Line 7857" o:spid="_x0000_s126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lSg8YAAADdAAAADwAAAGRycy9kb3ducmV2LnhtbESP0WrCQBRE34X+w3ILfRHdqCAxukoR&#10;hFKkYJIPuGZvk2D2bsyuSfz7bqHQx2FmzjC7w2ga0VPnassKFvMIBHFhdc2lgjw7zWIQziNrbCyT&#10;gic5OOxfJjtMtB34Qn3qSxEg7BJUUHnfJlK6oiKDbm5b4uB9286gD7Irpe5wCHDTyGUUraXBmsNC&#10;hS0dKypu6cMoqFd4nfrNlMvmnN++nkV2/7xnSr29ju9bEJ5G/x/+a39oBfF6uYHfN+EJyP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ZUoPGAAAA3QAAAA8AAAAAAAAA&#10;AAAAAAAAoQIAAGRycy9kb3ducmV2LnhtbFBLBQYAAAAABAAEAPkAAACUAwAAAAA=&#10;" strokeweight="2.25pt">
                    <v:stroke endarrowwidth="narrow"/>
                  </v:line>
                  <v:line id="Line 7858" o:spid="_x0000_s126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ptw7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dDIO+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+m3DvgAAAN0AAAAPAAAAAAAAAAAAAAAAAKEC&#10;AABkcnMvZG93bnJldi54bWxQSwUGAAAAAAQABAD5AAAAjAMAAAAA&#10;" strokeweight="2.25pt">
                    <v:stroke endarrowwidth="narrow"/>
                  </v:line>
                  <v:line id="Line 7859" o:spid="_x0000_s126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bIWMMAAADdAAAADwAAAGRycy9kb3ducmV2LnhtbESP0arCMBBE3y/4D2EFX0RTFUSrUUQQ&#10;RES41g9Ym7UtNpvaRK1/bwTBx2FmzjDzZWNK8aDaFZYVDPoRCOLU6oIzBadk05uAcB5ZY2mZFLzI&#10;wXLR+ptjrO2T/+lx9JkIEHYxKsi9r2IpXZqTQde3FXHwLrY26IOsM6lrfAa4KeUwisbSYMFhIceK&#10;1jml1+PdKChGeO76aZezcn+6Hl5pctvdEqU67WY1A+Gp8b/wt73VCibj0QA+b8ITkI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2yFjDAAAA3QAAAA8AAAAAAAAAAAAA&#10;AAAAoQIAAGRycy9kb3ducmV2LnhtbFBLBQYAAAAABAAEAPkAAACRAwAAAAA=&#10;" strokeweight="2.25pt">
                    <v:stroke endarrowwidth="narrow"/>
                  </v:line>
                  <v:line id="Line 7860" o:spid="_x0000_s126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RWL8MAAADdAAAADwAAAGRycy9kb3ducmV2LnhtbESP0YrCMBRE3wX/IVxhX0RTFUS7RhFB&#10;kEUEWz/g2txti81NbaLWvzeC4OMwM2eYxao1lbhT40rLCkbDCARxZnXJuYJTuh3MQDiPrLGyTAqe&#10;5GC17HYWGGv74CPdE5+LAGEXo4LC+zqW0mUFGXRDWxMH7982Bn2QTS51g48AN5UcR9FUGiw5LBRY&#10;06ag7JLcjIJygue+n/c5r/any+GZpde/a6rUT69d/4Lw1Ppv+NPeaQWz6WQM7zfhCcjl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kVi/DAAAA3QAAAA8AAAAAAAAAAAAA&#10;AAAAoQIAAGRycy9kb3ducmV2LnhtbFBLBQYAAAAABAAEAPkAAACRAwAAAAA=&#10;" strokeweight="2.25pt">
                    <v:stroke endarrowwidth="narrow"/>
                  </v:line>
                  <v:line id="Line 7861" o:spid="_x0000_s126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ztMUAAADdAAAADwAAAGRycy9kb3ducmV2LnhtbESP0WrCQBRE3wv+w3ILvohuakA0dROk&#10;IIgUocYPuM3eJsHs3ZhdTfL3XaHQx2FmzjDbbDCNeFDnassK3hYRCOLC6ppLBZd8P1+DcB5ZY2OZ&#10;FIzkIEsnL1tMtO35ix5nX4oAYZeggsr7NpHSFRUZdAvbEgfvx3YGfZBdKXWHfYCbRi6jaCUN1hwW&#10;Kmzpo6Lier4bBXWM3zO/mXHZfF6up7HIb8dbrtT0ddi9g/A0+P/wX/ugFaxXcQzPN+EJy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ztMUAAADdAAAADwAAAAAAAAAA&#10;AAAAAAChAgAAZHJzL2Rvd25yZXYueG1sUEsFBgAAAAAEAAQA+QAAAJMDAAAAAA==&#10;" strokeweight="2.25pt">
                    <v:stroke endarrowwidth="narrow"/>
                  </v:line>
                  <v:shape id="Text Box 7862" o:spid="_x0000_s126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mr8UA&#10;AADdAAAADwAAAGRycy9kb3ducmV2LnhtbESPQWvCQBSE70L/w/IKvelGLSLRVaSgqAepWvX6yL4m&#10;abNvQ/ZV03/fFYQeh5n5hpnOW1epKzWh9Gyg30tAEWfelpwb+Dguu2NQQZAtVp7JwC8FmM+eOlNM&#10;rb/xnq4HyVWEcEjRQCFSp1qHrCCHoedr4uh9+sahRNnk2jZ4i3BX6UGSjLTDkuNCgTW9FZR9H36c&#10;gfxy3KA+vW93Z1eHav8ltFqJMS/P7WICSqiV//CjvbYGxqPhK9zfxCe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cSa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6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2DNMUA&#10;AADdAAAADwAAAGRycy9kb3ducmV2LnhtbESPQWvCQBSE70L/w/IKvelGpSLRVaSgqAepWvX6yL4m&#10;abNvQ/ZV03/fFYQeh5n5hpnOW1epKzWh9Gyg30tAEWfelpwb+Dguu2NQQZAtVp7JwC8FmM+eOlNM&#10;rb/xnq4HyVWEcEjRQCFSp1qHrCCHoedr4uh9+sahRNnk2jZ4i3BX6UGSjLTDkuNCgTW9FZR9H36c&#10;gfxy3KA+vW93Z1eHav8ltFqJMS/P7WICSqiV//CjvbYGxqPhK9zfxCe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YM0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6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8dQ8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evKf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7x1D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7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42MUA&#10;AADdAAAADwAAAGRycy9kb3ducmV2LnhtbESPX2vCQBDE3wW/w7FC3/RSC1ZSTymCUn0o9U/b1yW3&#10;JtHcXshtNf32niD4OMzMb5jJrHWVOlMTSs8GngcJKOLM25JzA/vdoj8GFQTZYuWZDPxTgNm025lg&#10;av2FN3TeSq4ihEOKBgqROtU6ZAU5DANfE0fv4BuHEmWTa9vgJcJdpYdJMtIOS44LBdY0Lyg7bf+c&#10;gfx3t0L9/bX+/HF1qDZHoeVSjHnqte9voIRaeYTv7Q9rYDx6eYXbm/gE9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o7jY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7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sqsIA&#10;AADdAAAADwAAAGRycy9kb3ducmV2LnhtbERPTWvCQBC9C/6HZQRvutGCSOoqRVBsD6VGrdchOyap&#10;2dmQHTX9991DwePjfS9WnavVndpQeTYwGSegiHNvKy4MHA+b0RxUEGSLtWcy8EsBVst+b4Gp9Q/e&#10;0z2TQsUQDikaKEWaVOuQl+QwjH1DHLmLbx1KhG2hbYuPGO5qPU2SmXZYcWwosaF1Sfk1uzkDxfnw&#10;jvr09fH57ZpQ73+EtlsxZjjo3l5BCXXyFP+7d9bAfPYS58Y38Qn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Cyq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Pr="00932CE3" w:rsidRDefault="00B16375" w:rsidP="00B65821">
                          <w:pPr>
                            <w:rPr>
                              <w:rFonts w:ascii="GOST type B" w:hAnsi="GOST type B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32CE3">
                            <w:rPr>
                              <w:rFonts w:ascii="GOST type B" w:hAnsi="GOST type B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7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DEXsQAAADdAAAADwAAAGRycy9kb3ducmV2LnhtbESP0YrCMBRE3wX/IVxhX0TTVRCtjSIL&#10;giwiaP2Aa3NtS5ub2kStf2+EhX0cZuYMk6w7U4sHta60rOB7HIEgzqwuOVdwTrejOQjnkTXWlknB&#10;ixysV/1egrG2Tz7S4+RzESDsYlRQeN/EUrqsIINubBvi4F1ta9AH2eZSt/gMcFPLSRTNpMGSw0KB&#10;Df0UlFWnu1FQTvEy9Ish5/X+XB1eWXr7vaVKfQ26zRKEp87/h//aO61gPpsu4PMmPAG5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MRexAAAAN0AAAAPAAAAAAAAAAAA&#10;AAAAAKECAABkcnMvZG93bnJldi54bWxQSwUGAAAAAAQABAD5AAAAkgMAAAAA&#10;" strokeweight="2.25pt">
                    <v:stroke endarrowwidth="narrow"/>
                  </v:line>
                  <v:shape id="Text Box 7868" o:spid="_x0000_s127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xT0cIA&#10;AADdAAAADwAAAGRycy9kb3ducmV2LnhtbERPTWvCQBC9C/6HZQRvulGKSOoqRVBsD6VGrdchOyap&#10;2dmQHTX9991DwePjfS9WnavVndpQeTYwGSegiHNvKy4MHA+b0RxUEGSLtWcy8EsBVst+b4Gp9Q/e&#10;0z2TQsUQDikaKEWaVOuQl+QwjH1DHLmLbx1KhG2hbYuPGO5qPU2SmXZYcWwosaF1Sfk1uzkDxfnw&#10;jvr09fH57ZpQ73+EtlsxZjjo3l5BCXXyFP+7d9bAfPYS98c38Qn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FPR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3F5A20" w:rsidRDefault="00621972" w:rsidP="00B6582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7869" o:spid="_x0000_s127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2SsQA&#10;AADdAAAADwAAAGRycy9kb3ducmV2LnhtbESPX2vCQBDE3wv9DscWfKsXRUSip5RCRX0Q/7avS26b&#10;pM3thdyq8dt7guDjMDO/YSaz1lXqTE0oPRvodRNQxJm3JecGDvuv9xGoIMgWK89k4EoBZtPXlwmm&#10;1l94S+ed5CpCOKRooBCpU61DVpDD0PU1cfR+feNQomxybRu8RLirdD9JhtphyXGhwJo+C8r+dydn&#10;IP/ZL1EfN6v1t6tDtf0Tms/FmM5b+zEGJdTKM/xoL6yB0XDQg/ub+AT0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A9kr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1C7AEC" w:rsidRPr="007A1D25" w:rsidRDefault="005E6C84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7A1D25">
        <w:rPr>
          <w:rFonts w:ascii="GOST type B" w:hAnsi="GOST type B"/>
          <w:bCs/>
          <w:sz w:val="28"/>
          <w:szCs w:val="28"/>
          <w:lang w:val="uk-UA"/>
        </w:rPr>
        <w:t xml:space="preserve">Даних достатньо для побудови комбінаційних схем функцій збудження тригерів та функцій сигналу виходу, таким чином, і всієї комбінаційної схеми. Автомат будуємо на </w:t>
      </w:r>
      <w:r w:rsidR="00DC55FB" w:rsidRPr="007A1D25">
        <w:rPr>
          <w:rFonts w:ascii="GOST type B" w:hAnsi="GOST type B"/>
          <w:bCs/>
          <w:sz w:val="28"/>
          <w:szCs w:val="28"/>
        </w:rPr>
        <w:t>JK</w:t>
      </w:r>
      <w:r w:rsidRPr="007A1D25">
        <w:rPr>
          <w:rFonts w:ascii="GOST type B" w:hAnsi="GOST type B"/>
          <w:bCs/>
          <w:sz w:val="28"/>
          <w:szCs w:val="28"/>
          <w:lang w:val="ru-RU"/>
        </w:rPr>
        <w:t>-тригерах</w:t>
      </w:r>
      <w:r w:rsidRPr="007A1D25">
        <w:rPr>
          <w:rFonts w:ascii="GOST type B" w:hAnsi="GOST type B"/>
          <w:bCs/>
          <w:sz w:val="28"/>
          <w:szCs w:val="28"/>
          <w:lang w:val="uk-UA"/>
        </w:rPr>
        <w:t xml:space="preserve">. Автомат є синхронним, так як його роботу </w:t>
      </w:r>
      <w:r w:rsidR="00533325" w:rsidRPr="007A1D25">
        <w:rPr>
          <w:rFonts w:ascii="GOST type B" w:hAnsi="GOST type B"/>
          <w:bCs/>
          <w:sz w:val="28"/>
          <w:szCs w:val="28"/>
          <w:lang w:val="uk-UA"/>
        </w:rPr>
        <w:t>синхронізує</w:t>
      </w:r>
      <w:r w:rsidRPr="007A1D25">
        <w:rPr>
          <w:rFonts w:ascii="GOST type B" w:hAnsi="GOST type B"/>
          <w:bCs/>
          <w:sz w:val="28"/>
          <w:szCs w:val="28"/>
          <w:lang w:val="uk-UA"/>
        </w:rPr>
        <w:t xml:space="preserve"> генератор</w:t>
      </w:r>
      <w:r w:rsidR="00DC55FB" w:rsidRPr="007A1D25">
        <w:rPr>
          <w:rFonts w:ascii="GOST type B" w:hAnsi="GOST type B"/>
          <w:bCs/>
          <w:sz w:val="28"/>
          <w:szCs w:val="28"/>
          <w:lang w:val="ru-RU"/>
        </w:rPr>
        <w:t>.</w:t>
      </w:r>
      <w:r w:rsidR="006E503A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</w:p>
    <w:p w:rsidR="00FB6D7C" w:rsidRPr="007A1D25" w:rsidRDefault="0015767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Схема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дан</w:t>
      </w:r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ого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автомату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виконана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згідно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з єдиною системою конструкторської документації  (ЄСКД) і наведена </w:t>
      </w:r>
      <w:proofErr w:type="gram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у</w:t>
      </w:r>
      <w:proofErr w:type="gram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документі «Керуючий автомат. Схема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електрична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функціональна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5E6C84" w:rsidRPr="007A1D25">
        <w:rPr>
          <w:rFonts w:ascii="GOST type B" w:hAnsi="GOST type B"/>
          <w:sz w:val="28"/>
          <w:szCs w:val="28"/>
          <w:lang w:val="ru-RU"/>
        </w:rPr>
        <w:t>ІАЛЦ.463626.00</w:t>
      </w:r>
      <w:r w:rsidR="005E6C84" w:rsidRPr="007A1D25">
        <w:rPr>
          <w:rFonts w:ascii="GOST type B" w:hAnsi="GOST type B"/>
          <w:sz w:val="28"/>
          <w:szCs w:val="28"/>
          <w:lang w:val="uk-UA"/>
        </w:rPr>
        <w:t>3</w:t>
      </w:r>
      <w:r w:rsidR="005E6C84" w:rsidRPr="007A1D25">
        <w:rPr>
          <w:rFonts w:ascii="GOST type B" w:hAnsi="GOST type B"/>
          <w:sz w:val="28"/>
          <w:szCs w:val="28"/>
          <w:lang w:val="ru-RU"/>
        </w:rPr>
        <w:t xml:space="preserve"> </w:t>
      </w:r>
      <w:r w:rsidR="005E6C84" w:rsidRPr="007A1D25">
        <w:rPr>
          <w:rFonts w:ascii="GOST type B" w:hAnsi="GOST type B"/>
          <w:sz w:val="28"/>
          <w:szCs w:val="28"/>
          <w:lang w:val="uk-UA"/>
        </w:rPr>
        <w:t>Е</w:t>
      </w:r>
      <w:proofErr w:type="gramStart"/>
      <w:r w:rsidR="005E6C84" w:rsidRPr="007A1D25">
        <w:rPr>
          <w:rFonts w:ascii="GOST type B" w:hAnsi="GOST type B"/>
          <w:sz w:val="28"/>
          <w:szCs w:val="28"/>
          <w:lang w:val="uk-UA"/>
        </w:rPr>
        <w:t>2</w:t>
      </w:r>
      <w:proofErr w:type="gram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».</w:t>
      </w:r>
    </w:p>
    <w:p w:rsidR="00FB6D7C" w:rsidRPr="007A1D25" w:rsidRDefault="00FB6D7C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sectPr w:rsidR="00FB6D7C" w:rsidRPr="007A1D25" w:rsidSect="00441D74">
      <w:pgSz w:w="11907" w:h="16840" w:code="9"/>
      <w:pgMar w:top="284" w:right="284" w:bottom="28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AE4" w:rsidRDefault="00212AE4">
      <w:r>
        <w:separator/>
      </w:r>
    </w:p>
  </w:endnote>
  <w:endnote w:type="continuationSeparator" w:id="0">
    <w:p w:rsidR="00212AE4" w:rsidRDefault="00212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CA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AE4" w:rsidRDefault="00212AE4">
      <w:r>
        <w:separator/>
      </w:r>
    </w:p>
  </w:footnote>
  <w:footnote w:type="continuationSeparator" w:id="0">
    <w:p w:rsidR="00212AE4" w:rsidRDefault="00212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26.05pt;height:811.55pt" o:bullet="t">
        <v:imagedata r:id="rId1" o:title=""/>
      </v:shape>
    </w:pict>
  </w:numPicBullet>
  <w:numPicBullet w:numPicBulletId="1">
    <w:pict>
      <v:shape id="_x0000_i1031" type="#_x0000_t75" style="width:28.7pt;height:22.05pt" o:bullet="t">
        <v:imagedata r:id="rId2" o:title=""/>
      </v:shape>
    </w:pict>
  </w:numPicBullet>
  <w:abstractNum w:abstractNumId="0">
    <w:nsid w:val="033B2C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6D017DA"/>
    <w:multiLevelType w:val="multilevel"/>
    <w:tmpl w:val="9320BCB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07DE78A6"/>
    <w:multiLevelType w:val="singleLevel"/>
    <w:tmpl w:val="8E1C71EC"/>
    <w:lvl w:ilvl="0">
      <w:start w:val="1"/>
      <w:numFmt w:val="decimal"/>
      <w:lvlText w:val="%1."/>
      <w:lvlJc w:val="left"/>
      <w:pPr>
        <w:tabs>
          <w:tab w:val="num" w:pos="620"/>
        </w:tabs>
        <w:ind w:left="620" w:hanging="360"/>
      </w:pPr>
      <w:rPr>
        <w:rFonts w:hint="default"/>
      </w:rPr>
    </w:lvl>
  </w:abstractNum>
  <w:abstractNum w:abstractNumId="3">
    <w:nsid w:val="0AB612A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E6B474F"/>
    <w:multiLevelType w:val="singleLevel"/>
    <w:tmpl w:val="B5FE854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0FAB3329"/>
    <w:multiLevelType w:val="multilevel"/>
    <w:tmpl w:val="1E54DFC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96"/>
        </w:tabs>
        <w:ind w:left="5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72"/>
        </w:tabs>
        <w:ind w:left="1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08"/>
        </w:tabs>
        <w:ind w:left="16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4"/>
        </w:tabs>
        <w:ind w:left="1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20"/>
        </w:tabs>
        <w:ind w:left="2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32"/>
        </w:tabs>
        <w:ind w:left="30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8"/>
        </w:tabs>
        <w:ind w:left="3568" w:hanging="2160"/>
      </w:pPr>
      <w:rPr>
        <w:rFonts w:hint="default"/>
      </w:rPr>
    </w:lvl>
  </w:abstractNum>
  <w:abstractNum w:abstractNumId="6">
    <w:nsid w:val="273270F7"/>
    <w:multiLevelType w:val="multilevel"/>
    <w:tmpl w:val="1E54DFC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96"/>
        </w:tabs>
        <w:ind w:left="5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72"/>
        </w:tabs>
        <w:ind w:left="1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08"/>
        </w:tabs>
        <w:ind w:left="16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4"/>
        </w:tabs>
        <w:ind w:left="1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20"/>
        </w:tabs>
        <w:ind w:left="2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32"/>
        </w:tabs>
        <w:ind w:left="30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8"/>
        </w:tabs>
        <w:ind w:left="3568" w:hanging="2160"/>
      </w:pPr>
      <w:rPr>
        <w:rFonts w:hint="default"/>
      </w:rPr>
    </w:lvl>
  </w:abstractNum>
  <w:abstractNum w:abstractNumId="7">
    <w:nsid w:val="29F30362"/>
    <w:multiLevelType w:val="hybridMultilevel"/>
    <w:tmpl w:val="92369678"/>
    <w:lvl w:ilvl="0" w:tplc="2F5659A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2E813B6D"/>
    <w:multiLevelType w:val="hybridMultilevel"/>
    <w:tmpl w:val="40BA96BA"/>
    <w:lvl w:ilvl="0" w:tplc="F91C6168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9">
    <w:nsid w:val="36BC7C6C"/>
    <w:multiLevelType w:val="singleLevel"/>
    <w:tmpl w:val="0AB66E0E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0">
    <w:nsid w:val="436F41D0"/>
    <w:multiLevelType w:val="hybridMultilevel"/>
    <w:tmpl w:val="6CDA5502"/>
    <w:lvl w:ilvl="0" w:tplc="50E851FA">
      <w:numFmt w:val="bullet"/>
      <w:lvlText w:val="-"/>
      <w:lvlJc w:val="left"/>
      <w:pPr>
        <w:ind w:left="720" w:hanging="360"/>
      </w:pPr>
      <w:rPr>
        <w:rFonts w:ascii="GOST type B" w:eastAsia="Times New Roman" w:hAnsi="GOST type B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585D5A"/>
    <w:multiLevelType w:val="singleLevel"/>
    <w:tmpl w:val="3EAEFDFE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GOST type B" w:eastAsia="Times New Roman" w:hAnsi="GOST type B" w:cs="Times New Roman"/>
        <w:i/>
      </w:rPr>
    </w:lvl>
  </w:abstractNum>
  <w:abstractNum w:abstractNumId="12">
    <w:nsid w:val="4805306D"/>
    <w:multiLevelType w:val="singleLevel"/>
    <w:tmpl w:val="DE3C69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3">
    <w:nsid w:val="509402ED"/>
    <w:multiLevelType w:val="singleLevel"/>
    <w:tmpl w:val="D3026EAC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4">
    <w:nsid w:val="52717E54"/>
    <w:multiLevelType w:val="hybridMultilevel"/>
    <w:tmpl w:val="54A4934A"/>
    <w:lvl w:ilvl="0" w:tplc="40C2C878">
      <w:start w:val="5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57D14886"/>
    <w:multiLevelType w:val="singleLevel"/>
    <w:tmpl w:val="269A4E9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6">
    <w:nsid w:val="57F64D29"/>
    <w:multiLevelType w:val="singleLevel"/>
    <w:tmpl w:val="AEAEDBF2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>
    <w:nsid w:val="58CB32C2"/>
    <w:multiLevelType w:val="hybridMultilevel"/>
    <w:tmpl w:val="6548EDB4"/>
    <w:lvl w:ilvl="0" w:tplc="A9325550">
      <w:numFmt w:val="bullet"/>
      <w:lvlText w:val="-"/>
      <w:lvlJc w:val="left"/>
      <w:pPr>
        <w:ind w:left="720" w:hanging="360"/>
      </w:pPr>
      <w:rPr>
        <w:rFonts w:ascii="GOST type B" w:eastAsia="Times New Roman" w:hAnsi="GOST type B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B5750A"/>
    <w:multiLevelType w:val="multilevel"/>
    <w:tmpl w:val="A7C814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63F86A9B"/>
    <w:multiLevelType w:val="singleLevel"/>
    <w:tmpl w:val="1CC86FC0"/>
    <w:lvl w:ilvl="0">
      <w:start w:val="3"/>
      <w:numFmt w:val="bullet"/>
      <w:lvlText w:val="—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0">
    <w:nsid w:val="66884C60"/>
    <w:multiLevelType w:val="multilevel"/>
    <w:tmpl w:val="3C58820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84"/>
        </w:tabs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44"/>
        </w:tabs>
        <w:ind w:left="2444" w:hanging="2160"/>
      </w:pPr>
      <w:rPr>
        <w:rFonts w:hint="default"/>
      </w:rPr>
    </w:lvl>
  </w:abstractNum>
  <w:abstractNum w:abstractNumId="21">
    <w:nsid w:val="6C444BEA"/>
    <w:multiLevelType w:val="hybridMultilevel"/>
    <w:tmpl w:val="D7A4272E"/>
    <w:lvl w:ilvl="0" w:tplc="04220001">
      <w:start w:val="1"/>
      <w:numFmt w:val="bullet"/>
      <w:lvlText w:val=""/>
      <w:lvlJc w:val="left"/>
      <w:pPr>
        <w:tabs>
          <w:tab w:val="num" w:pos="210"/>
        </w:tabs>
        <w:ind w:left="21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</w:abstractNum>
  <w:abstractNum w:abstractNumId="22">
    <w:nsid w:val="6D925ADE"/>
    <w:multiLevelType w:val="singleLevel"/>
    <w:tmpl w:val="6FE045B8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rFonts w:hint="default"/>
      </w:rPr>
    </w:lvl>
  </w:abstractNum>
  <w:abstractNum w:abstractNumId="23">
    <w:nsid w:val="742575B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>
    <w:nsid w:val="7AB41D9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5">
    <w:nsid w:val="7DF91CF0"/>
    <w:multiLevelType w:val="hybridMultilevel"/>
    <w:tmpl w:val="E286B2B6"/>
    <w:lvl w:ilvl="0" w:tplc="E8B06388">
      <w:numFmt w:val="bullet"/>
      <w:lvlText w:val=""/>
      <w:lvlJc w:val="left"/>
      <w:pPr>
        <w:ind w:left="615" w:hanging="360"/>
      </w:pPr>
      <w:rPr>
        <w:rFonts w:ascii="Wingdings" w:eastAsia="Times New Roman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6">
    <w:nsid w:val="7E5C5EBA"/>
    <w:multiLevelType w:val="hybridMultilevel"/>
    <w:tmpl w:val="14EE646C"/>
    <w:lvl w:ilvl="0" w:tplc="31C6C1C4">
      <w:start w:val="1"/>
      <w:numFmt w:val="bullet"/>
      <w:lvlText w:val="-"/>
      <w:lvlJc w:val="left"/>
      <w:pPr>
        <w:ind w:left="720" w:hanging="360"/>
      </w:pPr>
      <w:rPr>
        <w:rFonts w:ascii="GOST type B" w:eastAsia="Times New Roman" w:hAnsi="GOST type B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0"/>
  </w:num>
  <w:num w:numId="4">
    <w:abstractNumId w:val="22"/>
  </w:num>
  <w:num w:numId="5">
    <w:abstractNumId w:val="4"/>
  </w:num>
  <w:num w:numId="6">
    <w:abstractNumId w:val="15"/>
  </w:num>
  <w:num w:numId="7">
    <w:abstractNumId w:val="16"/>
  </w:num>
  <w:num w:numId="8">
    <w:abstractNumId w:val="9"/>
  </w:num>
  <w:num w:numId="9">
    <w:abstractNumId w:val="13"/>
  </w:num>
  <w:num w:numId="10">
    <w:abstractNumId w:val="6"/>
  </w:num>
  <w:num w:numId="11">
    <w:abstractNumId w:val="18"/>
  </w:num>
  <w:num w:numId="12">
    <w:abstractNumId w:val="5"/>
  </w:num>
  <w:num w:numId="13">
    <w:abstractNumId w:val="24"/>
  </w:num>
  <w:num w:numId="14">
    <w:abstractNumId w:val="23"/>
  </w:num>
  <w:num w:numId="15">
    <w:abstractNumId w:val="1"/>
  </w:num>
  <w:num w:numId="16">
    <w:abstractNumId w:val="2"/>
  </w:num>
  <w:num w:numId="17">
    <w:abstractNumId w:val="12"/>
  </w:num>
  <w:num w:numId="18">
    <w:abstractNumId w:val="7"/>
  </w:num>
  <w:num w:numId="19">
    <w:abstractNumId w:val="21"/>
  </w:num>
  <w:num w:numId="20">
    <w:abstractNumId w:val="19"/>
  </w:num>
  <w:num w:numId="21">
    <w:abstractNumId w:val="11"/>
  </w:num>
  <w:num w:numId="22">
    <w:abstractNumId w:val="14"/>
  </w:num>
  <w:num w:numId="23">
    <w:abstractNumId w:val="8"/>
  </w:num>
  <w:num w:numId="24">
    <w:abstractNumId w:val="17"/>
  </w:num>
  <w:num w:numId="25">
    <w:abstractNumId w:val="10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hideSpellingError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227"/>
  <w:drawingGridVerticalSpacing w:val="181"/>
  <w:doNotUseMarginsForDrawingGridOrigin/>
  <w:drawingGridVerticalOrigin w:val="1985"/>
  <w:noPunctuationKerning/>
  <w:characterSpacingControl w:val="doNotCompress"/>
  <w:hdrShapeDefaults>
    <o:shapedefaults v:ext="edit" spidmax="2049" style="mso-position-vertical-relative:page" fill="f" fillcolor="none [3200]" strokecolor="none [3041]">
      <v:fill color="none [3200]" on="f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63"/>
    <w:rsid w:val="00000218"/>
    <w:rsid w:val="00003C2A"/>
    <w:rsid w:val="00004A58"/>
    <w:rsid w:val="00005D00"/>
    <w:rsid w:val="00011BAA"/>
    <w:rsid w:val="000149D0"/>
    <w:rsid w:val="000159CF"/>
    <w:rsid w:val="00020C3D"/>
    <w:rsid w:val="00022277"/>
    <w:rsid w:val="00023341"/>
    <w:rsid w:val="00023681"/>
    <w:rsid w:val="0002493A"/>
    <w:rsid w:val="00025C4F"/>
    <w:rsid w:val="00032270"/>
    <w:rsid w:val="000333C7"/>
    <w:rsid w:val="00033D8E"/>
    <w:rsid w:val="00034131"/>
    <w:rsid w:val="00042BA0"/>
    <w:rsid w:val="00044DD6"/>
    <w:rsid w:val="00045ED2"/>
    <w:rsid w:val="000471D2"/>
    <w:rsid w:val="00084799"/>
    <w:rsid w:val="0008798D"/>
    <w:rsid w:val="00090B07"/>
    <w:rsid w:val="00092E02"/>
    <w:rsid w:val="00097F45"/>
    <w:rsid w:val="000A3063"/>
    <w:rsid w:val="000A30DC"/>
    <w:rsid w:val="000A713F"/>
    <w:rsid w:val="000B0BEF"/>
    <w:rsid w:val="000B6623"/>
    <w:rsid w:val="000C1B65"/>
    <w:rsid w:val="000C5ED7"/>
    <w:rsid w:val="000F1B0A"/>
    <w:rsid w:val="001022B6"/>
    <w:rsid w:val="00117C65"/>
    <w:rsid w:val="00125C18"/>
    <w:rsid w:val="00125C3B"/>
    <w:rsid w:val="00134D73"/>
    <w:rsid w:val="0014739A"/>
    <w:rsid w:val="00151F5A"/>
    <w:rsid w:val="0015532B"/>
    <w:rsid w:val="00155637"/>
    <w:rsid w:val="001572A1"/>
    <w:rsid w:val="00157675"/>
    <w:rsid w:val="00160556"/>
    <w:rsid w:val="00164B2F"/>
    <w:rsid w:val="001722D1"/>
    <w:rsid w:val="00174311"/>
    <w:rsid w:val="00174403"/>
    <w:rsid w:val="00176284"/>
    <w:rsid w:val="00176C4A"/>
    <w:rsid w:val="00176DF3"/>
    <w:rsid w:val="00180C6D"/>
    <w:rsid w:val="00183495"/>
    <w:rsid w:val="00185D8A"/>
    <w:rsid w:val="00191B0C"/>
    <w:rsid w:val="00192B97"/>
    <w:rsid w:val="0019506D"/>
    <w:rsid w:val="001A74A0"/>
    <w:rsid w:val="001A7561"/>
    <w:rsid w:val="001B2D19"/>
    <w:rsid w:val="001B31D9"/>
    <w:rsid w:val="001B3624"/>
    <w:rsid w:val="001B3B4F"/>
    <w:rsid w:val="001B6511"/>
    <w:rsid w:val="001C4A79"/>
    <w:rsid w:val="001C566A"/>
    <w:rsid w:val="001C7AEC"/>
    <w:rsid w:val="001D71D6"/>
    <w:rsid w:val="001D767C"/>
    <w:rsid w:val="001E1634"/>
    <w:rsid w:val="001E39A7"/>
    <w:rsid w:val="001E6DDD"/>
    <w:rsid w:val="001F2553"/>
    <w:rsid w:val="00212AE4"/>
    <w:rsid w:val="002153B4"/>
    <w:rsid w:val="002163CF"/>
    <w:rsid w:val="0022365F"/>
    <w:rsid w:val="002246AD"/>
    <w:rsid w:val="002269E5"/>
    <w:rsid w:val="00226F06"/>
    <w:rsid w:val="00230887"/>
    <w:rsid w:val="00230C59"/>
    <w:rsid w:val="00232A68"/>
    <w:rsid w:val="0023401F"/>
    <w:rsid w:val="002358E2"/>
    <w:rsid w:val="00240E94"/>
    <w:rsid w:val="00242138"/>
    <w:rsid w:val="0024227C"/>
    <w:rsid w:val="002446CC"/>
    <w:rsid w:val="00252EF8"/>
    <w:rsid w:val="002545BE"/>
    <w:rsid w:val="00255434"/>
    <w:rsid w:val="00256859"/>
    <w:rsid w:val="00260B8E"/>
    <w:rsid w:val="00264140"/>
    <w:rsid w:val="0026771A"/>
    <w:rsid w:val="00272A6A"/>
    <w:rsid w:val="002737D8"/>
    <w:rsid w:val="002738FA"/>
    <w:rsid w:val="00274D3C"/>
    <w:rsid w:val="002815C8"/>
    <w:rsid w:val="00284B7B"/>
    <w:rsid w:val="00285412"/>
    <w:rsid w:val="002863B3"/>
    <w:rsid w:val="002873CB"/>
    <w:rsid w:val="00287DFE"/>
    <w:rsid w:val="00291345"/>
    <w:rsid w:val="002A058A"/>
    <w:rsid w:val="002A2E6F"/>
    <w:rsid w:val="002A4C56"/>
    <w:rsid w:val="002B57C8"/>
    <w:rsid w:val="002B66F3"/>
    <w:rsid w:val="002C00C1"/>
    <w:rsid w:val="002C2A1E"/>
    <w:rsid w:val="002C2E65"/>
    <w:rsid w:val="002C6748"/>
    <w:rsid w:val="002C6B21"/>
    <w:rsid w:val="002D470C"/>
    <w:rsid w:val="002D5B7D"/>
    <w:rsid w:val="002F0796"/>
    <w:rsid w:val="002F461B"/>
    <w:rsid w:val="002F6314"/>
    <w:rsid w:val="00303049"/>
    <w:rsid w:val="003101A9"/>
    <w:rsid w:val="00310296"/>
    <w:rsid w:val="00310F7B"/>
    <w:rsid w:val="003130FE"/>
    <w:rsid w:val="00313E2F"/>
    <w:rsid w:val="00316865"/>
    <w:rsid w:val="00321118"/>
    <w:rsid w:val="00327BAF"/>
    <w:rsid w:val="00332C6F"/>
    <w:rsid w:val="00334FD1"/>
    <w:rsid w:val="003406F8"/>
    <w:rsid w:val="00340F4A"/>
    <w:rsid w:val="0034454E"/>
    <w:rsid w:val="0034554C"/>
    <w:rsid w:val="00347CD7"/>
    <w:rsid w:val="00351067"/>
    <w:rsid w:val="00352293"/>
    <w:rsid w:val="00353B38"/>
    <w:rsid w:val="00353B39"/>
    <w:rsid w:val="003610FA"/>
    <w:rsid w:val="00364202"/>
    <w:rsid w:val="00367439"/>
    <w:rsid w:val="003675E0"/>
    <w:rsid w:val="00370E19"/>
    <w:rsid w:val="003718A4"/>
    <w:rsid w:val="003751DA"/>
    <w:rsid w:val="0037710D"/>
    <w:rsid w:val="00377D0B"/>
    <w:rsid w:val="00381367"/>
    <w:rsid w:val="0038627C"/>
    <w:rsid w:val="003877A3"/>
    <w:rsid w:val="00392E68"/>
    <w:rsid w:val="00394369"/>
    <w:rsid w:val="0039736A"/>
    <w:rsid w:val="00397437"/>
    <w:rsid w:val="003A2A48"/>
    <w:rsid w:val="003B2361"/>
    <w:rsid w:val="003B2DF9"/>
    <w:rsid w:val="003B528B"/>
    <w:rsid w:val="003B76C9"/>
    <w:rsid w:val="003C1E31"/>
    <w:rsid w:val="003C6EA6"/>
    <w:rsid w:val="003D08F5"/>
    <w:rsid w:val="003D0995"/>
    <w:rsid w:val="003D2055"/>
    <w:rsid w:val="003D2602"/>
    <w:rsid w:val="003D3D3F"/>
    <w:rsid w:val="003D4D70"/>
    <w:rsid w:val="003D7CC3"/>
    <w:rsid w:val="003D7F90"/>
    <w:rsid w:val="003E391C"/>
    <w:rsid w:val="003E542D"/>
    <w:rsid w:val="003E7934"/>
    <w:rsid w:val="003F3869"/>
    <w:rsid w:val="003F4C94"/>
    <w:rsid w:val="003F5A20"/>
    <w:rsid w:val="003F5DA3"/>
    <w:rsid w:val="004043B1"/>
    <w:rsid w:val="00410B4D"/>
    <w:rsid w:val="00412FFA"/>
    <w:rsid w:val="0042098A"/>
    <w:rsid w:val="00424F37"/>
    <w:rsid w:val="00426689"/>
    <w:rsid w:val="00427224"/>
    <w:rsid w:val="00431892"/>
    <w:rsid w:val="00432E2B"/>
    <w:rsid w:val="00433E4F"/>
    <w:rsid w:val="004346A0"/>
    <w:rsid w:val="004358FE"/>
    <w:rsid w:val="00441D74"/>
    <w:rsid w:val="00443EEA"/>
    <w:rsid w:val="00444E85"/>
    <w:rsid w:val="00447B32"/>
    <w:rsid w:val="0045015E"/>
    <w:rsid w:val="00455B26"/>
    <w:rsid w:val="004563E0"/>
    <w:rsid w:val="004570C0"/>
    <w:rsid w:val="00457D7F"/>
    <w:rsid w:val="00461DD2"/>
    <w:rsid w:val="00467D1D"/>
    <w:rsid w:val="00471F35"/>
    <w:rsid w:val="00474732"/>
    <w:rsid w:val="00474B05"/>
    <w:rsid w:val="004751B1"/>
    <w:rsid w:val="00475581"/>
    <w:rsid w:val="0047622C"/>
    <w:rsid w:val="00477D0C"/>
    <w:rsid w:val="00492786"/>
    <w:rsid w:val="004927C0"/>
    <w:rsid w:val="00494386"/>
    <w:rsid w:val="004B7BF6"/>
    <w:rsid w:val="004C217E"/>
    <w:rsid w:val="004C316A"/>
    <w:rsid w:val="004C471C"/>
    <w:rsid w:val="004D12DA"/>
    <w:rsid w:val="004D2241"/>
    <w:rsid w:val="004D50A7"/>
    <w:rsid w:val="004D5B21"/>
    <w:rsid w:val="004D76BA"/>
    <w:rsid w:val="004E37A9"/>
    <w:rsid w:val="004E3933"/>
    <w:rsid w:val="004F3296"/>
    <w:rsid w:val="004F3A5A"/>
    <w:rsid w:val="004F5196"/>
    <w:rsid w:val="004F6FC5"/>
    <w:rsid w:val="00500822"/>
    <w:rsid w:val="00502590"/>
    <w:rsid w:val="00502847"/>
    <w:rsid w:val="00502D61"/>
    <w:rsid w:val="005176C1"/>
    <w:rsid w:val="005214E9"/>
    <w:rsid w:val="00523B78"/>
    <w:rsid w:val="005317A7"/>
    <w:rsid w:val="00531CBC"/>
    <w:rsid w:val="00533325"/>
    <w:rsid w:val="00544279"/>
    <w:rsid w:val="00544A88"/>
    <w:rsid w:val="00550328"/>
    <w:rsid w:val="00552266"/>
    <w:rsid w:val="00554789"/>
    <w:rsid w:val="005570C3"/>
    <w:rsid w:val="00562DB7"/>
    <w:rsid w:val="00570BD6"/>
    <w:rsid w:val="00572AC0"/>
    <w:rsid w:val="00577436"/>
    <w:rsid w:val="00591237"/>
    <w:rsid w:val="0059225A"/>
    <w:rsid w:val="00592E3C"/>
    <w:rsid w:val="0059386B"/>
    <w:rsid w:val="00593CED"/>
    <w:rsid w:val="00595102"/>
    <w:rsid w:val="005A02B0"/>
    <w:rsid w:val="005A294E"/>
    <w:rsid w:val="005A5466"/>
    <w:rsid w:val="005B0209"/>
    <w:rsid w:val="005B1508"/>
    <w:rsid w:val="005B186D"/>
    <w:rsid w:val="005B18EF"/>
    <w:rsid w:val="005B6A91"/>
    <w:rsid w:val="005C3E70"/>
    <w:rsid w:val="005D09B5"/>
    <w:rsid w:val="005D173E"/>
    <w:rsid w:val="005D1788"/>
    <w:rsid w:val="005D67DA"/>
    <w:rsid w:val="005E1BEC"/>
    <w:rsid w:val="005E2294"/>
    <w:rsid w:val="005E6C84"/>
    <w:rsid w:val="005F2E59"/>
    <w:rsid w:val="005F66A1"/>
    <w:rsid w:val="005F7436"/>
    <w:rsid w:val="00601D18"/>
    <w:rsid w:val="00603E14"/>
    <w:rsid w:val="00605D9F"/>
    <w:rsid w:val="00610BB6"/>
    <w:rsid w:val="00611360"/>
    <w:rsid w:val="0061648F"/>
    <w:rsid w:val="00620921"/>
    <w:rsid w:val="00620E2F"/>
    <w:rsid w:val="0062159E"/>
    <w:rsid w:val="00621972"/>
    <w:rsid w:val="00621A2D"/>
    <w:rsid w:val="00622E37"/>
    <w:rsid w:val="00623493"/>
    <w:rsid w:val="00623C92"/>
    <w:rsid w:val="00625904"/>
    <w:rsid w:val="00630470"/>
    <w:rsid w:val="00634A96"/>
    <w:rsid w:val="00634D95"/>
    <w:rsid w:val="00637A19"/>
    <w:rsid w:val="00640FF4"/>
    <w:rsid w:val="006418BD"/>
    <w:rsid w:val="00643385"/>
    <w:rsid w:val="00646449"/>
    <w:rsid w:val="006473C4"/>
    <w:rsid w:val="00650AE7"/>
    <w:rsid w:val="00651F05"/>
    <w:rsid w:val="006536FB"/>
    <w:rsid w:val="006606D3"/>
    <w:rsid w:val="00662DE3"/>
    <w:rsid w:val="00664C0D"/>
    <w:rsid w:val="00666B92"/>
    <w:rsid w:val="0067122F"/>
    <w:rsid w:val="006734E1"/>
    <w:rsid w:val="00676C5E"/>
    <w:rsid w:val="00677B60"/>
    <w:rsid w:val="006805A6"/>
    <w:rsid w:val="00681C3F"/>
    <w:rsid w:val="006906FB"/>
    <w:rsid w:val="006912A4"/>
    <w:rsid w:val="00691870"/>
    <w:rsid w:val="006955B0"/>
    <w:rsid w:val="00695818"/>
    <w:rsid w:val="00697494"/>
    <w:rsid w:val="006A4DA1"/>
    <w:rsid w:val="006A5B47"/>
    <w:rsid w:val="006A642F"/>
    <w:rsid w:val="006A7310"/>
    <w:rsid w:val="006A74F8"/>
    <w:rsid w:val="006B7013"/>
    <w:rsid w:val="006B77E4"/>
    <w:rsid w:val="006D00C3"/>
    <w:rsid w:val="006D190C"/>
    <w:rsid w:val="006D47FE"/>
    <w:rsid w:val="006D5B52"/>
    <w:rsid w:val="006D6542"/>
    <w:rsid w:val="006D6ACD"/>
    <w:rsid w:val="006E0014"/>
    <w:rsid w:val="006E3636"/>
    <w:rsid w:val="006E3D73"/>
    <w:rsid w:val="006E49A8"/>
    <w:rsid w:val="006E4E05"/>
    <w:rsid w:val="006E503A"/>
    <w:rsid w:val="006F0450"/>
    <w:rsid w:val="006F118C"/>
    <w:rsid w:val="006F1B45"/>
    <w:rsid w:val="00701459"/>
    <w:rsid w:val="00705569"/>
    <w:rsid w:val="007059D8"/>
    <w:rsid w:val="007064A1"/>
    <w:rsid w:val="00713D16"/>
    <w:rsid w:val="00724497"/>
    <w:rsid w:val="007252C1"/>
    <w:rsid w:val="00725F60"/>
    <w:rsid w:val="00727EB8"/>
    <w:rsid w:val="00731018"/>
    <w:rsid w:val="007322FD"/>
    <w:rsid w:val="00733926"/>
    <w:rsid w:val="00733F35"/>
    <w:rsid w:val="00735094"/>
    <w:rsid w:val="0073674B"/>
    <w:rsid w:val="007376C2"/>
    <w:rsid w:val="007378EF"/>
    <w:rsid w:val="00737FD4"/>
    <w:rsid w:val="00744CA4"/>
    <w:rsid w:val="00746FC1"/>
    <w:rsid w:val="00750F02"/>
    <w:rsid w:val="00757DA7"/>
    <w:rsid w:val="00761A6E"/>
    <w:rsid w:val="007634B6"/>
    <w:rsid w:val="00771782"/>
    <w:rsid w:val="0077495E"/>
    <w:rsid w:val="00777220"/>
    <w:rsid w:val="00782B8E"/>
    <w:rsid w:val="00790D36"/>
    <w:rsid w:val="0079115C"/>
    <w:rsid w:val="00792547"/>
    <w:rsid w:val="007952A5"/>
    <w:rsid w:val="007958AC"/>
    <w:rsid w:val="00797EC5"/>
    <w:rsid w:val="007A0D5A"/>
    <w:rsid w:val="007A10AB"/>
    <w:rsid w:val="007A1D25"/>
    <w:rsid w:val="007A1D61"/>
    <w:rsid w:val="007A261F"/>
    <w:rsid w:val="007A49AD"/>
    <w:rsid w:val="007B0253"/>
    <w:rsid w:val="007B28D2"/>
    <w:rsid w:val="007B4C6C"/>
    <w:rsid w:val="007C12F8"/>
    <w:rsid w:val="007C5B40"/>
    <w:rsid w:val="007C7E79"/>
    <w:rsid w:val="007D1066"/>
    <w:rsid w:val="007D681A"/>
    <w:rsid w:val="007D6FF6"/>
    <w:rsid w:val="007D7D24"/>
    <w:rsid w:val="007D7EDB"/>
    <w:rsid w:val="007F19CD"/>
    <w:rsid w:val="007F2CCD"/>
    <w:rsid w:val="007F5570"/>
    <w:rsid w:val="00801CBF"/>
    <w:rsid w:val="008022D6"/>
    <w:rsid w:val="008068AB"/>
    <w:rsid w:val="008073EF"/>
    <w:rsid w:val="008073F0"/>
    <w:rsid w:val="0081529A"/>
    <w:rsid w:val="00820465"/>
    <w:rsid w:val="0082064C"/>
    <w:rsid w:val="008232AC"/>
    <w:rsid w:val="00826398"/>
    <w:rsid w:val="00827581"/>
    <w:rsid w:val="008313E4"/>
    <w:rsid w:val="00837C16"/>
    <w:rsid w:val="00842E97"/>
    <w:rsid w:val="00843138"/>
    <w:rsid w:val="00843CA1"/>
    <w:rsid w:val="00846816"/>
    <w:rsid w:val="008478EB"/>
    <w:rsid w:val="008533D3"/>
    <w:rsid w:val="008540F2"/>
    <w:rsid w:val="00866975"/>
    <w:rsid w:val="00871543"/>
    <w:rsid w:val="00872A17"/>
    <w:rsid w:val="0087372A"/>
    <w:rsid w:val="00880582"/>
    <w:rsid w:val="00883C64"/>
    <w:rsid w:val="008845D6"/>
    <w:rsid w:val="00885BF5"/>
    <w:rsid w:val="008873D6"/>
    <w:rsid w:val="00896B49"/>
    <w:rsid w:val="008A402B"/>
    <w:rsid w:val="008A7781"/>
    <w:rsid w:val="008B4663"/>
    <w:rsid w:val="008B4FEE"/>
    <w:rsid w:val="008B5832"/>
    <w:rsid w:val="008B60EA"/>
    <w:rsid w:val="008C1B94"/>
    <w:rsid w:val="008C1BF8"/>
    <w:rsid w:val="008C2A8A"/>
    <w:rsid w:val="008C51BD"/>
    <w:rsid w:val="008D0DB1"/>
    <w:rsid w:val="008D61B8"/>
    <w:rsid w:val="008D67FE"/>
    <w:rsid w:val="008D71CE"/>
    <w:rsid w:val="008D7797"/>
    <w:rsid w:val="008E2B4C"/>
    <w:rsid w:val="008E391E"/>
    <w:rsid w:val="008E3CBE"/>
    <w:rsid w:val="008E5D8A"/>
    <w:rsid w:val="008F0959"/>
    <w:rsid w:val="008F4799"/>
    <w:rsid w:val="00901BDC"/>
    <w:rsid w:val="00905C0F"/>
    <w:rsid w:val="0091118C"/>
    <w:rsid w:val="00911AF2"/>
    <w:rsid w:val="00912429"/>
    <w:rsid w:val="00914E8A"/>
    <w:rsid w:val="00915C21"/>
    <w:rsid w:val="009171EE"/>
    <w:rsid w:val="00921380"/>
    <w:rsid w:val="0092617A"/>
    <w:rsid w:val="00926581"/>
    <w:rsid w:val="009329B3"/>
    <w:rsid w:val="00932CE3"/>
    <w:rsid w:val="00934D4D"/>
    <w:rsid w:val="0093795E"/>
    <w:rsid w:val="009401EB"/>
    <w:rsid w:val="00940E25"/>
    <w:rsid w:val="00961BA7"/>
    <w:rsid w:val="009641C2"/>
    <w:rsid w:val="00965A04"/>
    <w:rsid w:val="009663D6"/>
    <w:rsid w:val="009711AA"/>
    <w:rsid w:val="00980CFE"/>
    <w:rsid w:val="009838FC"/>
    <w:rsid w:val="009846D8"/>
    <w:rsid w:val="00984A00"/>
    <w:rsid w:val="0098728C"/>
    <w:rsid w:val="009901AC"/>
    <w:rsid w:val="00993826"/>
    <w:rsid w:val="00996621"/>
    <w:rsid w:val="009B08FB"/>
    <w:rsid w:val="009B7678"/>
    <w:rsid w:val="009C19CD"/>
    <w:rsid w:val="009D11BE"/>
    <w:rsid w:val="009D1E0B"/>
    <w:rsid w:val="009D2EAD"/>
    <w:rsid w:val="009D6900"/>
    <w:rsid w:val="009E108F"/>
    <w:rsid w:val="009E2245"/>
    <w:rsid w:val="009E29EA"/>
    <w:rsid w:val="009F14F1"/>
    <w:rsid w:val="009F3687"/>
    <w:rsid w:val="009F3C35"/>
    <w:rsid w:val="009F63D9"/>
    <w:rsid w:val="009F740F"/>
    <w:rsid w:val="00A005CF"/>
    <w:rsid w:val="00A0420D"/>
    <w:rsid w:val="00A05899"/>
    <w:rsid w:val="00A069AC"/>
    <w:rsid w:val="00A12454"/>
    <w:rsid w:val="00A145C8"/>
    <w:rsid w:val="00A155B6"/>
    <w:rsid w:val="00A2296B"/>
    <w:rsid w:val="00A36750"/>
    <w:rsid w:val="00A37620"/>
    <w:rsid w:val="00A40F5D"/>
    <w:rsid w:val="00A41F03"/>
    <w:rsid w:val="00A51B3A"/>
    <w:rsid w:val="00A525C1"/>
    <w:rsid w:val="00A54D49"/>
    <w:rsid w:val="00A623EE"/>
    <w:rsid w:val="00A71A71"/>
    <w:rsid w:val="00A724AC"/>
    <w:rsid w:val="00A72BB5"/>
    <w:rsid w:val="00A80214"/>
    <w:rsid w:val="00A80E1E"/>
    <w:rsid w:val="00A84560"/>
    <w:rsid w:val="00A84EE5"/>
    <w:rsid w:val="00A850CD"/>
    <w:rsid w:val="00A87792"/>
    <w:rsid w:val="00A90A16"/>
    <w:rsid w:val="00A90C57"/>
    <w:rsid w:val="00AA0BA2"/>
    <w:rsid w:val="00AA0E11"/>
    <w:rsid w:val="00AA4128"/>
    <w:rsid w:val="00AB2BE1"/>
    <w:rsid w:val="00AB783A"/>
    <w:rsid w:val="00AC0719"/>
    <w:rsid w:val="00AC7476"/>
    <w:rsid w:val="00AC79E1"/>
    <w:rsid w:val="00AD3AEF"/>
    <w:rsid w:val="00AD5523"/>
    <w:rsid w:val="00AE1DE4"/>
    <w:rsid w:val="00AE45A5"/>
    <w:rsid w:val="00AE5D53"/>
    <w:rsid w:val="00AE7587"/>
    <w:rsid w:val="00AF3577"/>
    <w:rsid w:val="00AF6ACC"/>
    <w:rsid w:val="00AF7607"/>
    <w:rsid w:val="00AF7B17"/>
    <w:rsid w:val="00B03652"/>
    <w:rsid w:val="00B03F07"/>
    <w:rsid w:val="00B06A58"/>
    <w:rsid w:val="00B107B3"/>
    <w:rsid w:val="00B12A58"/>
    <w:rsid w:val="00B1300C"/>
    <w:rsid w:val="00B14CD7"/>
    <w:rsid w:val="00B16375"/>
    <w:rsid w:val="00B2451E"/>
    <w:rsid w:val="00B40AB6"/>
    <w:rsid w:val="00B40D49"/>
    <w:rsid w:val="00B53D84"/>
    <w:rsid w:val="00B54F8E"/>
    <w:rsid w:val="00B64289"/>
    <w:rsid w:val="00B6556C"/>
    <w:rsid w:val="00B65821"/>
    <w:rsid w:val="00B65F3A"/>
    <w:rsid w:val="00B72466"/>
    <w:rsid w:val="00B767A5"/>
    <w:rsid w:val="00B84BB6"/>
    <w:rsid w:val="00B867CA"/>
    <w:rsid w:val="00B86F8B"/>
    <w:rsid w:val="00B9556A"/>
    <w:rsid w:val="00B95A2A"/>
    <w:rsid w:val="00BA2134"/>
    <w:rsid w:val="00BA35C8"/>
    <w:rsid w:val="00BA3C52"/>
    <w:rsid w:val="00BB6401"/>
    <w:rsid w:val="00BB7AE1"/>
    <w:rsid w:val="00BC2947"/>
    <w:rsid w:val="00BC3D97"/>
    <w:rsid w:val="00BC7B10"/>
    <w:rsid w:val="00BC7D58"/>
    <w:rsid w:val="00BD18E5"/>
    <w:rsid w:val="00BD57B0"/>
    <w:rsid w:val="00BE15F5"/>
    <w:rsid w:val="00BF5061"/>
    <w:rsid w:val="00C0374A"/>
    <w:rsid w:val="00C05432"/>
    <w:rsid w:val="00C056B1"/>
    <w:rsid w:val="00C05F5E"/>
    <w:rsid w:val="00C13515"/>
    <w:rsid w:val="00C24B65"/>
    <w:rsid w:val="00C32506"/>
    <w:rsid w:val="00C35713"/>
    <w:rsid w:val="00C43749"/>
    <w:rsid w:val="00C44965"/>
    <w:rsid w:val="00C51897"/>
    <w:rsid w:val="00C51CF5"/>
    <w:rsid w:val="00C546A0"/>
    <w:rsid w:val="00C57610"/>
    <w:rsid w:val="00C57A33"/>
    <w:rsid w:val="00C611DA"/>
    <w:rsid w:val="00C61FCB"/>
    <w:rsid w:val="00C67291"/>
    <w:rsid w:val="00C674CC"/>
    <w:rsid w:val="00C67A94"/>
    <w:rsid w:val="00C83930"/>
    <w:rsid w:val="00C86BDA"/>
    <w:rsid w:val="00C90120"/>
    <w:rsid w:val="00C93239"/>
    <w:rsid w:val="00C93897"/>
    <w:rsid w:val="00C94F86"/>
    <w:rsid w:val="00C970C8"/>
    <w:rsid w:val="00CA0EE9"/>
    <w:rsid w:val="00CB2629"/>
    <w:rsid w:val="00CB30E5"/>
    <w:rsid w:val="00CB4697"/>
    <w:rsid w:val="00CB5FB3"/>
    <w:rsid w:val="00CB6364"/>
    <w:rsid w:val="00CC2C59"/>
    <w:rsid w:val="00CC3F72"/>
    <w:rsid w:val="00CC43DE"/>
    <w:rsid w:val="00CC61AD"/>
    <w:rsid w:val="00CC62F0"/>
    <w:rsid w:val="00CD28F5"/>
    <w:rsid w:val="00CD2B17"/>
    <w:rsid w:val="00CD2E5C"/>
    <w:rsid w:val="00CD36BE"/>
    <w:rsid w:val="00CD7196"/>
    <w:rsid w:val="00CE41B8"/>
    <w:rsid w:val="00CE66C9"/>
    <w:rsid w:val="00CF088F"/>
    <w:rsid w:val="00CF6A5E"/>
    <w:rsid w:val="00CF7CED"/>
    <w:rsid w:val="00D0370F"/>
    <w:rsid w:val="00D03A0A"/>
    <w:rsid w:val="00D04A52"/>
    <w:rsid w:val="00D055AD"/>
    <w:rsid w:val="00D07862"/>
    <w:rsid w:val="00D11B06"/>
    <w:rsid w:val="00D12092"/>
    <w:rsid w:val="00D12619"/>
    <w:rsid w:val="00D1799F"/>
    <w:rsid w:val="00D340D9"/>
    <w:rsid w:val="00D3580E"/>
    <w:rsid w:val="00D40B16"/>
    <w:rsid w:val="00D42C89"/>
    <w:rsid w:val="00D522A2"/>
    <w:rsid w:val="00D57933"/>
    <w:rsid w:val="00D71010"/>
    <w:rsid w:val="00D72E46"/>
    <w:rsid w:val="00D74125"/>
    <w:rsid w:val="00D76462"/>
    <w:rsid w:val="00D85B63"/>
    <w:rsid w:val="00D85C20"/>
    <w:rsid w:val="00D93A23"/>
    <w:rsid w:val="00DA1A28"/>
    <w:rsid w:val="00DA2985"/>
    <w:rsid w:val="00DA2EA1"/>
    <w:rsid w:val="00DA59A2"/>
    <w:rsid w:val="00DB17BB"/>
    <w:rsid w:val="00DB2F64"/>
    <w:rsid w:val="00DB4329"/>
    <w:rsid w:val="00DC0052"/>
    <w:rsid w:val="00DC255B"/>
    <w:rsid w:val="00DC55FB"/>
    <w:rsid w:val="00DC5BAE"/>
    <w:rsid w:val="00DC777E"/>
    <w:rsid w:val="00DD1DBA"/>
    <w:rsid w:val="00DE48F4"/>
    <w:rsid w:val="00DF4669"/>
    <w:rsid w:val="00DF469C"/>
    <w:rsid w:val="00DF51A7"/>
    <w:rsid w:val="00E02928"/>
    <w:rsid w:val="00E0352D"/>
    <w:rsid w:val="00E063D3"/>
    <w:rsid w:val="00E06671"/>
    <w:rsid w:val="00E06E75"/>
    <w:rsid w:val="00E11803"/>
    <w:rsid w:val="00E12AF4"/>
    <w:rsid w:val="00E205A3"/>
    <w:rsid w:val="00E21277"/>
    <w:rsid w:val="00E22E3F"/>
    <w:rsid w:val="00E30A47"/>
    <w:rsid w:val="00E331F4"/>
    <w:rsid w:val="00E3416F"/>
    <w:rsid w:val="00E378E1"/>
    <w:rsid w:val="00E40425"/>
    <w:rsid w:val="00E42027"/>
    <w:rsid w:val="00E43280"/>
    <w:rsid w:val="00E45542"/>
    <w:rsid w:val="00E51644"/>
    <w:rsid w:val="00E522A9"/>
    <w:rsid w:val="00E5345D"/>
    <w:rsid w:val="00E6126B"/>
    <w:rsid w:val="00E61BB1"/>
    <w:rsid w:val="00E63563"/>
    <w:rsid w:val="00E65A6C"/>
    <w:rsid w:val="00E66FA5"/>
    <w:rsid w:val="00E67FC2"/>
    <w:rsid w:val="00E820AB"/>
    <w:rsid w:val="00E83FA6"/>
    <w:rsid w:val="00E87E4C"/>
    <w:rsid w:val="00E9324C"/>
    <w:rsid w:val="00E95BA5"/>
    <w:rsid w:val="00E97742"/>
    <w:rsid w:val="00EA0858"/>
    <w:rsid w:val="00EA4B13"/>
    <w:rsid w:val="00EA58AD"/>
    <w:rsid w:val="00EA63FE"/>
    <w:rsid w:val="00EA775C"/>
    <w:rsid w:val="00EA7CE4"/>
    <w:rsid w:val="00EB45C1"/>
    <w:rsid w:val="00EB6B94"/>
    <w:rsid w:val="00EC0391"/>
    <w:rsid w:val="00EC122F"/>
    <w:rsid w:val="00EC5E38"/>
    <w:rsid w:val="00ED1191"/>
    <w:rsid w:val="00ED213D"/>
    <w:rsid w:val="00ED5365"/>
    <w:rsid w:val="00EE0095"/>
    <w:rsid w:val="00EE0267"/>
    <w:rsid w:val="00EE0AB7"/>
    <w:rsid w:val="00EF1445"/>
    <w:rsid w:val="00EF3585"/>
    <w:rsid w:val="00EF4325"/>
    <w:rsid w:val="00EF7328"/>
    <w:rsid w:val="00EF7382"/>
    <w:rsid w:val="00EF7FC8"/>
    <w:rsid w:val="00F0076E"/>
    <w:rsid w:val="00F02ACE"/>
    <w:rsid w:val="00F061C3"/>
    <w:rsid w:val="00F13498"/>
    <w:rsid w:val="00F1384A"/>
    <w:rsid w:val="00F31D23"/>
    <w:rsid w:val="00F404C4"/>
    <w:rsid w:val="00F50A86"/>
    <w:rsid w:val="00F51FB9"/>
    <w:rsid w:val="00F5490E"/>
    <w:rsid w:val="00F57EAC"/>
    <w:rsid w:val="00F620D7"/>
    <w:rsid w:val="00F652AE"/>
    <w:rsid w:val="00F65647"/>
    <w:rsid w:val="00F67B38"/>
    <w:rsid w:val="00F67C95"/>
    <w:rsid w:val="00F71D63"/>
    <w:rsid w:val="00F74AF0"/>
    <w:rsid w:val="00F77419"/>
    <w:rsid w:val="00F82990"/>
    <w:rsid w:val="00F8424F"/>
    <w:rsid w:val="00F875EB"/>
    <w:rsid w:val="00F901FF"/>
    <w:rsid w:val="00F92A27"/>
    <w:rsid w:val="00F92A87"/>
    <w:rsid w:val="00F92BE7"/>
    <w:rsid w:val="00FA117C"/>
    <w:rsid w:val="00FA1C53"/>
    <w:rsid w:val="00FA35CF"/>
    <w:rsid w:val="00FA3BD9"/>
    <w:rsid w:val="00FB0118"/>
    <w:rsid w:val="00FB50EF"/>
    <w:rsid w:val="00FB66B1"/>
    <w:rsid w:val="00FB6D7C"/>
    <w:rsid w:val="00FC4203"/>
    <w:rsid w:val="00FD3A0B"/>
    <w:rsid w:val="00FD427F"/>
    <w:rsid w:val="00FE53E6"/>
    <w:rsid w:val="00FE6939"/>
    <w:rsid w:val="00FF1D83"/>
    <w:rsid w:val="00FF466E"/>
    <w:rsid w:val="00FF4EF6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none [3200]" strokecolor="none [3041]">
      <v:fill color="none [3200]" on="f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lang w:val="en-US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qFormat/>
    <w:pPr>
      <w:keepNext/>
      <w:ind w:left="709"/>
      <w:outlineLvl w:val="4"/>
    </w:pPr>
    <w:rPr>
      <w:rFonts w:ascii="Times New Roman" w:hAnsi="Times New Roman"/>
      <w:sz w:val="24"/>
      <w:lang w:val="ru-RU"/>
    </w:rPr>
  </w:style>
  <w:style w:type="paragraph" w:styleId="6">
    <w:name w:val="heading 6"/>
    <w:basedOn w:val="a"/>
    <w:next w:val="a"/>
    <w:qFormat/>
    <w:pPr>
      <w:keepNext/>
      <w:ind w:left="709" w:hanging="686"/>
      <w:jc w:val="center"/>
      <w:outlineLvl w:val="5"/>
    </w:pPr>
    <w:rPr>
      <w:rFonts w:ascii="Times New Roman" w:hAnsi="Times New Roman"/>
      <w:b/>
      <w:sz w:val="24"/>
      <w:u w:val="single"/>
      <w:lang w:val="ru-RU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Times New Roman" w:hAnsi="Times New Roman"/>
      <w:sz w:val="28"/>
      <w:lang w:val="ru-RU"/>
    </w:rPr>
  </w:style>
  <w:style w:type="paragraph" w:styleId="8">
    <w:name w:val="heading 8"/>
    <w:basedOn w:val="a"/>
    <w:next w:val="a"/>
    <w:link w:val="80"/>
    <w:qFormat/>
    <w:pPr>
      <w:keepNext/>
      <w:jc w:val="center"/>
      <w:outlineLvl w:val="7"/>
    </w:pPr>
    <w:rPr>
      <w:rFonts w:ascii="Times New Roman" w:hAnsi="Times New Roman"/>
      <w:i/>
      <w:sz w:val="24"/>
      <w:lang w:val="ru-RU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a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a"/>
    <w:next w:val="Print-FromToSubjectDate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a"/>
    <w:next w:val="ReplyForwardToFromDate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a"/>
    <w:pPr>
      <w:pBdr>
        <w:left w:val="single" w:sz="18" w:space="1" w:color="auto"/>
      </w:pBdr>
    </w:pPr>
  </w:style>
  <w:style w:type="paragraph" w:styleId="a3">
    <w:name w:val="Body Text Indent"/>
    <w:basedOn w:val="a"/>
    <w:pPr>
      <w:ind w:firstLine="567"/>
      <w:jc w:val="both"/>
    </w:pPr>
    <w:rPr>
      <w:rFonts w:ascii="Times New Roman" w:hAnsi="Times New Roman"/>
      <w:sz w:val="28"/>
      <w:lang w:val="ru-R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rPr>
      <w:rFonts w:ascii="Times New Roman" w:hAnsi="Times New Roman"/>
      <w:sz w:val="28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20">
    <w:name w:val="Body Text Indent 2"/>
    <w:basedOn w:val="a"/>
    <w:pPr>
      <w:ind w:firstLine="567"/>
    </w:pPr>
    <w:rPr>
      <w:rFonts w:ascii="Times New Roman" w:hAnsi="Times New Roman"/>
      <w:sz w:val="28"/>
      <w:lang w:val="ru-RU" w:eastAsia="uk-UA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  <w:lang w:val="ru-RU" w:eastAsia="uk-UA"/>
    </w:rPr>
  </w:style>
  <w:style w:type="paragraph" w:styleId="21">
    <w:name w:val="Body Text 2"/>
    <w:basedOn w:val="a"/>
    <w:pPr>
      <w:jc w:val="center"/>
    </w:pPr>
    <w:rPr>
      <w:rFonts w:ascii="GOST type B" w:hAnsi="GOST type B"/>
      <w:i/>
      <w:sz w:val="40"/>
      <w:lang w:val="ru-RU"/>
    </w:rPr>
  </w:style>
  <w:style w:type="table" w:styleId="aa">
    <w:name w:val="Table Grid"/>
    <w:basedOn w:val="a1"/>
    <w:rsid w:val="003A2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rsid w:val="00D11B06"/>
  </w:style>
  <w:style w:type="character" w:styleId="ac">
    <w:name w:val="Hyperlink"/>
    <w:rsid w:val="00287DFE"/>
    <w:rPr>
      <w:color w:val="0000FF"/>
      <w:u w:val="single"/>
    </w:rPr>
  </w:style>
  <w:style w:type="character" w:styleId="ad">
    <w:name w:val="FollowedHyperlink"/>
    <w:rsid w:val="00287DFE"/>
    <w:rPr>
      <w:color w:val="800080"/>
      <w:u w:val="single"/>
    </w:rPr>
  </w:style>
  <w:style w:type="character" w:customStyle="1" w:styleId="80">
    <w:name w:val="Заголовок 8 Знак"/>
    <w:link w:val="8"/>
    <w:rsid w:val="00820465"/>
    <w:rPr>
      <w:i/>
      <w:sz w:val="24"/>
    </w:rPr>
  </w:style>
  <w:style w:type="character" w:customStyle="1" w:styleId="40">
    <w:name w:val="Заголовок 4 Знак"/>
    <w:link w:val="4"/>
    <w:rsid w:val="00E83FA6"/>
    <w:rPr>
      <w:sz w:val="28"/>
    </w:rPr>
  </w:style>
  <w:style w:type="character" w:styleId="ae">
    <w:name w:val="Placeholder Text"/>
    <w:basedOn w:val="a0"/>
    <w:uiPriority w:val="99"/>
    <w:semiHidden/>
    <w:rsid w:val="009901AC"/>
    <w:rPr>
      <w:color w:val="808080"/>
    </w:rPr>
  </w:style>
  <w:style w:type="paragraph" w:styleId="af">
    <w:name w:val="List Paragraph"/>
    <w:basedOn w:val="a"/>
    <w:uiPriority w:val="34"/>
    <w:qFormat/>
    <w:rsid w:val="00905C0F"/>
    <w:pPr>
      <w:ind w:left="720"/>
      <w:contextualSpacing/>
    </w:pPr>
  </w:style>
  <w:style w:type="table" w:customStyle="1" w:styleId="10">
    <w:name w:val="Сетка таблицы1"/>
    <w:basedOn w:val="a1"/>
    <w:next w:val="aa"/>
    <w:uiPriority w:val="59"/>
    <w:rsid w:val="001B3624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lang w:val="en-US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qFormat/>
    <w:pPr>
      <w:keepNext/>
      <w:ind w:left="709"/>
      <w:outlineLvl w:val="4"/>
    </w:pPr>
    <w:rPr>
      <w:rFonts w:ascii="Times New Roman" w:hAnsi="Times New Roman"/>
      <w:sz w:val="24"/>
      <w:lang w:val="ru-RU"/>
    </w:rPr>
  </w:style>
  <w:style w:type="paragraph" w:styleId="6">
    <w:name w:val="heading 6"/>
    <w:basedOn w:val="a"/>
    <w:next w:val="a"/>
    <w:qFormat/>
    <w:pPr>
      <w:keepNext/>
      <w:ind w:left="709" w:hanging="686"/>
      <w:jc w:val="center"/>
      <w:outlineLvl w:val="5"/>
    </w:pPr>
    <w:rPr>
      <w:rFonts w:ascii="Times New Roman" w:hAnsi="Times New Roman"/>
      <w:b/>
      <w:sz w:val="24"/>
      <w:u w:val="single"/>
      <w:lang w:val="ru-RU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Times New Roman" w:hAnsi="Times New Roman"/>
      <w:sz w:val="28"/>
      <w:lang w:val="ru-RU"/>
    </w:rPr>
  </w:style>
  <w:style w:type="paragraph" w:styleId="8">
    <w:name w:val="heading 8"/>
    <w:basedOn w:val="a"/>
    <w:next w:val="a"/>
    <w:link w:val="80"/>
    <w:qFormat/>
    <w:pPr>
      <w:keepNext/>
      <w:jc w:val="center"/>
      <w:outlineLvl w:val="7"/>
    </w:pPr>
    <w:rPr>
      <w:rFonts w:ascii="Times New Roman" w:hAnsi="Times New Roman"/>
      <w:i/>
      <w:sz w:val="24"/>
      <w:lang w:val="ru-RU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a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a"/>
    <w:next w:val="Print-FromToSubjectDate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a"/>
    <w:next w:val="ReplyForwardToFromDate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a"/>
    <w:pPr>
      <w:pBdr>
        <w:left w:val="single" w:sz="18" w:space="1" w:color="auto"/>
      </w:pBdr>
    </w:pPr>
  </w:style>
  <w:style w:type="paragraph" w:styleId="a3">
    <w:name w:val="Body Text Indent"/>
    <w:basedOn w:val="a"/>
    <w:pPr>
      <w:ind w:firstLine="567"/>
      <w:jc w:val="both"/>
    </w:pPr>
    <w:rPr>
      <w:rFonts w:ascii="Times New Roman" w:hAnsi="Times New Roman"/>
      <w:sz w:val="28"/>
      <w:lang w:val="ru-R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rPr>
      <w:rFonts w:ascii="Times New Roman" w:hAnsi="Times New Roman"/>
      <w:sz w:val="28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20">
    <w:name w:val="Body Text Indent 2"/>
    <w:basedOn w:val="a"/>
    <w:pPr>
      <w:ind w:firstLine="567"/>
    </w:pPr>
    <w:rPr>
      <w:rFonts w:ascii="Times New Roman" w:hAnsi="Times New Roman"/>
      <w:sz w:val="28"/>
      <w:lang w:val="ru-RU" w:eastAsia="uk-UA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  <w:lang w:val="ru-RU" w:eastAsia="uk-UA"/>
    </w:rPr>
  </w:style>
  <w:style w:type="paragraph" w:styleId="21">
    <w:name w:val="Body Text 2"/>
    <w:basedOn w:val="a"/>
    <w:pPr>
      <w:jc w:val="center"/>
    </w:pPr>
    <w:rPr>
      <w:rFonts w:ascii="GOST type B" w:hAnsi="GOST type B"/>
      <w:i/>
      <w:sz w:val="40"/>
      <w:lang w:val="ru-RU"/>
    </w:rPr>
  </w:style>
  <w:style w:type="table" w:styleId="aa">
    <w:name w:val="Table Grid"/>
    <w:basedOn w:val="a1"/>
    <w:rsid w:val="003A2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rsid w:val="00D11B06"/>
  </w:style>
  <w:style w:type="character" w:styleId="ac">
    <w:name w:val="Hyperlink"/>
    <w:rsid w:val="00287DFE"/>
    <w:rPr>
      <w:color w:val="0000FF"/>
      <w:u w:val="single"/>
    </w:rPr>
  </w:style>
  <w:style w:type="character" w:styleId="ad">
    <w:name w:val="FollowedHyperlink"/>
    <w:rsid w:val="00287DFE"/>
    <w:rPr>
      <w:color w:val="800080"/>
      <w:u w:val="single"/>
    </w:rPr>
  </w:style>
  <w:style w:type="character" w:customStyle="1" w:styleId="80">
    <w:name w:val="Заголовок 8 Знак"/>
    <w:link w:val="8"/>
    <w:rsid w:val="00820465"/>
    <w:rPr>
      <w:i/>
      <w:sz w:val="24"/>
    </w:rPr>
  </w:style>
  <w:style w:type="character" w:customStyle="1" w:styleId="40">
    <w:name w:val="Заголовок 4 Знак"/>
    <w:link w:val="4"/>
    <w:rsid w:val="00E83FA6"/>
    <w:rPr>
      <w:sz w:val="28"/>
    </w:rPr>
  </w:style>
  <w:style w:type="character" w:styleId="ae">
    <w:name w:val="Placeholder Text"/>
    <w:basedOn w:val="a0"/>
    <w:uiPriority w:val="99"/>
    <w:semiHidden/>
    <w:rsid w:val="009901AC"/>
    <w:rPr>
      <w:color w:val="808080"/>
    </w:rPr>
  </w:style>
  <w:style w:type="paragraph" w:styleId="af">
    <w:name w:val="List Paragraph"/>
    <w:basedOn w:val="a"/>
    <w:uiPriority w:val="34"/>
    <w:qFormat/>
    <w:rsid w:val="00905C0F"/>
    <w:pPr>
      <w:ind w:left="720"/>
      <w:contextualSpacing/>
    </w:pPr>
  </w:style>
  <w:style w:type="table" w:customStyle="1" w:styleId="10">
    <w:name w:val="Сетка таблицы1"/>
    <w:basedOn w:val="a1"/>
    <w:next w:val="aa"/>
    <w:uiPriority w:val="59"/>
    <w:rsid w:val="001B3624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EMAI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4DC0F-C8F6-48B3-B208-7292779B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EMAIL</Template>
  <TotalTime>5</TotalTime>
  <Pages>8</Pages>
  <Words>604</Words>
  <Characters>3447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Email Template</vt:lpstr>
      <vt:lpstr>Email Template</vt:lpstr>
    </vt:vector>
  </TitlesOfParts>
  <Company>Reanimator Extreme Edition</Company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Template</dc:title>
  <dc:creator>Жосан</dc:creator>
  <cp:lastModifiedBy>Долинный</cp:lastModifiedBy>
  <cp:revision>3</cp:revision>
  <cp:lastPrinted>2011-12-25T22:49:00Z</cp:lastPrinted>
  <dcterms:created xsi:type="dcterms:W3CDTF">2013-12-19T20:41:00Z</dcterms:created>
  <dcterms:modified xsi:type="dcterms:W3CDTF">2013-12-20T01:34:00Z</dcterms:modified>
</cp:coreProperties>
</file>