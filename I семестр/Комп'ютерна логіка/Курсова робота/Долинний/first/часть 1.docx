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A33" w:rsidRDefault="00D00B9C">
      <w:pPr>
        <w:pStyle w:val="a5"/>
        <w:ind w:left="284" w:right="-1"/>
        <w:jc w:val="center"/>
        <w:rPr>
          <w:rFonts w:ascii="GOST type B" w:hAnsi="GOST type B"/>
          <w:bCs/>
          <w:i/>
          <w:sz w:val="36"/>
          <w:szCs w:val="36"/>
          <w:lang w:val="uk-UA"/>
        </w:rPr>
      </w:pPr>
      <w:r w:rsidRPr="007A1D25">
        <w:rPr>
          <w:rFonts w:ascii="GOST type B" w:hAnsi="GOST type B"/>
          <w:bCs/>
          <w:i/>
          <w:noProof/>
          <w:sz w:val="36"/>
          <w:szCs w:val="36"/>
          <w:lang w:val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60059683" wp14:editId="516C07E4">
                <wp:simplePos x="0" y="0"/>
                <wp:positionH relativeFrom="column">
                  <wp:posOffset>-1905</wp:posOffset>
                </wp:positionH>
                <wp:positionV relativeFrom="paragraph">
                  <wp:posOffset>178229</wp:posOffset>
                </wp:positionV>
                <wp:extent cx="6654800" cy="10204450"/>
                <wp:effectExtent l="0" t="0" r="12700" b="25400"/>
                <wp:wrapNone/>
                <wp:docPr id="8759" name="Rectangle 6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4800" cy="102044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5" o:spid="_x0000_s1026" style="position:absolute;margin-left:-.15pt;margin-top:14.05pt;width:524pt;height:803.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" filled="f" strokeweight="2pt"/>
            </w:pict>
          </mc:Fallback>
        </mc:AlternateContent>
      </w:r>
    </w:p>
    <w:p w:rsidR="00E43280" w:rsidRPr="007A1D25" w:rsidRDefault="00E43280">
      <w:pPr>
        <w:pStyle w:val="a5"/>
        <w:ind w:left="284" w:right="-1"/>
        <w:jc w:val="center"/>
        <w:rPr>
          <w:rFonts w:ascii="GOST type B" w:hAnsi="GOST type B"/>
          <w:bCs/>
          <w:i/>
          <w:sz w:val="36"/>
          <w:szCs w:val="36"/>
          <w:lang w:val="uk-UA"/>
        </w:rPr>
      </w:pPr>
      <w:r w:rsidRPr="007A1D25">
        <w:rPr>
          <w:rFonts w:ascii="GOST type B" w:hAnsi="GOST type B"/>
          <w:bCs/>
          <w:i/>
          <w:sz w:val="36"/>
          <w:szCs w:val="36"/>
          <w:lang w:val="uk-UA"/>
        </w:rPr>
        <w:t>Зміст</w:t>
      </w:r>
    </w:p>
    <w:p w:rsidR="00E43280" w:rsidRPr="007A1D25" w:rsidRDefault="00E43280">
      <w:pPr>
        <w:pStyle w:val="a5"/>
        <w:rPr>
          <w:bCs/>
          <w:lang w:val="uk-UA"/>
        </w:rPr>
      </w:pPr>
    </w:p>
    <w:tbl>
      <w:tblPr>
        <w:tblStyle w:val="aa"/>
        <w:tblW w:w="0" w:type="auto"/>
        <w:tblInd w:w="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78"/>
        <w:gridCol w:w="504"/>
      </w:tblGrid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1 Вступ</w:t>
            </w:r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2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2 Синтез автомата</w:t>
            </w:r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2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3 Синтез комбінаційних схем</w:t>
            </w:r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9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bCs/>
                <w:lang w:val="uk-UA"/>
              </w:rPr>
              <w:tab/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3.1 Вступ </w:t>
            </w:r>
            <w:r w:rsidRPr="007A1D25">
              <w:rPr>
                <w:rFonts w:ascii="GOST type B" w:hAnsi="GOST type B"/>
                <w:bCs/>
                <w:lang w:val="uk-UA"/>
              </w:rPr>
              <w:tab/>
            </w:r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9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3.2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Буля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9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3.3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Жегалкіна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9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397437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3.4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в канонічній формі алгебри Пірса</w:t>
            </w:r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10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3.5 Представлення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в канонічній формі алгебри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Шеффера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10</w:t>
            </w:r>
          </w:p>
        </w:tc>
      </w:tr>
      <w:tr w:rsidR="00623493" w:rsidRPr="00623493" w:rsidTr="00846104">
        <w:tc>
          <w:tcPr>
            <w:tcW w:w="8978" w:type="dxa"/>
          </w:tcPr>
          <w:p w:rsidR="00623493" w:rsidRPr="007A1D25" w:rsidRDefault="00623493" w:rsidP="00623493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3.6 Визначення належності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до п</w:t>
            </w:r>
            <w:r w:rsidRPr="007A1D25">
              <w:rPr>
                <w:rFonts w:ascii="Arial" w:hAnsi="Arial" w:cs="Arial"/>
                <w:bCs/>
                <w:lang w:val="uk-UA"/>
              </w:rPr>
              <w:t>’</w:t>
            </w:r>
            <w:r w:rsidRPr="007A1D25">
              <w:rPr>
                <w:rFonts w:ascii="GOST type B" w:hAnsi="GOST type B" w:cs="GOST type B"/>
                <w:bCs/>
                <w:lang w:val="uk-UA"/>
              </w:rPr>
              <w:t>яти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 </w:t>
            </w:r>
            <w:proofErr w:type="spellStart"/>
            <w:r>
              <w:rPr>
                <w:rFonts w:ascii="GOST type B" w:hAnsi="GOST type B" w:cs="GOST type B"/>
                <w:bCs/>
                <w:lang w:val="uk-UA"/>
              </w:rPr>
              <w:t>передповних</w:t>
            </w:r>
            <w:proofErr w:type="spellEnd"/>
            <w:r w:rsidRPr="007A1D25">
              <w:rPr>
                <w:rFonts w:ascii="GOST type B" w:hAnsi="GOST type B"/>
                <w:bCs/>
                <w:lang w:val="uk-UA"/>
              </w:rPr>
              <w:t xml:space="preserve"> </w:t>
            </w:r>
            <w:r w:rsidRPr="007A1D25">
              <w:rPr>
                <w:rFonts w:ascii="GOST type B" w:hAnsi="GOST type B" w:cs="GOST type B"/>
                <w:bCs/>
                <w:lang w:val="uk-UA"/>
              </w:rPr>
              <w:t>класів</w:t>
            </w:r>
          </w:p>
        </w:tc>
        <w:tc>
          <w:tcPr>
            <w:tcW w:w="484" w:type="dxa"/>
            <w:vAlign w:val="center"/>
          </w:tcPr>
          <w:p w:rsidR="00623493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 w:cs="GOST type B"/>
                <w:bCs/>
                <w:lang w:val="uk-UA"/>
              </w:rPr>
              <w:t>10</w:t>
            </w:r>
          </w:p>
        </w:tc>
      </w:tr>
      <w:tr w:rsidR="00623493" w:rsidRPr="00623493" w:rsidTr="00846104">
        <w:tc>
          <w:tcPr>
            <w:tcW w:w="8978" w:type="dxa"/>
          </w:tcPr>
          <w:p w:rsidR="00623493" w:rsidRPr="007A1D25" w:rsidRDefault="00623493" w:rsidP="007D7D24">
            <w:pPr>
              <w:pStyle w:val="a5"/>
              <w:spacing w:line="360" w:lineRule="auto"/>
              <w:jc w:val="both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3.7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4 методом невизначених коефіцієнтів</w:t>
            </w:r>
          </w:p>
        </w:tc>
        <w:tc>
          <w:tcPr>
            <w:tcW w:w="484" w:type="dxa"/>
            <w:vAlign w:val="center"/>
          </w:tcPr>
          <w:p w:rsidR="00623493" w:rsidRPr="007A1D25" w:rsidRDefault="00623493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11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3.8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методом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Квайна-Мак-Класкі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</w:t>
            </w:r>
            <w:r w:rsidR="00623493">
              <w:rPr>
                <w:rFonts w:ascii="GOST type B" w:hAnsi="GOST type B"/>
                <w:bCs/>
                <w:lang w:val="ru-RU"/>
              </w:rPr>
              <w:t>2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3.9 Мінімізація функції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4 методом діаграм </w:t>
            </w:r>
            <w:proofErr w:type="spellStart"/>
            <w:r w:rsidRPr="007A1D25">
              <w:rPr>
                <w:rFonts w:ascii="GOST type B" w:hAnsi="GOST type B"/>
                <w:bCs/>
                <w:lang w:val="uk-UA"/>
              </w:rPr>
              <w:t>Вейча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>1</w:t>
            </w:r>
            <w:r w:rsidR="00623493">
              <w:rPr>
                <w:rFonts w:ascii="GOST type B" w:hAnsi="GOST type B"/>
                <w:bCs/>
                <w:lang w:val="uk-UA"/>
              </w:rPr>
              <w:t>2</w:t>
            </w:r>
          </w:p>
        </w:tc>
      </w:tr>
      <w:tr w:rsidR="00623493" w:rsidRPr="007A1D25" w:rsidTr="00846104">
        <w:tc>
          <w:tcPr>
            <w:tcW w:w="8978" w:type="dxa"/>
          </w:tcPr>
          <w:p w:rsidR="00623493" w:rsidRPr="007A1D25" w:rsidRDefault="00816F80" w:rsidP="007D7D24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 xml:space="preserve">   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3.10 Спільна мінімізація функцій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1,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 xml:space="preserve">2, </w:t>
            </w:r>
            <w:r w:rsidRPr="007A1D25">
              <w:rPr>
                <w:rFonts w:ascii="GOST type B" w:hAnsi="GOST type B"/>
                <w:bCs/>
              </w:rPr>
              <w:t>f</w:t>
            </w:r>
            <w:r w:rsidRPr="007A1D25">
              <w:rPr>
                <w:rFonts w:ascii="GOST type B" w:hAnsi="GOST type B"/>
                <w:bCs/>
                <w:lang w:val="uk-UA"/>
              </w:rPr>
              <w:t>3</w:t>
            </w:r>
          </w:p>
        </w:tc>
        <w:tc>
          <w:tcPr>
            <w:tcW w:w="484" w:type="dxa"/>
            <w:vAlign w:val="center"/>
          </w:tcPr>
          <w:p w:rsidR="00623493" w:rsidRPr="007A1D25" w:rsidRDefault="00816F80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13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816F80">
            <w:pPr>
              <w:pStyle w:val="a5"/>
              <w:spacing w:line="360" w:lineRule="auto"/>
              <w:rPr>
                <w:rFonts w:ascii="GOST type B" w:hAnsi="GOST type B"/>
                <w:bCs/>
                <w:lang w:val="uk-UA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 xml:space="preserve">   </w:t>
            </w:r>
            <w:r w:rsidR="00816F80">
              <w:rPr>
                <w:rFonts w:ascii="GOST type B" w:hAnsi="GOST type B"/>
                <w:bCs/>
                <w:lang w:val="uk-UA"/>
              </w:rPr>
              <w:t xml:space="preserve">3.11 </w:t>
            </w:r>
            <w:r w:rsidR="00816F80" w:rsidRPr="00816F80">
              <w:rPr>
                <w:rFonts w:ascii="GOST type B" w:hAnsi="GOST type B"/>
                <w:bCs/>
                <w:szCs w:val="28"/>
                <w:lang w:val="uk-UA"/>
              </w:rPr>
              <w:t>Спільна мінімізація заперечень функцій f1, f2, f3</w:t>
            </w:r>
          </w:p>
        </w:tc>
        <w:tc>
          <w:tcPr>
            <w:tcW w:w="484" w:type="dxa"/>
            <w:vAlign w:val="center"/>
          </w:tcPr>
          <w:p w:rsidR="007D7D24" w:rsidRPr="007A1D25" w:rsidRDefault="0084610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1</w:t>
            </w:r>
            <w:r w:rsidR="00816F80">
              <w:rPr>
                <w:rFonts w:ascii="GOST type B" w:hAnsi="GOST type B"/>
                <w:bCs/>
                <w:lang w:val="uk-UA"/>
              </w:rPr>
              <w:t>4</w:t>
            </w:r>
          </w:p>
        </w:tc>
      </w:tr>
      <w:tr w:rsidR="00846104" w:rsidRPr="00846104" w:rsidTr="00846104">
        <w:tc>
          <w:tcPr>
            <w:tcW w:w="8978" w:type="dxa"/>
          </w:tcPr>
          <w:p w:rsidR="00846104" w:rsidRPr="007A1D25" w:rsidRDefault="00846104" w:rsidP="00846104">
            <w:pPr>
              <w:spacing w:line="360" w:lineRule="auto"/>
              <w:ind w:right="283"/>
              <w:jc w:val="both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sz w:val="28"/>
                <w:szCs w:val="28"/>
                <w:lang w:val="uk-UA"/>
              </w:rPr>
              <w:t xml:space="preserve">   </w:t>
            </w:r>
            <w:r w:rsidRPr="00846104">
              <w:rPr>
                <w:rFonts w:ascii="GOST type B" w:hAnsi="GOST type B"/>
                <w:bCs/>
                <w:sz w:val="28"/>
                <w:szCs w:val="28"/>
                <w:lang w:val="uk-UA"/>
              </w:rPr>
              <w:t>3.12 Одержання операторних форм для комбінаційних схем</w:t>
            </w:r>
          </w:p>
        </w:tc>
        <w:tc>
          <w:tcPr>
            <w:tcW w:w="484" w:type="dxa"/>
            <w:vAlign w:val="center"/>
          </w:tcPr>
          <w:p w:rsidR="00846104" w:rsidRPr="007A1D25" w:rsidRDefault="0084610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uk-UA"/>
              </w:rPr>
            </w:pPr>
            <w:r>
              <w:rPr>
                <w:rFonts w:ascii="GOST type B" w:hAnsi="GOST type B"/>
                <w:bCs/>
                <w:lang w:val="uk-UA"/>
              </w:rPr>
              <w:t>15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uk-UA"/>
              </w:rPr>
              <w:tab/>
              <w:t>3</w:t>
            </w:r>
            <w:r w:rsidR="002B66DE">
              <w:rPr>
                <w:rFonts w:ascii="GOST type B" w:hAnsi="GOST type B"/>
                <w:bCs/>
                <w:lang w:val="ru-RU"/>
              </w:rPr>
              <w:t>.13</w:t>
            </w:r>
            <w:r w:rsidRPr="007A1D25">
              <w:rPr>
                <w:rFonts w:ascii="GOST type B" w:hAnsi="GOST type B"/>
                <w:bCs/>
                <w:lang w:val="ru-RU"/>
              </w:rPr>
              <w:t xml:space="preserve">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Одержання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операторних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форм для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реалізації</w:t>
            </w:r>
            <w:proofErr w:type="spellEnd"/>
            <w:r w:rsidRPr="007A1D25">
              <w:rPr>
                <w:rFonts w:ascii="GOST type B" w:hAnsi="GOST type B"/>
                <w:bCs/>
                <w:lang w:val="ru-RU"/>
              </w:rPr>
              <w:t xml:space="preserve"> на ПЛМ</w:t>
            </w:r>
            <w:r w:rsidRPr="007A1D25">
              <w:rPr>
                <w:rFonts w:ascii="GOST type B" w:hAnsi="GOST type B"/>
                <w:bCs/>
                <w:u w:val="single"/>
                <w:lang w:val="ru-RU"/>
              </w:rPr>
              <w:t xml:space="preserve">         </w:t>
            </w:r>
          </w:p>
        </w:tc>
        <w:tc>
          <w:tcPr>
            <w:tcW w:w="484" w:type="dxa"/>
            <w:vAlign w:val="center"/>
          </w:tcPr>
          <w:p w:rsidR="007D7D24" w:rsidRPr="007A1D25" w:rsidRDefault="007D7D24" w:rsidP="0084610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>1</w:t>
            </w:r>
            <w:r w:rsidR="00846104">
              <w:rPr>
                <w:rFonts w:ascii="GOST type B" w:hAnsi="GOST type B"/>
                <w:bCs/>
                <w:lang w:val="ru-RU"/>
              </w:rPr>
              <w:t>8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 xml:space="preserve">4 </w:t>
            </w:r>
            <w:proofErr w:type="spellStart"/>
            <w:r w:rsidRPr="007A1D25">
              <w:rPr>
                <w:rFonts w:ascii="GOST type B" w:hAnsi="GOST type B"/>
                <w:bCs/>
                <w:lang w:val="ru-RU"/>
              </w:rPr>
              <w:t>Висновок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7A1D25" w:rsidRDefault="00846104" w:rsidP="002C4B24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  <w:lang w:val="ru-RU"/>
              </w:rPr>
            </w:pPr>
            <w:r>
              <w:rPr>
                <w:rFonts w:ascii="GOST type B" w:hAnsi="GOST type B"/>
                <w:bCs/>
                <w:lang w:val="ru-RU"/>
              </w:rPr>
              <w:t>2</w:t>
            </w:r>
            <w:r w:rsidR="002C4B24">
              <w:rPr>
                <w:rFonts w:ascii="GOST type B" w:hAnsi="GOST type B"/>
                <w:bCs/>
                <w:lang w:val="ru-RU"/>
              </w:rPr>
              <w:t xml:space="preserve">3  </w:t>
            </w:r>
          </w:p>
        </w:tc>
      </w:tr>
      <w:tr w:rsidR="007D7D24" w:rsidRPr="007A1D25" w:rsidTr="00846104">
        <w:tc>
          <w:tcPr>
            <w:tcW w:w="8978" w:type="dxa"/>
          </w:tcPr>
          <w:p w:rsidR="007D7D24" w:rsidRPr="007A1D25" w:rsidRDefault="007D7D24" w:rsidP="007064A1">
            <w:pPr>
              <w:pStyle w:val="a5"/>
              <w:spacing w:line="360" w:lineRule="auto"/>
              <w:rPr>
                <w:rFonts w:ascii="GOST type B" w:hAnsi="GOST type B"/>
                <w:bCs/>
                <w:lang w:val="ru-RU"/>
              </w:rPr>
            </w:pPr>
            <w:r w:rsidRPr="007A1D25">
              <w:rPr>
                <w:rFonts w:ascii="GOST type B" w:hAnsi="GOST type B"/>
                <w:bCs/>
                <w:lang w:val="ru-RU"/>
              </w:rPr>
              <w:t xml:space="preserve">5 Список </w:t>
            </w:r>
            <w:proofErr w:type="spellStart"/>
            <w:proofErr w:type="gramStart"/>
            <w:r w:rsidRPr="007A1D25">
              <w:rPr>
                <w:rFonts w:ascii="GOST type B" w:hAnsi="GOST type B"/>
                <w:bCs/>
                <w:lang w:val="ru-RU"/>
              </w:rPr>
              <w:t>л</w:t>
            </w:r>
            <w:proofErr w:type="gramEnd"/>
            <w:r w:rsidRPr="007A1D25">
              <w:rPr>
                <w:rFonts w:ascii="GOST type B" w:hAnsi="GOST type B"/>
                <w:bCs/>
                <w:lang w:val="ru-RU"/>
              </w:rPr>
              <w:t>ітератури</w:t>
            </w:r>
            <w:proofErr w:type="spellEnd"/>
          </w:p>
        </w:tc>
        <w:tc>
          <w:tcPr>
            <w:tcW w:w="484" w:type="dxa"/>
            <w:vAlign w:val="center"/>
          </w:tcPr>
          <w:p w:rsidR="007D7D24" w:rsidRPr="00406E9D" w:rsidRDefault="00846104" w:rsidP="00406E9D">
            <w:pPr>
              <w:pStyle w:val="a5"/>
              <w:spacing w:line="360" w:lineRule="auto"/>
              <w:jc w:val="right"/>
              <w:rPr>
                <w:rFonts w:ascii="GOST type B" w:hAnsi="GOST type B"/>
                <w:bCs/>
              </w:rPr>
            </w:pPr>
            <w:r>
              <w:rPr>
                <w:rFonts w:ascii="GOST type B" w:hAnsi="GOST type B"/>
                <w:bCs/>
                <w:lang w:val="ru-RU"/>
              </w:rPr>
              <w:t>2</w:t>
            </w:r>
            <w:r w:rsidR="00406E9D">
              <w:rPr>
                <w:rFonts w:ascii="GOST type B" w:hAnsi="GOST type B"/>
                <w:bCs/>
              </w:rPr>
              <w:t>4</w:t>
            </w:r>
          </w:p>
        </w:tc>
      </w:tr>
    </w:tbl>
    <w:p w:rsidR="00E43280" w:rsidRPr="007A1D25" w:rsidRDefault="00D00B9C" w:rsidP="00BC2947">
      <w:pPr>
        <w:pStyle w:val="a5"/>
        <w:spacing w:line="360" w:lineRule="auto"/>
        <w:ind w:left="142" w:right="-1"/>
        <w:rPr>
          <w:rFonts w:ascii="GOST type B" w:hAnsi="GOST type B"/>
          <w:bCs/>
          <w:lang w:val="ru-RU"/>
        </w:rPr>
      </w:pPr>
      <w:r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84A2D4D" wp14:editId="10B8C55B">
                <wp:simplePos x="0" y="0"/>
                <wp:positionH relativeFrom="column">
                  <wp:posOffset>611505</wp:posOffset>
                </wp:positionH>
                <wp:positionV relativeFrom="paragraph">
                  <wp:posOffset>2985564</wp:posOffset>
                </wp:positionV>
                <wp:extent cx="827405" cy="1428570"/>
                <wp:effectExtent l="0" t="0" r="10795" b="19685"/>
                <wp:wrapNone/>
                <wp:docPr id="8729" name="Rectangle 6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42857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3" o:spid="_x0000_s1026" style="position:absolute;margin-left:48.15pt;margin-top:235.1pt;width:65.15pt;height:112.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" filled="f" strokeweight="2pt">
                <v:textbox inset="0,0,0,0"/>
              </v:rect>
            </w:pict>
          </mc:Fallback>
        </mc:AlternateContent>
      </w:r>
      <w:r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02AF4C3" wp14:editId="2AFC9E1B">
                <wp:simplePos x="0" y="0"/>
                <wp:positionH relativeFrom="column">
                  <wp:posOffset>5036820</wp:posOffset>
                </wp:positionH>
                <wp:positionV relativeFrom="paragraph">
                  <wp:posOffset>3700780</wp:posOffset>
                </wp:positionV>
                <wp:extent cx="180975" cy="177800"/>
                <wp:effectExtent l="0" t="0" r="28575" b="12700"/>
                <wp:wrapNone/>
                <wp:docPr id="8728" name="Rectangle 6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2" o:spid="_x0000_s1026" style="position:absolute;margin-left:396.6pt;margin-top:291.4pt;width:14.25pt;height:14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" filled="f" strokeweight="2pt">
                <v:textbox inset="0,0,0,0"/>
              </v:rect>
            </w:pict>
          </mc:Fallback>
        </mc:AlternateContent>
      </w:r>
      <w:r w:rsidR="00623493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31D79F" wp14:editId="6D29C633">
                <wp:simplePos x="0" y="0"/>
                <wp:positionH relativeFrom="column">
                  <wp:posOffset>635</wp:posOffset>
                </wp:positionH>
                <wp:positionV relativeFrom="paragraph">
                  <wp:posOffset>4226989</wp:posOffset>
                </wp:positionV>
                <wp:extent cx="2338705" cy="178435"/>
                <wp:effectExtent l="0" t="0" r="23495" b="12065"/>
                <wp:wrapNone/>
                <wp:docPr id="8734" name="Rectangle 6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843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8" o:spid="_x0000_s1026" style="position:absolute;margin-left:.05pt;margin-top:332.85pt;width:184.15pt;height:14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" filled="f" strokeweight=".25pt">
                <v:textbox inset="0,0,0,0"/>
              </v:rect>
            </w:pict>
          </mc:Fallback>
        </mc:AlternateContent>
      </w:r>
      <w:r w:rsidR="00623493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6A591C1" wp14:editId="48D58370">
                <wp:simplePos x="0" y="0"/>
                <wp:positionH relativeFrom="column">
                  <wp:posOffset>2333625</wp:posOffset>
                </wp:positionH>
                <wp:positionV relativeFrom="paragraph">
                  <wp:posOffset>2985135</wp:posOffset>
                </wp:positionV>
                <wp:extent cx="4316730" cy="533400"/>
                <wp:effectExtent l="0" t="0" r="26670" b="19050"/>
                <wp:wrapNone/>
                <wp:docPr id="8723" name="Rectangle 6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6730" cy="533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7" o:spid="_x0000_s1026" style="position:absolute;margin-left:183.75pt;margin-top:235.05pt;width:339.9pt;height:42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" filled="f" strokeweight="2pt">
                <v:textbox inset="0,0,0,0"/>
              </v:rect>
            </w:pict>
          </mc:Fallback>
        </mc:AlternateContent>
      </w:r>
      <w:r w:rsidR="00623493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2202FF0" wp14:editId="67DBD244">
                <wp:simplePos x="0" y="0"/>
                <wp:positionH relativeFrom="page">
                  <wp:posOffset>3641725</wp:posOffset>
                </wp:positionH>
                <wp:positionV relativeFrom="page">
                  <wp:posOffset>9247505</wp:posOffset>
                </wp:positionV>
                <wp:extent cx="3140710" cy="354965"/>
                <wp:effectExtent l="0" t="0" r="2540" b="6985"/>
                <wp:wrapNone/>
                <wp:docPr id="8752" name="Text Box 6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AF36AD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І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>АЛЦ.463626.00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lang w:val="uk-UA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06" o:spid="_x0000_s1026" type="#_x0000_t202" style="position:absolute;left:0;text-align:left;margin-left:286.75pt;margin-top:728.15pt;width:247.3pt;height:27.95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" filled="f" stroked="f">
                <v:stroke endarrowwidth="narrow"/>
                <v:textbox inset="0,0,0,0">
                  <w:txbxContent>
                    <w:p w:rsidR="00B16375" w:rsidRPr="00AF36AD" w:rsidRDefault="00B16375" w:rsidP="00BC2947">
                      <w:pP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І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>АЛЦ.463626.00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4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i/>
                          <w:sz w:val="44"/>
                          <w:lang w:val="uk-UA"/>
                        </w:rPr>
                        <w:t>ПЗ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71E70DD" wp14:editId="65DCB948">
                <wp:simplePos x="0" y="0"/>
                <wp:positionH relativeFrom="column">
                  <wp:posOffset>5447665</wp:posOffset>
                </wp:positionH>
                <wp:positionV relativeFrom="paragraph">
                  <wp:posOffset>3536950</wp:posOffset>
                </wp:positionV>
                <wp:extent cx="434340" cy="177165"/>
                <wp:effectExtent l="0" t="0" r="3810" b="13335"/>
                <wp:wrapNone/>
                <wp:docPr id="8746" name="Rectangle 6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7A33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Аркуш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0" o:spid="_x0000_s1026" style="position:absolute;left:0;text-align:left;margin-left:428.95pt;margin-top:278.5pt;width:34.2pt;height:13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pStyle w:val="8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C57A33">
                        <w:rPr>
                          <w:rFonts w:ascii="GOST type B" w:hAnsi="GOST type B"/>
                          <w:sz w:val="22"/>
                          <w:szCs w:val="22"/>
                        </w:rPr>
                        <w:t>Аркуш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FBCE7AE" wp14:editId="6D10E6F5">
                <wp:simplePos x="0" y="0"/>
                <wp:positionH relativeFrom="column">
                  <wp:posOffset>4896485</wp:posOffset>
                </wp:positionH>
                <wp:positionV relativeFrom="paragraph">
                  <wp:posOffset>3533140</wp:posOffset>
                </wp:positionV>
                <wp:extent cx="467360" cy="145415"/>
                <wp:effectExtent l="0" t="0" r="8890" b="6985"/>
                <wp:wrapNone/>
                <wp:docPr id="8745" name="Rectangle 6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736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Лiт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9" o:spid="_x0000_s1027" style="position:absolute;left:0;text-align:left;margin-left:385.55pt;margin-top:278.2pt;width:36.8pt;height:11.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Лiт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C7942A9" wp14:editId="12FF1867">
                <wp:simplePos x="0" y="0"/>
                <wp:positionH relativeFrom="column">
                  <wp:posOffset>1519555</wp:posOffset>
                </wp:positionH>
                <wp:positionV relativeFrom="paragraph">
                  <wp:posOffset>3360420</wp:posOffset>
                </wp:positionV>
                <wp:extent cx="419735" cy="151130"/>
                <wp:effectExtent l="0" t="0" r="18415" b="1270"/>
                <wp:wrapNone/>
                <wp:docPr id="8738" name="Rectangle 6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73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2246AD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  <w:lang w:val="uk-UA"/>
                              </w:rPr>
                            </w:pPr>
                            <w:proofErr w:type="spellStart"/>
                            <w:r w:rsidRPr="002246AD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  <w:t>Пiдп</w:t>
                            </w:r>
                            <w:r w:rsidRPr="002246AD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  <w:lang w:val="uk-UA"/>
                              </w:rPr>
                              <w:t>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2" o:spid="_x0000_s1028" style="position:absolute;left:0;text-align:left;margin-left:119.65pt;margin-top:264.6pt;width:33.05pt;height:1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" filled="f" stroked="f" strokeweight=".25pt">
                <v:textbox inset="0,0,0,0">
                  <w:txbxContent>
                    <w:p w:rsidR="00B16375" w:rsidRPr="002246AD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</w:pPr>
                      <w:proofErr w:type="spellStart"/>
                      <w:r w:rsidRPr="002246AD"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  <w:t>Пiдп</w:t>
                      </w:r>
                      <w:r w:rsidRPr="002246AD">
                        <w:rPr>
                          <w:rFonts w:ascii="GOST type B" w:hAnsi="GOST type B"/>
                          <w:i/>
                          <w:sz w:val="22"/>
                          <w:szCs w:val="22"/>
                          <w:lang w:val="uk-UA"/>
                        </w:rPr>
                        <w:t>ис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F57D413" wp14:editId="476FC0A2">
                <wp:simplePos x="0" y="0"/>
                <wp:positionH relativeFrom="column">
                  <wp:posOffset>0</wp:posOffset>
                </wp:positionH>
                <wp:positionV relativeFrom="paragraph">
                  <wp:posOffset>3340100</wp:posOffset>
                </wp:positionV>
                <wp:extent cx="2339340" cy="177800"/>
                <wp:effectExtent l="0" t="0" r="22860" b="12700"/>
                <wp:wrapNone/>
                <wp:docPr id="8749" name="Rectangle 6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9340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3" o:spid="_x0000_s1026" style="position:absolute;margin-left:0;margin-top:263pt;width:184.2pt;height:1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" filled="f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53DD7A0" wp14:editId="5085E79F">
                <wp:simplePos x="0" y="0"/>
                <wp:positionH relativeFrom="column">
                  <wp:posOffset>636905</wp:posOffset>
                </wp:positionH>
                <wp:positionV relativeFrom="paragraph">
                  <wp:posOffset>3728085</wp:posOffset>
                </wp:positionV>
                <wp:extent cx="901065" cy="145415"/>
                <wp:effectExtent l="0" t="0" r="13335" b="6985"/>
                <wp:wrapNone/>
                <wp:docPr id="8756" name="Rectangle 6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06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FA3BD9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>Поспішний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 xml:space="preserve"> О.С.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10" o:spid="_x0000_s1030" style="position:absolute;left:0;text-align:left;margin-left:50.15pt;margin-top:293.55pt;width:70.9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" filled="f" stroked="f" strokeweight=".25pt">
                <v:textbox inset="0,0,0,0">
                  <w:txbxContent>
                    <w:p w:rsidR="00B16375" w:rsidRPr="00FA3BD9" w:rsidRDefault="00B16375" w:rsidP="00BC2947">
                      <w:pPr>
                        <w:rPr>
                          <w:rFonts w:ascii="GOST type B" w:hAnsi="GOST type B"/>
                          <w:i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>Поспішний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 xml:space="preserve"> О.С.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139814" wp14:editId="56BDFE85">
                <wp:simplePos x="0" y="0"/>
                <wp:positionH relativeFrom="column">
                  <wp:posOffset>79375</wp:posOffset>
                </wp:positionH>
                <wp:positionV relativeFrom="paragraph">
                  <wp:posOffset>4241165</wp:posOffset>
                </wp:positionV>
                <wp:extent cx="580390" cy="175895"/>
                <wp:effectExtent l="0" t="0" r="10160" b="14605"/>
                <wp:wrapNone/>
                <wp:docPr id="8743" name="Rectangle 6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039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Затв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7" o:spid="_x0000_s1031" style="position:absolute;left:0;text-align:left;margin-left:6.25pt;margin-top:333.95pt;width:45.7pt;height:13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Затв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1DA2A8D" wp14:editId="399F5530">
                <wp:simplePos x="0" y="0"/>
                <wp:positionH relativeFrom="column">
                  <wp:posOffset>6073140</wp:posOffset>
                </wp:positionH>
                <wp:positionV relativeFrom="paragraph">
                  <wp:posOffset>3681730</wp:posOffset>
                </wp:positionV>
                <wp:extent cx="344170" cy="213360"/>
                <wp:effectExtent l="0" t="0" r="0" b="0"/>
                <wp:wrapNone/>
                <wp:docPr id="8758" name="Text Box 6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17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816F80" w:rsidRDefault="00816F80" w:rsidP="00BC2947">
                            <w:pP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</w:pPr>
                            <w:r w:rsidRPr="00816F80"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>2</w:t>
                            </w:r>
                            <w:r w:rsidR="00406E9D">
                              <w:rPr>
                                <w:rFonts w:ascii="GOST type B" w:hAnsi="GOST type B"/>
                                <w:i/>
                              </w:rPr>
                              <w:t>4</w:t>
                            </w:r>
                            <w:r w:rsidR="00B16375" w:rsidRPr="00816F80"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12" o:spid="_x0000_s1032" type="#_x0000_t202" style="position:absolute;left:0;text-align:left;margin-left:478.2pt;margin-top:289.9pt;width:27.1pt;height:16.8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" filled="f" stroked="f" strokeweight="1.5pt">
                <v:textbox>
                  <w:txbxContent>
                    <w:p w:rsidR="00B16375" w:rsidRPr="00816F80" w:rsidRDefault="00816F80" w:rsidP="00BC2947">
                      <w:pPr>
                        <w:rPr>
                          <w:rFonts w:ascii="GOST type B" w:hAnsi="GOST type B"/>
                          <w:i/>
                          <w:lang w:val="ru-RU"/>
                        </w:rPr>
                      </w:pPr>
                      <w:r w:rsidRPr="00816F80">
                        <w:rPr>
                          <w:rFonts w:ascii="GOST type B" w:hAnsi="GOST type B"/>
                          <w:i/>
                          <w:lang w:val="ru-RU"/>
                        </w:rPr>
                        <w:t>2</w:t>
                      </w:r>
                      <w:r w:rsidR="00406E9D">
                        <w:rPr>
                          <w:rFonts w:ascii="GOST type B" w:hAnsi="GOST type B"/>
                          <w:i/>
                        </w:rPr>
                        <w:t>4</w:t>
                      </w:r>
                      <w:r w:rsidR="00B16375" w:rsidRPr="00816F80">
                        <w:rPr>
                          <w:rFonts w:ascii="GOST type B" w:hAnsi="GOST type B"/>
                          <w:i/>
                          <w:lang w:val="ru-RU"/>
                        </w:rPr>
                        <w:t xml:space="preserve">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093F6D8" wp14:editId="37717F3B">
                <wp:simplePos x="0" y="0"/>
                <wp:positionH relativeFrom="column">
                  <wp:posOffset>679450</wp:posOffset>
                </wp:positionH>
                <wp:positionV relativeFrom="paragraph">
                  <wp:posOffset>4238625</wp:posOffset>
                </wp:positionV>
                <wp:extent cx="901065" cy="144780"/>
                <wp:effectExtent l="0" t="0" r="13335" b="7620"/>
                <wp:wrapNone/>
                <wp:docPr id="8757" name="Rectangle 6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065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  <w:t>Жабін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  <w:lang w:val="ru-RU"/>
                              </w:rPr>
                              <w:t xml:space="preserve"> В.І.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11" o:spid="_x0000_s1033" style="position:absolute;left:0;text-align:left;margin-left:53.5pt;margin-top:333.75pt;width:70.95pt;height:11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MQ6gIAAG0GAAAOAAAAZHJzL2Uyb0RvYy54bWysVcGOmzAQvVfqP1i+s0BCgKAlq4SEqtK2&#10;XXXbD3DABKtgU9sJ2Vb9945Nkk2yPVTd5oDG9nj83ryZ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  <w:t>Жабін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22"/>
                          <w:lang w:val="ru-RU"/>
                        </w:rPr>
                        <w:t xml:space="preserve"> В.І.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82ACE35" wp14:editId="3D357D94">
                <wp:simplePos x="0" y="0"/>
                <wp:positionH relativeFrom="column">
                  <wp:posOffset>5414645</wp:posOffset>
                </wp:positionH>
                <wp:positionV relativeFrom="paragraph">
                  <wp:posOffset>3681730</wp:posOffset>
                </wp:positionV>
                <wp:extent cx="220345" cy="213360"/>
                <wp:effectExtent l="0" t="0" r="0" b="0"/>
                <wp:wrapNone/>
                <wp:docPr id="8755" name="Text Box 6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r w:rsidRPr="00816F80"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PTCA" w:hAnsi="PTCA" w:cs="PTCA"/>
                                <w:b/>
                                <w:vertAlign w:val="subscript"/>
                              </w:rPr>
                              <w:t>2</w:t>
                            </w:r>
                          </w:p>
                          <w:p w:rsidR="00B16375" w:rsidRDefault="00B16375" w:rsidP="00BC2947">
                            <w:pPr>
                              <w:rPr>
                                <w:i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i/>
                                <w:lang w:val="ru-RU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9" o:spid="_x0000_s1034" type="#_x0000_t202" style="position:absolute;left:0;text-align:left;margin-left:426.35pt;margin-top:289.9pt;width:17.35pt;height:16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" filled="f" stroked="f" strokeweight="1.5pt">
                <v:textbox>
                  <w:txbxContent>
                    <w:p w:rsidR="00B16375" w:rsidRDefault="00B16375" w:rsidP="00BC2947">
                      <w:r w:rsidRPr="00816F80">
                        <w:rPr>
                          <w:rFonts w:ascii="GOST type B" w:hAnsi="GOST type B"/>
                          <w:i/>
                          <w:lang w:val="uk-UA"/>
                        </w:rPr>
                        <w:t>1</w:t>
                      </w:r>
                      <w:r>
                        <w:rPr>
                          <w:rFonts w:ascii="PTCA" w:hAnsi="PTCA" w:cs="PTCA"/>
                          <w:b/>
                          <w:vertAlign w:val="subscript"/>
                        </w:rPr>
                        <w:t>2</w:t>
                      </w:r>
                    </w:p>
                    <w:p w:rsidR="00B16375" w:rsidRDefault="00B16375" w:rsidP="00BC2947">
                      <w:pPr>
                        <w:rPr>
                          <w:i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/>
                          <w:lang w:val="ru-RU"/>
                        </w:rPr>
                        <w:t>1</w:t>
                      </w:r>
                      <w:r>
                        <w:rPr>
                          <w:i/>
                          <w:lang w:val="ru-RU"/>
                        </w:rPr>
                        <w:t xml:space="preserve">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81F64B1" wp14:editId="7766B08A">
                <wp:simplePos x="0" y="0"/>
                <wp:positionH relativeFrom="column">
                  <wp:posOffset>4716780</wp:posOffset>
                </wp:positionH>
                <wp:positionV relativeFrom="paragraph">
                  <wp:posOffset>3934460</wp:posOffset>
                </wp:positionV>
                <wp:extent cx="1736090" cy="478155"/>
                <wp:effectExtent l="0" t="0" r="0" b="0"/>
                <wp:wrapNone/>
                <wp:docPr id="8754" name="Text Box 6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6090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</w:rPr>
                            </w:pPr>
                            <w:r w:rsidRPr="00C57A33">
                              <w:rPr>
                                <w:rFonts w:ascii="GOST type B" w:hAnsi="GOST type B"/>
                              </w:rPr>
                              <w:t xml:space="preserve">НТУУ </w:t>
                            </w:r>
                            <w:r w:rsidRPr="00C57A33">
                              <w:rPr>
                                <w:rFonts w:ascii="Arial" w:hAnsi="Arial" w:cs="Arial"/>
                                <w:lang w:val="en-US"/>
                              </w:rPr>
                              <w:t>“</w:t>
                            </w:r>
                            <w:r w:rsidRPr="00C57A33">
                              <w:rPr>
                                <w:rFonts w:ascii="GOST type B" w:hAnsi="GOST type B"/>
                              </w:rPr>
                              <w:t>КПІ</w:t>
                            </w:r>
                            <w:r w:rsidR="00102395" w:rsidRPr="00102395">
                              <w:rPr>
                                <w:rFonts w:ascii="GOST type B" w:hAnsi="GOST type B"/>
                                <w:sz w:val="8"/>
                                <w:lang w:val="en-US"/>
                              </w:rPr>
                              <w:t xml:space="preserve"> </w:t>
                            </w:r>
                            <w:r w:rsidRPr="00C57A33">
                              <w:rPr>
                                <w:rFonts w:ascii="Arial" w:hAnsi="Arial" w:cs="Arial"/>
                              </w:rPr>
                              <w:t>”</w:t>
                            </w:r>
                            <w:r w:rsidRPr="00C57A33">
                              <w:rPr>
                                <w:rFonts w:ascii="GOST type B" w:hAnsi="GOST type B"/>
                              </w:rPr>
                              <w:t xml:space="preserve"> </w:t>
                            </w:r>
                            <w:r w:rsidRPr="00C57A33">
                              <w:rPr>
                                <w:rFonts w:ascii="GOST type B" w:hAnsi="GOST type B" w:cs="GOST type B"/>
                              </w:rPr>
                              <w:t>ФІОТ</w:t>
                            </w:r>
                          </w:p>
                          <w:p w:rsidR="00B16375" w:rsidRPr="00C57A33" w:rsidRDefault="00B16375" w:rsidP="00BC294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4"/>
                                <w:szCs w:val="24"/>
                                <w:lang w:val="uk-UA"/>
                              </w:rPr>
                              <w:t>Група ІО-31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8" o:spid="_x0000_s1035" type="#_x0000_t202" style="position:absolute;left:0;text-align:left;margin-left:371.4pt;margin-top:309.8pt;width:136.7pt;height:37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b1vAIAAMY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" filled="f" stroked="f">
                <v:textbox>
                  <w:txbxContent>
                    <w:p w:rsidR="00B16375" w:rsidRPr="00C57A33" w:rsidRDefault="00B16375" w:rsidP="00BC2947">
                      <w:pPr>
                        <w:pStyle w:val="8"/>
                        <w:rPr>
                          <w:rFonts w:ascii="GOST type B" w:hAnsi="GOST type B"/>
                        </w:rPr>
                      </w:pPr>
                      <w:r w:rsidRPr="00C57A33">
                        <w:rPr>
                          <w:rFonts w:ascii="GOST type B" w:hAnsi="GOST type B"/>
                        </w:rPr>
                        <w:t xml:space="preserve">НТУУ </w:t>
                      </w:r>
                      <w:r w:rsidRPr="00C57A33">
                        <w:rPr>
                          <w:rFonts w:ascii="Arial" w:hAnsi="Arial" w:cs="Arial"/>
                          <w:lang w:val="en-US"/>
                        </w:rPr>
                        <w:t>“</w:t>
                      </w:r>
                      <w:r w:rsidRPr="00C57A33">
                        <w:rPr>
                          <w:rFonts w:ascii="GOST type B" w:hAnsi="GOST type B"/>
                        </w:rPr>
                        <w:t>КПІ</w:t>
                      </w:r>
                      <w:r w:rsidR="00102395" w:rsidRPr="00102395">
                        <w:rPr>
                          <w:rFonts w:ascii="GOST type B" w:hAnsi="GOST type B"/>
                          <w:sz w:val="8"/>
                          <w:lang w:val="en-US"/>
                        </w:rPr>
                        <w:t xml:space="preserve"> </w:t>
                      </w:r>
                      <w:r w:rsidRPr="00C57A33">
                        <w:rPr>
                          <w:rFonts w:ascii="Arial" w:hAnsi="Arial" w:cs="Arial"/>
                        </w:rPr>
                        <w:t>”</w:t>
                      </w:r>
                      <w:r w:rsidRPr="00C57A33">
                        <w:rPr>
                          <w:rFonts w:ascii="GOST type B" w:hAnsi="GOST type B"/>
                        </w:rPr>
                        <w:t xml:space="preserve"> </w:t>
                      </w:r>
                      <w:r w:rsidRPr="00C57A33">
                        <w:rPr>
                          <w:rFonts w:ascii="GOST type B" w:hAnsi="GOST type B" w:cs="GOST type B"/>
                        </w:rPr>
                        <w:t>ФІОТ</w:t>
                      </w:r>
                    </w:p>
                    <w:p w:rsidR="00B16375" w:rsidRPr="00C57A33" w:rsidRDefault="00B16375" w:rsidP="00BC2947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4"/>
                          <w:szCs w:val="24"/>
                          <w:lang w:val="uk-UA"/>
                        </w:rPr>
                        <w:t>Група ІО-31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98FA0F5" wp14:editId="561EB689">
                <wp:simplePos x="0" y="0"/>
                <wp:positionH relativeFrom="column">
                  <wp:posOffset>2516505</wp:posOffset>
                </wp:positionH>
                <wp:positionV relativeFrom="paragraph">
                  <wp:posOffset>3663315</wp:posOffset>
                </wp:positionV>
                <wp:extent cx="2272665" cy="563880"/>
                <wp:effectExtent l="0" t="0" r="0" b="7620"/>
                <wp:wrapNone/>
                <wp:docPr id="8753" name="Text Box 6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2665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  <w:t>Пояснювальна</w:t>
                            </w:r>
                          </w:p>
                          <w:p w:rsidR="00B16375" w:rsidRPr="008B4FEE" w:rsidRDefault="00B16375" w:rsidP="00BC2947">
                            <w:pPr>
                              <w:spacing w:line="192" w:lineRule="auto"/>
                              <w:jc w:val="center"/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uk-UA"/>
                              </w:rPr>
                              <w:t>записка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07" o:spid="_x0000_s1036" type="#_x0000_t202" style="position:absolute;left:0;text-align:left;margin-left:198.15pt;margin-top:288.45pt;width:178.95pt;height:44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tDmvwIAAMc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" filled="f" stroked="f">
                <v:textbox>
                  <w:txbxContent>
                    <w:p w:rsidR="00B16375" w:rsidRDefault="00B16375" w:rsidP="00BC2947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  <w:t>Пояснювальна</w:t>
                      </w:r>
                    </w:p>
                    <w:p w:rsidR="00B16375" w:rsidRPr="008B4FEE" w:rsidRDefault="00B16375" w:rsidP="00BC2947">
                      <w:pPr>
                        <w:spacing w:line="192" w:lineRule="auto"/>
                        <w:jc w:val="center"/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uk-UA"/>
                        </w:rPr>
                        <w:t>записка</w:t>
                      </w:r>
                    </w:p>
                  </w:txbxContent>
                </v:textbox>
              </v:shape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4D964F" wp14:editId="028C4E29">
                <wp:simplePos x="0" y="0"/>
                <wp:positionH relativeFrom="column">
                  <wp:posOffset>6033135</wp:posOffset>
                </wp:positionH>
                <wp:positionV relativeFrom="paragraph">
                  <wp:posOffset>3521710</wp:posOffset>
                </wp:positionV>
                <wp:extent cx="531495" cy="177165"/>
                <wp:effectExtent l="0" t="0" r="1905" b="13335"/>
                <wp:wrapNone/>
                <wp:docPr id="8751" name="Rectangle 6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872A17" w:rsidRDefault="00B16375" w:rsidP="00BC2947">
                            <w:pPr>
                              <w:pStyle w:val="8"/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Аркуш</w:t>
                            </w:r>
                            <w:proofErr w:type="gramStart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i</w:t>
                            </w:r>
                            <w:proofErr w:type="gramEnd"/>
                            <w:r w:rsidRPr="00872A17">
                              <w:rPr>
                                <w:rFonts w:ascii="GOST type B" w:hAnsi="GOST type B"/>
                                <w:sz w:val="22"/>
                                <w:szCs w:val="22"/>
                              </w:rPr>
                              <w:t>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5" o:spid="_x0000_s1037" style="position:absolute;left:0;text-align:left;margin-left:475.05pt;margin-top:277.3pt;width:41.8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" filled="f" stroked="f" strokeweight=".25pt">
                <v:textbox inset="0,0,0,0">
                  <w:txbxContent>
                    <w:p w:rsidR="00B16375" w:rsidRPr="00872A17" w:rsidRDefault="00B16375" w:rsidP="00BC2947">
                      <w:pPr>
                        <w:pStyle w:val="8"/>
                        <w:rPr>
                          <w:rFonts w:ascii="GOST type B" w:hAnsi="GOST type B"/>
                          <w:sz w:val="22"/>
                          <w:szCs w:val="22"/>
                        </w:rPr>
                      </w:pPr>
                      <w:proofErr w:type="spellStart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Аркуш</w:t>
                      </w:r>
                      <w:proofErr w:type="gramStart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i</w:t>
                      </w:r>
                      <w:proofErr w:type="gramEnd"/>
                      <w:r w:rsidRPr="00872A17">
                        <w:rPr>
                          <w:rFonts w:ascii="GOST type B" w:hAnsi="GOST type B"/>
                          <w:sz w:val="22"/>
                          <w:szCs w:val="22"/>
                        </w:rPr>
                        <w:t>в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299" distR="114299" simplePos="0" relativeHeight="251661824" behindDoc="0" locked="0" layoutInCell="1" allowOverlap="1" wp14:anchorId="5B9F3F4D" wp14:editId="074C66F6">
                <wp:simplePos x="0" y="0"/>
                <wp:positionH relativeFrom="column">
                  <wp:posOffset>251459</wp:posOffset>
                </wp:positionH>
                <wp:positionV relativeFrom="paragraph">
                  <wp:posOffset>2985135</wp:posOffset>
                </wp:positionV>
                <wp:extent cx="0" cy="534035"/>
                <wp:effectExtent l="0" t="0" r="19050" b="18415"/>
                <wp:wrapNone/>
                <wp:docPr id="8750" name="Line 6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40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804" o:spid="_x0000_s1026" style="position:absolute;z-index:2516618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.8pt,235.05pt" to="19.8pt,2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916AAC2" wp14:editId="15A1A195">
                <wp:simplePos x="0" y="0"/>
                <wp:positionH relativeFrom="column">
                  <wp:posOffset>5396865</wp:posOffset>
                </wp:positionH>
                <wp:positionV relativeFrom="paragraph">
                  <wp:posOffset>3695700</wp:posOffset>
                </wp:positionV>
                <wp:extent cx="539115" cy="177800"/>
                <wp:effectExtent l="0" t="0" r="13335" b="12700"/>
                <wp:wrapNone/>
                <wp:docPr id="8748" name="Rectangle 6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2" o:spid="_x0000_s1026" style="position:absolute;margin-left:424.95pt;margin-top:291pt;width:42.45pt;height:1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C08115" wp14:editId="1824E610">
                <wp:simplePos x="0" y="0"/>
                <wp:positionH relativeFrom="column">
                  <wp:posOffset>5935980</wp:posOffset>
                </wp:positionH>
                <wp:positionV relativeFrom="paragraph">
                  <wp:posOffset>3518535</wp:posOffset>
                </wp:positionV>
                <wp:extent cx="719455" cy="177165"/>
                <wp:effectExtent l="0" t="0" r="23495" b="13335"/>
                <wp:wrapNone/>
                <wp:docPr id="8747" name="Rectangle 6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4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01" o:spid="_x0000_s1026" style="position:absolute;margin-left:467.4pt;margin-top:277.05pt;width:56.65pt;height:13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" strokeweight="2pt"/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A9AA8C9" wp14:editId="7A4A10F7">
                <wp:simplePos x="0" y="0"/>
                <wp:positionH relativeFrom="column">
                  <wp:posOffset>642620</wp:posOffset>
                </wp:positionH>
                <wp:positionV relativeFrom="paragraph">
                  <wp:posOffset>3550920</wp:posOffset>
                </wp:positionV>
                <wp:extent cx="900430" cy="145415"/>
                <wp:effectExtent l="0" t="0" r="13970" b="6985"/>
                <wp:wrapNone/>
                <wp:docPr id="8744" name="Rectangle 6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0430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</w:pPr>
                            <w:r w:rsidRPr="00C57A33">
                              <w:rPr>
                                <w:rFonts w:ascii="GOST type B" w:hAnsi="GOST type B"/>
                                <w:i/>
                                <w:lang w:val="uk-UA"/>
                              </w:rPr>
                              <w:t>Долинний О.В.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8" o:spid="_x0000_s1038" style="position:absolute;left:0;text-align:left;margin-left:50.6pt;margin-top:279.6pt;width:70.9pt;height:11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rPr>
                          <w:rFonts w:ascii="GOST type B" w:hAnsi="GOST type B"/>
                          <w:i/>
                          <w:lang w:val="uk-UA"/>
                        </w:rPr>
                      </w:pPr>
                      <w:r w:rsidRPr="00C57A33">
                        <w:rPr>
                          <w:rFonts w:ascii="GOST type B" w:hAnsi="GOST type B"/>
                          <w:i/>
                          <w:lang w:val="uk-UA"/>
                        </w:rPr>
                        <w:t>Долинний О.В.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679CDCB" wp14:editId="09D8942E">
                <wp:simplePos x="0" y="0"/>
                <wp:positionH relativeFrom="column">
                  <wp:posOffset>35560</wp:posOffset>
                </wp:positionH>
                <wp:positionV relativeFrom="paragraph">
                  <wp:posOffset>4050030</wp:posOffset>
                </wp:positionV>
                <wp:extent cx="684530" cy="188595"/>
                <wp:effectExtent l="0" t="0" r="1270" b="1905"/>
                <wp:wrapNone/>
                <wp:docPr id="8742" name="Rectangle 6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530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  <w:sz w:val="2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Н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контр</w:t>
                            </w:r>
                            <w:proofErr w:type="spellEnd"/>
                            <w:proofErr w:type="gram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6" o:spid="_x0000_s1039" style="position:absolute;left:0;text-align:left;margin-left:2.8pt;margin-top:318.9pt;width:53.9pt;height:1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  <w:sz w:val="2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Н</w:t>
                      </w:r>
                      <w:r>
                        <w:rPr>
                          <w:i/>
                          <w:sz w:val="22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контр</w:t>
                      </w:r>
                      <w:proofErr w:type="spellEnd"/>
                      <w:proofErr w:type="gramEnd"/>
                      <w:r>
                        <w:rPr>
                          <w:i/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4B95B5D" wp14:editId="65F2D088">
                <wp:simplePos x="0" y="0"/>
                <wp:positionH relativeFrom="column">
                  <wp:posOffset>57150</wp:posOffset>
                </wp:positionH>
                <wp:positionV relativeFrom="paragraph">
                  <wp:posOffset>3696335</wp:posOffset>
                </wp:positionV>
                <wp:extent cx="586105" cy="175895"/>
                <wp:effectExtent l="0" t="0" r="4445" b="14605"/>
                <wp:wrapNone/>
                <wp:docPr id="8741" name="Rectangle 6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105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Перевiр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5" o:spid="_x0000_s1040" style="position:absolute;left:0;text-align:left;margin-left:4.5pt;margin-top:291.05pt;width:46.15pt;height:13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e56wIAAG4GAAAOAAAAZHJzL2Uyb0RvYy54bWysVcGOmzAQvVfqP1i+s0BCgKAlq4SEqtK2&#10;XXXbD3DABKtgU9sJ2Vb9945Nkk2yPVTd5oDG9nj83syb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Перевiр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F36D1C4" wp14:editId="651A164E">
                <wp:simplePos x="0" y="0"/>
                <wp:positionH relativeFrom="column">
                  <wp:posOffset>91440</wp:posOffset>
                </wp:positionH>
                <wp:positionV relativeFrom="paragraph">
                  <wp:posOffset>3527425</wp:posOffset>
                </wp:positionV>
                <wp:extent cx="567055" cy="188595"/>
                <wp:effectExtent l="0" t="0" r="4445" b="1905"/>
                <wp:wrapNone/>
                <wp:docPr id="8740" name="Rectangle 6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705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Pr>
                              <w:rPr>
                                <w:i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Розроб</w:t>
                            </w:r>
                            <w:proofErr w:type="spellEnd"/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4" o:spid="_x0000_s1041" style="position:absolute;left:0;text-align:left;margin-left:7.2pt;margin-top:277.75pt;width:44.65pt;height:14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" filled="f" stroked="f" strokeweight=".25pt">
                <v:textbox inset="0,0,0,0">
                  <w:txbxContent>
                    <w:p w:rsidR="00B16375" w:rsidRDefault="00B16375" w:rsidP="00BC2947">
                      <w:pPr>
                        <w:rPr>
                          <w:i/>
                          <w:sz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Розроб</w:t>
                      </w:r>
                      <w:proofErr w:type="spellEnd"/>
                      <w:r>
                        <w:rPr>
                          <w:i/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4D6A0D4" wp14:editId="28E4AD79">
                <wp:simplePos x="0" y="0"/>
                <wp:positionH relativeFrom="column">
                  <wp:posOffset>1987550</wp:posOffset>
                </wp:positionH>
                <wp:positionV relativeFrom="paragraph">
                  <wp:posOffset>3369945</wp:posOffset>
                </wp:positionV>
                <wp:extent cx="344805" cy="163830"/>
                <wp:effectExtent l="0" t="0" r="17145" b="7620"/>
                <wp:wrapNone/>
                <wp:docPr id="8739" name="Rectangle 6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4805" cy="163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Pr="00C57A33" w:rsidRDefault="00B16375" w:rsidP="00BC2947">
                            <w:pPr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7A33">
                              <w:rPr>
                                <w:rFonts w:ascii="GOST type B" w:hAnsi="GOST type B"/>
                                <w:i/>
                                <w:sz w:val="22"/>
                                <w:szCs w:val="22"/>
                              </w:rPr>
                              <w:t>Дата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3" o:spid="_x0000_s1042" style="position:absolute;left:0;text-align:left;margin-left:156.5pt;margin-top:265.35pt;width:27.15pt;height:12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" filled="f" stroked="f" strokeweight=".25pt">
                <v:textbox inset="0,0,0,0">
                  <w:txbxContent>
                    <w:p w:rsidR="00B16375" w:rsidRPr="00C57A33" w:rsidRDefault="00B16375" w:rsidP="00BC2947">
                      <w:pPr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</w:pPr>
                      <w:proofErr w:type="spellStart"/>
                      <w:r w:rsidRPr="00C57A33">
                        <w:rPr>
                          <w:rFonts w:ascii="GOST type B" w:hAnsi="GOST type B"/>
                          <w:i/>
                          <w:sz w:val="22"/>
                          <w:szCs w:val="22"/>
                        </w:rPr>
                        <w:t>Дата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7DFC73B" wp14:editId="0EEB1F31">
                <wp:simplePos x="0" y="0"/>
                <wp:positionH relativeFrom="column">
                  <wp:posOffset>697865</wp:posOffset>
                </wp:positionH>
                <wp:positionV relativeFrom="paragraph">
                  <wp:posOffset>3357245</wp:posOffset>
                </wp:positionV>
                <wp:extent cx="652145" cy="182880"/>
                <wp:effectExtent l="0" t="0" r="14605" b="7620"/>
                <wp:wrapNone/>
                <wp:docPr id="8737" name="Rectangle 6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1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№</w:t>
                            </w:r>
                            <w:r>
                              <w:rPr>
                                <w:i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докум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1" o:spid="_x0000_s1043" style="position:absolute;left:0;text-align:left;margin-left:54.95pt;margin-top:264.35pt;width:51.35pt;height:14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" filled="f" stroked="f" strokeweight=".25pt">
                <v:textbox inset="0,0,0,0">
                  <w:txbxContent>
                    <w:p w:rsidR="00B16375" w:rsidRDefault="00B16375" w:rsidP="00BC2947"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№</w:t>
                      </w:r>
                      <w:r>
                        <w:rPr>
                          <w:i/>
                          <w:sz w:val="2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докум</w:t>
                      </w:r>
                      <w:proofErr w:type="spellEnd"/>
                      <w:proofErr w:type="gramEnd"/>
                      <w:r>
                        <w:rPr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D185ED5" wp14:editId="5AFB0EE2">
                <wp:simplePos x="0" y="0"/>
                <wp:positionH relativeFrom="column">
                  <wp:posOffset>295275</wp:posOffset>
                </wp:positionH>
                <wp:positionV relativeFrom="paragraph">
                  <wp:posOffset>3353435</wp:posOffset>
                </wp:positionV>
                <wp:extent cx="262890" cy="177800"/>
                <wp:effectExtent l="0" t="0" r="3810" b="12700"/>
                <wp:wrapNone/>
                <wp:docPr id="8736" name="Rectangle 6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2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90" o:spid="_x0000_s1044" style="position:absolute;left:0;text-align:left;margin-left:23.25pt;margin-top:264.05pt;width:20.7pt;height:1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" filled="f" stroked="f" strokeweight=".25pt">
                <v:textbox inset="0,0,0,0">
                  <w:txbxContent>
                    <w:p w:rsidR="00B16375" w:rsidRDefault="00B16375" w:rsidP="00BC2947"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Арк</w:t>
                      </w:r>
                      <w:proofErr w:type="spellEnd"/>
                      <w:r>
                        <w:rPr>
                          <w:sz w:val="22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C76D787" wp14:editId="263757AC">
                <wp:simplePos x="0" y="0"/>
                <wp:positionH relativeFrom="column">
                  <wp:posOffset>31750</wp:posOffset>
                </wp:positionH>
                <wp:positionV relativeFrom="paragraph">
                  <wp:posOffset>3357245</wp:posOffset>
                </wp:positionV>
                <wp:extent cx="205740" cy="177800"/>
                <wp:effectExtent l="0" t="0" r="3810" b="12700"/>
                <wp:wrapNone/>
                <wp:docPr id="8735" name="Rectangle 6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16375" w:rsidRDefault="00B16375" w:rsidP="00BC2947">
                            <w:proofErr w:type="spellStart"/>
                            <w:proofErr w:type="gramStart"/>
                            <w:r>
                              <w:rPr>
                                <w:rFonts w:ascii="GOST type B" w:hAnsi="GOST type B"/>
                                <w:i/>
                                <w:sz w:val="22"/>
                              </w:rPr>
                              <w:t>Зм</w:t>
                            </w:r>
                            <w:r>
                              <w:rPr>
                                <w:i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sz w:val="16"/>
                              </w:rPr>
                              <w:t>ю</w:t>
                            </w:r>
                            <w:proofErr w:type="spellEnd"/>
                            <w:r>
                              <w:rPr>
                                <w:i/>
                                <w:sz w:val="1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9" o:spid="_x0000_s1045" style="position:absolute;left:0;text-align:left;margin-left:2.5pt;margin-top:264.35pt;width:16.2pt;height:14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" filled="f" stroked="f" strokeweight=".25pt">
                <v:textbox inset="0,0,0,0">
                  <w:txbxContent>
                    <w:p w:rsidR="00B16375" w:rsidRDefault="00B16375" w:rsidP="00BC2947">
                      <w:proofErr w:type="spellStart"/>
                      <w:proofErr w:type="gramStart"/>
                      <w:r>
                        <w:rPr>
                          <w:rFonts w:ascii="GOST type B" w:hAnsi="GOST type B"/>
                          <w:i/>
                          <w:sz w:val="22"/>
                        </w:rPr>
                        <w:t>Зм</w:t>
                      </w:r>
                      <w:r>
                        <w:rPr>
                          <w:i/>
                          <w:sz w:val="22"/>
                        </w:rPr>
                        <w:t>.</w:t>
                      </w:r>
                      <w:r>
                        <w:rPr>
                          <w:i/>
                          <w:sz w:val="16"/>
                        </w:rPr>
                        <w:t>ю</w:t>
                      </w:r>
                      <w:proofErr w:type="spellEnd"/>
                      <w:r>
                        <w:rPr>
                          <w:i/>
                          <w:sz w:val="16"/>
                        </w:rPr>
                        <w:t>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42B1E41" wp14:editId="75346300">
                <wp:simplePos x="0" y="0"/>
                <wp:positionH relativeFrom="column">
                  <wp:posOffset>0</wp:posOffset>
                </wp:positionH>
                <wp:positionV relativeFrom="paragraph">
                  <wp:posOffset>3874135</wp:posOffset>
                </wp:positionV>
                <wp:extent cx="2338705" cy="177800"/>
                <wp:effectExtent l="0" t="0" r="23495" b="12700"/>
                <wp:wrapNone/>
                <wp:docPr id="8733" name="Rectangle 6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7" o:spid="_x0000_s1026" style="position:absolute;margin-left:0;margin-top:305.05pt;width:184.15pt;height:1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" filled="f" strokeweight=".25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C6EA76" wp14:editId="6B1DAD9F">
                <wp:simplePos x="0" y="0"/>
                <wp:positionH relativeFrom="column">
                  <wp:posOffset>0</wp:posOffset>
                </wp:positionH>
                <wp:positionV relativeFrom="paragraph">
                  <wp:posOffset>3518535</wp:posOffset>
                </wp:positionV>
                <wp:extent cx="2338705" cy="177800"/>
                <wp:effectExtent l="0" t="0" r="23495" b="12700"/>
                <wp:wrapNone/>
                <wp:docPr id="8732" name="Rectangle 6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705" cy="1778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6" o:spid="_x0000_s1026" style="position:absolute;margin-left:0;margin-top:277.05pt;width:184.15pt;height:1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" filled="f" strokeweight=".25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C9A973C" wp14:editId="01A8B6FC">
                <wp:simplePos x="0" y="0"/>
                <wp:positionH relativeFrom="column">
                  <wp:posOffset>0</wp:posOffset>
                </wp:positionH>
                <wp:positionV relativeFrom="paragraph">
                  <wp:posOffset>2985135</wp:posOffset>
                </wp:positionV>
                <wp:extent cx="2338070" cy="177800"/>
                <wp:effectExtent l="0" t="0" r="24130" b="12700"/>
                <wp:wrapNone/>
                <wp:docPr id="8731" name="Rectangle 6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8070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5" o:spid="_x0000_s1026" style="position:absolute;margin-left:0;margin-top:235.05pt;width:184.1pt;height:1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080A176" wp14:editId="21BF0363">
                <wp:simplePos x="0" y="0"/>
                <wp:positionH relativeFrom="column">
                  <wp:posOffset>1439545</wp:posOffset>
                </wp:positionH>
                <wp:positionV relativeFrom="paragraph">
                  <wp:posOffset>2985135</wp:posOffset>
                </wp:positionV>
                <wp:extent cx="540385" cy="1421765"/>
                <wp:effectExtent l="0" t="0" r="12065" b="26035"/>
                <wp:wrapNone/>
                <wp:docPr id="8730" name="Rectangle 6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4217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4" o:spid="_x0000_s1026" style="position:absolute;margin-left:113.35pt;margin-top:235.05pt;width:42.55pt;height:111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23F201D7" wp14:editId="163D4D14">
                <wp:simplePos x="0" y="0"/>
                <wp:positionH relativeFrom="column">
                  <wp:posOffset>5396865</wp:posOffset>
                </wp:positionH>
                <wp:positionV relativeFrom="paragraph">
                  <wp:posOffset>3518535</wp:posOffset>
                </wp:positionV>
                <wp:extent cx="539115" cy="177800"/>
                <wp:effectExtent l="0" t="0" r="13335" b="12700"/>
                <wp:wrapNone/>
                <wp:docPr id="8727" name="Rectangle 6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115" cy="177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1" o:spid="_x0000_s1026" style="position:absolute;margin-left:424.95pt;margin-top:277.05pt;width:42.45pt;height:1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" filled="f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8C2C60A" wp14:editId="73345C4D">
                <wp:simplePos x="0" y="0"/>
                <wp:positionH relativeFrom="column">
                  <wp:posOffset>4856480</wp:posOffset>
                </wp:positionH>
                <wp:positionV relativeFrom="paragraph">
                  <wp:posOffset>3518535</wp:posOffset>
                </wp:positionV>
                <wp:extent cx="540385" cy="177800"/>
                <wp:effectExtent l="0" t="0" r="12065" b="12700"/>
                <wp:wrapNone/>
                <wp:docPr id="8726" name="Rectangle 6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85" cy="177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80" o:spid="_x0000_s1026" style="position:absolute;margin-left:382.4pt;margin-top:277.05pt;width:42.55pt;height:1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AC5DAAD" wp14:editId="5362FD7B">
                <wp:simplePos x="0" y="0"/>
                <wp:positionH relativeFrom="column">
                  <wp:posOffset>4857750</wp:posOffset>
                </wp:positionH>
                <wp:positionV relativeFrom="paragraph">
                  <wp:posOffset>3874135</wp:posOffset>
                </wp:positionV>
                <wp:extent cx="1795145" cy="533400"/>
                <wp:effectExtent l="0" t="0" r="14605" b="19050"/>
                <wp:wrapNone/>
                <wp:docPr id="8725" name="Rectangle 6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145" cy="533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9" o:spid="_x0000_s1026" style="position:absolute;margin-left:382.5pt;margin-top:305.05pt;width:141.35pt;height:4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7A34156" wp14:editId="6D0E3810">
                <wp:simplePos x="0" y="0"/>
                <wp:positionH relativeFrom="column">
                  <wp:posOffset>2338070</wp:posOffset>
                </wp:positionH>
                <wp:positionV relativeFrom="paragraph">
                  <wp:posOffset>3518535</wp:posOffset>
                </wp:positionV>
                <wp:extent cx="2518410" cy="889000"/>
                <wp:effectExtent l="0" t="0" r="15240" b="25400"/>
                <wp:wrapNone/>
                <wp:docPr id="8724" name="Rectangle 6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8410" cy="889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8" o:spid="_x0000_s1026" style="position:absolute;margin-left:184.1pt;margin-top:277.05pt;width:198.3pt;height:70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" filled="f" strokeweight="2pt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75AEC72" wp14:editId="562DC028">
                <wp:simplePos x="0" y="0"/>
                <wp:positionH relativeFrom="column">
                  <wp:posOffset>0</wp:posOffset>
                </wp:positionH>
                <wp:positionV relativeFrom="paragraph">
                  <wp:posOffset>2985135</wp:posOffset>
                </wp:positionV>
                <wp:extent cx="6656070" cy="1421765"/>
                <wp:effectExtent l="0" t="0" r="11430" b="26035"/>
                <wp:wrapNone/>
                <wp:docPr id="8722" name="Rectangle 6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070" cy="14217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76" o:spid="_x0000_s1026" style="position:absolute;margin-left:0;margin-top:235.05pt;width:524.1pt;height:111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" filled="f">
                <v:textbox inset="0,0,0,0"/>
              </v:rect>
            </w:pict>
          </mc:Fallback>
        </mc:AlternateContent>
      </w:r>
      <w:r w:rsidR="001B3624" w:rsidRPr="007A1D25">
        <w:rPr>
          <w:rFonts w:ascii="GOST type B" w:hAnsi="GOST type B"/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3431AA34" wp14:editId="705B6767">
                <wp:simplePos x="0" y="0"/>
                <wp:positionH relativeFrom="column">
                  <wp:posOffset>2320925</wp:posOffset>
                </wp:positionH>
                <wp:positionV relativeFrom="paragraph">
                  <wp:posOffset>6120765</wp:posOffset>
                </wp:positionV>
                <wp:extent cx="1257300" cy="457200"/>
                <wp:effectExtent l="0" t="0" r="0" b="0"/>
                <wp:wrapNone/>
                <wp:docPr id="8721" name="Text Box 6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375" w:rsidRPr="002F0796" w:rsidRDefault="00B16375" w:rsidP="00B03652">
                            <w:pP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 w:rsidRPr="00E1606C"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</w:rPr>
                              <w:t>за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44"/>
                                <w:szCs w:val="44"/>
                                <w:lang w:val="ru-RU"/>
                              </w:rPr>
                              <w:t>писка</w:t>
                            </w:r>
                            <w:proofErr w:type="gramEnd"/>
                          </w:p>
                          <w:p w:rsidR="00B16375" w:rsidRDefault="00B163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80" o:spid="_x0000_s1046" type="#_x0000_t202" style="position:absolute;left:0;text-align:left;margin-left:182.75pt;margin-top:481.95pt;width:99pt;height:36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" stroked="f">
                <v:fill opacity="0"/>
                <v:textbox>
                  <w:txbxContent>
                    <w:p w:rsidR="00B16375" w:rsidRPr="002F0796" w:rsidRDefault="00B16375" w:rsidP="00B03652">
                      <w:pP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ru-RU"/>
                        </w:rPr>
                      </w:pPr>
                      <w:proofErr w:type="spellStart"/>
                      <w:proofErr w:type="gramStart"/>
                      <w:r w:rsidRPr="00E1606C">
                        <w:rPr>
                          <w:rFonts w:ascii="GOST type B" w:hAnsi="GOST type B"/>
                          <w:i/>
                          <w:sz w:val="44"/>
                          <w:szCs w:val="44"/>
                        </w:rPr>
                        <w:t>за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44"/>
                          <w:szCs w:val="44"/>
                          <w:lang w:val="ru-RU"/>
                        </w:rPr>
                        <w:t>писка</w:t>
                      </w:r>
                      <w:proofErr w:type="gramEnd"/>
                    </w:p>
                    <w:p w:rsidR="00B16375" w:rsidRDefault="00B16375"/>
                  </w:txbxContent>
                </v:textbox>
              </v:shape>
            </w:pict>
          </mc:Fallback>
        </mc:AlternateContent>
      </w:r>
    </w:p>
    <w:p w:rsidR="00E43280" w:rsidRPr="007A1D25" w:rsidRDefault="00E43280">
      <w:pPr>
        <w:rPr>
          <w:rFonts w:ascii="Times New Roman" w:hAnsi="Times New Roman"/>
          <w:bCs/>
          <w:lang w:val="ru-RU"/>
        </w:rPr>
        <w:sectPr w:rsidR="00E43280" w:rsidRPr="007A1D25" w:rsidSect="00777220">
          <w:pgSz w:w="11907" w:h="16840" w:code="9"/>
          <w:pgMar w:top="284" w:right="284" w:bottom="284" w:left="1134" w:header="708" w:footer="708" w:gutter="0"/>
          <w:cols w:space="720"/>
        </w:sectPr>
      </w:pPr>
      <w:bookmarkStart w:id="0" w:name="_GoBack"/>
      <w:bookmarkEnd w:id="0"/>
    </w:p>
    <w:p w:rsidR="00591237" w:rsidRPr="007A1D25" w:rsidRDefault="00591237" w:rsidP="000C1B65">
      <w:pPr>
        <w:pStyle w:val="7"/>
        <w:tabs>
          <w:tab w:val="left" w:pos="7703"/>
        </w:tabs>
        <w:spacing w:line="360" w:lineRule="auto"/>
        <w:ind w:left="284" w:right="141" w:firstLine="567"/>
        <w:jc w:val="left"/>
        <w:rPr>
          <w:rFonts w:ascii="GOST type B" w:hAnsi="GOST type B"/>
          <w:b/>
          <w:bCs/>
          <w:szCs w:val="28"/>
          <w:lang w:val="uk-UA"/>
        </w:rPr>
      </w:pPr>
    </w:p>
    <w:p w:rsidR="00E43280" w:rsidRPr="007A1D25" w:rsidRDefault="001B3624" w:rsidP="00872A17">
      <w:pPr>
        <w:pStyle w:val="7"/>
        <w:tabs>
          <w:tab w:val="left" w:pos="426"/>
          <w:tab w:val="left" w:pos="7703"/>
        </w:tabs>
        <w:spacing w:line="360" w:lineRule="auto"/>
        <w:ind w:left="284" w:right="283" w:firstLine="567"/>
        <w:jc w:val="left"/>
        <w:rPr>
          <w:rFonts w:ascii="GOST type B" w:hAnsi="GOST type B"/>
          <w:b/>
          <w:bCs/>
          <w:i/>
          <w:szCs w:val="28"/>
          <w:lang w:val="uk-UA"/>
        </w:rPr>
      </w:pPr>
      <w:r w:rsidRPr="007A1D25">
        <w:rPr>
          <w:rFonts w:ascii="GOST type B" w:hAnsi="GOST type B"/>
          <w:i/>
          <w:noProof/>
        </w:rPr>
        <mc:AlternateContent>
          <mc:Choice Requires="wpg">
            <w:drawing>
              <wp:anchor distT="0" distB="0" distL="114300" distR="114300" simplePos="0" relativeHeight="251527680" behindDoc="0" locked="0" layoutInCell="1" allowOverlap="1" wp14:anchorId="22E7FD86" wp14:editId="38F5B188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58610" cy="10209530"/>
                <wp:effectExtent l="19050" t="19050" r="8890" b="1270"/>
                <wp:wrapNone/>
                <wp:docPr id="8701" name="Group 6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702" name="Rectangle 6814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703" name="Group 6815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704" name="Line 6816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5" name="Line 6817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6" name="Line 6818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7" name="Line 6819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8" name="Line 6820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09" name="Line 6821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0" name="Line 6822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1" name="Line 6823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2" name="Line 6824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3" name="Text Box 68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4" name="Text Box 68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5" name="Text Box 68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6" name="Text Box 68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7" name="Text Box 68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18" name="Line 6830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719" name="Text Box 68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B16375" w:rsidP="00BC2947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720" name="Text Box 68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C2947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13" o:spid="_x0000_s1047" style="position:absolute;left:0;text-align:left;margin-left:56.7pt;margin-top:14.2pt;width:524.3pt;height:803.9pt;z-index:25152768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">
                <v:rect id="Rectangle 6814" o:spid="_x0000_s1048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7DJccA&#10;AADdAAAADwAAAGRycy9kb3ducmV2LnhtbESPQWvCQBSE74L/YXlCb7prbKukrqKBQqG9GAXt7ZF9&#10;TUKzb0N2q2l/vSsIPQ4z8w2zXPe2EWfqfO1Yw3SiQBAXztRcajjsX8cLED4gG2wck4Zf8rBeDQdL&#10;TI278I7OeShFhLBPUUMVQptK6YuKLPqJa4mj9+U6iyHKrpSmw0uE20YmSj1LizXHhQpbyioqvvMf&#10;q2H3tN18nuazo/1T7/lj9mGTbJpo/TDqNy8gAvXhP3xvvxkNi7lK4PYmPgG5u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OwyXHAAAA3QAAAA8AAAAAAAAAAAAAAAAAmAIAAGRy&#10;cy9kb3ducmV2LnhtbFBLBQYAAAAABAAEAPUAAACMAwAAAAA=&#10;" filled="f" strokeweight="2.25pt"/>
                <v:group id="Group 6815" o:spid="_x0000_s1049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PVIB8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Yv0Y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PVIB8cAAADd&#10;AAAADwAAAAAAAAAAAAAAAACqAgAAZHJzL2Rvd25yZXYueG1sUEsFBgAAAAAEAAQA+gAAAJ4DAAAA&#10;AA==&#10;">
                  <v:line id="Line 6816" o:spid="_x0000_s1050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gCLsIAAADdAAAADwAAAGRycy9kb3ducmV2LnhtbESPT4vCMBTE78J+h/AWvGnqH9xSjbIo&#10;gvSm7mVvj+ZtW9q8dJOo9dsbQfA4zPxmmNWmN624kvO1ZQWTcQKCuLC65lLBz3k/SkH4gKyxtUwK&#10;7uRhs/4YrDDT9sZHup5CKWIJ+wwVVCF0mZS+qMigH9uOOHp/1hkMUbpSaoe3WG5aOU2ShTRYc1yo&#10;sKNtRUVzuhgF6WyOmP42eUN+5v7DLjc950oNP/vvJYhAfXiHX/RBR+4rmcPzTXwC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gCLsIAAADdAAAADwAAAAAAAAAAAAAA&#10;AAChAgAAZHJzL2Rvd25yZXYueG1sUEsFBgAAAAAEAAQA+QAAAJADAAAAAA==&#10;" strokeweight="2.25pt">
                    <v:stroke endarrowwidth="narrow"/>
                  </v:line>
                  <v:line id="Line 6817" o:spid="_x0000_s1051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ALe8UAAADdAAAADwAAAGRycy9kb3ducmV2LnhtbESP3YrCMBSE7wXfIRzBG9FUZf2pRlkW&#10;FkRE0PoAx+bYFpuT2mS1vr0RFrwcZuYbZrluTCnuVLvCsoLhIAJBnFpdcKbglPz2ZyCcR9ZYWiYF&#10;T3KwXrVbS4y1ffCB7kefiQBhF6OC3PsqltKlORl0A1sRB+9ia4M+yDqTusZHgJtSjqJoIg0WHBZy&#10;rOgnp/R6/DMKijGee37e46zcna77Z5rctrdEqW6n+V6A8NT4T/i/vdEKZtPoC95vwhOQq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gALe8UAAADdAAAADwAAAAAAAAAA&#10;AAAAAAChAgAAZHJzL2Rvd25yZXYueG1sUEsFBgAAAAAEAAQA+QAAAJMDAAAAAA==&#10;" strokeweight="2.25pt">
                    <v:stroke endarrowwidth="narrow"/>
                  </v:line>
                  <v:line id="Line 6818" o:spid="_x0000_s1052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KVDMUAAADdAAAADwAAAGRycy9kb3ducmV2LnhtbESP3YrCMBSE7xd8h3AEb0TTdcGf2iiy&#10;IIjIgtYHODbHttic1CbW+vYbYWEvh5n5hknWnalES40rLSv4HEcgiDOrS84VnNPtaA7CeWSNlWVS&#10;8CIH61XvI8FY2ycfqT35XAQIuxgVFN7XsZQuK8igG9uaOHhX2xj0QTa51A0+A9xUchJFU2mw5LBQ&#10;YE3fBWW308MoKL/wMvSLIefV4Xz7eWXpfX9PlRr0u80ShKfO/4f/2jutYD6LpvB+E5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tKVDMUAAADdAAAADwAAAAAAAAAA&#10;AAAAAAChAgAAZHJzL2Rvd25yZXYueG1sUEsFBgAAAAAEAAQA+QAAAJMDAAAAAA==&#10;" strokeweight="2.25pt">
                    <v:stroke endarrowwidth="narrow"/>
                  </v:line>
                  <v:line id="Line 6819" o:spid="_x0000_s1053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4wl8YAAADdAAAADwAAAGRycy9kb3ducmV2LnhtbESP22rDMBBE3wP5B7GFvoRGTgu5uFZM&#10;CBRKKYHG+YCttbFNrJVtqb78fVUI9HGYmTNMko6mFj11rrKsYLWMQBDnVldcKLhkb09bEM4ja6wt&#10;k4KJHKT7+SzBWNuBv6g/+0IECLsYFZTeN7GULi/JoFvahjh4V9sZ9EF2hdQdDgFuavkcRWtpsOKw&#10;UGJDx5Ly2/nHKKhe8Hvhdwsu6s/L7TTlWfvRZko9PoyHVxCeRv8fvrfftYLtJtrA35vwBOT+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meMJfGAAAA3QAAAA8AAAAAAAAA&#10;AAAAAAAAoQIAAGRycy9kb3ducmV2LnhtbFBLBQYAAAAABAAEAPkAAACUAwAAAAA=&#10;" strokeweight="2.25pt">
                    <v:stroke endarrowwidth="narrow"/>
                  </v:line>
                  <v:line id="Line 6820" o:spid="_x0000_s1054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Gk5cEAAADdAAAADwAAAGRycy9kb3ducmV2LnhtbERPzYrCMBC+L/gOYQQvoqkKq1ajiCCI&#10;yIKtDzA2Y1tsJrWJWt/eHIQ9fnz/y3VrKvGkxpWWFYyGEQjizOqScwXndDeYgXAeWWNlmRS8ycF6&#10;1flZYqzti0/0THwuQgi7GBUU3texlC4ryKAb2po4cFfbGPQBNrnUDb5CuKnkOIp+pcGSQ0OBNW0L&#10;ym7JwygoJ3jp+3mf8+p4vv29s/R+uKdK9brtZgHCU+v/xV/3XiuYTaMwN7wJT0CuP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AaTlwQAAAN0AAAAPAAAAAAAAAAAAAAAA&#10;AKECAABkcnMvZG93bnJldi54bWxQSwUGAAAAAAQABAD5AAAAjwMAAAAA&#10;" strokeweight="2.25pt">
                    <v:stroke endarrowwidth="narrow"/>
                  </v:line>
                  <v:line id="Line 6821" o:spid="_x0000_s1055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0BfsYAAADdAAAADwAAAGRycy9kb3ducmV2LnhtbESP0WrCQBRE3wv+w3IFX6RuaqFqdA1F&#10;EKRIQeMH3GavSTB7N8muJvl7t1Do4zAzZ5hN0ptKPKh1pWUFb7MIBHFmdcm5gku6f12CcB5ZY2WZ&#10;FAzkINmOXjYYa9vxiR5nn4sAYRejgsL7OpbSZQUZdDNbEwfvaluDPsg2l7rFLsBNJedR9CENlhwW&#10;CqxpV1B2O9+NgvIdf6Z+NeW8Ol5u30OWNl9NqtRk3H+uQXjq/X/4r33QCpaLaAW/b8ITkNsn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NAX7GAAAA3QAAAA8AAAAAAAAA&#10;AAAAAAAAoQIAAGRycy9kb3ducmV2LnhtbFBLBQYAAAAABAAEAPkAAACUAwAAAAA=&#10;" strokeweight="2.25pt">
                    <v:stroke endarrowwidth="narrow"/>
                  </v:line>
                  <v:line id="Line 6822" o:spid="_x0000_s1056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4+PsMAAADdAAAADwAAAGRycy9kb3ducmV2LnhtbERP3WqDMBS+H+wdwhnsRmbsCltnjWUM&#10;CqWMQbUPcGZOVTQn1qStvn1zMdjlx/efbSbTiyuNrrWsYBEnIIgrq1uuFRzL7csKhPPIGnvLpGAm&#10;B5v88SHDVNsbH+ha+FqEEHYpKmi8H1IpXdWQQRfbgThwJzsa9AGOtdQj3kK46eVrkrxJgy2HhgYH&#10;+mqo6oqLUdAu8TfyHxHX/fex+5mr8rw/l0o9P02faxCeJv8v/nPvtILV+yLsD2/CE5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uPj7DAAAA3QAAAA8AAAAAAAAAAAAA&#10;AAAAoQIAAGRycy9kb3ducmV2LnhtbFBLBQYAAAAABAAEAPkAAACRAwAAAAA=&#10;" strokeweight="2.25pt">
                    <v:stroke endarrowwidth="narrow"/>
                  </v:line>
                  <v:line id="Line 6823" o:spid="_x0000_s1057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KbpcYAAADdAAAADwAAAGRycy9kb3ducmV2LnhtbESP0WrCQBRE34X+w3KFvgTdpIVWo2so&#10;QqGUUmjiB1yz1ySYvZtkV03+vlso+DjMzBlmm42mFVcaXGNZQbKMQRCXVjdcKTgU74sVCOeRNbaW&#10;ScFEDrLdw2yLqbY3/qFr7isRIOxSVFB736VSurImg25pO+Lgnexg0Ac5VFIPeAtw08qnOH6RBhsO&#10;CzV2tK+pPOcXo6B5xmPk1xFX7dfh/D2VRf/ZF0o9zse3DQhPo7+H/9sfWsHqNUng7014AnL3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zim6XGAAAA3QAAAA8AAAAAAAAA&#10;AAAAAAAAoQIAAGRycy9kb3ducmV2LnhtbFBLBQYAAAAABAAEAPkAAACUAwAAAAA=&#10;" strokeweight="2.25pt">
                    <v:stroke endarrowwidth="narrow"/>
                  </v:line>
                  <v:line id="Line 6824" o:spid="_x0000_s1058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AF0sUAAADdAAAADwAAAGRycy9kb3ducmV2LnhtbESP0YrCMBRE3xf8h3AFX0RTFVatjSLC&#10;gsiyoPUDrs21LW1uapPV+vcbQdjHYWbOMMmmM7W4U+tKywom4wgEcWZ1ybmCc/o1WoBwHlljbZkU&#10;PMnBZt37SDDW9sFHup98LgKEXYwKCu+bWEqXFWTQjW1DHLyrbQ36INtc6hYfAW5qOY2iT2mw5LBQ&#10;YEO7grLq9GsUlDO8DP1yyHn9fa5+nll6O9xSpQb9brsC4anz/+F3e68VLOaTKbzehCc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DAF0sUAAADdAAAADwAAAAAAAAAA&#10;AAAAAAChAgAAZHJzL2Rvd25yZXYueG1sUEsFBgAAAAAEAAQA+QAAAJMDAAAAAA==&#10;" strokeweight="2.25pt">
                    <v:stroke endarrowwidth="narrow"/>
                  </v:line>
                  <v:shape id="Text Box 6825" o:spid="_x0000_s1059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ztJsUA&#10;AADdAAAADwAAAGRycy9kb3ducmV2LnhtbESPX2vCQBDE3wW/w7GCb3qxQi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zO0m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6" o:spid="_x0000_s1060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1UsUA&#10;AADdAAAADwAAAGRycy9kb3ducmV2LnhtbESPX2vCQBDE3wW/w7GCb3qxSC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XVS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7" o:spid="_x0000_s1061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nQycUA&#10;AADdAAAADwAAAGRycy9kb3ducmV2LnhtbESPX2vCQBDE3wW/w7GCb3qxYCupp0ih0vZB6p+2r0tu&#10;TaK5vZDbavz2niD4OMzMb5jpvHWVOlETSs8GRsMEFHHmbcm5gd32fTABFQTZYuWZDFwowHzW7Uwx&#10;tf7MazptJFcRwiFFA4VInWodsoIchqGviaO3941DibLJtW3wHOGu0k9J8qwdlhwXCqzpraDsuPl3&#10;BvK/7Sfqn++v1a+rQ7U+CC2XYky/1y5eQQm18gjf2x/WwORlNIbbm/gE9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dDJ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28" o:spid="_x0000_s1062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tOvs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HtKp/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06+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29" o:spid="_x0000_s1063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rJcQA&#10;AADdAAAADwAAAGRycy9kb3ducmV2LnhtbESPT2vCQBTE74V+h+UVvNWNHlSiq5RCRT2If9vrI/ua&#10;pM2+Ddmnxm/vCoLHYWZ+w0xmravUmZpQejbQ6yagiDNvS84NHPZf7yNQQZAtVp7JwJUCzKavLxNM&#10;rb/wls47yVWEcEjRQCFSp1qHrCCHoetr4uj9+sahRNnk2jZ4iXBX6X6SDLTDkuNCgTV9FpT9707O&#10;QP6zX6I+blbrb1eHavsnNJ+LMZ239mMMSqiVZ/jRXlgDo2FvCPc38Qno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36yX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30" o:spid="_x0000_s1064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yOMMAAADdAAAADwAAAGRycy9kb3ducmV2LnhtbERP3WqDMBS+H+wdwhnsRmbsCltnjWUM&#10;CqWMQbUPcGZOVTQn1qStvn1zMdjlx/efbSbTiyuNrrWsYBEnIIgrq1uuFRzL7csKhPPIGnvLpGAm&#10;B5v88SHDVNsbH+ha+FqEEHYpKmi8H1IpXdWQQRfbgThwJzsa9AGOtdQj3kK46eVrkrxJgy2HhgYH&#10;+mqo6oqLUdAu8TfyHxHX/fex+5mr8rw/l0o9P02faxCeJv8v/nPvtILV+yLMDW/CE5D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YMjjDAAAA3QAAAA8AAAAAAAAAAAAA&#10;AAAAoQIAAGRycy9kb3ducmV2LnhtbFBLBQYAAAAABAAEAPkAAACRAwAAAAA=&#10;" strokeweight="2.25pt">
                    <v:stroke endarrowwidth="narrow"/>
                  </v:line>
                  <v:shape id="Text Box 6831" o:spid="_x0000_s1065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TazMYA&#10;AADdAAAADwAAAGRycy9kb3ducmV2LnhtbESPzWvCQBTE7wX/h+UJ3urGHvxIXaUIFdtDUdOP6yP7&#10;mqRm34bsU+N/7xYEj8PM/IaZLztXqxO1ofJsYDRMQBHn3lZcGPjMXh+noIIgW6w9k4ELBVgueg9z&#10;TK0/845OeylUhHBI0UAp0qRah7wkh2HoG+Lo/frWoUTZFtq2eI5wV+unJBlrhxXHhRIbWpWUH/ZH&#10;Z6D4yd5Qf23fP75dE+rdn9B6LcYM+t3LMyihTu7hW3tjDUwnoxn8v4lPQC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Taz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B16375" w:rsidP="00BC2947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6832" o:spid="_x0000_s1066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57MIA&#10;AADdAAAADwAAAGRycy9kb3ducmV2LnhtbERPTWvCQBC9F/oflil4q5vmYCW6BilUtIdSY6vXITsm&#10;sdnZkJ1q/PfuoeDx8b7n+eBadaY+NJ4NvIwTUMSltw1XBr53789TUEGQLbaeycCVAuSLx4c5ZtZf&#10;eEvnQioVQzhkaKAW6TKtQ1mTwzD2HXHkjr53KBH2lbY9XmK4a3WaJBPtsOHYUGNHbzWVv8WfM1Ad&#10;dhvUP18fn3vXhXZ7ElqtxJjR07CcgRIa5C7+d6+tgelrGvfHN/EJ6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crns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C2947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353B38" w:rsidRPr="007A1D25">
        <w:rPr>
          <w:rFonts w:ascii="GOST type B" w:hAnsi="GOST type B"/>
          <w:b/>
          <w:bCs/>
          <w:i/>
          <w:szCs w:val="28"/>
          <w:lang w:val="uk-UA"/>
        </w:rPr>
        <w:t xml:space="preserve">1 </w:t>
      </w:r>
      <w:proofErr w:type="spellStart"/>
      <w:r w:rsidR="00E43280" w:rsidRPr="007A1D25">
        <w:rPr>
          <w:rFonts w:ascii="GOST type B" w:hAnsi="GOST type B"/>
          <w:b/>
          <w:bCs/>
          <w:i/>
          <w:szCs w:val="28"/>
        </w:rPr>
        <w:t>Вступ</w:t>
      </w:r>
      <w:proofErr w:type="spellEnd"/>
      <w:r w:rsidR="000C1B65" w:rsidRPr="007A1D25">
        <w:rPr>
          <w:rFonts w:ascii="GOST type B" w:hAnsi="GOST type B"/>
          <w:b/>
          <w:bCs/>
          <w:i/>
          <w:szCs w:val="28"/>
        </w:rPr>
        <w:tab/>
      </w:r>
    </w:p>
    <w:p w:rsidR="00BC2947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rPr>
          <w:rFonts w:ascii="GOST type B" w:hAnsi="GOST type B"/>
          <w:lang w:val="uk-UA"/>
        </w:rPr>
      </w:pPr>
    </w:p>
    <w:p w:rsidR="001D767C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sz w:val="28"/>
          <w:szCs w:val="28"/>
          <w:lang w:val="uk-UA"/>
        </w:rPr>
      </w:pPr>
      <w:r w:rsidRPr="007A1D25">
        <w:rPr>
          <w:rFonts w:ascii="GOST type B" w:hAnsi="GOST type B"/>
          <w:sz w:val="28"/>
          <w:szCs w:val="28"/>
          <w:lang w:val="uk-UA"/>
        </w:rPr>
        <w:t>У даній курсовій роботі необхідно виконати синтез автомата і синтез комбінаційних схем. Розробка виконується на підставі</w:t>
      </w:r>
      <w:r w:rsidR="00FA1C53" w:rsidRPr="007A1D25">
        <w:rPr>
          <w:rFonts w:ascii="GOST type B" w:hAnsi="GOST type B"/>
          <w:sz w:val="28"/>
          <w:szCs w:val="28"/>
          <w:lang w:val="uk-UA"/>
        </w:rPr>
        <w:t xml:space="preserve"> 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>«</w:t>
      </w:r>
      <w:r w:rsidRPr="007A1D25">
        <w:rPr>
          <w:rFonts w:ascii="GOST type B" w:hAnsi="GOST type B"/>
          <w:sz w:val="28"/>
          <w:szCs w:val="28"/>
          <w:lang w:val="uk-UA"/>
        </w:rPr>
        <w:t>Технічного завдання ІАЛЦ.463626.002 ТЗ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>»</w:t>
      </w:r>
      <w:r w:rsidRPr="007A1D25">
        <w:rPr>
          <w:rFonts w:ascii="GOST type B" w:hAnsi="GOST type B"/>
          <w:sz w:val="28"/>
          <w:szCs w:val="28"/>
          <w:lang w:val="uk-UA"/>
        </w:rPr>
        <w:t>.</w:t>
      </w:r>
    </w:p>
    <w:p w:rsidR="0059123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sz w:val="28"/>
          <w:szCs w:val="28"/>
          <w:lang w:val="uk-UA"/>
        </w:rPr>
      </w:pPr>
    </w:p>
    <w:p w:rsidR="00FB6D7C" w:rsidRPr="007A1D25" w:rsidRDefault="00BC294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i/>
          <w:sz w:val="28"/>
          <w:szCs w:val="28"/>
          <w:lang w:val="uk-UA"/>
        </w:rPr>
      </w:pPr>
      <w:r w:rsidRPr="007A1D25">
        <w:rPr>
          <w:rFonts w:ascii="GOST type B" w:hAnsi="GOST type B"/>
          <w:b/>
          <w:bCs/>
          <w:i/>
          <w:sz w:val="28"/>
          <w:szCs w:val="28"/>
          <w:lang w:val="uk-UA"/>
        </w:rPr>
        <w:t xml:space="preserve">2 </w:t>
      </w:r>
      <w:r w:rsidR="00E43280" w:rsidRPr="007A1D25">
        <w:rPr>
          <w:rFonts w:ascii="GOST type B" w:hAnsi="GOST type B"/>
          <w:b/>
          <w:bCs/>
          <w:i/>
          <w:sz w:val="28"/>
          <w:szCs w:val="28"/>
          <w:lang w:val="uk-UA"/>
        </w:rPr>
        <w:t>Синтез автомата</w:t>
      </w:r>
    </w:p>
    <w:p w:rsidR="0059123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</w:p>
    <w:p w:rsidR="00FB6D7C" w:rsidRPr="007A1D25" w:rsidRDefault="00630470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lang w:val="uk-UA"/>
        </w:rPr>
      </w:pPr>
      <w:r w:rsidRPr="007A1D25">
        <w:rPr>
          <w:rFonts w:ascii="GOST type B" w:hAnsi="GOST type B"/>
          <w:bCs/>
          <w:sz w:val="28"/>
          <w:szCs w:val="28"/>
          <w:lang w:val="uk-UA"/>
        </w:rPr>
        <w:t>Згідно з завданням будуємо графічну схему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 xml:space="preserve"> алгоритму</w:t>
      </w:r>
      <w:r w:rsidR="00C611DA" w:rsidRPr="007A1D25">
        <w:rPr>
          <w:rFonts w:ascii="GOST type B" w:hAnsi="GOST type B"/>
          <w:bCs/>
          <w:sz w:val="28"/>
          <w:szCs w:val="28"/>
          <w:lang w:val="uk-UA"/>
        </w:rPr>
        <w:t xml:space="preserve"> та виконуємо</w:t>
      </w:r>
      <w:r w:rsidR="0026771A" w:rsidRPr="007A1D25">
        <w:rPr>
          <w:rFonts w:ascii="GOST type B" w:hAnsi="GOST type B"/>
          <w:bCs/>
          <w:sz w:val="28"/>
          <w:szCs w:val="28"/>
          <w:lang w:val="uk-UA"/>
        </w:rPr>
        <w:t xml:space="preserve"> розмітку станів автомата</w:t>
      </w:r>
      <w:r w:rsidR="00FB6D7C" w:rsidRPr="007A1D25">
        <w:rPr>
          <w:rFonts w:ascii="GOST type B" w:hAnsi="GOST type B"/>
          <w:bCs/>
          <w:sz w:val="28"/>
          <w:szCs w:val="28"/>
          <w:lang w:val="uk-UA"/>
        </w:rPr>
        <w:t xml:space="preserve">  (рисунок </w:t>
      </w:r>
      <w:r w:rsidR="00090B07" w:rsidRPr="007A1D25">
        <w:rPr>
          <w:rFonts w:ascii="GOST type B" w:hAnsi="GOST type B"/>
          <w:bCs/>
          <w:sz w:val="28"/>
          <w:szCs w:val="28"/>
          <w:lang w:val="uk-UA"/>
        </w:rPr>
        <w:t>4</w:t>
      </w:r>
      <w:r w:rsidR="00591237" w:rsidRPr="007A1D25">
        <w:rPr>
          <w:rFonts w:ascii="GOST type B" w:hAnsi="GOST type B"/>
          <w:bCs/>
          <w:sz w:val="28"/>
          <w:szCs w:val="28"/>
          <w:lang w:val="uk-UA"/>
        </w:rPr>
        <w:t>.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>2</w:t>
      </w:r>
      <w:r w:rsidR="00FB6D7C" w:rsidRPr="007A1D25">
        <w:rPr>
          <w:rFonts w:ascii="GOST type B" w:hAnsi="GOST type B"/>
          <w:bCs/>
          <w:sz w:val="28"/>
          <w:szCs w:val="28"/>
          <w:lang w:val="uk-UA"/>
        </w:rPr>
        <w:t xml:space="preserve">): </w:t>
      </w:r>
      <w:r w:rsidR="00FB6D7C" w:rsidRPr="007A1D25">
        <w:rPr>
          <w:rFonts w:ascii="GOST type B" w:hAnsi="GOST type B"/>
          <w:lang w:val="uk-UA"/>
        </w:rPr>
        <w:t xml:space="preserve"> </w:t>
      </w:r>
    </w:p>
    <w:p w:rsidR="00872A17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Згідно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з блок-схемою алгоритму (рисунок 4.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)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побудуємо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граф автомата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Мілі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(рис</w:t>
      </w:r>
      <w:proofErr w:type="spellStart"/>
      <w:r w:rsidRPr="007A1D25">
        <w:rPr>
          <w:rFonts w:ascii="GOST type B" w:hAnsi="GOST type B"/>
          <w:bCs/>
          <w:sz w:val="28"/>
          <w:szCs w:val="28"/>
          <w:lang w:val="uk-UA"/>
        </w:rPr>
        <w:t>унок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4.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1).</w:t>
      </w:r>
    </w:p>
    <w:p w:rsidR="00932CE3" w:rsidRDefault="00591237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7A1D25" w:rsidRPr="007A1D25">
        <w:rPr>
          <w:noProof/>
          <w:lang w:val="ru-RU"/>
        </w:rPr>
        <w:drawing>
          <wp:inline distT="0" distB="0" distL="0" distR="0" wp14:anchorId="6C347349" wp14:editId="3337B94C">
            <wp:extent cx="5909047" cy="4242017"/>
            <wp:effectExtent l="0" t="0" r="0" b="6350"/>
            <wp:docPr id="25" name="Рисунок 25" descr="C:\Users\Alexandr\Desktop\няшно\граф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lexandr\Desktop\няшно\граф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281" cy="4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17" w:rsidRPr="007A1D25" w:rsidRDefault="00932CE3" w:rsidP="00932CE3">
      <w:pPr>
        <w:tabs>
          <w:tab w:val="left" w:pos="426"/>
        </w:tabs>
        <w:ind w:right="283" w:firstLine="567"/>
        <w:rPr>
          <w:rFonts w:ascii="GOST type B" w:hAnsi="GOST type B" w:cs="GOST type B"/>
          <w:bCs/>
          <w:sz w:val="28"/>
          <w:szCs w:val="28"/>
          <w:lang w:val="ru-RU"/>
        </w:rPr>
      </w:pP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>
        <w:rPr>
          <w:rFonts w:ascii="GOST type B" w:hAnsi="GOST type B"/>
          <w:bCs/>
          <w:sz w:val="28"/>
          <w:szCs w:val="28"/>
          <w:lang w:val="ru-RU"/>
        </w:rPr>
        <w:tab/>
      </w:r>
      <w:r w:rsidR="002C4B24">
        <w:rPr>
          <w:rFonts w:ascii="GOST type B" w:hAnsi="GOST type B"/>
          <w:bCs/>
          <w:sz w:val="28"/>
          <w:szCs w:val="28"/>
          <w:lang w:val="ru-RU"/>
        </w:rPr>
        <w:tab/>
      </w:r>
      <w:r w:rsidR="002C4B24">
        <w:rPr>
          <w:rFonts w:ascii="GOST type B" w:hAnsi="GOST type B"/>
          <w:bCs/>
          <w:sz w:val="28"/>
          <w:szCs w:val="28"/>
          <w:lang w:val="ru-RU"/>
        </w:rPr>
        <w:tab/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4.1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.</w:t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Г</w:t>
      </w:r>
      <w:r w:rsidR="00872A17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раф</w:t>
      </w:r>
      <w:r w:rsidR="00872A1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автомата</w:t>
      </w:r>
    </w:p>
    <w:p w:rsidR="00872A17" w:rsidRPr="007A1D25" w:rsidRDefault="00872A17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709"/>
        <w:jc w:val="both"/>
        <w:rPr>
          <w:rFonts w:ascii="GOST type B" w:hAnsi="GOST type B"/>
          <w:noProof/>
          <w:sz w:val="28"/>
          <w:szCs w:val="28"/>
          <w:lang w:val="ru-RU"/>
        </w:rPr>
      </w:pP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Так як абстрактний автомат має 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6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 станів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,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 xml:space="preserve"> то для кодування станів треба використовувати як мінімум 3-х розрядні двійкові числа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noProof/>
          <w:sz w:val="28"/>
          <w:szCs w:val="28"/>
          <w:lang w:val="uk-UA"/>
        </w:rPr>
        <w:t>(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7A1D25" w:rsidRPr="007A1D25">
        <w:rPr>
          <w:rFonts w:ascii="GOST type B" w:hAnsi="GOST type B"/>
          <w:bCs/>
          <w:sz w:val="28"/>
          <w:szCs w:val="28"/>
          <w:lang w:val="ru-RU"/>
        </w:rPr>
        <w:t>розрядів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знайдемо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за формулою </w:t>
      </w:r>
      <w:r w:rsidRPr="007A1D25">
        <w:rPr>
          <w:rFonts w:ascii="GOST type B" w:hAnsi="GOST type B"/>
          <w:bCs/>
          <w:sz w:val="28"/>
          <w:szCs w:val="28"/>
        </w:rPr>
        <w:t>K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7A1D25" w:rsidRPr="007A1D25">
        <w:rPr>
          <w:rFonts w:ascii="GOST type B" w:hAnsi="GOST type B"/>
          <w:bCs/>
          <w:sz w:val="28"/>
          <w:szCs w:val="28"/>
        </w:rPr>
        <w:sym w:font="Symbol" w:char="F0B3"/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bCs/>
          <w:sz w:val="28"/>
          <w:szCs w:val="28"/>
          <w:lang w:val="ru-RU"/>
        </w:rPr>
        <w:t>]log</w:t>
      </w:r>
      <w:r w:rsidRPr="007A1D25">
        <w:rPr>
          <w:rFonts w:ascii="GOST type B" w:hAnsi="GOST type B"/>
          <w:bCs/>
          <w:sz w:val="28"/>
          <w:szCs w:val="28"/>
          <w:vertAlign w:val="subscript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</w:rPr>
        <w:t>N</w:t>
      </w:r>
      <w:r w:rsidRPr="007A1D25">
        <w:rPr>
          <w:rFonts w:ascii="GOST type B" w:hAnsi="GOST type B"/>
          <w:bCs/>
          <w:sz w:val="28"/>
          <w:szCs w:val="28"/>
          <w:lang w:val="ru-RU"/>
        </w:rPr>
        <w:t>[ = ]</w:t>
      </w:r>
      <w:r w:rsidRPr="007A1D25">
        <w:rPr>
          <w:rFonts w:ascii="GOST type B" w:hAnsi="GOST type B"/>
          <w:bCs/>
          <w:sz w:val="28"/>
          <w:szCs w:val="28"/>
        </w:rPr>
        <w:t>log</w:t>
      </w:r>
      <w:r w:rsidRPr="007A1D25">
        <w:rPr>
          <w:rFonts w:ascii="GOST type B" w:hAnsi="GOST type B"/>
          <w:bCs/>
          <w:sz w:val="28"/>
          <w:szCs w:val="28"/>
          <w:vertAlign w:val="subscript"/>
          <w:lang w:val="ru-RU"/>
        </w:rPr>
        <w:t>2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6[ = 3,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звідки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К = 3).</w:t>
      </w: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</w:p>
    <w:p w:rsidR="00591237" w:rsidRPr="007A1D25" w:rsidRDefault="00591237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lang w:val="ru-RU"/>
        </w:rPr>
      </w:pPr>
    </w:p>
    <w:p w:rsidR="00591237" w:rsidRPr="007A1D25" w:rsidRDefault="007A1D25" w:rsidP="00872A17">
      <w:pPr>
        <w:tabs>
          <w:tab w:val="left" w:pos="426"/>
        </w:tabs>
        <w:ind w:right="283" w:firstLine="567"/>
        <w:rPr>
          <w:rFonts w:ascii="GOST type B" w:hAnsi="GOST type B"/>
          <w:bCs/>
          <w:lang w:val="ru-RU"/>
        </w:rPr>
      </w:pPr>
      <w:r w:rsidRPr="007A1D25">
        <w:rPr>
          <w:rFonts w:asciiTheme="minorHAnsi" w:eastAsiaTheme="minorHAnsi" w:hAnsiTheme="minorHAnsi" w:cstheme="minorBidi"/>
          <w:noProof/>
          <w:sz w:val="22"/>
          <w:szCs w:val="22"/>
          <w:lang w:val="ru-RU"/>
        </w:rPr>
        <mc:AlternateContent>
          <mc:Choice Requires="wpg">
            <w:drawing>
              <wp:anchor distT="0" distB="0" distL="114300" distR="114300" simplePos="0" relativeHeight="251885056" behindDoc="0" locked="0" layoutInCell="1" allowOverlap="1" wp14:anchorId="7BCC6329" wp14:editId="6B0511D4">
                <wp:simplePos x="0" y="0"/>
                <wp:positionH relativeFrom="column">
                  <wp:posOffset>1403985</wp:posOffset>
                </wp:positionH>
                <wp:positionV relativeFrom="page">
                  <wp:posOffset>762000</wp:posOffset>
                </wp:positionV>
                <wp:extent cx="4019550" cy="7858125"/>
                <wp:effectExtent l="0" t="0" r="19050" b="28575"/>
                <wp:wrapTopAndBottom/>
                <wp:docPr id="8591" name="Группа 8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9550" cy="7858125"/>
                          <a:chOff x="0" y="0"/>
                          <a:chExt cx="3803650" cy="8001635"/>
                        </a:xfrm>
                      </wpg:grpSpPr>
                      <wpg:grpSp>
                        <wpg:cNvPr id="8592" name="Группа 8592"/>
                        <wpg:cNvGrpSpPr/>
                        <wpg:grpSpPr>
                          <a:xfrm>
                            <a:off x="0" y="0"/>
                            <a:ext cx="3803650" cy="8001635"/>
                            <a:chOff x="0" y="0"/>
                            <a:chExt cx="3803650" cy="8001635"/>
                          </a:xfrm>
                        </wpg:grpSpPr>
                        <wpg:grpSp>
                          <wpg:cNvPr id="8593" name="Группа 8593"/>
                          <wpg:cNvGrpSpPr/>
                          <wpg:grpSpPr>
                            <a:xfrm>
                              <a:off x="0" y="0"/>
                              <a:ext cx="3803650" cy="8001635"/>
                              <a:chOff x="0" y="0"/>
                              <a:chExt cx="3803650" cy="8001635"/>
                            </a:xfrm>
                          </wpg:grpSpPr>
                          <wpg:grpSp>
                            <wpg:cNvPr id="8594" name="Группа 8594"/>
                            <wpg:cNvGrpSpPr/>
                            <wpg:grpSpPr>
                              <a:xfrm>
                                <a:off x="0" y="0"/>
                                <a:ext cx="3803650" cy="8001635"/>
                                <a:chOff x="0" y="0"/>
                                <a:chExt cx="3803650" cy="8001635"/>
                              </a:xfrm>
                            </wpg:grpSpPr>
                            <wpg:grpSp>
                              <wpg:cNvPr id="8595" name="Группа 8595"/>
                              <wpg:cNvGrpSpPr/>
                              <wpg:grpSpPr>
                                <a:xfrm>
                                  <a:off x="0" y="0"/>
                                  <a:ext cx="3803650" cy="8001635"/>
                                  <a:chOff x="0" y="0"/>
                                  <a:chExt cx="3803650" cy="8001635"/>
                                </a:xfrm>
                              </wpg:grpSpPr>
                              <wpg:grpSp>
                                <wpg:cNvPr id="8596" name="Группа 8596"/>
                                <wpg:cNvGrpSpPr/>
                                <wpg:grpSpPr>
                                  <a:xfrm>
                                    <a:off x="0" y="0"/>
                                    <a:ext cx="3803650" cy="8001635"/>
                                    <a:chOff x="0" y="0"/>
                                    <a:chExt cx="3803650" cy="8001635"/>
                                  </a:xfrm>
                                </wpg:grpSpPr>
                                <wpg:grpSp>
                                  <wpg:cNvPr id="8597" name="Группа 8597"/>
                                  <wpg:cNvGrpSpPr/>
                                  <wpg:grpSpPr>
                                    <a:xfrm>
                                      <a:off x="0" y="0"/>
                                      <a:ext cx="3803650" cy="8001635"/>
                                      <a:chOff x="0" y="0"/>
                                      <a:chExt cx="3803650" cy="8001635"/>
                                    </a:xfrm>
                                  </wpg:grpSpPr>
                                  <wpg:grpSp>
                                    <wpg:cNvPr id="8598" name="Группа 8598"/>
                                    <wpg:cNvGrpSpPr/>
                                    <wpg:grpSpPr>
                                      <a:xfrm>
                                        <a:off x="0" y="0"/>
                                        <a:ext cx="3803650" cy="8001635"/>
                                        <a:chOff x="0" y="0"/>
                                        <a:chExt cx="3803904" cy="8002143"/>
                                      </a:xfrm>
                                    </wpg:grpSpPr>
                                    <wpg:grpSp>
                                      <wpg:cNvPr id="8599" name="Группа 8599"/>
                                      <wpg:cNvGrpSpPr/>
                                      <wpg:grpSpPr>
                                        <a:xfrm>
                                          <a:off x="0" y="0"/>
                                          <a:ext cx="3803904" cy="8002143"/>
                                          <a:chOff x="0" y="0"/>
                                          <a:chExt cx="2941431" cy="6917157"/>
                                        </a:xfrm>
                                      </wpg:grpSpPr>
                                      <wps:wsp>
                                        <wps:cNvPr id="8600" name="Прямая соединительная линия 8600"/>
                                        <wps:cNvCnPr/>
                                        <wps:spPr>
                                          <a:xfrm>
                                            <a:off x="914400" y="905733"/>
                                            <a:ext cx="0" cy="2451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8601" name="Прямая соединительная линия 8601"/>
                                        <wps:cNvCnPr/>
                                        <wps:spPr>
                                          <a:xfrm>
                                            <a:off x="931735" y="4069297"/>
                                            <a:ext cx="0" cy="24511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9050" cap="flat" cmpd="sng" algn="ctr">
                                            <a:solidFill>
                                              <a:sysClr val="windowText" lastClr="000000">
                                                <a:shade val="95000"/>
                                                <a:satMod val="105000"/>
                                              </a:sysClr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g:grpSp>
                                        <wpg:cNvPr id="8602" name="Группа 860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41431" cy="6917157"/>
                                            <a:chOff x="0" y="0"/>
                                            <a:chExt cx="2941431" cy="6917157"/>
                                          </a:xfrm>
                                        </wpg:grpSpPr>
                                        <wpg:grpSp>
                                          <wpg:cNvPr id="8603" name="Группа 8603"/>
                                          <wpg:cNvGrpSpPr/>
                                          <wpg:grpSpPr>
                                            <a:xfrm>
                                              <a:off x="43336" y="5443064"/>
                                              <a:ext cx="1472325" cy="749721"/>
                                              <a:chOff x="0" y="0"/>
                                              <a:chExt cx="1472325" cy="749721"/>
                                            </a:xfrm>
                                          </wpg:grpSpPr>
                                          <wps:wsp>
                                            <wps:cNvPr id="8604" name="Прямоугольник 8604"/>
                                            <wps:cNvSpPr/>
                                            <wps:spPr>
                                              <a:xfrm>
                                                <a:off x="355360" y="229683"/>
                                                <a:ext cx="1116965" cy="30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ysClr val="window" lastClr="FFFFFF"/>
                                              </a:solidFill>
                                              <a:ln w="25400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8605" name="Прямая соединительная линия 8605"/>
                                            <wps:cNvCnPr/>
                                            <wps:spPr>
                                              <a:xfrm>
                                                <a:off x="901399" y="99674"/>
                                                <a:ext cx="635" cy="12255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6" name="Прямая соединительная линия 8606"/>
                                            <wps:cNvCnPr/>
                                            <wps:spPr>
                                              <a:xfrm flipH="1">
                                                <a:off x="0" y="749721"/>
                                                <a:ext cx="91376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7" name="Прямая соединительная линия 8607"/>
                                            <wps:cNvCnPr/>
                                            <wps:spPr>
                                              <a:xfrm flipH="1">
                                                <a:off x="910067" y="533039"/>
                                                <a:ext cx="519" cy="21613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08" name="Надпись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983739" y="0"/>
                                                <a:ext cx="175260" cy="299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8609" name="Группа 860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941431" cy="6917157"/>
                                              <a:chOff x="0" y="0"/>
                                              <a:chExt cx="2941431" cy="6917157"/>
                                            </a:xfrm>
                                          </wpg:grpSpPr>
                                          <wps:wsp>
                                            <wps:cNvPr id="8610" name="Прямая соединительная линия 8610"/>
                                            <wps:cNvCnPr/>
                                            <wps:spPr>
                                              <a:xfrm flipH="1">
                                                <a:off x="34669" y="4728012"/>
                                                <a:ext cx="90678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611" name="Прямая соединительная линия 8611"/>
                                            <wps:cNvCnPr/>
                                            <wps:spPr>
                                              <a:xfrm flipH="1">
                                                <a:off x="34669" y="4879689"/>
                                                <a:ext cx="906780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9050" cap="flat" cmpd="sng" algn="ctr">
                                                <a:solidFill>
                                                  <a:sysClr val="windowText" lastClr="000000">
                                                    <a:shade val="95000"/>
                                                    <a:satMod val="105000"/>
                                                  </a:sysClr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8612" name="Группа 861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941431" cy="6917157"/>
                                                <a:chOff x="0" y="0"/>
                                                <a:chExt cx="2941431" cy="6917157"/>
                                              </a:xfrm>
                                            </wpg:grpSpPr>
                                            <wps:wsp>
                                              <wps:cNvPr id="8613" name="Прямая соединительная линия 8613"/>
                                              <wps:cNvCnPr/>
                                              <wps:spPr>
                                                <a:xfrm flipH="1">
                                                  <a:off x="8667" y="489703"/>
                                                  <a:ext cx="89725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9050" cap="flat" cmpd="sng" algn="ctr">
                                                  <a:solidFill>
                                                    <a:sysClr val="windowText" lastClr="000000">
                                                      <a:shade val="95000"/>
                                                      <a:satMod val="105000"/>
                                                    </a:sysClr>
                                                  </a:solidFill>
                                                  <a:prstDash val="solid"/>
                                                </a:ln>
                                                <a:effectLst/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8614" name="Группа 8614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941431" cy="6917157"/>
                                                  <a:chOff x="0" y="0"/>
                                                  <a:chExt cx="2941431" cy="6917157"/>
                                                </a:xfrm>
                                              </wpg:grpSpPr>
                                              <wpg:grpSp>
                                                <wpg:cNvPr id="8615" name="Группа 8615"/>
                                                <wpg:cNvGrpSpPr/>
                                                <wpg:grpSpPr>
                                                  <a:xfrm>
                                                    <a:off x="398696" y="6327128"/>
                                                    <a:ext cx="1998583" cy="590029"/>
                                                    <a:chOff x="0" y="0"/>
                                                    <a:chExt cx="1998583" cy="590029"/>
                                                  </a:xfrm>
                                                </wpg:grpSpPr>
                                                <wps:wsp>
                                                  <wps:cNvPr id="8616" name="Блок-схема: альтернативный процесс 8616"/>
                                                  <wps:cNvSpPr/>
                                                  <wps:spPr>
                                                    <a:xfrm>
                                                      <a:off x="0" y="242684"/>
                                                      <a:ext cx="1116965" cy="347345"/>
                                                    </a:xfrm>
                                                    <a:prstGeom prst="flowChartAlternateProcess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  <w:t xml:space="preserve">   КІНЕЦЬ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17" name="Прямая соединительная линия 8617"/>
                                                  <wps:cNvCnPr/>
                                                  <wps:spPr>
                                                    <a:xfrm>
                                                      <a:off x="554707" y="0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18" name="Прямая соединительная линия 8618"/>
                                                  <wps:cNvCnPr/>
                                                  <wps:spPr>
                                                    <a:xfrm flipH="1">
                                                      <a:off x="546039" y="0"/>
                                                      <a:ext cx="1452544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19" name="Группа 8619"/>
                                                <wpg:cNvGrpSpPr/>
                                                <wpg:grpSpPr>
                                                  <a:xfrm>
                                                    <a:off x="364026" y="1664121"/>
                                                    <a:ext cx="1134300" cy="2415206"/>
                                                    <a:chOff x="0" y="0"/>
                                                    <a:chExt cx="1134300" cy="2415206"/>
                                                  </a:xfrm>
                                                </wpg:grpSpPr>
                                                <wps:wsp>
                                                  <wps:cNvPr id="8620" name="Прямоугольник 8620"/>
                                                  <wps:cNvSpPr/>
                                                  <wps:spPr>
                                                    <a:xfrm>
                                                      <a:off x="8668" y="260019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21" name="Прямоугольник 8621"/>
                                                  <wps:cNvSpPr/>
                                                  <wps:spPr>
                                                    <a:xfrm>
                                                      <a:off x="17335" y="806059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4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5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42" name="Прямоугольник 8642"/>
                                                  <wps:cNvSpPr/>
                                                  <wps:spPr>
                                                    <a:xfrm>
                                                      <a:off x="17335" y="1339098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4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Pr id="8643" name="Группа 8643"/>
                                                  <wpg:cNvGrpSpPr/>
                                                  <wpg:grpSpPr>
                                                    <a:xfrm>
                                                      <a:off x="0" y="1841801"/>
                                                      <a:ext cx="1116330" cy="573405"/>
                                                      <a:chOff x="0" y="0"/>
                                                      <a:chExt cx="1116845" cy="573688"/>
                                                    </a:xfrm>
                                                  </wpg:grpSpPr>
                                                  <wps:wsp>
                                                    <wps:cNvPr id="8644" name="Блок-схема: решение 8644"/>
                                                    <wps:cNvSpPr/>
                                                    <wps:spPr>
                                                      <a:xfrm>
                                                        <a:off x="0" y="0"/>
                                                        <a:ext cx="1116845" cy="573688"/>
                                                      </a:xfrm>
                                                      <a:prstGeom prst="flowChartDecision">
                                                        <a:avLst/>
                                                      </a:prstGeom>
                                                      <a:solidFill>
                                                        <a:sysClr val="window" lastClr="FFFFFF"/>
                                                      </a:solidFill>
                                                      <a:ln w="254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:rsidR="00B16375" w:rsidRPr="007E3524" w:rsidRDefault="00B16375" w:rsidP="00591237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GOST type B" w:hAnsi="GOST type B"/>
                                                              <w:sz w:val="30"/>
                                                              <w:szCs w:val="30"/>
                                                            </w:rPr>
                                                          </w:pPr>
                                                          <w:r w:rsidRPr="007E3524">
                                                            <w:rPr>
                                                              <w:rFonts w:ascii="GOST type B" w:hAnsi="GOST type B"/>
                                                              <w:sz w:val="30"/>
                                                              <w:szCs w:val="30"/>
                                                            </w:rPr>
                                                            <w:t>X</w:t>
                                                          </w:r>
                                                          <w:r w:rsidRPr="007E3524">
                                                            <w:rPr>
                                                              <w:rFonts w:ascii="GOST type B" w:hAnsi="GOST type B"/>
                                                              <w:sz w:val="30"/>
                                                              <w:szCs w:val="30"/>
                                                              <w:vertAlign w:val="subscript"/>
                                                            </w:rPr>
                                                            <w:t>2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8645" name="Прямая соединительная линия 8645"/>
                                                    <wps:cNvCnPr/>
                                                    <wps:spPr>
                                                      <a:xfrm>
                                                        <a:off x="453421" y="188925"/>
                                                        <a:ext cx="211455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2700" cap="flat" cmpd="sng" algn="ctr">
                                                        <a:solidFill>
                                                          <a:sysClr val="windowText" lastClr="000000">
                                                            <a:shade val="95000"/>
                                                            <a:satMod val="105000"/>
                                                          </a:sysClr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  <wps:wsp>
                                                  <wps:cNvPr id="8646" name="Прямая соединительная линия 8646"/>
                                                  <wps:cNvCnPr/>
                                                  <wps:spPr>
                                                    <a:xfrm>
                                                      <a:off x="559041" y="39003"/>
                                                      <a:ext cx="0" cy="22034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7" name="Прямая соединительная линия 8647"/>
                                                  <wps:cNvCnPr/>
                                                  <wps:spPr>
                                                    <a:xfrm>
                                                      <a:off x="567709" y="559041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8" name="Прямая соединительная линия 8648"/>
                                                  <wps:cNvCnPr/>
                                                  <wps:spPr>
                                                    <a:xfrm>
                                                      <a:off x="563375" y="1092080"/>
                                                      <a:ext cx="0" cy="2451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49" name="Прямая соединительная линия 8649"/>
                                                  <wps:cNvCnPr/>
                                                  <wps:spPr>
                                                    <a:xfrm flipH="1">
                                                      <a:off x="563375" y="1638120"/>
                                                      <a:ext cx="1" cy="22161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0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28380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651" name="Группа 8651"/>
                                                <wpg:cNvGrpSpPr/>
                                                <wpg:grpSpPr>
                                                  <a:xfrm>
                                                    <a:off x="1499443" y="5027033"/>
                                                    <a:ext cx="1441988" cy="1297820"/>
                                                    <a:chOff x="0" y="0"/>
                                                    <a:chExt cx="1441988" cy="1297820"/>
                                                  </a:xfrm>
                                                </wpg:grpSpPr>
                                                <wps:wsp>
                                                  <wps:cNvPr id="8652" name="Прямоугольник 8652"/>
                                                  <wps:cNvSpPr/>
                                                  <wps:spPr>
                                                    <a:xfrm>
                                                      <a:off x="325023" y="797392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3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53" name="Прямая соединительная линия 8653"/>
                                                  <wps:cNvCnPr/>
                                                  <wps:spPr>
                                                    <a:xfrm>
                                                      <a:off x="888398" y="1092080"/>
                                                      <a:ext cx="0" cy="20574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4" name="Прямая соединительная линия 8654"/>
                                                  <wps:cNvCnPr/>
                                                  <wps:spPr>
                                                    <a:xfrm>
                                                      <a:off x="888398" y="251352"/>
                                                      <a:ext cx="103" cy="54393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5" name="Прямая соединительная линия 8655"/>
                                                  <wps:cNvCnPr/>
                                                  <wps:spPr>
                                                    <a:xfrm flipH="1">
                                                      <a:off x="0" y="251352"/>
                                                      <a:ext cx="897773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56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69338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657" name="Группа 865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476023" cy="1704488"/>
                                                    <a:chOff x="0" y="0"/>
                                                    <a:chExt cx="1476023" cy="1704488"/>
                                                  </a:xfrm>
                                                </wpg:grpSpPr>
                                                <wps:wsp>
                                                  <wps:cNvPr id="8658" name="Блок-схема: альтернативный процесс 8658"/>
                                                  <wps:cNvSpPr/>
                                                  <wps:spPr>
                                                    <a:xfrm>
                                                      <a:off x="342358" y="0"/>
                                                      <a:ext cx="1117033" cy="370205"/>
                                                    </a:xfrm>
                                                    <a:prstGeom prst="flowChartAlternateProcess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lang w:val="uk-UA"/>
                                                          </w:rPr>
                                                          <w:t xml:space="preserve">  ПОЧАТОК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59" name="Прямоугольник 8659"/>
                                                  <wps:cNvSpPr/>
                                                  <wps:spPr>
                                                    <a:xfrm>
                                                      <a:off x="338025" y="606711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60" name="Блок-схема: решение 8660"/>
                                                  <wps:cNvSpPr/>
                                                  <wps:spPr>
                                                    <a:xfrm>
                                                      <a:off x="359693" y="1131083"/>
                                                      <a:ext cx="1116330" cy="57340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08334B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0"/>
                                                            <w:szCs w:val="30"/>
                                                          </w:rPr>
                                                        </w:pPr>
                                                        <w:r w:rsidRPr="0008334B">
                                                          <w:rPr>
                                                            <w:rFonts w:ascii="GOST type B" w:hAnsi="GOST type B"/>
                                                            <w:sz w:val="30"/>
                                                            <w:szCs w:val="30"/>
                                                          </w:rPr>
                                                          <w:t>X</w:t>
                                                        </w:r>
                                                        <w:r w:rsidRPr="0008334B">
                                                          <w:rPr>
                                                            <w:rFonts w:ascii="GOST type B" w:hAnsi="GOST type B"/>
                                                            <w:sz w:val="30"/>
                                                            <w:szCs w:val="30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61" name="Прямая соединительная линия 8661"/>
                                                  <wps:cNvCnPr/>
                                                  <wps:spPr>
                                                    <a:xfrm>
                                                      <a:off x="905733" y="368360"/>
                                                      <a:ext cx="0" cy="24561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1" name="Прямая соединительная линия 8681"/>
                                                  <wps:cNvCnPr/>
                                                  <wps:spPr>
                                                    <a:xfrm flipH="1">
                                                      <a:off x="0" y="1417103"/>
                                                      <a:ext cx="3714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2" name="Прямая соединительная линия 8682"/>
                                                  <wps:cNvCnPr/>
                                                  <wps:spPr>
                                                    <a:xfrm>
                                                      <a:off x="13001" y="476702"/>
                                                      <a:ext cx="0" cy="93767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3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43010" y="1174419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84" name="Прямая со стрелкой 8684"/>
                                                  <wps:cNvCnPr/>
                                                  <wps:spPr>
                                                    <a:xfrm flipV="1">
                                                      <a:off x="255685" y="489696"/>
                                                      <a:ext cx="651620" cy="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85" name="Группа 8685"/>
                                                <wpg:cNvGrpSpPr/>
                                                <wpg:grpSpPr>
                                                  <a:xfrm>
                                                    <a:off x="30335" y="3549259"/>
                                                    <a:ext cx="1485326" cy="1183016"/>
                                                    <a:chOff x="0" y="0"/>
                                                    <a:chExt cx="1485326" cy="1183016"/>
                                                  </a:xfrm>
                                                </wpg:grpSpPr>
                                                <wps:wsp>
                                                  <wps:cNvPr id="8686" name="Прямоугольник 8686"/>
                                                  <wps:cNvSpPr/>
                                                  <wps:spPr>
                                                    <a:xfrm>
                                                      <a:off x="368361" y="754055"/>
                                                      <a:ext cx="1116965" cy="30226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Y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87" name="Прямая соединительная линия 8687"/>
                                                  <wps:cNvCnPr/>
                                                  <wps:spPr>
                                                    <a:xfrm flipH="1">
                                                      <a:off x="0" y="247018"/>
                                                      <a:ext cx="3714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8" name="Прямая соединительная линия 8688"/>
                                                  <wps:cNvCnPr/>
                                                  <wps:spPr>
                                                    <a:xfrm>
                                                      <a:off x="13001" y="247018"/>
                                                      <a:ext cx="0" cy="9309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89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134344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0" name="Прямая со стрелкой 8690"/>
                                                  <wps:cNvCnPr/>
                                                  <wps:spPr>
                                                    <a:xfrm>
                                                      <a:off x="342345" y="1183016"/>
                                                      <a:ext cx="56889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8691" name="Группа 8691"/>
                                                <wpg:cNvGrpSpPr/>
                                                <wpg:grpSpPr>
                                                  <a:xfrm>
                                                    <a:off x="43336" y="4030294"/>
                                                    <a:ext cx="1463022" cy="2159250"/>
                                                    <a:chOff x="0" y="0"/>
                                                    <a:chExt cx="1463022" cy="2159250"/>
                                                  </a:xfrm>
                                                </wpg:grpSpPr>
                                                <wps:wsp>
                                                  <wps:cNvPr id="8692" name="Блок-схема: решение 8692"/>
                                                  <wps:cNvSpPr/>
                                                  <wps:spPr>
                                                    <a:xfrm>
                                                      <a:off x="346692" y="957736"/>
                                                      <a:ext cx="1116330" cy="573405"/>
                                                    </a:xfrm>
                                                    <a:prstGeom prst="flowChartDecision">
                                                      <a:avLst/>
                                                    </a:prstGeom>
                                                    <a:solidFill>
                                                      <a:sysClr val="window" lastClr="FFFFFF"/>
                                                    </a:solidFill>
                                                    <a:ln w="25400" cap="flat" cmpd="sng" algn="ctr">
                                                      <a:solidFill>
                                                        <a:sysClr val="windowText" lastClr="000000"/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X</w:t>
                                                        </w: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  <w:vertAlign w:val="subscript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3" name="Прямая соединительная линия 8693"/>
                                                  <wps:cNvCnPr/>
                                                  <wps:spPr>
                                                    <a:xfrm>
                                                      <a:off x="901399" y="576375"/>
                                                      <a:ext cx="635" cy="39751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94" name="Прямая соединительная линия 8694"/>
                                                  <wps:cNvCnPr/>
                                                  <wps:spPr>
                                                    <a:xfrm>
                                                      <a:off x="0" y="849395"/>
                                                      <a:ext cx="13589" cy="130985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8695" name="Надпись 2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970738" y="0"/>
                                                      <a:ext cx="175260" cy="2990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9525">
                                                      <a:noFill/>
                                                      <a:miter lim="800000"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B16375" w:rsidRPr="00591237" w:rsidRDefault="00B16375" w:rsidP="00591237">
                                                        <w:pPr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</w:pPr>
                                                        <w:r w:rsidRPr="00591237">
                                                          <w:rPr>
                                                            <w:rFonts w:ascii="GOST type B" w:hAnsi="GOST type B"/>
                                                            <w:sz w:val="32"/>
                                                            <w:szCs w:val="32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horz" wrap="square" lIns="91440" tIns="45720" rIns="91440" bIns="4572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696" name="Прямая со стрелкой 8696"/>
                                                  <wps:cNvCnPr/>
                                                  <wps:spPr>
                                                    <a:xfrm>
                                                      <a:off x="358869" y="841465"/>
                                                      <a:ext cx="551557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19050" cap="flat" cmpd="sng" algn="ctr">
                                                      <a:solidFill>
                                                        <a:sysClr val="windowText" lastClr="000000">
                                                          <a:shade val="95000"/>
                                                          <a:satMod val="105000"/>
                                                        </a:sysClr>
                                                      </a:solidFill>
                                                      <a:prstDash val="solid"/>
                                                      <a:tailEnd type="arrow"/>
                                                    </a:ln>
                                                    <a:effectLst/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  <wps:wsp>
                                      <wps:cNvPr id="8697" name="Кольцо 8697"/>
                                      <wps:cNvSpPr/>
                                      <wps:spPr>
                                        <a:xfrm>
                                          <a:off x="1132447" y="609600"/>
                                          <a:ext cx="72488" cy="66431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98" name="Кольцо 8698"/>
                                      <wps:cNvSpPr/>
                                      <wps:spPr>
                                        <a:xfrm>
                                          <a:off x="1148786" y="1219200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699" name="Кольцо 8699"/>
                                      <wps:cNvSpPr/>
                                      <wps:spPr>
                                        <a:xfrm>
                                          <a:off x="1168400" y="2766646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00" name="Кольцо 8700"/>
                                      <wps:cNvSpPr/>
                                      <wps:spPr>
                                        <a:xfrm>
                                          <a:off x="1168400" y="3376246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0" name="Кольцо 8760"/>
                                      <wps:cNvSpPr/>
                                      <wps:spPr>
                                        <a:xfrm>
                                          <a:off x="1164493" y="3966308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1" name="Кольцо 8761"/>
                                      <wps:cNvSpPr/>
                                      <wps:spPr>
                                        <a:xfrm>
                                          <a:off x="1180124" y="5681785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762" name="Кольцо 8762"/>
                                      <wps:cNvSpPr/>
                                      <wps:spPr>
                                        <a:xfrm>
                                          <a:off x="1199662" y="7506677"/>
                                          <a:ext cx="72390" cy="66040"/>
                                        </a:xfrm>
                                        <a:prstGeom prst="donut">
                                          <a:avLst/>
                                        </a:prstGeom>
                                        <a:solidFill>
                                          <a:sysClr val="windowText" lastClr="000000"/>
                                        </a:solidFill>
                                        <a:ln w="25400" cap="flat" cmpd="sng" algn="ctr">
                                          <a:solidFill>
                                            <a:sysClr val="windowText" lastClr="000000">
                                              <a:shade val="50000"/>
                                            </a:sysClr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763" name="Надпись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38960" y="406400"/>
                                        <a:ext cx="441325" cy="3454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B16375" w:rsidRPr="00591237" w:rsidRDefault="00B16375" w:rsidP="00591237">
                                          <w:pPr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</w:rPr>
                                          </w:pPr>
                                          <w:r w:rsidRPr="00591237"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</w:rPr>
                                            <w:t>Z</w:t>
                                          </w:r>
                                          <w:r w:rsidRPr="00591237">
                                            <w:rPr>
                                              <w:rFonts w:ascii="GOST type B" w:hAnsi="GOST type B"/>
                                              <w:sz w:val="32"/>
                                              <w:szCs w:val="32"/>
                                              <w:vertAlign w:val="subscript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8764" name="Надпись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838960" y="1056640"/>
                                      <a:ext cx="441325" cy="3454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B16375" w:rsidRPr="00591237" w:rsidRDefault="00B16375" w:rsidP="00591237">
                                        <w:pPr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591237"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</w:rPr>
                                          <w:t>Z</w:t>
                                        </w:r>
                                        <w:r w:rsidRPr="00591237">
                                          <w:rPr>
                                            <w:rFonts w:ascii="GOST type B" w:hAnsi="GOST type B"/>
                                            <w:sz w:val="32"/>
                                            <w:szCs w:val="32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8765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899920" y="2519680"/>
                                    <a:ext cx="441325" cy="3454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B16375" w:rsidRPr="00591237" w:rsidRDefault="00B16375" w:rsidP="00591237">
                                      <w:pPr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591237"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</w:rPr>
                                        <w:t>Z</w:t>
                                      </w:r>
                                      <w:r w:rsidRPr="00591237">
                                        <w:rPr>
                                          <w:rFonts w:ascii="GOST type B" w:hAnsi="GOST type B"/>
                                          <w:sz w:val="32"/>
                                          <w:szCs w:val="32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8766" name="Надпись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84680" y="3159760"/>
                                  <a:ext cx="441325" cy="345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B16375" w:rsidRPr="00591237" w:rsidRDefault="00B16375" w:rsidP="00591237">
                                    <w:pPr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</w:pP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  <w:t>Z</w:t>
                                    </w: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876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05000" y="3794760"/>
                                <a:ext cx="44132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6375" w:rsidRPr="00591237" w:rsidRDefault="00B16375" w:rsidP="00591237">
                                  <w:pPr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</w:pP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  <w:t>Z</w:t>
                                  </w: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70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15160" y="5466080"/>
                              <a:ext cx="441325" cy="3454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6375" w:rsidRPr="00591237" w:rsidRDefault="00B16375" w:rsidP="0059123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>Z</w:t>
                                </w: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vertAlign w:val="subscript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70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0" y="7315200"/>
                            <a:ext cx="441325" cy="34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6375" w:rsidRPr="00591237" w:rsidRDefault="00B16375" w:rsidP="00591237">
                              <w:pPr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</w:pP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591" o:spid="_x0000_s1067" style="position:absolute;left:0;text-align:left;margin-left:110.55pt;margin-top:60pt;width:316.5pt;height:618.75pt;z-index:251885056;mso-position-vertical-relative:page" coordsize="38036,80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">
                <v:group id="Группа 8592" o:spid="_x0000_s1068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cW+s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5iMfo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dxb6xgAAAN0A&#10;AAAPAAAAAAAAAAAAAAAAAKoCAABkcnMvZG93bnJldi54bWxQSwUGAAAAAAQABAD6AAAAnQMAAAAA&#10;">
                  <v:group id="Группа 8593" o:spid="_x0000_s1069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TuzYcYAAADdAAAADwAAAGRycy9kb3ducmV2LnhtbESPT4vCMBTE7wt+h/AE&#10;b2taxcWtRhFR2YMs+AcWb4/m2Rabl9LEtn77jSB4HGbmN8x82ZlSNFS7wrKCeBiBIE6tLjhTcD5t&#10;P6cgnEfWWFomBQ9ysFz0PuaYaNvygZqjz0SAsEtQQe59lUjp0pwMuqGtiIN3tbVBH2SdSV1jG+Cm&#10;lKMo+pIGCw4LOVa0zim9He9Gwa7FdjWON83+dl0/LqfJ798+JqUG/W41A+Gp8+/wq/2jFUwn3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1O7NhxgAAAN0A&#10;AAAPAAAAAAAAAAAAAAAAAKoCAABkcnMvZG93bnJldi54bWxQSwUGAAAAAAQABAD6AAAAnQMAAAAA&#10;">
                    <v:group id="Группа 8594" o:spid="_x0000_s1070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tIrFccAAADdAAAADwAAAGRycy9kb3ducmV2LnhtbESPQWvCQBSE7wX/w/IK&#10;vTWbaBVNs4qILT2IoBaKt0f2mYRk34bsNon/vlso9DjMzDdMthlNI3rqXGVZQRLFIIhzqysuFHxe&#10;3p6XIJxH1thYJgV3crBZTx4yTLUd+ET92RciQNilqKD0vk2ldHlJBl1kW+Lg3Wxn0AfZFVJ3OAS4&#10;aeQ0jhfSYMVhocSWdiXl9fnbKHgfcNjOkn1/qG+7+/UyP34dElLq6XHcvoLwNPr/8F/7QytYzlcv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tIrFccAAADd&#10;AAAADwAAAAAAAAAAAAAAAACqAgAAZHJzL2Rvd25yZXYueG1sUEsFBgAAAAAEAAQA+gAAAJ4DAAAA&#10;AA==&#10;">
                      <v:group id="Группа 8595" o:spid="_x0000_s1071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no6OxgAAAN0A&#10;AAAPAAAAAAAAAAAAAAAAAKoCAABkcnMvZG93bnJldi54bWxQSwUGAAAAAAQABAD6AAAAnQMAAAAA&#10;">
                        <v:group id="Группа 8596" o:spid="_x0000_s1072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UwQ+cYAAADdAAAADwAAAGRycy9kb3ducmV2LnhtbESPT4vCMBTE7wv7HcJb&#10;8LamVRS3GkXEFQ8i+AcWb4/m2Rabl9Jk2/rtjSB4HGbmN8xs0ZlSNFS7wrKCuB+BIE6tLjhTcD79&#10;fk9AOI+ssbRMCu7kYDH//Jhhom3LB2qOPhMBwi5BBbn3VSKlS3My6Pq2Ig7e1dYGfZB1JnWNbYCb&#10;Ug6iaCwNFhwWcqxolVN6O/4bBZsW2+UwXje723V1v5xG+79dTEr1vrrlFISnzr/Dr/ZWK5iMf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TBD5xgAAAN0A&#10;AAAPAAAAAAAAAAAAAAAAAKoCAABkcnMvZG93bnJldi54bWxQSwUGAAAAAAQABAD6AAAAnQMAAAAA&#10;">
                          <v:group id="Группа 8597" o:spid="_x0000_s1073" style="position:absolute;width:38036;height:80016" coordsize="38036,800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C1YscAAADdAAAADwAAAGRycy9kb3ducmV2LnhtbESPQWvCQBSE7wX/w/IK&#10;vTWbKFZNs4qILT2IoBaKt0f2mYRk34bsNon/vlso9DjMzDdMthlNI3rqXGVZQRLFIIhzqysuFHxe&#10;3p6XIJxH1thYJgV3crBZTx4yTLUd+ET92RciQNilqKD0vk2ldHlJBl1kW+Lg3Wxn0AfZFVJ3OAS4&#10;aeQ0jl+kwYrDQokt7UrK6/O3UfA+4LCdJfv+UN929+tlfvw6JKTU0+O4fQXhafT/4b/2h1awnK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gC1YscAAADd&#10;AAAADwAAAAAAAAAAAAAAAACqAgAAZHJzL2Rvd25yZXYueG1sUEsFBgAAAAAEAAQA+gAAAJ4DAAAA&#10;AA==&#10;">
                            <v:group id="Группа 8598" o:spid="_x0000_s1074" style="position:absolute;width:38036;height:80016" coordsize="38039,800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58hEMMAAADdAAAADwAAAGRycy9kb3ducmV2LnhtbERPTYvCMBC9C/sfwgh7&#10;07S7KN1qFBF38SCCuiDehmZsi82kNLGt/94cBI+P9z1f9qYSLTWutKwgHkcgiDOrS84V/J9+RwkI&#10;55E1VpZJwYMcLBcfgzmm2nZ8oPbocxFC2KWooPC+TqV0WUEG3djWxIG72sagD7DJpW6wC+Gmkl9R&#10;NJUGSw4NBda0Lii7He9GwV+H3eo73rS723X9uJwm+/MuJqU+h/1qBsJT79/il3urFSSTn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7nyEQwwAAAN0AAAAP&#10;AAAAAAAAAAAAAAAAAKoCAABkcnMvZG93bnJldi54bWxQSwUGAAAAAAQABAD6AAAAmgMAAAAA&#10;">
                              <v:group id="Группа 8599" o:spid="_x0000_s1075" style="position:absolute;width:38039;height:8002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NOEi8YAAADdAAAADwAAAGRycy9kb3ducmV2LnhtbESPT4vCMBTE74LfITxh&#10;b5pWcdFqFJF12YMs+AfE26N5tsXmpTTZtn77jSB4HGbmN8xy3ZlSNFS7wrKCeBSBIE6tLjhTcD7t&#10;hjMQziNrLC2Tggc5WK/6vSUm2rZ8oOboMxEg7BJUkHtfJVK6NCeDbmQr4uDdbG3QB1lnUtfYBrgp&#10;5TiKPqXBgsNCjhVtc0rvxz+j4LvFdjOJv5r9/bZ9XE/T38s+JqU+Bt1mAcJT59/hV/tHK5hN53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04SLxgAAAN0A&#10;AAAPAAAAAAAAAAAAAAAAAKoCAABkcnMvZG93bnJldi54bWxQSwUGAAAAAAQABAD6AAAAnQMAAAAA&#10;">
                                <v:line id="Прямая соединительная линия 8600" o:spid="_x0000_s1076" style="position:absolute;visibility:visible;mso-wrap-style:square" from="9144,9057" to="9144,1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rmi8EAAADdAAAADwAAAGRycy9kb3ducmV2LnhtbERPTYvCMBC9C/sfwizsTdN1QaQaRQR1&#10;2ZtVBG9DM7a1zaSbpFr/vTkIHh/ve77sTSNu5HxlWcH3KAFBnFtdcaHgeNgMpyB8QNbYWCYFD/Kw&#10;XHwM5phqe+c93bJQiBjCPkUFZQhtKqXPSzLoR7YljtzFOoMhQldI7fAew00jx0kykQYrjg0ltrQu&#10;Ka+zzig4dRmfr/XGNdhtd7vL6b/2P39KfX32qxmIQH14i1/uX61gOkni/vgmPgG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iuaLwQAAAN0AAAAPAAAAAAAAAAAAAAAA&#10;AKECAABkcnMvZG93bnJldi54bWxQSwUGAAAAAAQABAD5AAAAjwMAAAAA&#10;" strokeweight="1.5pt"/>
                                <v:line id="Прямая соединительная линия 8601" o:spid="_x0000_s1077" style="position:absolute;visibility:visible;mso-wrap-style:square" from="9317,40692" to="9317,43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ZDEMQAAADdAAAADwAAAGRycy9kb3ducmV2LnhtbESPQWvCQBSE7wX/w/IEb3VjBZHoKiKo&#10;pbfGIvT2yD6TmOzbuLvR9N93BcHjMDPfMMt1bxpxI+crywom4wQEcW51xYWCn+PufQ7CB2SNjWVS&#10;8Ece1qvB2xJTbe/8TbcsFCJC2KeooAyhTaX0eUkG/di2xNE7W2cwROkKqR3eI9w08iNJZtJgxXGh&#10;xJa2JeV11hkFpy7j30u9cw12+8PhfLrWfvql1GjYbxYgAvXhFX62P7WC+SyZwONNfAJy9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kMQxAAAAN0AAAAPAAAAAAAAAAAA&#10;AAAAAKECAABkcnMvZG93bnJldi54bWxQSwUGAAAAAAQABAD5AAAAkgMAAAAA&#10;" strokeweight="1.5pt"/>
                                <v:group id="Группа 8602" o:spid="_x0000_s1078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lY4gHFAAAA3QAA&#10;AA8AAAAAAAAAAAAAAAAAqgIAAGRycy9kb3ducmV2LnhtbFBLBQYAAAAABAAEAPoAAACcAwAAAAA=&#10;">
                                  <v:group id="Группа 8603" o:spid="_x0000_s1079" style="position:absolute;left:433;top:54430;width:14723;height:7497" coordsize="14723,7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RHms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k2g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RHmscAAADd&#10;AAAADwAAAAAAAAAAAAAAAACqAgAAZHJzL2Rvd25yZXYueG1sUEsFBgAAAAAEAAQA+gAAAJ4DAAAA&#10;AA==&#10;">
                                    <v:rect id="Прямоугольник 8604" o:spid="_x0000_s1080" style="position:absolute;left:3553;top:2296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dYusYA&#10;AADdAAAADwAAAGRycy9kb3ducmV2LnhtbESPwWrDMBBE74X8g9hCLqaRG0pI3MgmFALB9FInl9wW&#10;ayubWCtjKbbz91Wh0OMwO2929sVsOzHS4FvHCl5XKQji2umWjYLL+fiyBeEDssbOMSl4kIciXzzt&#10;MdNu4i8aq2BEhLDPUEETQp9J6euGLPqV64mj9+0GiyHKwUg94BThtpPrNN1Iiy3HhgZ7+miovlV3&#10;G99I5OX0GCtZmhvu+s9xKpOrUWr5PB/eQQSaw//xX/qkFWw36Rv8rokIk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dYusYAAADdAAAADwAAAAAAAAAAAAAAAACYAgAAZHJz&#10;L2Rvd25yZXYueG1sUEsFBgAAAAAEAAQA9QAAAIsDAAAAAA==&#10;" fillcolor="window" strokecolor="windowText" strokeweight="2pt">
                                      <v:textbox>
                                        <w:txbxContent>
                                          <w:p w:rsidR="00B16375" w:rsidRPr="00591237" w:rsidRDefault="00B16375" w:rsidP="00591237">
                                            <w:pPr>
                                              <w:jc w:val="center"/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  <w:t>Y</w:t>
                                            </w: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  <w:vertAlign w:val="subscript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Прямая соединительная линия 8605" o:spid="_x0000_s1081" style="position:absolute;visibility:visible;mso-wrap-style:square" from="9013,996" to="9020,2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1FE8UAAADdAAAADwAAAGRycy9kb3ducmV2LnhtbESPQWvCQBSE74X+h+UJ3nSjRZHUVaRg&#10;ld5Mi9DbI/tMYrJv4+5G03/vCkKPw8x8wyzXvWnElZyvLCuYjBMQxLnVFRcKfr63owUIH5A1NpZJ&#10;wR95WK9eX5aYanvjA12zUIgIYZ+igjKENpXS5yUZ9GPbEkfvZJ3BEKUrpHZ4i3DTyGmSzKXBiuNC&#10;iS19lJTXWWcUHLuMf8/11jXYfe52p+Ol9m9fSg0H/eYdRKA+/Ief7b1WsJgnM3i8iU9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1FE8UAAADdAAAADwAAAAAAAAAA&#10;AAAAAAChAgAAZHJzL2Rvd25yZXYueG1sUEsFBgAAAAAEAAQA+QAAAJMDAAAAAA==&#10;" strokeweight="1.5pt"/>
                                    <v:line id="Прямая соединительная линия 8606" o:spid="_x0000_s1082" style="position:absolute;flip:x;visibility:visible;mso-wrap-style:square" from="0,7497" to="9137,7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7qXcMAAADdAAAADwAAAGRycy9kb3ducmV2LnhtbESPQYvCMBSE78L+h/AWvGm6HopUo8iC&#10;oKwHdQWvj+a1KTYvJcna+u+NIOxxmJlvmOV6sK24kw+NYwVf0wwEcel0w7WCy+92MgcRIrLG1jEp&#10;eFCA9epjtMRCu55PdD/HWiQIhwIVmBi7QspQGrIYpq4jTl7lvMWYpK+l9tgnuG3lLMtyabHhtGCw&#10;o29D5e38ZxXI/U9/9NvZpaqrXeeue3PI+0Gp8eewWYCINMT/8Lu90wrmeZbD6016An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e6l3DAAAA3QAAAA8AAAAAAAAAAAAA&#10;AAAAoQIAAGRycy9kb3ducmV2LnhtbFBLBQYAAAAABAAEAPkAAACRAwAAAAA=&#10;" strokeweight="1.5pt"/>
                                    <v:line id="Прямая соединительная линия 8607" o:spid="_x0000_s1083" style="position:absolute;flip:x;visibility:visible;mso-wrap-style:square" from="9100,5330" to="9105,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JPxsQAAADdAAAADwAAAGRycy9kb3ducmV2LnhtbESPT4vCMBTE7wv7HcJb2Nua6qEr1Sgi&#10;CMp68B94fTSvTbF5KUnWdr+9ERY8DjPzG2a+HGwr7uRD41jBeJSBIC6dbrhWcDlvvqYgQkTW2Dom&#10;BX8UYLl4f5tjoV3PR7qfYi0ShEOBCkyMXSFlKA1ZDCPXESevct5iTNLXUnvsE9y2cpJlubTYcFow&#10;2NHaUHk7/VoFcvfTH/xmcqnqatu5687s835Q6vNjWM1ARBriK/zf3moF0zz7hueb9ATk4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k/GxAAAAN0AAAAPAAAAAAAAAAAA&#10;AAAAAKECAABkcnMvZG93bnJldi54bWxQSwUGAAAAAAQABAD5AAAAkgMAAAAA&#10;" strokeweight="1.5pt"/>
                                    <v:shape id="Надпись 2" o:spid="_x0000_s1084" type="#_x0000_t202" style="position:absolute;left:9837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Pbo8IA&#10;AADdAAAADwAAAGRycy9kb3ducmV2LnhtbERPy2rCQBTdF/yH4QrdNTOKShqdBLEIXSm1D+jukrkm&#10;wcydkJma+PfOQujycN6bYrStuFLvG8caZokCQVw603Cl4etz/5KC8AHZYOuYNNzIQ5FPnjaYGTfw&#10;B11PoRIxhH2GGuoQukxKX9Zk0SeuI47c2fUWQ4R9JU2PQwy3rZwrtZIWG44NNXa0q6m8nP6shu/D&#10;+fdnoY7Vm112gxuVZPsqtX6ejts1iEBj+Bc/3O9GQ7pScW58E5+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A9ujwgAAAN0AAAAPAAAAAAAAAAAAAAAAAJgCAABkcnMvZG93&#10;bnJldi54bWxQSwUGAAAAAAQABAD1AAAAhwMAAAAA&#10;" filled="f" stroked="f">
                                      <v:textbox>
                                        <w:txbxContent>
                                          <w:p w:rsidR="00B16375" w:rsidRPr="00591237" w:rsidRDefault="00B16375" w:rsidP="00591237">
                                            <w:pPr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 w:rsidRPr="00591237">
                                              <w:rPr>
                                                <w:rFonts w:ascii="GOST type B" w:hAnsi="GOST type B"/>
                                                <w:sz w:val="32"/>
                                                <w:szCs w:val="32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group id="Группа 8609" o:spid="_x0000_s1085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/xwcMUAAADdAAAADwAAAGRycy9kb3ducmV2LnhtbESPQYvCMBSE7wv+h/CE&#10;va1pFUWrUUTWxYMIq4J4ezTPtti8lCbb1n9vBGGPw8x8wyxWnSlFQ7UrLCuIBxEI4tTqgjMF59P2&#10;awrCeWSNpWVS8CAHq2XvY4GJti3/UnP0mQgQdgkqyL2vEildmpNBN7AVcfButjbog6wzqWtsA9yU&#10;chhFE2mw4LCQY0WbnNL78c8o+GmxXY/i72Z/v20e19P4cNnHpNRnv1vPQXjq/H/43d5pBdNJNIP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f8cHDFAAAA3QAA&#10;AA8AAAAAAAAAAAAAAAAAqgIAAGRycy9kb3ducmV2LnhtbFBLBQYAAAAABAAEAPoAAACcAwAAAAA=&#10;">
                                    <v:line id="Прямая соединительная линия 8610" o:spid="_x0000_s1086" style="position:absolute;flip:x;visibility:visible;mso-wrap-style:square" from="346,47280" to="9414,472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Bb8AAAADdAAAADwAAAGRycy9kb3ducmV2LnhtbERPTYvCMBC9L/gfwgje1lQPRbpGEUFQ&#10;9OC6wl6HZtoUm0lJoq3/3hwEj4/3vVwPthUP8qFxrGA2zUAQl043XCu4/u2+FyBCRNbYOiYFTwqw&#10;Xo2+llho1/MvPS6xFimEQ4EKTIxdIWUoDVkMU9cRJ65y3mJM0NdSe+xTuG3lPMtyabHh1GCwo62h&#10;8na5WwXycOzPfje/VnW179z/wZzyflBqMh42PyAiDfEjfrv3WsEin6X96U16An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iQW/AAAAA3QAAAA8AAAAAAAAAAAAAAAAA&#10;oQIAAGRycy9kb3ducmV2LnhtbFBLBQYAAAAABAAEAPkAAACOAwAAAAA=&#10;" strokeweight="1.5pt"/>
                                    <v:line id="Прямая соединительная линия 8611" o:spid="_x0000_s1087" style="position:absolute;flip:x;visibility:visible;mso-wrap-style:square" from="346,48796" to="9414,48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7k9MUAAADdAAAADwAAAGRycy9kb3ducmV2LnhtbESPwWrDMBBE74X+g9hCb43sHExwo4QQ&#10;MDi0hyY15LpYa8vUWhlJjd2/rwqBHoeZecNs94sdxY18GBwryFcZCOLW6YF7Bc1n9bIBESKyxtEx&#10;KfihAPvd48MWS+1mPtPtEnuRIBxKVGBinEopQ2vIYli5iTh5nfMWY5K+l9rjnOB2lOssK6TFgdOC&#10;wYmOhtqvy7dVIE9v84ev1k3Xd/XkrifzXsyLUs9Py+EVRKQl/ofv7Vor2BR5Dn9v0hOQu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7k9MUAAADdAAAADwAAAAAAAAAA&#10;AAAAAAChAgAAZHJzL2Rvd25yZXYueG1sUEsFBgAAAAAEAAQA+QAAAJMDAAAAAA==&#10;" strokeweight="1.5pt"/>
                                    <v:group id="Группа 8612" o:spid="_x0000_s1088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F03MUAAADdAAAADwAAAGRycy9kb3ducmV2LnhtbESPT4vCMBTE74LfITxh&#10;b5rWZUWqUURU9iCCf0C8PZpnW2xeShPb+u03C4LHYWZ+w8yXnSlFQ7UrLCuIRxEI4tTqgjMFl/N2&#10;OAXhPLLG0jIpeJGD5aLfm2OibctHak4+EwHCLkEFufdVIqVLczLoRrYiDt7d1gZ9kHUmdY1tgJtS&#10;jqNoIg0WHBZyrGidU/o4PY2CXYvt6jveNPvHff26nX8O131MSn0NutUMhKfOf8Lv9q9WMJ3EY/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yBdNzFAAAA3QAA&#10;AA8AAAAAAAAAAAAAAAAAqgIAAGRycy9kb3ducmV2LnhtbFBLBQYAAAAABAAEAPoAAACcAwAAAAA=&#10;">
                                      <v:line id="Прямая соединительная линия 8613" o:spid="_x0000_s1089" style="position:absolute;flip:x;visibility:visible;mso-wrap-style:square" from="86,4897" to="9059,48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DfGMQAAADdAAAADwAAAGRycy9kb3ducmV2LnhtbESPQYvCMBSE7wv+h/AEb2uqQpFqFBEE&#10;xT3susJeH81rU2xeShJt/fdmYWGPw8x8w6y3g23Fg3xoHCuYTTMQxKXTDdcKrt+H9yWIEJE1to5J&#10;wZMCbDejtzUW2vX8RY9LrEWCcChQgYmxK6QMpSGLYeo64uRVzluMSfpaao99gttWzrMslxYbTgsG&#10;O9obKm+Xu1UgT+f+0x/m16qujp37OZmPvB+UmoyH3QpEpCH+h//aR61gmc8W8PsmPQG5e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8N8YxAAAAN0AAAAPAAAAAAAAAAAA&#10;AAAAAKECAABkcnMvZG93bnJldi54bWxQSwUGAAAAAAQABAD5AAAAkgMAAAAA&#10;" strokeweight="1.5pt"/>
                                      <v:group id="Группа 8614" o:spid="_x0000_s1090" style="position:absolute;width:29414;height:69171" coordsize="29414,691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RJM8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Yr+IX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CRJM8cAAADd&#10;AAAADwAAAAAAAAAAAAAAAACqAgAAZHJzL2Rvd25yZXYueG1sUEsFBgAAAAAEAAQA+gAAAJ4DAAAA&#10;AA==&#10;">
                                        <v:group id="Группа 8615" o:spid="_x0000_s1091" style="position:absolute;left:3986;top:63271;width:19986;height:5900" coordsize="19985,59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2jsqM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jiB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2jsqMcAAADd&#10;AAAADwAAAAAAAAAAAAAAAACqAgAAZHJzL2Rvd25yZXYueG1sUEsFBgAAAAAEAAQA+gAAAJ4DAAAA&#10;AA==&#10;">
                                          <v:shapetype id="_x0000_t176" coordsize="21600,21600" o:spt="176" adj="2700" path="m@0,qx0@0l0@2qy@0,21600l@1,21600qx21600@2l21600@0qy@1,xe">
                                            <v:stroke joinstyle="miter"/>
                                            <v:formulas>
                                              <v:f eqn="val #0"/>
                                              <v:f eqn="sum width 0 #0"/>
                                              <v:f eqn="sum height 0 #0"/>
                                              <v:f eqn="prod @0 2929 10000"/>
                                              <v:f eqn="sum width 0 @3"/>
                                              <v:f eqn="sum height 0 @3"/>
                                              <v:f eqn="val width"/>
                                              <v:f eqn="val height"/>
                                              <v:f eqn="prod width 1 2"/>
                                              <v:f eqn="prod height 1 2"/>
                                            </v:formulas>
                                            <v:path gradientshapeok="t" limo="10800,10800" o:connecttype="custom" o:connectlocs="@8,0;0,@9;@8,@7;@6,@9" textboxrect="@3,@3,@4,@5"/>
                                          </v:shapetype>
                                          <v:shape id="Блок-схема: альтернативный процесс 8616" o:spid="_x0000_s1092" type="#_x0000_t176" style="position:absolute;top:2426;width:11169;height:34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aE8QA&#10;AADdAAAADwAAAGRycy9kb3ducmV2LnhtbESPUWvCMBSF34X9h3CFvWmqQi2dUWQg23zS6g+4NHdt&#10;aXJTkqjdv1+EwR4P55zvcDa70RpxJx86xwoW8wwEce10x42C6+UwK0CEiKzROCYFPxRgt32ZbLDU&#10;7sFnulexEQnCoUQFbYxDKWWoW7IY5m4gTt638xZjkr6R2uMjwa2RyyzLpcWO00KLA723VPfVzSrI&#10;clMcTjV+rL56c7xUvV+vwlqp1+m4fwMRaYz/4b/2p1ZQ5Iscnm/SE5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hGhP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  <w:t xml:space="preserve">   КІНЕЦЬ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17" o:spid="_x0000_s1093" style="position:absolute;visibility:visible;mso-wrap-style:square" from="5547,0" to="5547,2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roIsUAAADdAAAADwAAAGRycy9kb3ducmV2LnhtbESPQWvCQBSE7wX/w/KE3urGFqxEVxHB&#10;Wrw1iuDtkX0mMdm36e5G47/vCkKPw8x8w8yXvWnElZyvLCsYjxIQxLnVFRcKDvvN2xSED8gaG8uk&#10;4E4elovByxxTbW/8Q9csFCJC2KeooAyhTaX0eUkG/ci2xNE7W2cwROkKqR3eItw08j1JJtJgxXGh&#10;xJbWJeV11hkFxy7j06XeuAa7r+32fPyt/cdOqddhv5qBCNSH//Cz/a0VTCfjT3i8iU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7roIsUAAADdAAAADwAAAAAAAAAA&#10;AAAAAAChAgAAZHJzL2Rvd25yZXYueG1sUEsFBgAAAAAEAAQA+QAAAJMDAAAAAA==&#10;" strokeweight="1.5pt"/>
                                          <v:line id="Прямая соединительная линия 8618" o:spid="_x0000_s1094" style="position:absolute;flip:x;visibility:visible;mso-wrap-style:square" from="5460,0" to="1998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RNacAAAADdAAAADwAAAGRycy9kb3ducmV2LnhtbERPTYvCMBC9L/gfwgje1lQPRbpGEUFQ&#10;9OC6wl6HZtoUm0lJoq3/3hwEj4/3vVwPthUP8qFxrGA2zUAQl043XCu4/u2+FyBCRNbYOiYFTwqw&#10;Xo2+llho1/MvPS6xFimEQ4EKTIxdIWUoDVkMU9cRJ65y3mJM0NdSe+xTuG3lPMtyabHh1GCwo62h&#10;8na5WwXycOzPfje/VnW179z/wZzyflBqMh42PyAiDfEjfrv3WsEin6W56U16AnL1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ZUTWnAAAAA3QAAAA8AAAAAAAAAAAAAAAAA&#10;oQIAAGRycy9kb3ducmV2LnhtbFBLBQYAAAAABAAEAPkAAACOAwAAAAA=&#10;" strokeweight="1.5pt"/>
                                        </v:group>
                                        <v:group id="Группа 8619" o:spid="_x0000_s1095" style="position:absolute;left:3640;top:16641;width:11343;height:24152" coordsize="11343,241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iXmrc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cd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iXmrccAAADd&#10;AAAADwAAAAAAAAAAAAAAAACqAgAAZHJzL2Rvd25yZXYueG1sUEsFBgAAAAAEAAQA+gAAAJ4DAAAA&#10;AA==&#10;">
                                          <v:rect id="Прямоугольник 8620" o:spid="_x0000_s1096" style="position:absolute;left:86;top:2600;width:11170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kC2cQA&#10;AADdAAAADwAAAGRycy9kb3ducmV2LnhtbESPwWrCQBCG7wXfYRnBi+imHsRGVxGhINJLUy+9Ddlx&#10;E8zOhuyaxLd3DoUeh3/+b77ZHUbfqJ66WAc28L7MQBGXwdbsDFx/PhcbUDEhW2wCk4EnRTjsJ287&#10;zG0Y+Jv6IjklEI45GqhSanOtY1mRx7gMLbFkt9B5TDJ2TtsOB4H7Rq+ybK091iwXKmzpVFF5Lx5e&#10;NOb6en72hb64O360X/1wmf86Y2bT8bgFlWhM/8t/7bM1sFmvxF++EQTo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5Atn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621" o:spid="_x0000_s1097" style="position:absolute;left:173;top:806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WnQsMA&#10;AADdAAAADwAAAGRycy9kb3ducmV2LnhtbESPQavCMBCE78L7D2EfeBFN9SBajfIQBBEvVi/elmZf&#10;Wmw2pYlt/fdGEDwOs/PNznrb20q01PjSsYLpJAFBnDtdslFwvezHCxA+IGusHJOCJ3nYbn4Ga0y1&#10;6/hMbRaMiBD2KSooQqhTKX1ekEU/cTVx9P5dYzFE2RipG+wi3FZyliRzabHk2FBgTbuC8nv2sPGN&#10;kbwenm0mj+aOy/rUdsfRzSg1/O3/ViAC9eF7/EkftILFfDaF95qIALl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WnQsMAAADdAAAADwAAAAAAAAAAAAAAAACYAgAAZHJzL2Rv&#10;d25yZXYueG1sUEsFBgAAAAAEAAQA9QAAAIg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4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5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8642" o:spid="_x0000_s1098" style="position:absolute;left:173;top:1339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jclcQA&#10;AADdAAAADwAAAGRycy9kb3ducmV2LnhtbESPQYvCMBCF74L/IYywF1lTRaRbjbIsLIh4sXrxNjRj&#10;WmwmpYlt/fdGWNjj48373rzNbrC16Kj1lWMF81kCgrhwumKj4HL+/UxB+ICssXZMCp7kYbcdjzaY&#10;adfzibo8GBEh7DNUUIbQZFL6oiSLfuYa4ujdXGsxRNkaqVvsI9zWcpEkK2mx4thQYkM/JRX3/GHj&#10;G1N52T+7XB7MHb+aY9cfplej1Mdk+F6DCDSE/+O/9F4rSFfLBbzXRATI7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43JX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4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Группа 8643" o:spid="_x0000_s1099" style="position:absolute;top:18418;width:11163;height:5734" coordsize="11168,57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7+Ws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UwnX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fv5axgAAAN0A&#10;AAAPAAAAAAAAAAAAAAAAAKoCAABkcnMvZG93bnJldi54bWxQSwUGAAAAAAQABAD6AAAAnQMAAAAA&#10;">
                                            <v:shapetype id="_x0000_t110" coordsize="21600,21600" o:spt="110" path="m10800,l,10800,10800,21600,21600,10800xe">
                                              <v:stroke joinstyle="miter"/>
                                              <v:path gradientshapeok="t" o:connecttype="rect" textboxrect="5400,5400,16200,16200"/>
                                            </v:shapetype>
                                            <v:shape id="Блок-схема: решение 8644" o:spid="_x0000_s1100" type="#_x0000_t110" style="position:absolute;width:11168;height:57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ZvFcYA&#10;AADdAAAADwAAAGRycy9kb3ducmV2LnhtbESPT2vCQBTE74V+h+UVvBTdWKOkqatIwSqlF/+eH9nX&#10;JHb3bchuNX57Vyj0OMzMb5jpvLNGnKn1tWMFw0ECgrhwuuZSwX637GcgfEDWaByTgit5mM8eH6aY&#10;a3fhDZ23oRQRwj5HBVUITS6lLyqy6AeuIY7et2sthijbUuoWLxFujXxJkom0WHNcqLCh94qKn+2v&#10;VWCbj0/6en49jvh0GO/NKTOr1CvVe+oWbyACdeE//NdeawXZJE3h/iY+AT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ZvFcYAAADdAAAADwAAAAAAAAAAAAAAAACYAgAAZHJz&#10;L2Rvd25yZXYueG1sUEsFBgAAAAAEAAQA9QAAAIsDAAAAAA==&#10;" fillcolor="window" strokecolor="windowText" strokeweight="2pt">
                                              <v:textbox>
                                                <w:txbxContent>
                                                  <w:p w:rsidR="00B16375" w:rsidRPr="007E3524" w:rsidRDefault="00B16375" w:rsidP="00591237">
                                                    <w:pPr>
                                                      <w:jc w:val="center"/>
                                                      <w:rPr>
                                                        <w:rFonts w:ascii="GOST type B" w:hAnsi="GOST type B"/>
                                                        <w:sz w:val="30"/>
                                                        <w:szCs w:val="30"/>
                                                      </w:rPr>
                                                    </w:pPr>
                                                    <w:r w:rsidRPr="007E3524">
                                                      <w:rPr>
                                                        <w:rFonts w:ascii="GOST type B" w:hAnsi="GOST type B"/>
                                                        <w:sz w:val="30"/>
                                                        <w:szCs w:val="30"/>
                                                      </w:rPr>
                                                      <w:t>X</w:t>
                                                    </w:r>
                                                    <w:r w:rsidRPr="007E3524">
                                                      <w:rPr>
                                                        <w:rFonts w:ascii="GOST type B" w:hAnsi="GOST type B"/>
                                                        <w:sz w:val="30"/>
                                                        <w:szCs w:val="30"/>
                                                        <w:vertAlign w:val="subscript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line id="Прямая соединительная линия 8645" o:spid="_x0000_s1101" style="position:absolute;visibility:visible;mso-wrap-style:square" from="4534,1889" to="6648,1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389MYAAADdAAAADwAAAGRycy9kb3ducmV2LnhtbESP3WoCMRSE74W+QzgF7zSrqNitUYo/&#10;oHhRavsAx83pZuvmZEmibvv0RhB6OczMN8xs0dpaXMiHyrGCQT8DQVw4XXGp4Otz05uCCBFZY+2Y&#10;FPxSgMX8qTPDXLsrf9DlEEuRIBxyVGBibHIpQ2HIYui7hjh5385bjEn6UmqP1wS3tRxm2URarDgt&#10;GGxoaag4Hc5Wwc4f96fBX2nkkXd+Xb+vXoL9Uar73L69gojUxv/wo73VCqaT0Rjub9IT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d/PTGAAAA3QAAAA8AAAAAAAAA&#10;AAAAAAAAoQIAAGRycy9kb3ducmV2LnhtbFBLBQYAAAAABAAEAPkAAACUAwAAAAA=&#10;" strokeweight="1pt"/>
                                          </v:group>
                                          <v:line id="Прямая соединительная линия 8646" o:spid="_x0000_s1102" style="position:absolute;visibility:visible;mso-wrap-style:square" from="5590,390" to="5590,2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0VipMYAAADdAAAADwAAAGRycy9kb3ducmV2LnhtbESPQWvCQBSE7wX/w/KE3urGVkJIXaUI&#10;1uKtUYTeHtlnkib7Nt3daPz3bqHQ4zAz3zDL9Wg6cSHnG8sK5rMEBHFpdcOVguNh+5SB8AFZY2eZ&#10;FNzIw3o1eVhiru2VP+lShEpECPscFdQh9LmUvqzJoJ/Znjh6Z+sMhihdJbXDa4SbTj4nSSoNNhwX&#10;auxpU1PZFoNRcBoK/vput67D4X23O59+Wv+yV+pxOr69ggg0hv/wX/tDK8jSRQq/b+IT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FYqTGAAAA3QAAAA8AAAAAAAAA&#10;AAAAAAAAoQIAAGRycy9kb3ducmV2LnhtbFBLBQYAAAAABAAEAPkAAACUAwAAAAA=&#10;" strokeweight="1.5pt"/>
                                          <v:line id="Прямая соединительная линия 8647" o:spid="_x0000_s1103" style="position:absolute;visibility:visible;mso-wrap-style:square" from="5677,5590" to="5677,80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nHP8UAAADdAAAADwAAAGRycy9kb3ducmV2LnhtbESPQWvCQBSE7wX/w/IEb3WjFpXUVURQ&#10;S2+NRejtkX0mabJv4+5G03/fLRQ8DjPzDbPa9KYRN3K+sqxgMk5AEOdWV1wo+Dztn5cgfEDW2Fgm&#10;BT/kYbMePK0w1fbOH3TLQiEihH2KCsoQ2lRKn5dk0I9tSxy9i3UGQ5SukNrhPcJNI6dJMpcGK44L&#10;Jba0Kymvs84oOHcZf33Xe9dgdzgeL+dr7WfvSo2G/fYVRKA+PML/7TetYDl/WcDfm/gE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AnHP8UAAADdAAAADwAAAAAAAAAA&#10;AAAAAAChAgAAZHJzL2Rvd25yZXYueG1sUEsFBgAAAAAEAAQA+QAAAJMDAAAAAA==&#10;" strokeweight="1.5pt"/>
                                          <v:line id="Прямая соединительная линия 8648" o:spid="_x0000_s1104" style="position:absolute;visibility:visible;mso-wrap-style:square" from="5633,10920" to="5633,13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ZTTcIAAADdAAAADwAAAGRycy9kb3ducmV2LnhtbERPz2vCMBS+D/wfwhO8zdQ5RKpRRHCO&#10;3awieHs0z7a2ealJqt1/bw6DHT++38t1bxrxIOcrywom4wQEcW51xYWC03H3PgfhA7LGxjIp+CUP&#10;69XgbYmptk8+0CMLhYgh7FNUUIbQplL6vCSDfmxb4shdrTMYInSF1A6fMdw08iNJZtJgxbGhxJa2&#10;JeV11hkF5y7jy63euQa7r/3+er7Xfvqj1GjYbxYgAvXhX/zn/tYK5rPPODe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ZTTcIAAADdAAAADwAAAAAAAAAAAAAA&#10;AAChAgAAZHJzL2Rvd25yZXYueG1sUEsFBgAAAAAEAAQA+QAAAJADAAAAAA==&#10;" strokeweight="1.5pt"/>
                                          <v:line id="Прямая соединительная линия 8649" o:spid="_x0000_s1105" style="position:absolute;flip:x;visibility:visible;mso-wrap-style:square" from="5633,16381" to="5633,185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vH78UAAADdAAAADwAAAGRycy9kb3ducmV2LnhtbESPQWsCMRSE74L/ITzBm2aVstjVKEUQ&#10;lHporeD1sXm7Wbp5WZLUXf99IxR6HGbmG2azG2wr7uRD41jBYp6BIC6dbrhWcP06zFYgQkTW2Dom&#10;BQ8KsNuORxsstOv5k+6XWIsE4VCgAhNjV0gZSkMWw9x1xMmrnLcYk/S11B77BLetXGZZLi02nBYM&#10;drQ3VH5ffqwCeXrvP/xhea3q6ti528mc835QajoZ3tYgIg3xP/zXPmoFq/zlFZ5v0hO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qvH78UAAADdAAAADwAAAAAAAAAA&#10;AAAAAAChAgAAZHJzL2Rvd25yZXYueG1sUEsFBgAAAAAEAAQA+QAAAJMDAAAAAA==&#10;" strokeweight="1.5pt"/>
                                          <v:shape id="Надпись 2" o:spid="_x0000_s1106" type="#_x0000_t202" style="position:absolute;left:6283;width:1753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b4uMAA&#10;AADdAAAADwAAAGRycy9kb3ducmV2LnhtbERPy4rCMBTdC/5DuII7TRQVrUYRRZjVDD7B3aW5tsXm&#10;pjTRdv5+shhweTjv1aa1pXhT7QvHGkZDBYI4dabgTMPlfBjMQfiAbLB0TBp+ycNm3e2sMDGu4SO9&#10;TyETMYR9ghryEKpESp/mZNEPXUUcuYerLYYI60yaGpsYbks5VmomLRYcG3KsaJdT+jy9rIbr9+N+&#10;m6ifbG+nVeNaJdkupNb9XrtdggjUho/43/1lNMxn07g/volP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sb4uMAAAADdAAAADwAAAAAAAAAAAAAAAACYAgAAZHJzL2Rvd25y&#10;ZXYueG1sUEsFBgAAAAAEAAQA9QAAAIUDAAAAAA=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8651" o:spid="_x0000_s1107" style="position:absolute;left:14994;top:50270;width:14420;height:12978" coordsize="14419,12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jlTa8cAAADd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iSG&#10;v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jlTa8cAAADd&#10;AAAADwAAAAAAAAAAAAAAAACqAgAAZHJzL2Rvd25yZXYueG1sUEsFBgAAAAAEAAQA+gAAAJ4DAAAA&#10;AA==&#10;">
                                          <v:rect id="Прямоугольник 8652" o:spid="_x0000_s1108" style="position:absolute;left:3250;top:7973;width:11169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KSMQA&#10;AADdAAAADwAAAGRycy9kb3ducmV2LnhtbESPQYvCMBCF74L/IYywF1lTBaVbjbIsLIh4sXrxNjRj&#10;WmwmpYlt/fdGWNjj48373rzNbrC16Kj1lWMF81kCgrhwumKj4HL+/UxB+ICssXZMCp7kYbcdjzaY&#10;adfzibo8GBEh7DNUUIbQZFL6oiSLfuYa4ujdXGsxRNkaqVvsI9zWcpEkK2mx4thQYkM/JRX3/GHj&#10;G1N52T+7XB7MHb+aY9cfplej1Mdk+F6DCDSE/+O/9F4rSFfLBbzXRATI7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hSkj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8653" o:spid="_x0000_s1109" style="position:absolute;visibility:visible;mso-wrap-style:square" from="8883,10920" to="8883,12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tX4cUAAADdAAAADwAAAGRycy9kb3ducmV2LnhtbESPQWvCQBSE74L/YXlCb7qxUpHoKlKw&#10;lt4aRfD2yD6TmOzbdHej6b/vFgSPw8x8w6w2vWnEjZyvLCuYThIQxLnVFRcKjofdeAHCB2SNjWVS&#10;8EseNuvhYIWptnf+plsWChEh7FNUUIbQplL6vCSDfmJb4uhdrDMYonSF1A7vEW4a+Zokc2mw4rhQ&#10;YkvvJeV11hkFpy7j87XeuQa7j/3+cvqp/exLqZdRv12CCNSHZ/jR/tQKFvO3Gfy/iU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utX4cUAAADdAAAADwAAAAAAAAAA&#10;AAAAAAChAgAAZHJzL2Rvd25yZXYueG1sUEsFBgAAAAAEAAQA+QAAAJMDAAAAAA==&#10;" strokeweight="1.5pt"/>
                                          <v:line id="Прямая соединительная линия 8654" o:spid="_x0000_s1110" style="position:absolute;visibility:visible;mso-wrap-style:square" from="8883,2513" to="8885,7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LPlcUAAADdAAAADwAAAGRycy9kb3ducmV2LnhtbESPQWvCQBSE7wX/w/KE3uqm2oqkriKC&#10;Wrw1itDbI/tM0mTfxt2Npv/eLRQ8DjPzDTNf9qYRV3K+sqzgdZSAIM6trrhQcDxsXmYgfEDW2Fgm&#10;Bb/kYbkYPM0x1fbGX3TNQiEihH2KCsoQ2lRKn5dk0I9sSxy9s3UGQ5SukNrhLcJNI8dJMpUGK44L&#10;Jba0Limvs84oOHUZf//UG9dgt93tzqdL7Sd7pZ6H/eoDRKA+PML/7U+tYDZ9f4O/N/EJy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LPlcUAAADdAAAADwAAAAAAAAAA&#10;AAAAAAChAgAAZHJzL2Rvd25yZXYueG1sUEsFBgAAAAAEAAQA+QAAAJMDAAAAAA==&#10;" strokeweight="1.5pt"/>
                                          <v:line id="Прямая соединительная линия 8655" o:spid="_x0000_s1111" style="position:absolute;flip:x;visibility:visible;mso-wrap-style:square" from="0,2513" to="8977,2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9bN8QAAADdAAAADwAAAGRycy9kb3ducmV2LnhtbESPQYvCMBSE7wv+h/CEva2pgkW6RlkW&#10;BGU9qCvs9dG8NmWbl5JEW/+9EQSPw8x8wyzXg23FlXxoHCuYTjIQxKXTDdcKzr+bjwWIEJE1to5J&#10;wY0CrFejtyUW2vV8pOsp1iJBOBSowMTYFVKG0pDFMHEdcfIq5y3GJH0ttcc+wW0rZ1mWS4sNpwWD&#10;HX0bKv9PF6tA7n76g9/MzlVdbTv3tzP7vB+Ueh8PX58gIg3xFX62t1rBIp/P4fEmPQG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P1s3xAAAAN0AAAAPAAAAAAAAAAAA&#10;AAAAAKECAABkcnMvZG93bnJldi54bWxQSwUGAAAAAAQABAD5AAAAkgMAAAAA&#10;" strokeweight="1.5pt"/>
                                          <v:shape id="Надпись 2" o:spid="_x0000_s1112" type="#_x0000_t202" style="position:absolute;left:693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PFV8UA&#10;AADdAAAADwAAAGRycy9kb3ducmV2LnhtbESPT2sCMRTE7wW/Q3hCbzWx1EVXsyIWwVNLrQreHpu3&#10;f3Dzsmyiu377plDocZiZ3zCr9WAbcafO1441TCcKBHHuTM2lhuP37mUOwgdkg41j0vAgD+ts9LTC&#10;1Liev+h+CKWIEPYpaqhCaFMpfV6RRT9xLXH0CtdZDFF2pTQd9hFuG/mqVCIt1hwXKmxpW1F+Pdys&#10;htNHcTm/qc/y3c7a3g1Ksl1IrZ/Hw2YJItAQ/sN/7b3RME9mCfy+iU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8VXxQAAAN0AAAAPAAAAAAAAAAAAAAAAAJgCAABkcnMv&#10;ZG93bnJldi54bWxQSwUGAAAAAAQABAD1AAAAigMAAAAA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Группа 8657" o:spid="_x0000_s1113" style="position:absolute;width:14760;height:17044" coordsize="14760,17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nG6ExgAAAN0A&#10;AAAPAAAAAAAAAAAAAAAAAKoCAABkcnMvZG93bnJldi54bWxQSwUGAAAAAAQABAD6AAAAnQMAAAAA&#10;">
                                          <v:shape id="Блок-схема: альтернативный процесс 8658" o:spid="_x0000_s1114" type="#_x0000_t176" style="position:absolute;left:3423;width:11170;height: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iSOsEA&#10;AADdAAAADwAAAGRycy9kb3ducmV2LnhtbERP3WrCMBS+H/gO4Qi7m6nKaqlGEUHmdjWrD3Bojm1p&#10;clKSTLu3NxeDXX58/5vdaI24kw+dYwXzWQaCuHa640bB9XJ8K0CEiKzROCYFvxRgt528bLDU7sFn&#10;ulexESmEQ4kK2hiHUspQt2QxzNxAnLib8xZjgr6R2uMjhVsjF1mWS4sdp4YWBzq0VPfVj1WQ5aY4&#10;ftf4sfzszdel6v1qGVZKvU7H/RpEpDH+i//cJ62gyN/T3PQmPQG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YkjrBAAAA3QAAAA8AAAAAAAAAAAAAAAAAmAIAAGRycy9kb3du&#10;cmV2LnhtbFBLBQYAAAAABAAEAPUAAACG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lang w:val="uk-UA"/>
                                                    </w:rPr>
                                                    <w:t xml:space="preserve">  ПОЧАТОК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rect id="Прямоугольник 8659" o:spid="_x0000_s1115" style="position:absolute;left:3380;top:6067;width:11169;height:3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XYOcYA&#10;AADdAAAADwAAAGRycy9kb3ducmV2LnhtbESPzWrDMBCE74W+g9hCL6aRU6hx3CihBALB9FI3l94W&#10;ayubWCtjKf55+yhQ6HGYnW92tvvZdmKkwbeOFaxXKQji2umWjYLz9/ElB+EDssbOMSlYyMN+9/iw&#10;xUK7ib9orIIREcK+QAVNCH0hpa8bsuhXrieO3q8bLIYoByP1gFOE206+pmkmLbYcGxrs6dBQfamu&#10;Nr6RyPNpGStZmgtu+s9xKpMfo9Tz0/zxDiLQHP6P/9InrSDP3jZwXxMRIH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MXYOcYAAADdAAAADwAAAAAAAAAAAAAAAACYAgAAZHJz&#10;L2Rvd25yZXYueG1sUEsFBgAAAAAEAAQA9QAAAIs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shape id="Блок-схема: решение 8660" o:spid="_x0000_s1116" type="#_x0000_t110" style="position:absolute;left:3596;top:11310;width:1116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g1dsMA&#10;AADdAAAADwAAAGRycy9kb3ducmV2LnhtbERPz2vCMBS+D/wfwhN2kZnOuVKrUYYwJ2OXOfX8aJ5t&#10;NXkpTdT635uDsOPH93u26KwRF2p97VjB6zABQVw4XXOpYPv3+ZKB8AFZo3FMCm7kYTHvPc0w1+7K&#10;v3TZhFLEEPY5KqhCaHIpfVGRRT90DXHkDq61GCJsS6lbvMZwa+QoSVJpsebYUGFDy4qK0+ZsFdhm&#10;9U0/g8n+jY+79605ZuZr7JV67ncfUxCBuvAvfrjXWkGWpnF/fBOf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g1dsMAAADdAAAADwAAAAAAAAAAAAAAAACYAgAAZHJzL2Rv&#10;d25yZXYueG1sUEsFBgAAAAAEAAQA9QAAAIg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08334B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0"/>
                                                      <w:szCs w:val="30"/>
                                                    </w:rPr>
                                                  </w:pPr>
                                                  <w:r w:rsidRPr="0008334B">
                                                    <w:rPr>
                                                      <w:rFonts w:ascii="GOST type B" w:hAnsi="GOST type B"/>
                                                      <w:sz w:val="30"/>
                                                      <w:szCs w:val="30"/>
                                                    </w:rPr>
                                                    <w:t>X</w:t>
                                                  </w:r>
                                                  <w:r w:rsidRPr="0008334B">
                                                    <w:rPr>
                                                      <w:rFonts w:ascii="GOST type B" w:hAnsi="GOST type B"/>
                                                      <w:sz w:val="30"/>
                                                      <w:szCs w:val="30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61" o:spid="_x0000_s1117" style="position:absolute;visibility:visible;mso-wrap-style:square" from="9057,3683" to="9057,6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mmsMUAAADdAAAADwAAAGRycy9kb3ducmV2LnhtbESPT2vCQBTE7wW/w/IEb3WjQpDUVUrB&#10;P3hrWoTeHtlnkib7Nu5uNH77riD0OMzMb5jVZjCtuJLztWUFs2kCgriwuuZSwffX9nUJwgdkja1l&#10;UnAnD5v16GWFmbY3/qRrHkoRIewzVFCF0GVS+qIig35qO+Lona0zGKJ0pdQObxFuWjlPklQarDku&#10;VNjRR0VFk/dGwanP+ee32boW+91+fz5dGr84KjUZD+9vIAIN4T/8bB+0gmWazuDxJj4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xmmsMUAAADdAAAADwAAAAAAAAAA&#10;AAAAAAChAgAAZHJzL2Rvd25yZXYueG1sUEsFBgAAAAAEAAQA+QAAAJMDAAAAAA==&#10;" strokeweight="1.5pt"/>
                                          <v:line id="Прямая соединительная линия 8681" o:spid="_x0000_s1118" style="position:absolute;flip:x;visibility:visible;mso-wrap-style:square" from="0,14171" to="3714,14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Rxc8QAAADdAAAADwAAAGRycy9kb3ducmV2LnhtbESPQYvCMBSE78L+h/AW9qapHkrpGkUE&#10;QVkPrgpeH81rU7Z5KUnW1n+/ERY8DjPzDbNcj7YTd/KhdaxgPstAEFdOt9wouF520wJEiMgaO8ek&#10;4EEB1qu3yRJL7Qb+pvs5NiJBOJSowMTYl1KGypDFMHM9cfJq5y3GJH0jtcchwW0nF1mWS4stpwWD&#10;PW0NVT/nX6tAHr6Gk98trnVT73t3O5hjPoxKfbyPm08Qkcb4Cv+391pBkRdzeL5JT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HFzxAAAAN0AAAAPAAAAAAAAAAAA&#10;AAAAAKECAABkcnMvZG93bnJldi54bWxQSwUGAAAAAAQABAD5AAAAkgMAAAAA&#10;" strokeweight="1.5pt"/>
                                          <v:line id="Прямая соединительная линия 8682" o:spid="_x0000_s1119" style="position:absolute;visibility:visible;mso-wrap-style:square" from="130,4767" to="130,14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fePcUAAADdAAAADwAAAGRycy9kb3ducmV2LnhtbESPQWvCQBSE7wX/w/KE3upGCxJSN6EU&#10;rMWbaRF6e2SfSZrs27i70fjv3UKhx2FmvmE2xWR6cSHnW8sKlosEBHFldcu1gq/P7VMKwgdkjb1l&#10;UnAjD0U+e9hgpu2VD3QpQy0ihH2GCpoQhkxKXzVk0C/sQBy9k3UGQ5SultrhNcJNL1dJspYGW44L&#10;DQ701lDVlaNRcBxL/v7ptq7H8X23Ox3PnX/eK/U4n15fQASawn/4r/2hFaTrdAW/b+ITk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8fePcUAAADdAAAADwAAAAAAAAAA&#10;AAAAAAChAgAAZHJzL2Rvd25yZXYueG1sUEsFBgAAAAAEAAQA+QAAAJMDAAAAAA==&#10;" strokeweight="1.5pt"/>
                                          <v:shape id="Надпись 2" o:spid="_x0000_s1120" type="#_x0000_t202" style="position:absolute;left:1430;top:11744;width:1752;height:2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RKiMUA&#10;AADdAAAADwAAAGRycy9kb3ducmV2LnhtbESPW2vCQBSE3wv+h+UIfau7XioxuooohT5Z6g18O2SP&#10;STB7NmS3Jv57t1Do4zAz3zCLVWcrcafGl441DAcKBHHmTMm5huPh4y0B4QOywcoxaXiQh9Wy97LA&#10;1LiWv+m+D7mIEPYpaihCqFMpfVaQRT9wNXH0rq6xGKJscmkabCPcVnKk1FRaLDkuFFjTpqDstv+x&#10;Gk676+U8UV/51r7XreuUZDuTWr/2u/UcRKAu/If/2p9GQzJNxvD7Jj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EqIxQAAAN0AAAAPAAAAAAAAAAAAAAAAAJgCAABkcnMv&#10;ZG93bnJldi54bWxQSwUGAAAAAAQABAD1AAAAigMAAAAA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type id="_x0000_t32" coordsize="21600,21600" o:spt="32" o:oned="t" path="m,l21600,21600e" filled="f">
                                            <v:path arrowok="t" fillok="f" o:connecttype="none"/>
                                            <o:lock v:ext="edit" shapetype="t"/>
                                          </v:shapetype>
                                          <v:shape id="Прямая со стрелкой 8684" o:spid="_x0000_s1121" type="#_x0000_t32" style="position:absolute;left:2556;top:4896;width:6517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wavMQAAADdAAAADwAAAGRycy9kb3ducmV2LnhtbESPzWrDMBCE74W8g9hAbo3kNgTjRjGh&#10;4DbH5oecF2trmVgr11IS5+2rQiHHYWa+YVbl6DpxpSG0njVkcwWCuPam5UbD8VA95yBCRDbYeSYN&#10;dwpQridPKyyMv/GOrvvYiAThUKAGG2NfSBlqSw7D3PfEyfv2g8OY5NBIM+AtwV0nX5RaSoctpwWL&#10;Pb1bqs/7i9Nw+szs2GyVfb38LA7q46sKdKy0nk3HzRuISGN8hP/bW6MhX+YL+HuTnoB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jBq8xAAAAN0AAAAPAAAAAAAAAAAA&#10;AAAAAKECAABkcnMvZG93bnJldi54bWxQSwUGAAAAAAQABAD5AAAAkgMAAAAA&#10;" strokeweight="1.5pt">
                                            <v:stroke endarrow="open"/>
                                          </v:shape>
                                        </v:group>
                                        <v:group id="Группа 8685" o:spid="_x0000_s1122" style="position:absolute;left:303;top:35492;width:14853;height:11830" coordsize="14853,118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J5L8UAAADdAAAADwAAAGRycy9kb3ducmV2LnhtbESPQYvCMBSE7wv+h/CE&#10;va1pFaVUo4io7EEWVgXx9miebbF5KU1s6783wsIeh5n5hlmselOJlhpXWlYQjyIQxJnVJecKzqfd&#10;VwLCeWSNlWVS8CQHq+XgY4Gpth3/Unv0uQgQdikqKLyvUyldVpBBN7I1cfButjHog2xyqRvsAtxU&#10;chxFM2mw5LBQYE2bgrL78WEU7Dvs1pN42x7ut83zepr+XA4xKfU57NdzEJ56/x/+a39rBcksmcL7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tieS/FAAAA3QAA&#10;AA8AAAAAAAAAAAAAAAAAqgIAAGRycy9kb3ducmV2LnhtbFBLBQYAAAAABAAEAPoAAACcAwAAAAA=&#10;">
                                          <v:rect id="Прямоугольник 8686" o:spid="_x0000_s1123" style="position:absolute;left:3683;top:7540;width:11170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pgDMQA&#10;AADdAAAADwAAAGRycy9kb3ducmV2LnhtbESPQYvCMBCF7wv+hzCCF9FUD6VbjSKCILIXu172NjRj&#10;WmwmpYlt/febhQWPjzfve/O2+9E2oqfO144VrJYJCOLS6ZqNgtv3aZGB8AFZY+OYFLzIw343+dhi&#10;rt3AV+qLYESEsM9RQRVCm0vpy4os+qVriaN3d53FEGVnpO5wiHDbyHWSpNJizbGhwpaOFZWP4mnj&#10;G3N5O7/6Ql7MAz/br364zH+MUrPpeNiACDSG9/F/+qwVZGmWwt+aiAC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6YAzEAAAA3QAAAA8AAAAAAAAAAAAAAAAAmAIAAGRycy9k&#10;b3ducmV2LnhtbFBLBQYAAAAABAAEAPUAAACJAwAAAAA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Y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line id="Прямая соединительная линия 8687" o:spid="_x0000_s1124" style="position:absolute;flip:x;visibility:visible;mso-wrap-style:square" from="0,2470" to="3714,2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FMnMUAAADdAAAADwAAAGRycy9kb3ducmV2LnhtbESPQWvCQBSE70L/w/IKvemmHtIQXUUK&#10;gmIPVgWvj+xLNph9G3ZXk/77rlDocZiZb5jlerSdeJAPrWMF77MMBHHldMuNgst5Oy1AhIissXNM&#10;Cn4owHr1Mlliqd3A3/Q4xUYkCIcSFZgY+1LKUBmyGGauJ05e7bzFmKRvpPY4JLjt5DzLcmmx5bRg&#10;sKdPQ9XtdLcK5P4wHP12fqmbete769585cOo1NvruFmAiDTG//Bfe6cVFHnxAc836QnI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FMnMUAAADdAAAADwAAAAAAAAAA&#10;AAAAAAChAgAAZHJzL2Rvd25yZXYueG1sUEsFBgAAAAAEAAQA+QAAAJMDAAAAAA==&#10;" strokeweight="1.5pt"/>
                                          <v:line id="Прямая соединительная линия 8688" o:spid="_x0000_s1125" style="position:absolute;visibility:visible;mso-wrap-style:square" from="130,2470" to="130,11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/p18IAAADdAAAADwAAAGRycy9kb3ducmV2LnhtbERPz2vCMBS+D/wfwhN2m6kTpFSjiOCU&#10;3axD2O3RPNva5qUmqXb//XIQPH58v5frwbTiTs7XlhVMJwkI4sLqmksFP6fdRwrCB2SNrWVS8Ece&#10;1qvR2xIzbR98pHseShFD2GeooAqhy6T0RUUG/cR2xJG7WGcwROhKqR0+Yrhp5WeSzKXBmmNDhR1t&#10;KyqavDcKzn3Ov9dm51rsv/b7y/nW+Nm3Uu/jYbMAEWgIL/HTfdAK0nka58Y38QnI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/p18IAAADdAAAADwAAAAAAAAAAAAAA&#10;AAChAgAAZHJzL2Rvd25yZXYueG1sUEsFBgAAAAAEAAQA+QAAAJADAAAAAA==&#10;" strokeweight="1.5pt"/>
                                          <v:shape id="Надпись 2" o:spid="_x0000_s1126" type="#_x0000_t202" style="position:absolute;left:1343;width:1753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x9YsQA&#10;AADdAAAADwAAAGRycy9kb3ducmV2LnhtbESPQWvCQBSE74L/YXlCb7prUYnRVaRF6MmiVcHbI/tM&#10;gtm3Ibs18d+7BaHHYWa+YZbrzlbiTo0vHWsYjxQI4syZknMNx5/tMAHhA7LByjFpeJCH9arfW2Jq&#10;XMt7uh9CLiKEfYoaihDqVEqfFWTRj1xNHL2rayyGKJtcmgbbCLeVfFdqJi2WHBcKrOmjoOx2+LUa&#10;Trvr5TxR3/mnndat65RkO5davw26zQJEoC78h1/tL6MhmSVz+HsTn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cfWLEAAAA3QAAAA8AAAAAAAAAAAAAAAAAmAIAAGRycy9k&#10;b3ducmV2LnhtbFBLBQYAAAAABAAEAPUAAACJAwAAAAA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Прямая со стрелкой 8690" o:spid="_x0000_s1127" type="#_x0000_t32" style="position:absolute;left:3423;top:11830;width:568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N1fsEAAADdAAAADwAAAGRycy9kb3ducmV2LnhtbERPzYrCMBC+C/sOYRa8yJoqKG7XKCIK&#10;FvGg7gMMzWxbtpnUJmp9e+cgePz4/ufLztXqRm2oPBsYDRNQxLm3FRcGfs/brxmoEJEt1p7JwIMC&#10;LBcfvTmm1t/5SLdTLJSEcEjRQBljk2od8pIchqFviIX7863DKLAttG3xLuGu1uMkmWqHFUtDiQ2t&#10;S8r/T1dnYHbIJvt8sLYbOmRe77IRXba1Mf3PbvUDKlIX3+KXe2fFN/2W/fJGnoBe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I3V+wQAAAN0AAAAPAAAAAAAAAAAAAAAA&#10;AKECAABkcnMvZG93bnJldi54bWxQSwUGAAAAAAQABAD5AAAAjwMAAAAA&#10;" strokeweight="1.5pt">
                                            <v:stroke endarrow="open"/>
                                          </v:shape>
                                        </v:group>
                                        <v:group id="Группа 8691" o:spid="_x0000_s1128" style="position:absolute;left:433;top:40302;width:14630;height:21593" coordsize="14630,215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Dp8c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9j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Dp8ccAAADd&#10;AAAADwAAAAAAAAAAAAAAAACqAgAAZHJzL2Rvd25yZXYueG1sUEsFBgAAAAAEAAQA+gAAAJ4DAAAA&#10;AA==&#10;">
                                          <v:shape id="Блок-схема: решение 8692" o:spid="_x0000_s1129" type="#_x0000_t110" style="position:absolute;left:3466;top:9577;width:11164;height:5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+vcYA&#10;AADdAAAADwAAAGRycy9kb3ducmV2LnhtbESPT2vCQBTE7wW/w/KEXopuqm2I0VVKoVakF/+eH9ln&#10;Et19G7JbTb+9Wyj0OMzMb5jZorNGXKn1tWMFz8MEBHHhdM2lgv3uY5CB8AFZo3FMCn7Iw2Lee5hh&#10;rt2NN3TdhlJECPscFVQhNLmUvqjIoh+6hjh6J9daDFG2pdQt3iLcGjlKklRarDkuVNjQe0XFZftt&#10;Fdhmuaavp8lxzOfD696cM/P54pV67HdvUxCBuvAf/muvtIIsnYzg901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N+vcYAAADdAAAADwAAAAAAAAAAAAAAAACYAgAAZHJz&#10;L2Rvd25yZXYueG1sUEsFBgAAAAAEAAQA9QAAAIsDAAAAAA==&#10;" fillcolor="window" strokecolor="windowText" strokeweight="2pt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X</w:t>
                                                  </w: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line id="Прямая соединительная линия 8693" o:spid="_x0000_s1130" style="position:absolute;visibility:visible;mso-wrap-style:square" from="9013,5763" to="9020,9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Lte8UAAADdAAAADwAAAGRycy9kb3ducmV2LnhtbESPQWvCQBSE7wX/w/IEb3WjgmjqKkVQ&#10;S29GEXp7ZJ9JmuzbuLvR9N93hUKPw8x8w6w2vWnEnZyvLCuYjBMQxLnVFRcKzqfd6wKED8gaG8uk&#10;4Ic8bNaDlxWm2j74SPcsFCJC2KeooAyhTaX0eUkG/di2xNG7WmcwROkKqR0+Itw0cpokc2mw4rhQ&#10;YkvbkvI664yCS5fx13e9cw12+8PhernVfvap1GjYv7+BCNSH//Bf+0MrWMyXM3i+iU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Lte8UAAADdAAAADwAAAAAAAAAA&#10;AAAAAAChAgAAZHJzL2Rvd25yZXYueG1sUEsFBgAAAAAEAAQA+QAAAJMDAAAAAA==&#10;" strokeweight="1.5pt"/>
                                          <v:line id="Прямая соединительная линия 8694" o:spid="_x0000_s1131" style="position:absolute;visibility:visible;mso-wrap-style:square" from="0,8493" to="135,21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t1D8UAAADdAAAADwAAAGRycy9kb3ducmV2LnhtbESPQWvCQBSE7wX/w/IEb3WjFrGpq4ig&#10;lt4aRejtkX0mabJv4+5G03/fLRQ8DjPzDbNc96YRN3K+sqxgMk5AEOdWV1woOB13zwsQPiBrbCyT&#10;gh/ysF4NnpaYanvnT7ploRARwj5FBWUIbSqlz0sy6Me2JY7exTqDIUpXSO3wHuGmkdMkmUuDFceF&#10;ElvalpTXWWcUnLuMv77rnWuw2x8Ol/O19rMPpUbDfvMGIlAfHuH/9rtWsJi/vsDfm/g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rt1D8UAAADdAAAADwAAAAAAAAAA&#10;AAAAAAChAgAAZHJzL2Rvd25yZXYueG1sUEsFBgAAAAAEAAQA+QAAAJMDAAAAAA==&#10;" strokeweight="1.5pt"/>
                                          <v:shape id="Надпись 2" o:spid="_x0000_s1132" type="#_x0000_t202" style="position:absolute;left:9707;width:1752;height:29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jhusMA&#10;AADdAAAADwAAAGRycy9kb3ducmV2LnhtbESPQYvCMBSE78L+h/AWvGmyoqLVKKIseFJ0V8Hbo3m2&#10;ZZuX0mRt/fdGEDwOM/MNM1+2thQ3qn3hWMNXX4EgTp0pONPw+/Pdm4DwAdlg6Zg03MnDcvHRmWNi&#10;XMMHuh1DJiKEfYIa8hCqREqf5mTR911FHL2rqy2GKOtMmhqbCLelHCg1lhYLjgs5VrTOKf07/lsN&#10;p931ch6qfbaxo6pxrZJsp1Lr7me7moEI1IZ3+NXeGg2T8XQEzzfxCc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jhusMAAADdAAAADwAAAAAAAAAAAAAAAACYAgAAZHJzL2Rv&#10;d25yZXYueG1sUEsFBgAAAAAEAAQA9QAAAIgDAAAAAA==&#10;" filled="f" stroked="f">
                                            <v:textbox>
                                              <w:txbxContent>
                                                <w:p w:rsidR="00B16375" w:rsidRPr="00591237" w:rsidRDefault="00B16375" w:rsidP="00591237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 w:rsidRPr="00591237">
                                                    <w:rPr>
                                                      <w:rFonts w:ascii="GOST type B" w:hAnsi="GOST type B"/>
                                                      <w:sz w:val="32"/>
                                                      <w:szCs w:val="32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Прямая со стрелкой 8696" o:spid="_x0000_s1133" type="#_x0000_t32" style="position:absolute;left:3588;top:8414;width:55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IkcMAAADdAAAADwAAAGRycy9kb3ducmV2LnhtbESP3YrCMBSE7wXfIRzBG9HUBYtWo4is&#10;YBEv/HmAQ3Nsi81Jt8lqfXsjCF4OM98Ms1i1phJ3alxpWcF4FIEgzqwuOVdwOW+HUxDOI2usLJOC&#10;JzlYLbudBSbaPvhI95PPRShhl6CCwvs6kdJlBRl0I1sTB+9qG4M+yCaXusFHKDeV/ImiWBosOSwU&#10;WNOmoOx2+jcKpod0ss8GG/1Lh9TKXTqmv22lVL/XrucgPLX+G/7QOx24eBbD+014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GSJHDAAAA3QAAAA8AAAAAAAAAAAAA&#10;AAAAoQIAAGRycy9kb3ducmV2LnhtbFBLBQYAAAAABAAEAPkAAACRAwAAAAA=&#10;" strokeweight="1.5pt">
                                            <v:stroke endarrow="open"/>
                                          </v:shape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  <v:shapetype id="_x0000_t23" coordsize="21600,21600" o:spt="23" adj="5400" path="m,10800qy10800,,21600,10800,10800,21600,,10800xm@0,10800qy10800@2@1,10800,10800@0@0,10800xe">
                                <v:formulas>
                                  <v:f eqn="val #0"/>
                                  <v:f eqn="sum width 0 #0"/>
                                  <v:f eqn="sum height 0 #0"/>
                                  <v:f eqn="prod @0 2929 10000"/>
                                  <v:f eqn="sum width 0 @3"/>
                                  <v:f eqn="sum height 0 @3"/>
                                </v:formulas>
                                <v:path o:connecttype="custom" o:connectlocs="10800,0;3163,3163;0,10800;3163,18437;10800,21600;18437,18437;21600,10800;18437,3163" textboxrect="3163,3163,18437,18437"/>
                                <v:handles>
                                  <v:h position="#0,center" xrange="0,10800"/>
                                </v:handles>
                              </v:shapetype>
                              <v:shape id="Кольцо 8697" o:spid="_x0000_s1134" type="#_x0000_t23" style="position:absolute;left:11324;top:6096;width:725;height: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PFAsYA&#10;AADdAAAADwAAAGRycy9kb3ducmV2LnhtbESPQWvCQBSE70L/w/IKvZlNKqYxdQ1FEIqnalvB2yP7&#10;TEKzb0N2jdFf3y0UPA4z8w2zLEbTioF611hWkEQxCOLS6oYrBV+fm2kGwnlkja1lUnAlB8XqYbLE&#10;XNsL72jY+0oECLscFdTed7mUrqzJoItsRxy8k+0N+iD7SuoeLwFuWvkcx6k02HBYqLGjdU3lz/5s&#10;FHD3fThek3R2Ox0/6LbG2Xa+Y6WeHse3VxCeRn8P/7fftYIsXbzA35v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HPFAsYAAADdAAAADwAAAAAAAAAAAAAAAACYAgAAZHJz&#10;L2Rvd25yZXYueG1sUEsFBgAAAAAEAAQA9QAAAIsDAAAAAA==&#10;" adj="4949" fillcolor="windowText" strokeweight="2pt"/>
                              <v:shape id="Кольцо 8698" o:spid="_x0000_s1135" type="#_x0000_t23" style="position:absolute;left:11487;top:12192;width:724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l198QA&#10;AADdAAAADwAAAGRycy9kb3ducmV2LnhtbERPTWvCQBC9C/6HZYTedFMPIU1dxYqFlmLFpBdvQ3ZM&#10;gtnZmF1N6q/vHgoeH+97sRpMI27UudqygudZBIK4sLrmUsFP/j5NQDiPrLGxTAp+ycFqOR4tMNW2&#10;5wPdMl+KEMIuRQWV920qpSsqMuhmtiUO3Ml2Bn2AXSl1h30IN42cR1EsDdYcGipsaVNRcc6uRsHb&#10;+TsuL/p4X1/znXRf+wNuPwelnibD+hWEp8E/xP/uD60giV/C3PAmP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5dffEAAAA3QAAAA8AAAAAAAAAAAAAAAAAmAIAAGRycy9k&#10;b3ducmV2LnhtbFBLBQYAAAAABAAEAPUAAACJAwAAAAA=&#10;" adj="4926" fillcolor="windowText" strokeweight="2pt"/>
                              <v:shape id="Кольцо 8699" o:spid="_x0000_s1136" type="#_x0000_t23" style="position:absolute;left:11684;top:27666;width:723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XQbMcA&#10;AADdAAAADwAAAGRycy9kb3ducmV2LnhtbESPQWvCQBSE7wX/w/KE3urGHoJGV9HSQkuxkujF2yP7&#10;TEKyb9PsRlN/fbdQ8DjMzDfMcj2YRlyoc5VlBdNJBII4t7riQsHx8PY0A+E8ssbGMin4IQfr1ehh&#10;iYm2V07pkvlCBAi7BBWU3reJlC4vyaCb2JY4eGfbGfRBdoXUHV4D3DTyOYpiabDisFBiSy8l5XXW&#10;GwXb+isuvvXptukPO+k+9ym+fgxKPY6HzQKEp8Hfw//td61gFs/n8PcmPAG5+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10GzHAAAA3QAAAA8AAAAAAAAAAAAAAAAAmAIAAGRy&#10;cy9kb3ducmV2LnhtbFBLBQYAAAAABAAEAPUAAACMAwAAAAA=&#10;" adj="4926" fillcolor="windowText" strokeweight="2pt"/>
                              <v:shape id="Кольцо 8700" o:spid="_x0000_s1137" type="#_x0000_t23" style="position:absolute;left:11684;top:33762;width:723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Tj68UA&#10;AADdAAAADwAAAGRycy9kb3ducmV2LnhtbERPTWvCQBC9C/0PyxS86aYeUkmzEVtaqJQqib30NmSn&#10;SUh2NmZXjf767kHw+Hjf6Wo0nTjR4BrLCp7mEQji0uqGKwU/+4/ZEoTzyBo7y6TgQg5W2cMkxUTb&#10;M+d0KnwlQgi7BBXU3veJlK6syaCb2544cH92MOgDHCqpBzyHcNPJRRTF0mDDoaHGnt5qKtviaBS8&#10;ttu4Oujf6/q4/5bua5fj+2ZUavo4rl9AeBr9XXxzf2oFy+co7A9vwhO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5OPrxQAAAN0AAAAPAAAAAAAAAAAAAAAAAJgCAABkcnMv&#10;ZG93bnJldi54bWxQSwUGAAAAAAQABAD1AAAAigMAAAAA&#10;" adj="4926" fillcolor="windowText" strokeweight="2pt"/>
                              <v:shape id="Кольцо 8760" o:spid="_x0000_s1138" type="#_x0000_t23" style="position:absolute;left:11644;top:39663;width:724;height: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GS8UA&#10;AADdAAAADwAAAGRycy9kb3ducmV2LnhtbERPTWvCQBC9F/wPywje6qY9xJC6ihULFaklSS/ehuyY&#10;BLOzaXY1aX999yD0+Hjfy/VoWnGj3jWWFTzNIxDEpdUNVwq+irfHBITzyBpby6TghxysV5OHJaba&#10;DpzRLfeVCCHsUlRQe9+lUrqyJoNubjviwJ1tb9AH2FdS9ziEcNPK5yiKpcGGQ0ONHW1rKi/51Sh4&#10;vRzj6luffjfX4kO6w2eGu/2o1Gw6bl5AeBr9v/juftcKkkUc9oc34Qn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OwZLxQAAAN0AAAAPAAAAAAAAAAAAAAAAAJgCAABkcnMv&#10;ZG93bnJldi54bWxQSwUGAAAAAAQABAD1AAAAigMAAAAA&#10;" adj="4926" fillcolor="windowText" strokeweight="2pt"/>
                              <v:shape id="Кольцо 8761" o:spid="_x0000_s1139" type="#_x0000_t23" style="position:absolute;left:11801;top:56817;width:724;height: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j0McA&#10;AADdAAAADwAAAGRycy9kb3ducmV2LnhtbESPQWvCQBSE7wX/w/IK3uomHlKJrmJFwVJsSfTS2yP7&#10;moRk38bsqqm/vlso9DjMzDfMYjWYVlypd7VlBfEkAkFcWF1zqeB03D3NQDiPrLG1TAq+ycFqOXpY&#10;YKrtjTO65r4UAcIuRQWV910qpSsqMugmtiMO3pftDfog+1LqHm8Bblo5jaJEGqw5LFTY0aaioskv&#10;RsFL856UZ/15X1+OB+nePjLcvg5KjR+H9RyEp8H/h//ae61g9pzE8PsmPA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53o9DHAAAA3QAAAA8AAAAAAAAAAAAAAAAAmAIAAGRy&#10;cy9kb3ducmV2LnhtbFBLBQYAAAAABAAEAPUAAACMAwAAAAA=&#10;" adj="4926" fillcolor="windowText" strokeweight="2pt"/>
                              <v:shape id="Кольцо 8762" o:spid="_x0000_s1140" type="#_x0000_t23" style="position:absolute;left:11996;top:75066;width:724;height: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U9p8YA&#10;AADdAAAADwAAAGRycy9kb3ducmV2LnhtbESPT4vCMBTE7wt+h/AEb2uqh65Uo6gouCwq/rl4ezTP&#10;tti81CZq10+/WRA8DjPzG2Y0aUwp7lS7wrKCXjcCQZxaXXCm4HhYfg5AOI+ssbRMCn7JwWTc+hhh&#10;ou2Dd3Tf+0wECLsEFeTeV4mULs3JoOvaijh4Z1sb9EHWmdQ1PgLclLIfRbE0WHBYyLGieU7pZX8z&#10;CmaXTZxd9ek5vR3W0v1sd7j4bpTqtJvpEISnxr/Dr/ZKKxh8xX34fxOegB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U9p8YAAADdAAAADwAAAAAAAAAAAAAAAACYAgAAZHJz&#10;L2Rvd25yZXYueG1sUEsFBgAAAAAEAAQA9QAAAIsDAAAAAA==&#10;" adj="4926" fillcolor="windowText" strokeweight="2pt"/>
                            </v:group>
                            <v:shape id="Надпись 2" o:spid="_x0000_s1141" type="#_x0000_t202" style="position:absolute;left:18389;top:4064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mj78YA&#10;AADdAAAADwAAAGRycy9kb3ducmV2LnhtbESPT2vCQBTE7wW/w/IEb3VXq9am2YhUBE+V2j/Q2yP7&#10;TILZtyG7mvjt3YLQ4zAzv2HSVW9rcaHWV441TMYKBHHuTMWFhq/P7eMShA/IBmvHpOFKHlbZ4CHF&#10;xLiOP+hyCIWIEPYJaihDaBIpfV6SRT92DXH0jq61GKJsC2la7CLc1nKq1EJarDgulNjQW0n56XC2&#10;Gr7fj78/M7UvNnbedK5Xku2L1Ho07NevIAL14T98b++MhuXz4gn+3sQn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mj78YAAADdAAAADwAAAAAAAAAAAAAAAACYAgAAZHJz&#10;L2Rvd25yZXYueG1sUEsFBgAAAAAEAAQA9QAAAIsDAAAAAA==&#10;" filled="f" stroked="f">
                              <v:textbox>
                                <w:txbxContent>
                                  <w:p w:rsidR="00B16375" w:rsidRPr="00591237" w:rsidRDefault="00B16375" w:rsidP="00591237">
                                    <w:pPr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</w:pP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</w:rPr>
                                      <w:t>Z</w:t>
                                    </w:r>
                                    <w:r w:rsidRPr="00591237">
                                      <w:rPr>
                                        <w:rFonts w:ascii="GOST type B" w:hAnsi="GOST type B"/>
                                        <w:sz w:val="32"/>
                                        <w:szCs w:val="32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Надпись 2" o:spid="_x0000_s1142" type="#_x0000_t202" style="position:absolute;left:18389;top:10566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A7m8UA&#10;AADdAAAADwAAAGRycy9kb3ducmV2LnhtbESPT2sCMRTE7wW/Q3iCt5ooVu26UUQRPLWobcHbY/P2&#10;D25elk10t9++KRR6HGbmN0y66W0tHtT6yrGGyViBIM6cqbjQ8HE5PC9B+IBssHZMGr7Jw2Y9eEox&#10;Ma7jEz3OoRARwj5BDWUITSKlz0qy6MeuIY5e7lqLIcq2kKbFLsJtLadKzaXFiuNCiQ3tSspu57vV&#10;8PmWX79m6r3Y25emc72SbF+l1qNhv12BCNSH//Bf+2g0LBfzGfy+iU9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cDubxQAAAN0AAAAPAAAAAAAAAAAAAAAAAJgCAABkcnMv&#10;ZG93bnJldi54bWxQSwUGAAAAAAQABAD1AAAAigMAAAAA&#10;" filled="f" stroked="f">
                            <v:textbox>
                              <w:txbxContent>
                                <w:p w:rsidR="00B16375" w:rsidRPr="00591237" w:rsidRDefault="00B16375" w:rsidP="00591237">
                                  <w:pPr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</w:pP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</w:rPr>
                                    <w:t>Z</w:t>
                                  </w:r>
                                  <w:r w:rsidRPr="00591237">
                                    <w:rPr>
                                      <w:rFonts w:ascii="GOST type B" w:hAnsi="GOST type B"/>
                                      <w:sz w:val="32"/>
                                      <w:szCs w:val="32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Надпись 2" o:spid="_x0000_s1143" type="#_x0000_t202" style="position:absolute;left:18999;top:25196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yeAMUA&#10;AADdAAAADwAAAGRycy9kb3ducmV2LnhtbESPW2sCMRSE3wX/QzhC3zRpqZduN0pRhD4palvo22Fz&#10;9kI3J8smutt/bwTBx2FmvmHSVW9rcaHWV441PE8UCOLMmYoLDV+n7XgBwgdkg7Vj0vBPHlbL4SDF&#10;xLiOD3Q5hkJECPsENZQhNImUPivJop+4hjh6uWsthijbQpoWuwi3tXxRaiYtVhwXSmxoXVL2dzxb&#10;Dd+7/PfnVe2LjZ02neuVZPsmtX4a9R/vIAL14RG+tz+NhsV8NoXbm/gE5P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PJ4AxQAAAN0AAAAPAAAAAAAAAAAAAAAAAJgCAABkcnMv&#10;ZG93bnJldi54bWxQSwUGAAAAAAQABAD1AAAAigMAAAAA&#10;" filled="f" stroked="f">
                          <v:textbox>
                            <w:txbxContent>
                              <w:p w:rsidR="00B16375" w:rsidRPr="00591237" w:rsidRDefault="00B16375" w:rsidP="00591237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>Z</w:t>
                                </w:r>
                                <w:r w:rsidRPr="00591237"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  <v:shape id="Надпись 2" o:spid="_x0000_s1144" type="#_x0000_t202" style="position:absolute;left:18846;top:31597;width:4414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4Ad8UA&#10;AADdAAAADwAAAGRycy9kb3ducmV2LnhtbESPT2vCQBTE74LfYXlCb7pr0Wijq0il0JPFPy309sg+&#10;k2D2bchuTfz2bkHwOMzMb5jlurOVuFLjS8caxiMFgjhzpuRcw+n4MZyD8AHZYOWYNNzIw3rV7y0x&#10;Na7lPV0PIRcRwj5FDUUIdSqlzwqy6EeuJo7e2TUWQ5RNLk2DbYTbSr4qlUiLJceFAmt6Lyi7HP6s&#10;hu/d+fdnor7yrZ3WreuUZPsmtX4ZdJsFiEBdeIYf7U+jYT5LEvh/E5+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7gB3xQAAAN0AAAAPAAAAAAAAAAAAAAAAAJgCAABkcnMv&#10;ZG93bnJldi54bWxQSwUGAAAAAAQABAD1AAAAigMAAAAA&#10;" filled="f" stroked="f">
                        <v:textbox>
                          <w:txbxContent>
                            <w:p w:rsidR="00B16375" w:rsidRPr="00591237" w:rsidRDefault="00B16375" w:rsidP="00591237">
                              <w:pPr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</w:pP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591237">
                                <w:rPr>
                                  <w:rFonts w:ascii="GOST type B" w:hAnsi="GOST type B"/>
                                  <w:sz w:val="32"/>
                                  <w:szCs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  <v:shape id="Надпись 2" o:spid="_x0000_s1145" type="#_x0000_t202" style="position:absolute;left:19050;top:37947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Kl7MUA&#10;AADdAAAADwAAAGRycy9kb3ducmV2LnhtbESPQWvCQBSE7wX/w/IEb3VXsWqjq4gi9NRibAveHtln&#10;Esy+DdnVxH/vFgoeh5n5hlmuO1uJGzW+dKxhNFQgiDNnSs41fB/3r3MQPiAbrByThjt5WK96L0tM&#10;jGv5QLc05CJC2CeooQihTqT0WUEW/dDVxNE7u8ZiiLLJpWmwjXBbybFSU2mx5LhQYE3bgrJLerUa&#10;fj7Pp9+J+sp39q1uXack23ep9aDfbRYgAnXhGf5vfxgN89l0Bn9v4hO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oqXsxQAAAN0AAAAPAAAAAAAAAAAAAAAAAJgCAABkcnMv&#10;ZG93bnJldi54bWxQSwUGAAAAAAQABAD1AAAAigMAAAAA&#10;" filled="f" stroked="f">
                      <v:textbox>
                        <w:txbxContent>
                          <w:p w:rsidR="00B16375" w:rsidRPr="00591237" w:rsidRDefault="00B16375" w:rsidP="00591237">
                            <w:pPr>
                              <w:rPr>
                                <w:rFonts w:ascii="GOST type B" w:hAnsi="GOST type B"/>
                                <w:sz w:val="32"/>
                                <w:szCs w:val="32"/>
                              </w:rPr>
                            </w:pPr>
                            <w:r w:rsidRPr="00591237">
                              <w:rPr>
                                <w:rFonts w:ascii="GOST type B" w:hAnsi="GOST type B"/>
                                <w:sz w:val="32"/>
                                <w:szCs w:val="32"/>
                              </w:rPr>
                              <w:t>Z</w:t>
                            </w:r>
                            <w:r w:rsidRPr="00591237">
                              <w:rPr>
                                <w:rFonts w:ascii="GOST type B" w:hAnsi="GOST type B"/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shape id="Надпись 2" o:spid="_x0000_s1146" type="#_x0000_t202" style="position:absolute;left:19151;top:54660;width:4413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DbG8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Vk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g2xvEAAAA3AAAAA8AAAAAAAAAAAAAAAAAmAIAAGRycy9k&#10;b3ducmV2LnhtbFBLBQYAAAAABAAEAPUAAACJAwAAAAA=&#10;" filled="f" stroked="f">
                    <v:textbox>
                      <w:txbxContent>
                        <w:p w:rsidR="00B16375" w:rsidRPr="00591237" w:rsidRDefault="00B16375" w:rsidP="00591237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591237"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  <w:t>Z</w:t>
                          </w:r>
                          <w:r w:rsidRPr="00591237">
                            <w:rPr>
                              <w:rFonts w:ascii="GOST type B" w:hAnsi="GOST type B"/>
                              <w:sz w:val="32"/>
                              <w:szCs w:val="32"/>
                              <w:vertAlign w:val="subscript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shape id="Надпись 2" o:spid="_x0000_s1147" type="#_x0000_t202" style="position:absolute;left:19050;top:73152;width:4413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x+gMQA&#10;AADcAAAADwAAAGRycy9kb3ducmV2LnhtbESPT2vCQBTE74LfYXlCb3XXolWjq0il0JPF+Ae8PbLP&#10;JJh9G7Jbk377rlDwOMzMb5jlurOVuFPjS8caRkMFgjhzpuRcw/Hw+ToD4QOywcoxafglD+tVv7fE&#10;xLiW93RPQy4ihH2CGooQ6kRKnxVk0Q9dTRy9q2sshiibXJoG2wi3lXxT6l1aLDkuFFjTR0HZLf2x&#10;Gk676+U8Vt/51k7q1nVKsp1LrV8G3WYBIlAXnuH/9pfRMFUTeJy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sfoDEAAAA3AAAAA8AAAAAAAAAAAAAAAAAmAIAAGRycy9k&#10;b3ducmV2LnhtbFBLBQYAAAAABAAEAPUAAACJAwAAAAA=&#10;" filled="f" stroked="f">
                  <v:textbox>
                    <w:txbxContent>
                      <w:p w:rsidR="00B16375" w:rsidRPr="00591237" w:rsidRDefault="00B16375" w:rsidP="00591237">
                        <w:pPr>
                          <w:rPr>
                            <w:rFonts w:ascii="GOST type B" w:hAnsi="GOST type B"/>
                            <w:sz w:val="32"/>
                            <w:szCs w:val="32"/>
                          </w:rPr>
                        </w:pPr>
                        <w:r w:rsidRPr="00591237">
                          <w:rPr>
                            <w:rFonts w:ascii="GOST type B" w:hAnsi="GOST type B"/>
                            <w:sz w:val="32"/>
                            <w:szCs w:val="32"/>
                          </w:rPr>
                          <w:t>Z</w:t>
                        </w:r>
                        <w:r w:rsidRPr="00591237">
                          <w:rPr>
                            <w:rFonts w:ascii="GOST type B" w:hAnsi="GOST type B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901FF" w:rsidRPr="007A1D25" w:rsidRDefault="00591237" w:rsidP="00872A17">
      <w:pPr>
        <w:tabs>
          <w:tab w:val="left" w:pos="426"/>
        </w:tabs>
        <w:spacing w:line="360" w:lineRule="auto"/>
        <w:ind w:left="284" w:right="283" w:firstLine="567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lang w:val="ru-RU"/>
        </w:rPr>
        <mc:AlternateContent>
          <mc:Choice Requires="wpg">
            <w:drawing>
              <wp:anchor distT="0" distB="0" distL="114300" distR="114300" simplePos="0" relativeHeight="251884032" behindDoc="0" locked="0" layoutInCell="1" allowOverlap="1" wp14:anchorId="3C89EE9F" wp14:editId="1294264D">
                <wp:simplePos x="0" y="0"/>
                <wp:positionH relativeFrom="page">
                  <wp:posOffset>717550</wp:posOffset>
                </wp:positionH>
                <wp:positionV relativeFrom="page">
                  <wp:posOffset>336550</wp:posOffset>
                </wp:positionV>
                <wp:extent cx="6658610" cy="10209530"/>
                <wp:effectExtent l="19050" t="19050" r="8890" b="1270"/>
                <wp:wrapNone/>
                <wp:docPr id="31" name="Group 6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32" name="Rectangle 6836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6837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34" name="Line 6838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6839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6840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6841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6842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6843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6844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6845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6846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Text Box 68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" name="Text Box 68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68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68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68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6852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" name="Text Box 68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621972" w:rsidP="0042098A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0" name="Text Box 68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42098A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35" o:spid="_x0000_s1148" style="position:absolute;left:0;text-align:left;margin-left:56.5pt;margin-top:26.5pt;width:524.3pt;height:803.9pt;z-index:251884032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">
                <v:rect id="Rectangle 6836" o:spid="_x0000_s1149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tGR8UA&#10;AADbAAAADwAAAGRycy9kb3ducmV2LnhtbESPQWvCQBSE74L/YXmF3nRjtLZEV9FAoWAvxoL29sg+&#10;k9Ds25DdavTXu4LgcZiZb5j5sjO1OFHrKssKRsMIBHFudcWFgp/d5+ADhPPIGmvLpOBCDpaLfm+O&#10;ibZn3tIp84UIEHYJKii9bxIpXV6SQTe0DXHwjrY16INsC6lbPAe4qWUcRVNpsOKwUGJDaUn5X/Zv&#10;FGzf1qvfw/t4b67RJpuk3yZOR7FSry/dagbCU+ef4Uf7SysYx3D/En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0ZHxQAAANsAAAAPAAAAAAAAAAAAAAAAAJgCAABkcnMv&#10;ZG93bnJldi54bWxQSwUGAAAAAAQABAD1AAAAigMAAAAA&#10;" filled="f" strokeweight="2.25pt"/>
                <v:group id="Group 6837" o:spid="_x0000_s1150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Line 6838" o:spid="_x0000_s1151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xVZsIAAADbAAAADwAAAGRycy9kb3ducmV2LnhtbESPwWrDMBBE74X8g9hAb7Wc2hTjWAkh&#10;JVB8q9tLb4u1sY2tlSMpifv3VaHQ4zAzb5hqv5hJ3Mj5wbKCTZKCIG6tHrhT8PlxeipA+ICscbJM&#10;Cr7Jw363eqiw1PbO73RrQicihH2JCvoQ5lJK3/Zk0Cd2Jo7e2TqDIUrXSe3wHuFmks9p+iINDhwX&#10;epzp2FM7NlejoMhyxOJrrEfymbuE19osXCv1uF4OWxCBlvAf/mu/aQVZDr9f4g+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xVZsIAAADbAAAADwAAAAAAAAAAAAAA&#10;AAChAgAAZHJzL2Rvd25yZXYueG1sUEsFBgAAAAAEAAQA+QAAAJADAAAAAA==&#10;" strokeweight="2.25pt">
                    <v:stroke endarrowwidth="narrow"/>
                  </v:line>
                  <v:line id="Line 6839" o:spid="_x0000_s1152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    <v:stroke endarrowwidth="narrow"/>
                  </v:line>
                  <v:line id="Line 6840" o:spid="_x0000_s1153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aIPc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3h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aIPcUAAADbAAAADwAAAAAAAAAA&#10;AAAAAAChAgAAZHJzL2Rvd25yZXYueG1sUEsFBgAAAAAEAAQA+QAAAJMDAAAAAA==&#10;" strokeweight="2.25pt">
                    <v:stroke endarrowwidth="narrow"/>
                  </v:line>
                  <v:line id="Line 6841" o:spid="_x0000_s1154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otpsQAAADbAAAADwAAAGRycy9kb3ducmV2LnhtbESP0WrCQBRE3wX/YbkFX6RuNGBr6ioi&#10;FEoRwSQfcJu9JsHs3ZjdavL3bqHg4zAzZ5j1tjeNuFHnassK5rMIBHFhdc2lgjz7fH0H4TyyxsYy&#10;KRjIwXYzHq0x0fbOJ7qlvhQBwi5BBZX3bSKlKyoy6Ga2JQ7e2XYGfZBdKXWH9wA3jVxE0VIarDks&#10;VNjSvqLikv4aBXWMP1O/mnLZHPLLcSiy6/c1U2ry0u8+QHjq/TP83/7SCuI3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ei2mxAAAANsAAAAPAAAAAAAAAAAA&#10;AAAAAKECAABkcnMvZG93bnJldi54bWxQSwUGAAAAAAQABAD5AAAAkgMAAAAA&#10;" strokeweight="2.25pt">
                    <v:stroke endarrowwidth="narrow"/>
                  </v:line>
                  <v:line id="Line 6842" o:spid="_x0000_s1155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W51L0AAADbAAAADwAAAGRycy9kb3ducmV2LnhtbERP3QoBQRS+V95hOsqNmEWJZUhKSVKs&#10;Bzh2jt3Nzpm1M1hvby6Uy6/vf7FqTCleVLvCsoLhIAJBnFpdcKbgkmz7UxDOI2ssLZOCDzlYLdut&#10;BcbavvlEr7PPRAhhF6OC3PsqltKlORl0A1sRB+5ma4M+wDqTusZ3CDelHEXRRBosODTkWNEmp/R+&#10;fhoFxRivPT/rcVYeLvfjJ00e+0eiVLfTrOcgPDX+L/65d1rBOIwNX8IPkM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nludS9AAAA2wAAAA8AAAAAAAAAAAAAAAAAoQIA&#10;AGRycy9kb3ducmV2LnhtbFBLBQYAAAAABAAEAPkAAACLAwAAAAA=&#10;" strokeweight="2.25pt">
                    <v:stroke endarrowwidth="narrow"/>
                  </v:line>
                  <v:line id="Line 6843" o:spid="_x0000_s1156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kcT8MAAADbAAAADwAAAGRycy9kb3ducmV2LnhtbESP0WrCQBRE34X+w3ILvojZVEFMzCql&#10;UJBSBE0+4Jq9JsHs3ZhdNf59tyD4OMzMGSbbDKYVN+pdY1nBRxSDIC6tbrhSUOTf0yUI55E1tpZJ&#10;wYMcbNZvowxTbe+8p9vBVyJA2KWooPa+S6V0ZU0GXWQ74uCdbG/QB9lXUvd4D3DTylkcL6TBhsNC&#10;jR191VSeD1ejoJnjceKTCVftb3HePcr88nPJlRq/D58rEJ4G/wo/21utYJ7A/5fwA+T6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pHE/DAAAA2wAAAA8AAAAAAAAAAAAA&#10;AAAAoQIAAGRycy9kb3ducmV2LnhtbFBLBQYAAAAABAAEAPkAAACRAwAAAAA=&#10;" strokeweight="2.25pt">
                    <v:stroke endarrowwidth="narrow"/>
                  </v:line>
                  <v:line id="Line 6844" o:spid="_x0000_s1157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XGr8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1oc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cavwQAAANsAAAAPAAAAAAAAAAAAAAAA&#10;AKECAABkcnMvZG93bnJldi54bWxQSwUGAAAAAAQABAD5AAAAjwMAAAAA&#10;" strokeweight="2.25pt">
                    <v:stroke endarrowwidth="narrow"/>
                  </v:line>
                  <v:line id="Line 6845" o:spid="_x0000_s1158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    <v:stroke endarrowwidth="narrow"/>
                  </v:line>
                  <v:line id="Line 6846" o:spid="_x0000_s1159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v9Q8UAAADbAAAADwAAAGRycy9kb3ducmV2LnhtbESP0WrCQBRE3wv+w3ILfZFmo5ZS02xE&#10;hEKRUtD4AbfZaxKSvRuzW5P8fVcQ+jjMzBkm3YymFVfqXW1ZwSKKQRAXVtdcKjjlH89vIJxH1tha&#10;JgUTOdhks4cUE20HPtD16EsRIOwSVFB53yVSuqIigy6yHXHwzrY36IPsS6l7HALctHIZx6/SYM1h&#10;ocKOdhUVzfHXKKhX+DP36zmX7dep+Z6K/LK/5Eo9PY7bdxCeRv8fvrc/tYKXJdy+hB8g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Av9Q8UAAADbAAAADwAAAAAAAAAA&#10;AAAAAAChAgAAZHJzL2Rvd25yZXYueG1sUEsFBgAAAAAEAAQA+QAAAJMDAAAAAA==&#10;" strokeweight="2.25pt">
                    <v:stroke endarrowwidth="narrow"/>
                  </v:line>
                  <v:shape id="Text Box 6847" o:spid="_x0000_s1160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48" o:spid="_x0000_s1161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KtCcQA&#10;AADbAAAADwAAAGRycy9kb3ducmV2LnhtbESPX2vCQBDE34V+h2MLfdOLIkVSz1AEQ9uHUv9UX5fc&#10;Nonm9kJuq+m37wmCj8PM/IaZZ71r1Jm6UHs2MB4loIgLb2suDey2q+EMVBBki41nMvBHAbLFw2CO&#10;qfUXXtN5I6WKEA4pGqhE2lTrUFTkMIx8Sxy9H985lCi7UtsOLxHuGj1JkmftsOa4UGFLy4qK0+bX&#10;GSgP23fU318fn3vXhmZ9FMpzMebpsX99ASXUyz18a79ZA9MpXL/EH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CrQnEAAAA2w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49" o:spid="_x0000_s1162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4IksMA&#10;AADbAAAADwAAAGRycy9kb3ducmV2LnhtbESPQWvCQBSE74X+h+UVvNVNxUqJriKCYnsoatReH9nX&#10;JDb7NmRfNf33riD0OMzMN8xk1rlanakNlWcDL/0EFHHubcWFgX22fH4DFQTZYu2ZDPxRgNn08WGC&#10;qfUX3tJ5J4WKEA4pGihFmlTrkJfkMPR9Qxy9b986lCjbQtsWLxHuaj1IkpF2WHFcKLGhRUn5z+7X&#10;GSi+snfUh83H59E1od6ehFYrMab31M3HoIQ6+Q/f22trYPgK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4Ik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50" o:spid="_x0000_s1163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yW5cMA&#10;AADbAAAADwAAAGRycy9kb3ducmV2LnhtbESPX2vCQBDE3wv9DscWfKuXFhG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yW5c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51" o:spid="_x0000_s1164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zfsMA&#10;AADbAAAADwAAAGRycy9kb3ducmV2LnhtbESPQWvCQBSE74X+h+UVvNVNR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Azfs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52" o:spid="_x0000_s1165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PKqcEAAADbAAAADwAAAGRycy9kb3ducmV2LnhtbERP3WrCMBS+F/YO4Qy8kZn6w9i6RhmC&#10;IDIEWx/grDlrS5uT2kTbvr25GHj58f0n28E04k6dqywrWMwjEMS51RUXCi7Z/u0DhPPIGhvLpGAk&#10;B9vNyyTBWNuez3RPfSFCCLsYFZTet7GULi/JoJvbljhwf7Yz6APsCqk77EO4aeQyit6lwYpDQ4kt&#10;7UrK6/RmFFQr/J35zxkXzc+lPo15dj1eM6Wmr8P3FwhPg3+K/90HrWAdxoYv4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48qpwQAAANsAAAAPAAAAAAAAAAAAAAAA&#10;AKECAABkcnMvZG93bnJldi54bWxQSwUGAAAAAAQABAD5AAAAjwMAAAAA&#10;" strokeweight="2.25pt">
                    <v:stroke endarrowwidth="narrow"/>
                  </v:line>
                  <v:shape id="Text Box 6853" o:spid="_x0000_s1166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Cl8MA&#10;AADbAAAADwAAAGRycy9kb3ducmV2LnhtbESPQWvCQBSE74X+h+UVvNVNR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MCl8MAAADbAAAADwAAAAAAAAAAAAAAAACYAgAAZHJzL2Rv&#10;d25yZXYueG1sUEsFBgAAAAAEAAQA9QAAAIg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621972" w:rsidP="0042098A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6854" o:spid="_x0000_s1167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A9178A&#10;AADbAAAADwAAAGRycy9kb3ducmV2LnhtbERPS2vCQBC+F/wPywi91Y0FS4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4D3XvwAAANsAAAAPAAAAAAAAAAAAAAAAAJgCAABkcnMvZG93bnJl&#10;di54bWxQSwUGAAAAAAQABAD1AAAAhA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42098A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591237" w:rsidRPr="007A1D25" w:rsidRDefault="00932CE3" w:rsidP="00932CE3">
      <w:pPr>
        <w:tabs>
          <w:tab w:val="left" w:pos="426"/>
        </w:tabs>
        <w:ind w:right="283" w:firstLine="567"/>
        <w:rPr>
          <w:rFonts w:ascii="GOST type B" w:hAnsi="GOST type B"/>
          <w:bCs/>
          <w:i/>
          <w:sz w:val="28"/>
          <w:szCs w:val="28"/>
          <w:lang w:val="ru-RU"/>
        </w:rPr>
      </w:pP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>
        <w:rPr>
          <w:rFonts w:ascii="GOST type B" w:hAnsi="GOST type B"/>
          <w:bCs/>
          <w:i/>
          <w:sz w:val="28"/>
          <w:szCs w:val="28"/>
          <w:lang w:val="ru-RU"/>
        </w:rPr>
        <w:tab/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</w:t>
      </w:r>
      <w:r w:rsidR="00D85B63" w:rsidRPr="007A1D25">
        <w:rPr>
          <w:rFonts w:ascii="GOST type B" w:hAnsi="GOST type B"/>
          <w:bCs/>
          <w:i/>
          <w:sz w:val="28"/>
          <w:szCs w:val="28"/>
          <w:lang w:val="ru-RU"/>
        </w:rPr>
        <w:t>.2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.</w:t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Р</w:t>
      </w:r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озмітка</w:t>
      </w:r>
      <w:proofErr w:type="spellEnd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стані</w:t>
      </w:r>
      <w:proofErr w:type="gramStart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="00591237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автомата</w:t>
      </w: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</w:tabs>
        <w:spacing w:line="360" w:lineRule="auto"/>
        <w:ind w:right="283" w:firstLine="567"/>
        <w:jc w:val="both"/>
        <w:rPr>
          <w:rFonts w:ascii="GOST type B" w:hAnsi="GOST type B"/>
          <w:noProof/>
          <w:sz w:val="28"/>
          <w:szCs w:val="28"/>
          <w:lang w:val="uk-UA"/>
        </w:rPr>
      </w:pPr>
      <w:r w:rsidRPr="007A1D25">
        <w:rPr>
          <w:rFonts w:ascii="GOST type B" w:hAnsi="GOST type B"/>
          <w:noProof/>
          <w:sz w:val="28"/>
          <w:szCs w:val="28"/>
          <w:lang w:val="uk-UA"/>
        </w:rPr>
        <w:t>Побудуємо граф автомата з кодуванням (рисунок 4.3)</w:t>
      </w:r>
      <w:r w:rsidRPr="007A1D25">
        <w:rPr>
          <w:rFonts w:ascii="GOST type B" w:hAnsi="GOST type B"/>
          <w:noProof/>
          <w:sz w:val="28"/>
          <w:szCs w:val="28"/>
          <w:lang w:val="ru-RU"/>
        </w:rPr>
        <w:t>.</w:t>
      </w:r>
    </w:p>
    <w:p w:rsidR="00872A17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588E17F6" wp14:editId="5E3A16DA">
            <wp:extent cx="5734995" cy="3890470"/>
            <wp:effectExtent l="0" t="0" r="0" b="0"/>
            <wp:docPr id="26" name="Рисунок 26" descr="C:\Users\Alexandr\Desktop\няшно\граф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lexandr\Desktop\няшно\граф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237" cy="389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sz w:val="28"/>
          <w:szCs w:val="28"/>
          <w:lang w:val="ru-RU"/>
        </w:rPr>
        <w:tab/>
      </w:r>
      <w:r w:rsidRPr="007A1D25">
        <w:rPr>
          <w:rFonts w:ascii="GOST type B" w:hAnsi="GOST type B"/>
          <w:bCs/>
          <w:i/>
          <w:sz w:val="28"/>
          <w:szCs w:val="28"/>
          <w:lang w:val="ru-RU"/>
        </w:rPr>
        <w:t>Рисунок 4.3. Г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раф</w:t>
      </w: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 xml:space="preserve">автомата з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кодуванням</w:t>
      </w:r>
      <w:proofErr w:type="spellEnd"/>
    </w:p>
    <w:p w:rsidR="00872A17" w:rsidRPr="007A1D25" w:rsidRDefault="00872A1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872A17" w:rsidRPr="007A1D25" w:rsidRDefault="004C471C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89152" behindDoc="0" locked="0" layoutInCell="1" allowOverlap="1" wp14:anchorId="758B84E8" wp14:editId="04769EB6">
                <wp:simplePos x="0" y="0"/>
                <wp:positionH relativeFrom="column">
                  <wp:posOffset>2023110</wp:posOffset>
                </wp:positionH>
                <wp:positionV relativeFrom="paragraph">
                  <wp:posOffset>1591310</wp:posOffset>
                </wp:positionV>
                <wp:extent cx="2971800" cy="1818640"/>
                <wp:effectExtent l="0" t="0" r="0" b="0"/>
                <wp:wrapTopAndBottom/>
                <wp:docPr id="286" name="Группа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1818640"/>
                          <a:chOff x="1869507" y="0"/>
                          <a:chExt cx="2971800" cy="1818640"/>
                        </a:xfrm>
                      </wpg:grpSpPr>
                      <wpg:grpSp>
                        <wpg:cNvPr id="282" name="Группа 282"/>
                        <wpg:cNvGrpSpPr/>
                        <wpg:grpSpPr>
                          <a:xfrm>
                            <a:off x="1869507" y="0"/>
                            <a:ext cx="2971800" cy="1818640"/>
                            <a:chOff x="1456757" y="-137795"/>
                            <a:chExt cx="2971800" cy="1818640"/>
                          </a:xfrm>
                        </wpg:grpSpPr>
                        <wps:wsp>
                          <wps:cNvPr id="27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6757" y="-137795"/>
                              <a:ext cx="2971800" cy="181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16375" w:rsidRPr="007F1A62" w:rsidRDefault="00B16375" w:rsidP="006D47FE">
                                <w:pPr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6D47FE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  <w:t>J</w:t>
                                </w:r>
                                <w:r w:rsidRPr="006D47FE">
                                  <w:rPr>
                                    <w:rFonts w:ascii="GOST type B" w:hAnsi="GOST type B"/>
                                    <w:sz w:val="72"/>
                                    <w:szCs w:val="50"/>
                                  </w:rPr>
                                  <w:t xml:space="preserve">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0"/>
                                    <w:szCs w:val="50"/>
                                  </w:rPr>
                                  <w:t>K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32"/>
                                  </w:rPr>
                                  <w:t>0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36"/>
                                    <w:szCs w:val="32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t>0</w:t>
                                </w:r>
                                <w:proofErr w:type="gramEnd"/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Cs w:val="32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  <w:vertAlign w:val="superscript"/>
                                  </w:rPr>
                                  <w:sym w:font="Symbol" w:char="F0BE"/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52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4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12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sz w:val="12"/>
                                    <w:szCs w:val="40"/>
                                    <w:vertAlign w:val="superscript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36"/>
                                    <w:szCs w:val="36"/>
                                    <w:vertAlign w:val="superscript"/>
                                  </w:rPr>
                                  <w:t xml:space="preserve"> 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33"/>
                                    <w:szCs w:val="33"/>
                                    <w:vertAlign w:val="superscript"/>
                                  </w:rPr>
                                  <w:t xml:space="preserve">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2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1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56"/>
                                    <w:szCs w:val="56"/>
                                  </w:rPr>
                                  <w:t xml:space="preserve">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0</w:t>
                                </w:r>
                              </w:p>
                              <w:p w:rsidR="00B16375" w:rsidRPr="006C7AE7" w:rsidRDefault="00B16375" w:rsidP="006D47FE">
                                <w:pPr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  <w:lang w:val="ru-RU"/>
                                  </w:rPr>
                                </w:pP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4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28"/>
                                    <w:szCs w:val="32"/>
                                  </w:rPr>
                                  <w:t xml:space="preserve">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sym w:font="Symbol" w:char="F0BE"/>
                                </w:r>
                                <w:r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 xml:space="preserve">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0"/>
                                    <w:szCs w:val="40"/>
                                    <w:vertAlign w:val="superscript"/>
                                  </w:rPr>
                                  <w:t>0</w:t>
                                </w:r>
                                <w:r w:rsidRPr="007F1A62">
                                  <w:rPr>
                                    <w:rFonts w:ascii="GOST type B" w:hAnsi="GOST type B"/>
                                    <w:sz w:val="26"/>
                                    <w:szCs w:val="26"/>
                                  </w:rPr>
                                  <w:t xml:space="preserve">    </w:t>
                                </w:r>
                                <w:r w:rsidRPr="006C7AE7">
                                  <w:rPr>
                                    <w:rFonts w:ascii="GOST type B" w:hAnsi="GOST type B"/>
                                    <w:sz w:val="44"/>
                                    <w:szCs w:val="4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9" name="Прямая со стрелкой 279"/>
                          <wps:cNvCnPr/>
                          <wps:spPr>
                            <a:xfrm>
                              <a:off x="1712500" y="487680"/>
                              <a:ext cx="7607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tailEnd type="arrow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283" name="Прямая со стрелкой 283"/>
                        <wps:cNvCnPr/>
                        <wps:spPr>
                          <a:xfrm>
                            <a:off x="2125042" y="931101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4" name="Прямая со стрелкой 284"/>
                        <wps:cNvCnPr/>
                        <wps:spPr>
                          <a:xfrm>
                            <a:off x="2125234" y="1240076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285" name="Прямая со стрелкой 285"/>
                        <wps:cNvCnPr/>
                        <wps:spPr>
                          <a:xfrm>
                            <a:off x="2120986" y="1540700"/>
                            <a:ext cx="76071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Группа 286" o:spid="_x0000_s1168" style="position:absolute;left:0;text-align:left;margin-left:159.3pt;margin-top:125.3pt;width:234pt;height:143.2pt;z-index:251889152;mso-width-relative:margin" coordorigin="18695" coordsize="29718,18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">
                <v:group id="Группа 282" o:spid="_x0000_s1169" style="position:absolute;left:18695;width:29718;height:18186" coordorigin="14567,-1377" coordsize="29718,18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Надпись 2" o:spid="_x0000_s1170" type="#_x0000_t202" style="position:absolute;left:14567;top:-1377;width:29718;height:18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bFZMQA&#10;AADcAAAADwAAAGRycy9kb3ducmV2LnhtbESPzWrDMBCE74W+g9hCLiWRG5q4dS2bNpDia34eYGOt&#10;f6i1MpYa228fFQo5DjPzDZPmk+nElQbXWlbwsopAEJdWt1wrOJ/2yzcQziNr7CyTgpkc5NnjQ4qJ&#10;tiMf6Hr0tQgQdgkqaLzvEyld2ZBBt7I9cfAqOxj0QQ611AOOAW46uY6irTTYclhosKddQ+XP8dco&#10;qIrxefM+Xr79OT68br+wjS92VmrxNH1+gPA0+Xv4v11oBes4hr8z4Qj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WxWTEAAAA3AAAAA8AAAAAAAAAAAAAAAAAmAIAAGRycy9k&#10;b3ducmV2LnhtbFBLBQYAAAAABAAEAPUAAACJAwAAAAA=&#10;" stroked="f">
                    <v:textbox>
                      <w:txbxContent>
                        <w:p w:rsidR="00B16375" w:rsidRPr="007F1A62" w:rsidRDefault="00B16375" w:rsidP="006D47FE">
                          <w:pPr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</w:pPr>
                          <w: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6D47FE"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 </w:t>
                          </w:r>
                          <w:r w:rsidRPr="007F1A62"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  <w:t>J</w:t>
                          </w:r>
                          <w:r w:rsidRPr="006D47FE">
                            <w:rPr>
                              <w:rFonts w:ascii="GOST type B" w:hAnsi="GOST type B"/>
                              <w:sz w:val="72"/>
                              <w:szCs w:val="50"/>
                            </w:rPr>
                            <w:t xml:space="preserve"> </w:t>
                          </w:r>
                          <w:r w:rsidRPr="007F1A62">
                            <w:rPr>
                              <w:rFonts w:ascii="GOST type B" w:hAnsi="GOST type B"/>
                              <w:sz w:val="50"/>
                              <w:szCs w:val="50"/>
                            </w:rPr>
                            <w:t>K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proofErr w:type="gramStart"/>
                          <w:r w:rsidRPr="006C7AE7">
                            <w:rPr>
                              <w:rFonts w:ascii="GOST type B" w:hAnsi="GOST type B"/>
                              <w:sz w:val="44"/>
                              <w:szCs w:val="32"/>
                            </w:rPr>
                            <w:t>0</w:t>
                          </w:r>
                          <w:r w:rsidRPr="006C7AE7">
                            <w:rPr>
                              <w:rFonts w:ascii="GOST type B" w:hAnsi="GOST type B"/>
                              <w:sz w:val="36"/>
                              <w:szCs w:val="32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t>0</w:t>
                          </w:r>
                          <w:proofErr w:type="gramEnd"/>
                          <w:r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Cs w:val="32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  <w:vertAlign w:val="superscript"/>
                            </w:rPr>
                            <w:sym w:font="Symbol" w:char="F0BE"/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  <w:r w:rsidRPr="006C7AE7">
                            <w:rPr>
                              <w:rFonts w:ascii="GOST type B" w:hAnsi="GOST type B"/>
                              <w:sz w:val="52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4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12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sz w:val="12"/>
                              <w:szCs w:val="40"/>
                              <w:vertAlign w:val="superscript"/>
                            </w:rPr>
                            <w:t xml:space="preserve">       </w:t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 w:rsidRPr="007F1A62">
                            <w:rPr>
                              <w:rFonts w:ascii="GOST type B" w:hAnsi="GOST type B"/>
                              <w:sz w:val="36"/>
                              <w:szCs w:val="36"/>
                              <w:vertAlign w:val="superscript"/>
                            </w:rPr>
                            <w:t xml:space="preserve"> </w:t>
                          </w:r>
                          <w:r w:rsidRPr="007F1A62">
                            <w:rPr>
                              <w:rFonts w:ascii="GOST type B" w:hAnsi="GOST type B"/>
                              <w:sz w:val="33"/>
                              <w:szCs w:val="33"/>
                              <w:vertAlign w:val="superscript"/>
                            </w:rPr>
                            <w:t xml:space="preserve"> 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2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1</w:t>
                          </w:r>
                          <w:r w:rsidRPr="007F1A62">
                            <w:rPr>
                              <w:rFonts w:ascii="GOST type B" w:hAnsi="GOST type B"/>
                              <w:sz w:val="56"/>
                              <w:szCs w:val="56"/>
                            </w:rPr>
                            <w:t xml:space="preserve">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0</w:t>
                          </w:r>
                        </w:p>
                        <w:p w:rsidR="00B16375" w:rsidRPr="006C7AE7" w:rsidRDefault="00B16375" w:rsidP="006D47FE">
                          <w:pPr>
                            <w:rPr>
                              <w:rFonts w:ascii="GOST type B" w:hAnsi="GOST type B"/>
                              <w:sz w:val="32"/>
                              <w:szCs w:val="32"/>
                              <w:lang w:val="ru-RU"/>
                            </w:rPr>
                          </w:pP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4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28"/>
                              <w:szCs w:val="32"/>
                            </w:rPr>
                            <w:t xml:space="preserve">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sym w:font="Symbol" w:char="F0BE"/>
                          </w:r>
                          <w:r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 xml:space="preserve">   </w:t>
                          </w:r>
                          <w:r w:rsidRPr="006C7AE7">
                            <w:rPr>
                              <w:rFonts w:ascii="GOST type B" w:hAnsi="GOST type B"/>
                              <w:sz w:val="40"/>
                              <w:szCs w:val="40"/>
                              <w:vertAlign w:val="superscript"/>
                            </w:rPr>
                            <w:t>0</w:t>
                          </w:r>
                          <w:r w:rsidRPr="007F1A62">
                            <w:rPr>
                              <w:rFonts w:ascii="GOST type B" w:hAnsi="GOST type B"/>
                              <w:sz w:val="26"/>
                              <w:szCs w:val="26"/>
                            </w:rPr>
                            <w:t xml:space="preserve">    </w:t>
                          </w:r>
                          <w:r w:rsidRPr="006C7AE7">
                            <w:rPr>
                              <w:rFonts w:ascii="GOST type B" w:hAnsi="GOST type B"/>
                              <w:sz w:val="44"/>
                              <w:szCs w:val="44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рямая со стрелкой 279" o:spid="_x0000_s1171" type="#_x0000_t32" style="position:absolute;left:17125;top:4876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Ho38UAAADcAAAADwAAAGRycy9kb3ducmV2LnhtbESPzWrDMBCE74W+g9hCLyWR49IkdSOH&#10;EGhayCk/kOtirS1ja2UsxXHevioUehxm5htmtR5tKwbqfe1YwWyagCAunK65UnA+fU6WIHxA1tg6&#10;JgV38rDOHx9WmGl34wMNx1CJCGGfoQITQpdJ6QtDFv3UdcTRK11vMUTZV1L3eItw28o0SebSYs1x&#10;wWBHW0NFc7xaBWWqafbSXMzX4g3L7f41HYZ2p9Tz07j5ABFoDP/hv/a3VpAu3uH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XHo38UAAADcAAAADwAAAAAAAAAA&#10;AAAAAAChAgAAZHJzL2Rvd25yZXYueG1sUEsFBgAAAAAEAAQA+QAAAJMDAAAAAA==&#10;">
                    <v:stroke endarrow="open"/>
                  </v:shape>
                </v:group>
                <v:shape id="Прямая со стрелкой 283" o:spid="_x0000_s1172" type="#_x0000_t32" style="position:absolute;left:21250;top:9311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yvEsUAAADcAAAADwAAAGRycy9kb3ducmV2LnhtbESPS2vDMBCE74H8B7GBXkIixyEPXCuh&#10;BPqAnOIWel2stWVsrYylOu6/rwqFHoeZ+YbJz5PtxEiDbxwr2KwTEMSl0w3XCj7en1dHED4ga+wc&#10;k4Jv8nA+zWc5Ztrd+UZjEWoRIewzVGBC6DMpfWnIol+7njh6lRsshiiHWuoB7xFuO5kmyV5abDgu&#10;GOzpYqhsiy+roEo1bZbtp3k97LC6XLfpOHYvSj0spqdHEIGm8B/+a79pBelxC79n4hGQp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UyvEsUAAADcAAAADwAAAAAAAAAA&#10;AAAAAAChAgAAZHJzL2Rvd25yZXYueG1sUEsFBgAAAAAEAAQA+QAAAJMDAAAAAA==&#10;">
                  <v:stroke endarrow="open"/>
                </v:shape>
                <v:shape id="Прямая со стрелкой 284" o:spid="_x0000_s1173" type="#_x0000_t32" style="position:absolute;left:21252;top:12400;width:76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U3ZsUAAADcAAAADwAAAGRycy9kb3ducmV2LnhtbESPzWrDMBCE74W+g9hCLyWR4zZpcCOH&#10;EGhayCk/kOtirS1ja2UsxXHevioUehxm5htmtR5tKwbqfe1YwWyagCAunK65UnA+fU6WIHxA1tg6&#10;JgV38rDOHx9WmGl34wMNx1CJCGGfoQITQpdJ6QtDFv3UdcTRK11vMUTZV1L3eItw28o0SRbSYs1x&#10;wWBHW0NFc7xaBWWqafbSXMzX+xzL7f41HYZ2p9Tz07j5ABFoDP/hv/a3VpAu3+D3TDwCM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qU3ZsUAAADcAAAADwAAAAAAAAAA&#10;AAAAAAChAgAAZHJzL2Rvd25yZXYueG1sUEsFBgAAAAAEAAQA+QAAAJMDAAAAAA==&#10;">
                  <v:stroke endarrow="open"/>
                </v:shape>
                <v:shape id="Прямая со стрелкой 285" o:spid="_x0000_s1174" type="#_x0000_t32" style="position:absolute;left:21209;top:15407;width:760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mS/cUAAADcAAAADwAAAGRycy9kb3ducmV2LnhtbESPzWrDMBCE74W8g9hALyWR45IfXCuh&#10;BNoUcopb6HWx1paxtTKW6rhvHxUKOQ4z8w2THybbiZEG3zhWsFomIIhLpxuuFXx9vi12IHxA1tg5&#10;JgW/5OGwnz3kmGl35QuNRahFhLDPUIEJoc+k9KUhi37peuLoVW6wGKIcaqkHvEa47WSaJBtpseG4&#10;YLCno6GyLX6sgirVtHpqv81pu8bqeH5Ox7F7V+pxPr2+gAg0hXv4v/2hFaS7NfydiUdA7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emS/cUAAADcAAAADwAAAAAAAAAA&#10;AAAAAAChAgAAZHJzL2Rvd25yZXYueG1sUEsFBgAAAAAEAAQA+QAAAJMDAAAAAA==&#10;">
                  <v:stroke endarrow="open"/>
                </v:shape>
                <w10:wrap type="topAndBottom"/>
              </v:group>
            </w:pict>
          </mc:Fallback>
        </mc:AlternateConten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Для синтезу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логічної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схеми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необхідно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виконати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синтез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</w:t>
      </w:r>
      <w:proofErr w:type="gram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вихідних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автомата.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Оскільки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стані</w:t>
      </w:r>
      <w:proofErr w:type="gram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дорівнює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3,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кількість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дорівнює</w:t>
      </w:r>
      <w:proofErr w:type="spellEnd"/>
      <w:r w:rsidR="007A1D25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3. Так як для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побудови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даного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необхідно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використовувати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</w:rPr>
        <w:t>JK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-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тригери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,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запишемо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таблицю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переходів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цього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типу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(рисунок 4</w:t>
      </w:r>
      <w:r w:rsidR="007A1D25" w:rsidRPr="007A1D25">
        <w:rPr>
          <w:rFonts w:ascii="GOST type B" w:hAnsi="GOST type B"/>
          <w:bCs/>
          <w:sz w:val="28"/>
          <w:szCs w:val="28"/>
          <w:lang w:val="ru-RU"/>
        </w:rPr>
        <w:t>.4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).</w:t>
      </w:r>
    </w:p>
    <w:p w:rsidR="00E43280" w:rsidRPr="007A1D25" w:rsidRDefault="001B3624" w:rsidP="007A1D25">
      <w:pPr>
        <w:tabs>
          <w:tab w:val="left" w:pos="426"/>
        </w:tabs>
        <w:spacing w:line="360" w:lineRule="auto"/>
        <w:ind w:left="1593" w:right="283" w:firstLine="567"/>
        <w:jc w:val="both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Times New Roman" w:hAnsi="Times New Roman"/>
          <w:bCs/>
          <w:i/>
          <w:noProof/>
          <w:lang w:val="ru-RU"/>
        </w:rPr>
        <mc:AlternateContent>
          <mc:Choice Requires="wpg">
            <w:drawing>
              <wp:anchor distT="0" distB="0" distL="114300" distR="114300" simplePos="0" relativeHeight="251529728" behindDoc="0" locked="0" layoutInCell="1" allowOverlap="1" wp14:anchorId="539F8AAE" wp14:editId="2A980828">
                <wp:simplePos x="0" y="0"/>
                <wp:positionH relativeFrom="page">
                  <wp:posOffset>698500</wp:posOffset>
                </wp:positionH>
                <wp:positionV relativeFrom="page">
                  <wp:posOffset>135890</wp:posOffset>
                </wp:positionV>
                <wp:extent cx="6658610" cy="10209530"/>
                <wp:effectExtent l="22225" t="21590" r="15240" b="8255"/>
                <wp:wrapNone/>
                <wp:docPr id="57" name="Group 68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58" name="Rectangle 6857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9" name="Group 6858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60" name="Line 6859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6860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6861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6862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6" name="Line 6863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7" name="Line 6864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8" name="Line 6865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79" name="Line 6866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0" name="Line 6867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1" name="Text Box 6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2" name="Text Box 6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3" name="Text Box 68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4" name="Text Box 68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5" name="Text Box 68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6" name="Line 6873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87" name="Text Box 68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Default="00621972" w:rsidP="007378EF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88" name="Text Box 68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378EF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56" o:spid="_x0000_s1175" style="position:absolute;left:0;text-align:left;margin-left:55pt;margin-top:10.7pt;width:524.3pt;height:803.9pt;z-index:25152972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">
                <v:rect id="Rectangle 6857" o:spid="_x0000_s117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yUDcMA&#10;AADbAAAADwAAAGRycy9kb3ducmV2LnhtbERPTWvCQBC9F/wPyxS8NZvE2pboGjRQKNiLaUF7G7Jj&#10;EpqdDdmtRn+9eyh4fLzvZT6aTpxocK1lBUkUgyCurG65VvD99f70BsJ5ZI2dZVJwIQf5avKwxEzb&#10;M+/oVPpahBB2GSpovO8zKV3VkEEX2Z44cEc7GPQBDrXUA55DuOlkGscv0mDLoaHBnoqGqt/yzyjY&#10;zTfrn8PrbG+u8bZ8Lj5NWiSpUtPHcb0A4Wn0d/G/+0MrmIex4Uv4A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yUDcMAAADbAAAADwAAAAAAAAAAAAAAAACYAgAAZHJzL2Rv&#10;d25yZXYueG1sUEsFBgAAAAAEAAQA9QAAAIgDAAAAAA==&#10;" filled="f" strokeweight="2.25pt"/>
                <v:group id="Group 6858" o:spid="_x0000_s117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line id="Line 6859" o:spid="_x0000_s117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R8eL0AAADbAAAADwAAAGRycy9kb3ducmV2LnhtbERPTYvCMBC9C/6HMII3TV1FSjWKKIL0&#10;puvF29CMbWkzqUlW6783B2GPj/e93vamFU9yvrasYDZNQBAXVtdcKrj+HicpCB+QNbaWScGbPGw3&#10;w8EaM21ffKbnJZQihrDPUEEVQpdJ6YuKDPqp7Ygjd7fOYIjQlVI7fMVw08qfJFlKgzXHhgo72ldU&#10;NJc/oyCdLxDTW5M35OfuEQ656TlXajzqdysQgfrwL/66T1rBMq6PX+IPkJ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HEfHi9AAAA2wAAAA8AAAAAAAAAAAAAAAAAoQIA&#10;AGRycy9kb3ducmV2LnhtbFBLBQYAAAAABAAEAPkAAACLAwAAAAA=&#10;" strokeweight="2.25pt">
                    <v:stroke endarrowwidth="narrow"/>
                  </v:line>
                  <v:line id="Line 6860" o:spid="_x0000_s117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w/VMMAAADbAAAADwAAAGRycy9kb3ducmV2LnhtbESP0YrCMBRE3wX/IVxhX0RTVxDtNooI&#10;giyyYOsH3G2ubWlzU5uo9e83C4KPw8ycYZJNbxpxp85VlhXMphEI4tzqigsF52w/WYJwHlljY5kU&#10;PMnBZj0cJBhr++AT3VNfiABhF6OC0vs2ltLlJRl0U9sSB+9iO4M+yK6QusNHgJtGfkbRQhqsOCyU&#10;2NKupLxOb0ZBNcffsV+NuWiO5/rnmWfX72um1Meo336B8NT7d/jVPmgFixn8fwk/QK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sP1TDAAAA2wAAAA8AAAAAAAAAAAAA&#10;AAAAoQIAAGRycy9kb3ducmV2LnhtbFBLBQYAAAAABAAEAPkAAACRAwAAAAA=&#10;" strokeweight="2.25pt">
                    <v:stroke endarrowwidth="narrow"/>
                  </v:line>
                  <v:line id="Line 6861" o:spid="_x0000_s118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6hI8EAAADbAAAADwAAAGRycy9kb3ducmV2LnhtbESP0arCMBBE3wX/IaxwX0RTFUSrUUQQ&#10;LiKC1g9Ym7UtNpvaRK1/bwTBx2FmzjDzZWNK8aDaFZYVDPoRCOLU6oIzBadk05uAcB5ZY2mZFLzI&#10;wXLRbs0x1vbJB3ocfSYChF2MCnLvq1hKl+Zk0PVtRRy8i60N+iDrTOoanwFuSjmMorE0WHBYyLGi&#10;dU7p9Xg3CooRnrt+2uWs3J2u+1ea3La3RKm/TrOagfDU+F/42/7XCsZD+HwJP0Au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vqEjwQAAANsAAAAPAAAAAAAAAAAAAAAA&#10;AKECAABkcnMvZG93bnJldi54bWxQSwUGAAAAAAQABAD5AAAAjwMAAAAA&#10;" strokeweight="2.25pt">
                    <v:stroke endarrowwidth="narrow"/>
                  </v:line>
                  <v:line id="Line 6862" o:spid="_x0000_s118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IEuMUAAADbAAAADwAAAGRycy9kb3ducmV2LnhtbESPzWrDMBCE74W8g9hALyGR00BIXCsh&#10;BAqllELtPMDW2tjG1sq2VP+8fVUo9DjMzDdMcp5MIwbqXWVZwXYTgSDOra64UHDLXtYHEM4ja2ws&#10;k4KZHJxPi4cEY21H/qQh9YUIEHYxKii9b2MpXV6SQbexLXHw7rY36IPsC6l7HAPcNPIpivbSYMVh&#10;ocSWriXldfptFFQ7/Fr544qL5v1Wf8x51r11mVKPy+nyDMLT5P/Df+1XrWC/g98v4QfI0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IEuMUAAADbAAAADwAAAAAAAAAA&#10;AAAAAAChAgAAZHJzL2Rvd25yZXYueG1sUEsFBgAAAAAEAAQA+QAAAJMDAAAAAA==&#10;" strokeweight="2.25pt">
                    <v:stroke endarrowwidth="narrow"/>
                  </v:line>
                  <v:line id="Line 6863" o:spid="_x0000_s118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CIkM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LV6zKG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EIiQxwAAAN0AAAAPAAAAAAAA&#10;AAAAAAAAAKECAABkcnMvZG93bnJldi54bWxQSwUGAAAAAAQABAD5AAAAlQMAAAAA&#10;" strokeweight="2.25pt">
                    <v:stroke endarrowwidth="narrow"/>
                  </v:line>
                  <v:line id="Line 6864" o:spid="_x0000_s118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wtC8cAAADdAAAADwAAAGRycy9kb3ducmV2LnhtbESP3WrCQBSE7wu+w3IKvRHd2FJ/0qwi&#10;QqGUIpj4AMfsMQnJno3ZrUnevlso9HKYmW+YZDeYRtypc5VlBYt5BII4t7riQsE5e5+tQTiPrLGx&#10;TApGcrDbTh4SjLXt+UT31BciQNjFqKD0vo2ldHlJBt3ctsTBu9rOoA+yK6TusA9w08jnKFpKgxWH&#10;hRJbOpSU1+m3UVC94GXqN1Mumq9zfRzz7PZ5y5R6ehz2byA8Df4//Nf+0ArWr6sV/L4JT0Bu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XC0LxwAAAN0AAAAPAAAAAAAA&#10;AAAAAAAAAKECAABkcnMvZG93bnJldi54bWxQSwUGAAAAAAQABAD5AAAAlQMAAAAA&#10;" strokeweight="2.25pt">
                    <v:stroke endarrowwidth="narrow"/>
                  </v:line>
                  <v:line id="Line 6865" o:spid="_x0000_s118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O5ecQAAADdAAAADwAAAGRycy9kb3ducmV2LnhtbERP3WrCMBS+H+wdwhl4I2vqxrbaGUUG&#10;gsgQZn2AY3PWFpuTton9efvlQtjlx/e/2oymFj11rrKsYBHFIIhzqysuFJyz3XMCwnlkjbVlUjCR&#10;g8368WGFqbYD/1B/8oUIIexSVFB636RSurwkgy6yDXHgfm1n0AfYFVJ3OIRwU8uXOH6XBisODSU2&#10;9FVSfj3djILqFS9zv5xzUX+fr8cpz9pDmyk1exq3nyA8jf5ffHfvtYLk7SPMDW/CE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w7l5xAAAAN0AAAAPAAAAAAAAAAAA&#10;AAAAAKECAABkcnMvZG93bnJldi54bWxQSwUGAAAAAAQABAD5AAAAkgMAAAAA&#10;" strokeweight="2.25pt">
                    <v:stroke endarrowwidth="narrow"/>
                  </v:line>
                  <v:line id="Line 6866" o:spid="_x0000_s118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8c4scAAADdAAAADwAAAGRycy9kb3ducmV2LnhtbESP0WrCQBRE3wv+w3KFvkjd2FKr0U0Q&#10;oVBKEUz8gGv2mgSzd2N2a5K/7xYKfRxm5gyzTQfTiDt1rrasYDGPQBAXVtdcKjjl708rEM4ja2ws&#10;k4KRHKTJ5GGLsbY9H+me+VIECLsYFVTet7GUrqjIoJvbljh4F9sZ9EF2pdQd9gFuGvkcRUtpsOaw&#10;UGFL+4qKa/ZtFNQveJ759YzL5ut0PYxFfvu85Uo9TofdBoSnwf+H/9ofWsHq9W0Nv2/CE5DJ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jxzixwAAAN0AAAAPAAAAAAAA&#10;AAAAAAAAAKECAABkcnMvZG93bnJldi54bWxQSwUGAAAAAAQABAD5AAAAlQMAAAAA&#10;" strokeweight="2.25pt">
                    <v:stroke endarrowwidth="narrow"/>
                  </v:line>
                  <v:line id="Line 6867" o:spid="_x0000_s118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DFWMIAAADdAAAADwAAAGRycy9kb3ducmV2LnhtbERPzYrCMBC+L/gOYYS9iKa7skutpiIL&#10;gogIa32AsRnb0mZSm6j17c1B8Pjx/S+WvWnEjTpXWVbwNYlAEOdWV1woOGbrcQzCeWSNjWVS8CAH&#10;y3TwscBE2zv/0+3gCxFC2CWooPS+TaR0eUkG3cS2xIE7286gD7ArpO7wHsJNI7+j6FcarDg0lNjS&#10;X0l5fbgaBdUUTyM/G3HR7I71/pFnl+0lU+pz2K/mIDz1/i1+uTdaQfwTh/3hTXgCMn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DFWMIAAADdAAAADwAAAAAAAAAAAAAA&#10;AAChAgAAZHJzL2Rvd25yZXYueG1sUEsFBgAAAAAEAAQA+QAAAJADAAAAAA==&#10;" strokeweight="2.25pt">
                    <v:stroke endarrowwidth="narrow"/>
                  </v:line>
                  <v:shape id="Text Box 6868" o:spid="_x0000_s118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trMUA&#10;AADdAAAADwAAAGRycy9kb3ducmV2LnhtbESPW2vCQBSE34X+h+UUfNONgiWkrlIKivpQvPTyesie&#10;JmmzZ0P2qPHfu4Lg4zAz3zDTeedqdaI2VJ4NjIYJKOLc24oLA5+HxSAFFQTZYu2ZDFwowHz21Jti&#10;Zv2Zd3TaS6EihEOGBkqRJtM65CU5DEPfEEfv17cOJcq20LbFc4S7Wo+T5EU7rDgulNjQe0n5//7o&#10;DBQ/hzXqr+3m49s1od79CS2XYkz/uXt7BSXUySN8b6+sgXSSjuD2Jj4BP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nC2s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69" o:spid="_x0000_s118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6z28UA&#10;AADdAAAADwAAAGRycy9kb3ducmV2LnhtbESPX2vCQBDE3wt+h2MLvtVLBSWknlIKivogavrndclt&#10;k7S5vZBbNX57Tyj0cZiZ3zCzRe8adaYu1J4NPI8SUMSFtzWXBt7z5VMKKgiyxcYzGbhSgMV88DDD&#10;zPoLH+h8lFJFCIcMDVQibaZ1KCpyGEa+JY7et+8cSpRdqW2Hlwh3jR4nyVQ7rDkuVNjSW0XF7/Hk&#10;DJRf+Qb1x367+3RtaA4/QquVGDN87F9fQAn18h/+a6+tgXSSjuH+Jj4BP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rPb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70" o:spid="_x0000_s118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IWQMUA&#10;AADdAAAADwAAAGRycy9kb3ducmV2LnhtbESPX2vCQBDE3wv9DscKfasXLUpIPaUIivpQ/Nu+Lrlt&#10;kja3F3Krpt++VxB8HGbmN8xk1rlaXagNlWcDg34Cijj3tuLCwPGweE5BBUG2WHsmA78UYDZ9fJhg&#10;Zv2Vd3TZS6EihEOGBkqRJtM65CU5DH3fEEfvy7cOJcq20LbFa4S7Wg+TZKwdVhwXSmxoXlL+sz87&#10;A8XnYY36tN28f7gm1LtvoeVSjHnqdW+voIQ6uYdv7ZU1kI7SF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hZA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6871" o:spid="_x0000_s119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uONMUA&#10;AADdAAAADwAAAGRycy9kb3ducmV2LnhtbESPX2vCQBDE3wv9DscKfasXpUpIPaUIivpQ/Nu+Lrlt&#10;kja3F3Krpt++VxB8HGbmN8xk1rlaXagNlWcDg34Cijj3tuLCwPGweE5BBUG2WHsmA78UYDZ9fJhg&#10;Zv2Vd3TZS6EihEOGBkqRJtM65CU5DH3fEEfvy7cOJcq20LbFa4S7Wg+TZKwdVhwXSmxoXlL+sz87&#10;A8XnYY36tN28f7gm1LtvoeVSjHnqdW+voIQ6uYdv7ZU1kI7SF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6440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6872" o:spid="_x0000_s119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crr8UA&#10;AADdAAAADwAAAGRycy9kb3ducmV2LnhtbESPX2vCQBDE3wW/w7GCb3qxYAmpp4ig1D6U+q99XXLb&#10;JJrbC7mtxm/vFQp9HGbmN8xs0blaXakNlWcDk3ECijj3tuLCwPGwHqWggiBbrD2TgTsFWMz7vRlm&#10;1t94R9e9FCpCOGRooBRpMq1DXpLDMPYNcfS+fetQomwLbVu8Rbir9VOSPGuHFceFEhtalZRf9j/O&#10;QPF12KI+fby9f7om1Luz0GYjxgwH3fIFlFAn/+G/9qs1kE7TKfy+iU9Az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yu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6873" o:spid="_x0000_s119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X4t8QAAADdAAAADwAAAGRycy9kb3ducmV2LnhtbESP0YrCMBRE3wX/IVzBF9F0FaVWo8jC&#10;wrKIoPUDrs21LTY3tclq/XsjCD4OM3OGWa5bU4kbNa60rOBrFIEgzqwuOVdwTH+GMQjnkTVWlknB&#10;gxysV93OEhNt77yn28HnIkDYJaig8L5OpHRZQQbdyNbEwTvbxqAPssmlbvAe4KaS4yiaSYMlh4UC&#10;a/ouKLsc/o2CcoKngZ8POK+2x8vukaXXv2uqVL/XbhYgPLX+E363f7WCeBrP4PUmPAG5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xfi3xAAAAN0AAAAPAAAAAAAAAAAA&#10;AAAAAKECAABkcnMvZG93bnJldi54bWxQSwUGAAAAAAQABAD5AAAAkgMAAAAA&#10;" strokeweight="2.25pt">
                    <v:stroke endarrowwidth="narrow"/>
                  </v:line>
                  <v:shape id="Text Box 6874" o:spid="_x0000_s119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kQQ8UA&#10;AADdAAAADwAAAGRycy9kb3ducmV2LnhtbESPX2vCQBDE3wv9DscKfasXhWpIPaUIivpQ/Nu+Lrlt&#10;kja3F3Krpt++VxB8HGbmN8xk1rlaXagNlWcDg34Cijj3tuLCwPGweE5BBUG2WHsmA78UYDZ9fJhg&#10;Zv2Vd3TZS6EihEOGBkqRJtM65CU5DH3fEEfvy7cOJcq20LbFa4S7Wg+TZKQdVhwXSmxoXlL+sz87&#10;A8XnYY36tN28f7gm1LtvoeVSjHnqdW+voIQ6uYdv7ZU1kL6kY/h/E5+An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ORB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Default="00621972" w:rsidP="007378EF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6875" o:spid="_x0000_s119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aEMcIA&#10;AADdAAAADwAAAGRycy9kb3ducmV2LnhtbERPTWvCQBC9C/0PyxR6002FSoiuIgVD24NUrXodsmMS&#10;zc6G7DSm/757KPT4eN+L1eAa1VMXas8GnicJKOLC25pLA1+HzTgFFQTZYuOZDPxQgNXyYbTAzPo7&#10;76jfS6liCIcMDVQibaZ1KCpyGCa+JY7cxXcOJcKu1LbDewx3jZ4myUw7rDk2VNjSa0XFbf/tDJTn&#10;wzvq4+fH9uTa0OyuQnkuxjw9Dus5KKFB/sV/7jdrIH1J49z4Jj4B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oQx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378EF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090B07" w:rsidRPr="007A1D25">
        <w:rPr>
          <w:rFonts w:ascii="GOST type B" w:hAnsi="GOST type B"/>
          <w:bCs/>
          <w:i/>
          <w:noProof/>
          <w:sz w:val="28"/>
          <w:szCs w:val="28"/>
          <w:lang w:val="ru-RU"/>
        </w:rPr>
        <w:t>Рисунок 4</w:t>
      </w:r>
      <w:r w:rsidR="004C471C" w:rsidRPr="007A1D25">
        <w:rPr>
          <w:rFonts w:ascii="GOST type B" w:hAnsi="GOST type B"/>
          <w:bCs/>
          <w:i/>
          <w:noProof/>
          <w:sz w:val="28"/>
          <w:szCs w:val="28"/>
          <w:lang w:val="ru-RU"/>
        </w:rPr>
        <w:t>.4</w:t>
      </w:r>
      <w:r w:rsidR="007A1D25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>. Т</w:t>
      </w:r>
      <w:r w:rsidR="00DF51A7" w:rsidRPr="007A1D25">
        <w:rPr>
          <w:rFonts w:ascii="GOST type B" w:hAnsi="GOST type B" w:cs="GOST type B"/>
          <w:bCs/>
          <w:i/>
          <w:noProof/>
          <w:sz w:val="28"/>
          <w:szCs w:val="28"/>
          <w:lang w:val="uk-UA"/>
        </w:rPr>
        <w:t>аблиця</w:t>
      </w:r>
      <w:r w:rsidR="00DF51A7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 xml:space="preserve"> </w:t>
      </w:r>
      <w:r w:rsidR="00DF51A7" w:rsidRPr="007A1D25">
        <w:rPr>
          <w:rFonts w:ascii="GOST type B" w:hAnsi="GOST type B" w:cs="GOST type B"/>
          <w:bCs/>
          <w:i/>
          <w:noProof/>
          <w:sz w:val="28"/>
          <w:szCs w:val="28"/>
          <w:lang w:val="uk-UA"/>
        </w:rPr>
        <w:t>переходів</w:t>
      </w:r>
      <w:r w:rsidR="00DF51A7" w:rsidRPr="007A1D25">
        <w:rPr>
          <w:rFonts w:ascii="GOST type B" w:hAnsi="GOST type B"/>
          <w:bCs/>
          <w:i/>
          <w:noProof/>
          <w:sz w:val="28"/>
          <w:szCs w:val="28"/>
          <w:lang w:val="uk-UA"/>
        </w:rPr>
        <w:t xml:space="preserve"> </w:t>
      </w:r>
      <w:r w:rsidR="006D47FE" w:rsidRPr="007A1D25">
        <w:rPr>
          <w:rFonts w:ascii="GOST type B" w:hAnsi="GOST type B"/>
          <w:bCs/>
          <w:i/>
          <w:sz w:val="28"/>
          <w:szCs w:val="28"/>
        </w:rPr>
        <w:t>JK</w:t>
      </w:r>
      <w:r w:rsidR="00DF51A7" w:rsidRPr="007A1D25">
        <w:rPr>
          <w:rFonts w:ascii="GOST type B" w:hAnsi="GOST type B"/>
          <w:bCs/>
          <w:i/>
          <w:sz w:val="28"/>
          <w:szCs w:val="28"/>
          <w:lang w:val="ru-RU"/>
        </w:rPr>
        <w:t>-</w:t>
      </w:r>
      <w:proofErr w:type="spellStart"/>
      <w:r w:rsidR="00DF51A7" w:rsidRPr="007A1D25">
        <w:rPr>
          <w:rFonts w:ascii="GOST type B" w:hAnsi="GOST type B"/>
          <w:bCs/>
          <w:i/>
          <w:sz w:val="28"/>
          <w:szCs w:val="28"/>
          <w:lang w:val="ru-RU"/>
        </w:rPr>
        <w:t>тригера</w:t>
      </w:r>
      <w:proofErr w:type="spellEnd"/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lang w:val="uk-UA"/>
        </w:rPr>
      </w:pPr>
    </w:p>
    <w:p w:rsidR="00E43280" w:rsidRPr="007A1D25" w:rsidRDefault="00E43280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16"/>
          <w:lang w:val="ru-RU"/>
        </w:rPr>
      </w:pPr>
    </w:p>
    <w:p w:rsidR="007A1D25" w:rsidRPr="007A1D25" w:rsidRDefault="007A1D25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16"/>
          <w:lang w:val="ru-RU"/>
        </w:rPr>
      </w:pPr>
    </w:p>
    <w:p w:rsidR="001B3624" w:rsidRPr="007A1D25" w:rsidRDefault="00C9012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На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основ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>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графа автомата (рис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унок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90B07" w:rsidRPr="007A1D25">
        <w:rPr>
          <w:rFonts w:ascii="GOST type B" w:hAnsi="GOST type B"/>
          <w:bCs/>
          <w:sz w:val="28"/>
          <w:szCs w:val="28"/>
          <w:lang w:val="ru-RU"/>
        </w:rPr>
        <w:t>4</w:t>
      </w:r>
      <w:r w:rsidR="00D85B63" w:rsidRPr="007A1D25">
        <w:rPr>
          <w:rFonts w:ascii="GOST type B" w:hAnsi="GOST type B"/>
          <w:bCs/>
          <w:sz w:val="28"/>
          <w:szCs w:val="28"/>
          <w:lang w:val="ru-RU"/>
        </w:rPr>
        <w:t>.1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) 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та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таблиці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переходів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872A17" w:rsidRPr="007A1D25">
        <w:rPr>
          <w:rFonts w:ascii="GOST type B" w:hAnsi="GOST type B"/>
          <w:bCs/>
          <w:sz w:val="28"/>
          <w:szCs w:val="28"/>
        </w:rPr>
        <w:t>JK</w:t>
      </w:r>
      <w:r w:rsidR="00872A17" w:rsidRPr="007A1D25">
        <w:rPr>
          <w:rFonts w:ascii="GOST type B" w:hAnsi="GOST type B"/>
          <w:bCs/>
          <w:sz w:val="28"/>
          <w:szCs w:val="28"/>
          <w:lang w:val="ru-RU"/>
        </w:rPr>
        <w:t>-</w:t>
      </w:r>
      <w:proofErr w:type="spellStart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>тригера</w:t>
      </w:r>
      <w:proofErr w:type="spellEnd"/>
      <w:r w:rsidR="00872A17" w:rsidRPr="007A1D25">
        <w:rPr>
          <w:rFonts w:ascii="GOST type B" w:hAnsi="GOST type B"/>
          <w:bCs/>
          <w:sz w:val="28"/>
          <w:szCs w:val="28"/>
          <w:lang w:val="ru-RU"/>
        </w:rPr>
        <w:t xml:space="preserve"> (рисунок </w:t>
      </w:r>
      <w:r w:rsidR="004C471C" w:rsidRPr="007A1D25">
        <w:rPr>
          <w:rFonts w:ascii="GOST type B" w:hAnsi="GOST type B"/>
          <w:bCs/>
          <w:sz w:val="28"/>
          <w:szCs w:val="28"/>
          <w:lang w:val="ru-RU"/>
        </w:rPr>
        <w:t xml:space="preserve">4.4)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складемо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структурну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таблицю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(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табл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иц</w:t>
      </w:r>
      <w:r w:rsidR="00E378E1" w:rsidRPr="007A1D25">
        <w:rPr>
          <w:rFonts w:ascii="GOST type B" w:hAnsi="GOST type B"/>
          <w:bCs/>
          <w:sz w:val="28"/>
          <w:szCs w:val="28"/>
          <w:lang w:val="ru-RU"/>
        </w:rPr>
        <w:t>я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90B07" w:rsidRPr="007A1D25">
        <w:rPr>
          <w:rFonts w:ascii="GOST type B" w:hAnsi="GOST type B"/>
          <w:bCs/>
          <w:sz w:val="28"/>
          <w:szCs w:val="28"/>
          <w:lang w:val="ru-RU"/>
        </w:rPr>
        <w:t>4</w:t>
      </w:r>
      <w:r w:rsidR="0042098A" w:rsidRPr="007A1D25">
        <w:rPr>
          <w:rFonts w:ascii="GOST type B" w:hAnsi="GOST type B"/>
          <w:bCs/>
          <w:sz w:val="28"/>
          <w:szCs w:val="28"/>
          <w:lang w:val="ru-RU"/>
        </w:rPr>
        <w:t>.</w:t>
      </w:r>
      <w:r w:rsidR="004C471C" w:rsidRPr="007A1D25">
        <w:rPr>
          <w:rFonts w:ascii="GOST type B" w:hAnsi="GOST type B"/>
          <w:bCs/>
          <w:sz w:val="28"/>
          <w:szCs w:val="28"/>
          <w:lang w:val="ru-RU"/>
        </w:rPr>
        <w:t>1</w:t>
      </w:r>
      <w:r w:rsidRPr="007A1D25">
        <w:rPr>
          <w:rFonts w:ascii="GOST type B" w:hAnsi="GOST type B"/>
          <w:bCs/>
          <w:sz w:val="28"/>
          <w:szCs w:val="28"/>
          <w:lang w:val="ru-RU"/>
        </w:rPr>
        <w:t>)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.</w:t>
      </w:r>
    </w:p>
    <w:p w:rsidR="00EF1445" w:rsidRPr="007A1D25" w:rsidRDefault="00EF1445" w:rsidP="00872A17">
      <w:pPr>
        <w:tabs>
          <w:tab w:val="left" w:pos="426"/>
        </w:tabs>
        <w:ind w:right="283" w:firstLine="567"/>
        <w:rPr>
          <w:rFonts w:ascii="GOST type B" w:hAnsi="GOST type B"/>
          <w:bCs/>
          <w:sz w:val="8"/>
          <w:szCs w:val="28"/>
          <w:lang w:val="ru-RU"/>
        </w:rPr>
      </w:pPr>
    </w:p>
    <w:p w:rsidR="00F901FF" w:rsidRPr="007A1D25" w:rsidRDefault="00F901FF" w:rsidP="00872A17">
      <w:pPr>
        <w:tabs>
          <w:tab w:val="left" w:pos="426"/>
        </w:tabs>
        <w:ind w:right="283" w:firstLine="567"/>
        <w:rPr>
          <w:rFonts w:ascii="GOST type B" w:hAnsi="GOST type B"/>
          <w:bCs/>
          <w:sz w:val="8"/>
          <w:szCs w:val="28"/>
          <w:lang w:val="ru-RU"/>
        </w:rPr>
      </w:pPr>
    </w:p>
    <w:p w:rsidR="00D85B63" w:rsidRPr="007A1D25" w:rsidRDefault="00D85B63" w:rsidP="00872A17">
      <w:pPr>
        <w:tabs>
          <w:tab w:val="left" w:pos="426"/>
        </w:tabs>
        <w:ind w:right="283" w:firstLine="567"/>
        <w:rPr>
          <w:rFonts w:ascii="GOST type B" w:hAnsi="GOST type B"/>
          <w:bCs/>
          <w:i/>
          <w:sz w:val="28"/>
          <w:szCs w:val="28"/>
          <w:lang w:val="ru-RU"/>
        </w:rPr>
      </w:pP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Таблиця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4.</w:t>
      </w:r>
      <w:r w:rsidR="004C471C" w:rsidRPr="007A1D25">
        <w:rPr>
          <w:rFonts w:ascii="GOST type B" w:hAnsi="GOST type B"/>
          <w:bCs/>
          <w:i/>
          <w:sz w:val="28"/>
          <w:szCs w:val="28"/>
          <w:lang w:val="ru-RU"/>
        </w:rPr>
        <w:t>1</w:t>
      </w:r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. </w:t>
      </w:r>
      <w:proofErr w:type="gramStart"/>
      <w:r w:rsidR="007A1D25" w:rsidRPr="007A1D25">
        <w:rPr>
          <w:rFonts w:ascii="GOST type B" w:hAnsi="GOST type B"/>
          <w:bCs/>
          <w:i/>
          <w:sz w:val="28"/>
          <w:szCs w:val="28"/>
          <w:lang w:val="ru-RU"/>
        </w:rPr>
        <w:t>С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труктурна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таблиця</w:t>
      </w:r>
      <w:proofErr w:type="spellEnd"/>
      <w:r w:rsidR="007A1D25"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 xml:space="preserve"> автомата</w:t>
      </w:r>
    </w:p>
    <w:p w:rsidR="00392E68" w:rsidRPr="007A1D25" w:rsidRDefault="00392E68" w:rsidP="00872A17">
      <w:pPr>
        <w:tabs>
          <w:tab w:val="left" w:pos="426"/>
        </w:tabs>
        <w:ind w:right="283" w:firstLine="567"/>
        <w:rPr>
          <w:rFonts w:ascii="Times New Roman" w:hAnsi="Times New Roman"/>
          <w:bCs/>
          <w:sz w:val="28"/>
          <w:szCs w:val="28"/>
          <w:lang w:val="ru-RU"/>
        </w:rPr>
      </w:pPr>
    </w:p>
    <w:tbl>
      <w:tblPr>
        <w:tblW w:w="9887" w:type="dxa"/>
        <w:tblInd w:w="427" w:type="dxa"/>
        <w:tblLayout w:type="fixed"/>
        <w:tblLook w:val="04A0" w:firstRow="1" w:lastRow="0" w:firstColumn="1" w:lastColumn="0" w:noHBand="0" w:noVBand="1"/>
      </w:tblPr>
      <w:tblGrid>
        <w:gridCol w:w="1241"/>
        <w:gridCol w:w="1417"/>
        <w:gridCol w:w="1559"/>
        <w:gridCol w:w="1276"/>
        <w:gridCol w:w="1701"/>
        <w:gridCol w:w="897"/>
        <w:gridCol w:w="898"/>
        <w:gridCol w:w="898"/>
      </w:tblGrid>
      <w:tr w:rsidR="00F92A27" w:rsidRPr="007A1D25" w:rsidTr="00F92A27">
        <w:trPr>
          <w:trHeight w:val="478"/>
        </w:trPr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Пе</w:t>
            </w:r>
            <w:r w:rsidR="004C471C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р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.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B1637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4"/>
                <w:szCs w:val="24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4"/>
                <w:szCs w:val="24"/>
                <w:lang w:val="uk-UA" w:eastAsia="uk-UA"/>
              </w:rPr>
              <w:t>Ст. стан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Нов. стан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4C471C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</w:pPr>
            <w:proofErr w:type="spellStart"/>
            <w:r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Вх.</w:t>
            </w:r>
            <w:r w:rsidR="00EF1445" w:rsidRPr="007A1D25">
              <w:rPr>
                <w:rFonts w:ascii="GOST type B" w:hAnsi="GOST type B" w:cs="Calibri"/>
                <w:color w:val="000000"/>
                <w:sz w:val="25"/>
                <w:szCs w:val="25"/>
                <w:lang w:val="uk-UA" w:eastAsia="uk-UA"/>
              </w:rPr>
              <w:t>cигн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Вих. cигн.</w:t>
            </w:r>
          </w:p>
        </w:tc>
        <w:tc>
          <w:tcPr>
            <w:tcW w:w="2693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rPr>
                <w:rFonts w:ascii="GOST type B" w:hAnsi="GOST type B"/>
                <w:sz w:val="26"/>
                <w:szCs w:val="26"/>
                <w:lang w:val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Функції тригерів</w:t>
            </w:r>
          </w:p>
        </w:tc>
      </w:tr>
      <w:tr w:rsidR="00F92A27" w:rsidRPr="007A1D25" w:rsidTr="00F92A27">
        <w:trPr>
          <w:trHeight w:val="213"/>
        </w:trPr>
        <w:tc>
          <w:tcPr>
            <w:tcW w:w="124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F92A27" w:rsidP="00F92A27">
            <w:pPr>
              <w:tabs>
                <w:tab w:val="left" w:pos="426"/>
              </w:tabs>
              <w:ind w:right="283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proofErr w:type="spellStart"/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i</w:t>
            </w:r>
            <w:proofErr w:type="spellEnd"/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proofErr w:type="spellStart"/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j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Q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X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X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EF1445" w:rsidP="00F92A27">
            <w:pPr>
              <w:tabs>
                <w:tab w:val="left" w:pos="426"/>
              </w:tabs>
              <w:ind w:right="283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4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Y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ru-RU" w:eastAsia="uk-UA"/>
              </w:rPr>
              <w:t>5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K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3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K</w:t>
            </w:r>
            <w:r w:rsidR="00EF1445"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2</w:t>
            </w:r>
          </w:p>
        </w:tc>
        <w:tc>
          <w:tcPr>
            <w:tcW w:w="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J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K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uk-UA"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val="ru-RU" w:eastAsia="uk-UA"/>
              </w:rPr>
              <w:t>1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val="ru-RU" w:eastAsia="uk-UA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ru-RU" w:eastAsia="uk-UA"/>
              </w:rPr>
              <w:t>0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EF1445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val="uk-UA" w:eastAsia="uk-UA"/>
              </w:rPr>
              <w:t>1 -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2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2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3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B16375">
              <w:rPr>
                <w:rFonts w:ascii="GOST type B" w:hAnsi="GOST type B" w:cs="Calibri"/>
                <w:color w:val="000000"/>
                <w:sz w:val="25"/>
                <w:szCs w:val="25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4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377D0B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5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F92A27" w:rsidRPr="007A1D25" w:rsidRDefault="00F92A27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F92A27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- 0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377D0B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</w:tr>
      <w:tr w:rsidR="00F92A27" w:rsidRPr="007A1D25" w:rsidTr="00F92A2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vertAlign w:val="subscript"/>
                <w:lang w:eastAsia="uk-UA"/>
              </w:rPr>
              <w:t>6</w:t>
            </w:r>
            <w:r w:rsidRPr="007A1D25">
              <w:rPr>
                <w:rFonts w:cs="Arial"/>
                <w:color w:val="000000"/>
                <w:sz w:val="26"/>
                <w:szCs w:val="26"/>
                <w:lang w:val="uk-UA" w:eastAsia="uk-UA"/>
              </w:rPr>
              <w:t>→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lang w:eastAsia="uk-UA"/>
              </w:rPr>
              <w:t>Z</w:t>
            </w:r>
            <w:r w:rsidRPr="007A1D25">
              <w:rPr>
                <w:rFonts w:ascii="GOST type B" w:hAnsi="GOST type B" w:cs="Arial"/>
                <w:color w:val="000000"/>
                <w:sz w:val="26"/>
                <w:szCs w:val="26"/>
                <w:vertAlign w:val="subscript"/>
                <w:lang w:eastAsia="uk-UA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000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- </w:t>
            </w:r>
            <w:r w:rsidR="00F92A27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E5D8A" w:rsidRPr="007A1D25" w:rsidRDefault="00F92A27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1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  <w:r w:rsidR="002B57C8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 xml:space="preserve"> </w:t>
            </w:r>
            <w:r w:rsidR="008E5D8A"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</w:t>
            </w:r>
          </w:p>
        </w:tc>
        <w:tc>
          <w:tcPr>
            <w:tcW w:w="89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- 1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D8A" w:rsidRPr="007A1D25" w:rsidRDefault="008E5D8A" w:rsidP="004C471C">
            <w:pPr>
              <w:tabs>
                <w:tab w:val="left" w:pos="426"/>
              </w:tabs>
              <w:ind w:right="283"/>
              <w:jc w:val="center"/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</w:pPr>
            <w:r w:rsidRPr="007A1D25">
              <w:rPr>
                <w:rFonts w:ascii="GOST type B" w:hAnsi="GOST type B" w:cs="Calibri"/>
                <w:color w:val="000000"/>
                <w:sz w:val="26"/>
                <w:szCs w:val="26"/>
                <w:lang w:eastAsia="uk-UA"/>
              </w:rPr>
              <w:t>0 -</w:t>
            </w:r>
          </w:p>
        </w:tc>
      </w:tr>
    </w:tbl>
    <w:p w:rsidR="00C93897" w:rsidRPr="007A1D25" w:rsidRDefault="00C93897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2"/>
          <w:szCs w:val="28"/>
          <w:lang w:val="ru-RU"/>
        </w:rPr>
      </w:pPr>
    </w:p>
    <w:p w:rsidR="007958AC" w:rsidRPr="007A1D25" w:rsidRDefault="00377D0B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91200" behindDoc="0" locked="0" layoutInCell="1" allowOverlap="1" wp14:anchorId="0A8E5A2A" wp14:editId="1225B934">
                <wp:simplePos x="0" y="0"/>
                <wp:positionH relativeFrom="page">
                  <wp:posOffset>688340</wp:posOffset>
                </wp:positionH>
                <wp:positionV relativeFrom="page">
                  <wp:posOffset>394335</wp:posOffset>
                </wp:positionV>
                <wp:extent cx="6658610" cy="10209530"/>
                <wp:effectExtent l="19050" t="19050" r="8890" b="1270"/>
                <wp:wrapNone/>
                <wp:docPr id="726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727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28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729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0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1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2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3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4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5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6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7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8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9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0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1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2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47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8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B65821" w:rsidRDefault="00B16375" w:rsidP="00377D0B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0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377D0B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50" o:spid="_x0000_s1195" style="position:absolute;left:0;text-align:left;margin-left:54.2pt;margin-top:31.05pt;width:524.3pt;height:803.9pt;z-index:251891200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">
                <v:rect id="Rectangle 7851" o:spid="_x0000_s119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b/+MYA&#10;AADcAAAADwAAAGRycy9kb3ducmV2LnhtbESPQWvCQBSE74L/YXlCb2Zj2hqJrmIDhUJ7MQrq7ZF9&#10;JsHs25Ddatpf3y0Uehxm5htmtRlMK27Uu8ayglkUgyAurW64UnDYv04XIJxH1thaJgVf5GCzHo9W&#10;mGl75x3dCl+JAGGXoYLa+y6T0pU1GXSR7YiDd7G9QR9kX0nd4z3ATSuTOJ5Lgw2HhRo7ymsqr8Wn&#10;UbB7ftmeT+nj0XzH78VT/mGSfJYo9TAZtksQngb/H/5rv2kFaZLC75lwBO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wb/+MYAAADcAAAADwAAAAAAAAAAAAAAAACYAgAAZHJz&#10;L2Rvd25yZXYueG1sUEsFBgAAAAAEAAQA9QAAAIsDAAAAAA==&#10;" filled="f" strokeweight="2.25pt"/>
                <v:group id="Group 7852" o:spid="_x0000_s119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wIws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Sw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hMCMLCAAAA3AAAAA8A&#10;AAAAAAAAAAAAAAAAqgIAAGRycy9kb3ducmV2LnhtbFBLBQYAAAAABAAEAPoAAACZAwAAAAA=&#10;">
                  <v:line id="Line 7853" o:spid="_x0000_s119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ti48MAAADcAAAADwAAAGRycy9kb3ducmV2LnhtbESPQWvCQBSE74L/YXmCN91USxtTN0Eq&#10;guRW20tvj+wzCcm+jbtbjf/eLRR6HGbmG2ZbjKYXV3K+tazgaZmAIK6sbrlW8PV5WKQgfEDW2Fsm&#10;BXfyUOTTyRYzbW/8QddTqEWEsM9QQRPCkEnpq4YM+qUdiKN3ts5giNLVUju8Rbjp5SpJXqTBluNC&#10;gwO9N1R1px+jIF0/I6bfXdmRX7tL2Jdm5FKp+WzcvYEINIb/8F/7qBW8rjbweyYeAZ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7YuPDAAAA3AAAAA8AAAAAAAAAAAAA&#10;AAAAoQIAAGRycy9kb3ducmV2LnhtbFBLBQYAAAAABAAEAPkAAACRAwAAAAA=&#10;" strokeweight="2.25pt">
                    <v:stroke endarrowwidth="narrow"/>
                  </v:line>
                  <v:line id="Line 7854" o:spid="_x0000_s119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g9bsIAAADcAAAADwAAAGRycy9kb3ducmV2LnhtbERP3WrCMBS+H/gO4Qi7EU1dYdPaKCIM&#10;xhjCWh/g2Bzb0uakNlHbt18uBl5+fP/pbjCtuFPvassKlosIBHFhdc2lglP+OV+BcB5ZY2uZFIzk&#10;YLedvKSYaPvgX7pnvhQhhF2CCirvu0RKV1Rk0C1sRxy4i+0N+gD7UuoeHyHctPItit6lwZpDQ4Ud&#10;HSoqmuxmFNQxnmd+PeOy/Tk1x7HIr9/XXKnX6bDfgPA0+Kf43/2lFXzEYX44E4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g9bsIAAADcAAAADwAAAAAAAAAAAAAA&#10;AAChAgAAZHJzL2Rvd25yZXYueG1sUEsFBgAAAAAEAAQA+QAAAJADAAAAAA==&#10;" strokeweight="2.25pt">
                    <v:stroke endarrowwidth="narrow"/>
                  </v:line>
                  <v:line id="Line 7855" o:spid="_x0000_s120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Y9cUAAADcAAAADwAAAGRycy9kb3ducmV2LnhtbESP0WrCQBRE3wX/YblCX0Q3Vmg1uooI&#10;Qiml0CQfcM1ek2D2bsyuJvn7bqHg4zAzZ5jtvje1eFDrKssKFvMIBHFudcWFgiw9zVYgnEfWWFsm&#10;BQM52O/Goy3G2nb8Q4/EFyJA2MWooPS+iaV0eUkG3dw2xMG72NagD7ItpG6xC3BTy9coepMGKw4L&#10;JTZ0LCm/JnejoFrieerXUy7qr+z6PeTp7fOWKvUy6Q8bEJ56/wz/tz+0gvflAv7OhCMgd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bSY9cUAAADcAAAADwAAAAAAAAAA&#10;AAAAAAChAgAAZHJzL2Rvd25yZXYueG1sUEsFBgAAAAAEAAQA+QAAAJMDAAAAAA==&#10;" strokeweight="2.25pt">
                    <v:stroke endarrowwidth="narrow"/>
                  </v:line>
                  <v:line id="Line 7856" o:spid="_x0000_s120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YGgsQAAADcAAAADwAAAGRycy9kb3ducmV2LnhtbESP0YrCMBRE3wX/IVxhX2RNVdC1axQR&#10;FpZFBK0fcG3utqXNTW1irX9vBMHHYWbOMMt1ZyrRUuMKywrGowgEcWp1wZmCU/Lz+QXCeWSNlWVS&#10;cCcH61W/t8RY2xsfqD36TAQIuxgV5N7XsZQuzcmgG9maOHj/tjHog2wyqRu8Bbip5CSKZtJgwWEh&#10;x5q2OaXl8WoUFFM8D/1iyFm1O5X7e5pc/i6JUh+DbvMNwlPn3+FX+1crmE8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ZgaCxAAAANwAAAAPAAAAAAAAAAAA&#10;AAAAAKECAABkcnMvZG93bnJldi54bWxQSwUGAAAAAAQABAD5AAAAkgMAAAAA&#10;" strokeweight="2.25pt">
                    <v:stroke endarrowwidth="narrow"/>
                  </v:line>
                  <v:line id="Line 7857" o:spid="_x0000_s120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qjGcUAAADcAAAADwAAAGRycy9kb3ducmV2LnhtbESP3WrCQBSE7wXfYTmF3kjdtIH+pG6C&#10;FAQRKZj4AKfZ0ySYPRuzq0ne3i0UvBxm5htmlY2mFVfqXWNZwfMyAkFcWt1wpeBYbJ7eQTiPrLG1&#10;TAomcpCl89kKE20HPtA195UIEHYJKqi97xIpXVmTQbe0HXHwfm1v0AfZV1L3OAS4aeVLFL1Kgw2H&#10;hRo7+qqpPOUXo6CJ8WfhPxZctfvj6Xsqi/PuXCj1+DCuP0F4Gv09/N/eagVvcQx/Z8IRkO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qjGcUAAADcAAAADwAAAAAAAAAA&#10;AAAAAAChAgAAZHJzL2Rvd25yZXYueG1sUEsFBgAAAAAEAAQA+QAAAJMDAAAAAA==&#10;" strokeweight="2.25pt">
                    <v:stroke endarrowwidth="narrow"/>
                  </v:line>
                  <v:line id="Line 7858" o:spid="_x0000_s120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M7bcYAAADcAAAADwAAAGRycy9kb3ducmV2LnhtbESP0WrCQBRE3wv+w3KFvkjdaEpbU1cR&#10;QRAphSZ+wDV7mwSzd5PsNol/7xYKfRxm5gyz3o6mFj11rrKsYDGPQBDnVldcKDhnh6c3EM4ja6wt&#10;k4IbOdhuJg9rTLQd+Iv61BciQNglqKD0vkmkdHlJBt3cNsTB+7adQR9kV0jd4RDgppbLKHqRBisO&#10;CyU2tC8pv6Y/RkEV42XmVzMu6o/z9fOWZ+2pzZR6nI67dxCeRv8f/msftYLX+B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HDO23GAAAA3AAAAA8AAAAAAAAA&#10;AAAAAAAAoQIAAGRycy9kb3ducmV2LnhtbFBLBQYAAAAABAAEAPkAAACUAwAAAAA=&#10;" strokeweight="2.25pt">
                    <v:stroke endarrowwidth="narrow"/>
                  </v:line>
                  <v:line id="Line 7859" o:spid="_x0000_s120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+e9sYAAADcAAAADwAAAGRycy9kb3ducmV2LnhtbESP3WrCQBSE7wu+w3KE3kjdaOiPqauI&#10;IIiUQhMf4Jg9TYLZs0l2m8S3dwuFXg4z8w2z3o6mFj11rrKsYDGPQBDnVldcKDhnh6c3EM4ja6wt&#10;k4IbOdhuJg9rTLQd+Iv61BciQNglqKD0vkmkdHlJBt3cNsTB+7adQR9kV0jd4RDgppbLKHqRBisO&#10;CyU2tC8pv6Y/RkEV42XmVzMu6o/z9fOWZ+2pzZR6nI67dxCeRv8f/msftYLX+Bl+z4QjID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PnvbGAAAA3AAAAA8AAAAAAAAA&#10;AAAAAAAAoQIAAGRycy9kb3ducmV2LnhtbFBLBQYAAAAABAAEAPkAAACUAwAAAAA=&#10;" strokeweight="2.25pt">
                    <v:stroke endarrowwidth="narrow"/>
                  </v:line>
                  <v:line id="Line 7860" o:spid="_x0000_s120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0AgcQAAADcAAAADwAAAGRycy9kb3ducmV2LnhtbESP0YrCMBRE3wX/IVxhX0RTFVytRhFB&#10;WJZFWOsHXJtrW9rc1CbW+vebBcHHYWbOMOttZyrRUuMKywom4wgEcWp1wZmCc3IYLUA4j6yxskwK&#10;nuRgu+n31hhr++Bfak8+EwHCLkYFufd1LKVLczLoxrYmDt7VNgZ9kE0mdYOPADeVnEbRXBosOCzk&#10;WNM+p7Q83Y2CYoaXoV8OOat+zuXxmSa371ui1Meg261AeOr8O/xqf2kFn7M5/J8JR0B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XQCBxAAAANwAAAAPAAAAAAAAAAAA&#10;AAAAAKECAABkcnMvZG93bnJldi54bWxQSwUGAAAAAAQABAD5AAAAkgMAAAAA&#10;" strokeweight="2.25pt">
                    <v:stroke endarrowwidth="narrow"/>
                  </v:line>
                  <v:line id="Line 7861" o:spid="_x0000_s120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GlGsQAAADcAAAADwAAAGRycy9kb3ducmV2LnhtbESP0YrCMBRE3wX/IVzBF1lTV9C1axRZ&#10;WBARQesHXJu7bWlzU5tsrX9vBMHHYWbOMMt1ZyrRUuMKywom4wgEcWp1wZmCc/L78QXCeWSNlWVS&#10;cCcH61W/t8RY2xsfqT35TAQIuxgV5N7XsZQuzcmgG9uaOHh/tjHog2wyqRu8Bbip5GcUzaTBgsNC&#10;jjX95JSWp3+joJjiZeQXI86q/bk83NPkursmSg0H3eYbhKfOv8Ov9lYrmE/n8Dw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EaUaxAAAANwAAAAPAAAAAAAAAAAA&#10;AAAAAKECAABkcnMvZG93bnJldi54bWxQSwUGAAAAAAQABAD5AAAAkgMAAAAA&#10;" strokeweight="2.25pt">
                    <v:stroke endarrowwidth="narrow"/>
                  </v:line>
                  <v:shape id="Text Box 7862" o:spid="_x0000_s120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r2lcEA&#10;AADcAAAADwAAAGRycy9kb3ducmV2LnhtbERPS2vCQBC+C/6HZYTedGMLVaKriKC0PYiP1l6H7DSJ&#10;ZmdDdqrx37sHwePH957OW1epCzWh9GxgOEhAEWfelpwb+D6s+mNQQZAtVp7JwI0CzGfdzhRT66+8&#10;o8techVDOKRooBCpU61DVpDDMPA1ceT+fONQImxybRu8xnBX6dckedcOS44NBda0LCg77/+dgfz3&#10;8In6Z/u1Obo6VLuT0Hotxrz02sUElFArT/HD/WENjN7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a9pX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0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ZTDsQA&#10;AADcAAAADwAAAGRycy9kb3ducmV2LnhtbESPQWvCQBSE74L/YXlCb7qxQm2jq0hBaXuQqq1eH9ln&#10;Es2+DdlXTf99VxB6HGbmG2Y6b12lLtSE0rOB4SABRZx5W3Ju4Gu37D+DCoJssfJMBn4pwHzW7Uwx&#10;tf7KG7psJVcRwiFFA4VInWodsoIchoGviaN39I1DibLJtW3wGuGu0o9J8qQdlhwXCqzptaDsvP1x&#10;BvLD7h319+fHeu/qUG1OQquVGPPQaxcTUEKt/Ifv7TdrYDx6gduZeAT0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WUw7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0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qJ7sEA&#10;AADcAAAADwAAAGRycy9kb3ducmV2LnhtbERPS2vCQBC+C/6HZYTedGMpVaKriKC0PYiP1l6H7DSJ&#10;ZmdDdqrx37sHwePH957OW1epCzWh9GxgOEhAEWfelpwb+D6s+mNQQZAtVp7JwI0CzGfdzhRT66+8&#10;o8techVDOKRooBCpU61DVpDDMPA1ceT+fONQImxybRu8xnBX6dckedcOS44NBda0LCg77/+dgfz3&#10;8In6Z/u1Obo6VLuT0Hotxrz02sUElFArT/HD/WENjN7i/H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qie7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1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YsdcQA&#10;AADcAAAADwAAAGRycy9kb3ducmV2LnhtbESPQWvCQBSE74X+h+UVeqsbpWiJrlIExXooaqpeH9ln&#10;Ept9G7Kvmv57Vyj0OMzMN8xk1rlaXagNlWcD/V4Cijj3tuLCwFe2eHkDFQTZYu2ZDPxSgNn08WGC&#10;qfVX3tJlJ4WKEA4pGihFmlTrkJfkMPR8Qxy9k28dSpRtoW2L1wh3tR4kyVA7rDgulNjQvKT8e/fj&#10;DBTH7AP1frP+PLgm1Nuz0HIpxjw/de9jUEKd/If/2itrYPTah/uZe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mLHX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1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yAsQA&#10;AADcAAAADwAAAGRycy9kb3ducmV2LnhtbESPQWvCQBSE70L/w/IK3nRTkbZEVykFRXuQqlWvj+wz&#10;ic2+Ddmnxn/vCoUeh5n5hhlPW1epCzWh9GzgpZ+AIs68LTk38LOd9d5BBUG2WHkmAzcKMJ08dcaY&#10;Wn/lNV02kqsI4ZCigUKkTrUOWUEOQ9/XxNE7+sahRNnk2jZ4jXBX6UGSvGqHJceFAmv6LCj73Zyd&#10;gfywXaLefX+t9q4O1fokNJ+LMd3n9mMESqiV//Bfe2ENvA0H8DgTj4C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0sgLEAAAA3A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1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fWZ8QAAADcAAAADwAAAGRycy9kb3ducmV2LnhtbESP3YrCMBSE7wXfIRzBG9FUXfypRlkW&#10;FkRE0PoAx+bYFpuT2mS1vr0RFrwcZuYbZrluTCnuVLvCsoLhIAJBnFpdcKbglPz2ZyCcR9ZYWiYF&#10;T3KwXrVbS4y1ffCB7kefiQBhF6OC3PsqltKlORl0A1sRB+9ia4M+yDqTusZHgJtSjqJoIg0WHBZy&#10;rOgnp/R6/DMKijGee37e46zcna77Z5rctrdEqW6n+V6A8NT4T/i/vdEKpl9TeJ8JR0Cu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9ZnxAAAANwAAAAPAAAAAAAAAAAA&#10;AAAAAKECAABkcnMvZG93bnJldi54bWxQSwUGAAAAAAQABAD5AAAAkgMAAAAA&#10;" strokeweight="2.25pt">
                    <v:stroke endarrowwidth="narrow"/>
                  </v:line>
                  <v:shape id="Text Box 7868" o:spid="_x0000_s121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yF6MEA&#10;AADcAAAADwAAAGRycy9kb3ducmV2LnhtbERPS2vCQBC+C/6HZYTedGMpVaKriKC0PYiP1l6H7DSJ&#10;ZmdDdqrx37sHwePH957OW1epCzWh9GxgOEhAEWfelpwb+D6s+mNQQZAtVp7JwI0CzGfdzhRT66+8&#10;o8techVDOKRooBCpU61DVpDDMPA1ceT+fONQImxybRu8xnBX6dckedcOS44NBda0LCg77/+dgfz3&#10;8In6Z/u1Obo6VLuT0Hotxrz02sUElFArT/HD/WENjN7i2n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chej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B65821" w:rsidRDefault="00B16375" w:rsidP="00377D0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7869" o:spid="_x0000_s121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fM8EA&#10;AADcAAAADwAAAGRycy9kb3ducmV2LnhtbERPS2vCQBC+C/6HZYTedGOhVaKriKC0PYiP1l6H7DSJ&#10;ZmdDdqrx37sHwePH957OW1epCzWh9GxgOEhAEWfelpwb+D6s+mNQQZAtVp7JwI0CzGfdzhRT66+8&#10;o8techVDOKRooBCpU61DVpDDMPA1ceT+fONQImxybRu8xnBX6dckedcOS44NBda0LCg77/+dgfz3&#10;8In6Z/u1Obo6VLuT0Hotxrz02sUElFArT/HD/WENjN7i/HgmHgE9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zHzPBAAAA3A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377D0B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На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основі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структурної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таблиці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автомата (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табл</w:t>
      </w:r>
      <w:r w:rsidR="006A5B47" w:rsidRPr="007A1D25">
        <w:rPr>
          <w:rFonts w:ascii="GOST type B" w:hAnsi="GOST type B"/>
          <w:bCs/>
          <w:sz w:val="28"/>
          <w:szCs w:val="28"/>
          <w:lang w:val="ru-RU"/>
        </w:rPr>
        <w:t>иці</w:t>
      </w:r>
      <w:proofErr w:type="spellEnd"/>
      <w:r w:rsidR="002B57C8" w:rsidRPr="007A1D25">
        <w:rPr>
          <w:rFonts w:ascii="GOST type B" w:hAnsi="GOST type B"/>
          <w:bCs/>
          <w:sz w:val="28"/>
          <w:szCs w:val="28"/>
          <w:lang w:val="ru-RU"/>
        </w:rPr>
        <w:t xml:space="preserve"> 4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.1)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виконаємо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синтез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комбінаційних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схем для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вихідних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сигналів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і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 xml:space="preserve">.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Аргументами</w:t>
      </w:r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збудження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тригерів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1D767C" w:rsidRPr="007A1D25">
        <w:rPr>
          <w:rFonts w:ascii="GOST type B" w:hAnsi="GOST type B"/>
          <w:bCs/>
          <w:sz w:val="28"/>
          <w:szCs w:val="28"/>
          <w:lang w:val="uk-UA"/>
        </w:rPr>
        <w:t xml:space="preserve">і вихідних функцій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є</w:t>
      </w:r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коди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стані</w:t>
      </w:r>
      <w:proofErr w:type="gram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в</w:t>
      </w:r>
      <w:proofErr w:type="spellEnd"/>
      <w:proofErr w:type="gram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та</w:t>
      </w:r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вхідні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2269E5" w:rsidRPr="007A1D25">
        <w:rPr>
          <w:rFonts w:ascii="GOST type B" w:hAnsi="GOST type B"/>
          <w:bCs/>
          <w:sz w:val="28"/>
          <w:szCs w:val="28"/>
          <w:lang w:val="ru-RU"/>
        </w:rPr>
        <w:t>сигнали</w:t>
      </w:r>
      <w:proofErr w:type="spellEnd"/>
      <w:r w:rsidR="002269E5" w:rsidRPr="00623493">
        <w:rPr>
          <w:rFonts w:ascii="GOST type B" w:hAnsi="GOST type B"/>
          <w:bCs/>
          <w:sz w:val="28"/>
          <w:szCs w:val="28"/>
          <w:lang w:val="ru-RU"/>
        </w:rPr>
        <w:t>.</w:t>
      </w:r>
      <w:r w:rsidR="00C90120" w:rsidRPr="00623493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Виконаємо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1D767C" w:rsidRPr="007A1D25">
        <w:rPr>
          <w:rFonts w:ascii="GOST type B" w:hAnsi="GOST type B"/>
          <w:bCs/>
          <w:sz w:val="28"/>
          <w:szCs w:val="28"/>
          <w:lang w:val="ru-RU"/>
        </w:rPr>
        <w:t>м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інімізацію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вищевказаних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C90120" w:rsidRPr="007A1D25">
        <w:rPr>
          <w:rFonts w:ascii="GOST type B" w:hAnsi="GOST type B"/>
          <w:bCs/>
          <w:sz w:val="28"/>
          <w:szCs w:val="28"/>
          <w:lang w:val="ru-RU"/>
        </w:rPr>
        <w:t>функцій</w:t>
      </w:r>
      <w:proofErr w:type="spellEnd"/>
      <w:r w:rsidR="00C90120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C90120" w:rsidRPr="007A1D25">
        <w:rPr>
          <w:rFonts w:ascii="GOST type B" w:hAnsi="GOST type B"/>
          <w:bCs/>
          <w:sz w:val="28"/>
          <w:szCs w:val="28"/>
          <w:lang w:val="ru-RU"/>
        </w:rPr>
        <w:t>методом</w:t>
      </w:r>
      <w:r w:rsidR="00392E68"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1D767C" w:rsidRPr="007A1D25">
        <w:rPr>
          <w:rFonts w:ascii="GOST type B" w:hAnsi="GOST type B"/>
          <w:bCs/>
          <w:sz w:val="28"/>
          <w:szCs w:val="28"/>
          <w:lang w:val="uk-UA"/>
        </w:rPr>
        <w:t>д</w:t>
      </w:r>
      <w:r w:rsidR="00392E68" w:rsidRPr="007A1D25">
        <w:rPr>
          <w:rFonts w:ascii="GOST type B" w:hAnsi="GOST type B"/>
          <w:bCs/>
          <w:sz w:val="28"/>
          <w:szCs w:val="28"/>
          <w:lang w:val="uk-UA"/>
        </w:rPr>
        <w:t xml:space="preserve">іаграм </w:t>
      </w:r>
      <w:proofErr w:type="spellStart"/>
      <w:r w:rsidR="00392E68" w:rsidRPr="007A1D25">
        <w:rPr>
          <w:rFonts w:ascii="GOST type B" w:hAnsi="GOST type B"/>
          <w:bCs/>
          <w:sz w:val="28"/>
          <w:szCs w:val="28"/>
          <w:lang w:val="uk-UA"/>
        </w:rPr>
        <w:t>Вейча</w:t>
      </w:r>
      <w:proofErr w:type="spellEnd"/>
      <w:r w:rsidR="007A1D25" w:rsidRPr="007A1D25">
        <w:rPr>
          <w:rFonts w:ascii="GOST type B" w:hAnsi="GOST type B"/>
          <w:bCs/>
          <w:sz w:val="28"/>
          <w:szCs w:val="28"/>
          <w:lang w:val="uk-UA"/>
        </w:rPr>
        <w:t xml:space="preserve"> (рисунки 4.5 </w:t>
      </w:r>
      <w:r w:rsidR="007A1D25" w:rsidRPr="007A1D25">
        <w:rPr>
          <w:rFonts w:cs="Arial"/>
          <w:bCs/>
          <w:sz w:val="28"/>
          <w:szCs w:val="28"/>
          <w:lang w:val="uk-UA"/>
        </w:rPr>
        <w:t>–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 xml:space="preserve"> 4.6).</w:t>
      </w:r>
    </w:p>
    <w:p w:rsid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Отримали</w:t>
      </w:r>
      <w:proofErr w:type="spellEnd"/>
      <w:r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наступні</w:t>
      </w:r>
      <w:proofErr w:type="spellEnd"/>
      <w:r w:rsidRPr="00B1637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/>
          <w:bCs/>
          <w:sz w:val="28"/>
          <w:szCs w:val="28"/>
          <w:lang w:val="ru-RU"/>
        </w:rPr>
        <w:t>МДНФ</w:t>
      </w:r>
      <w:r w:rsidRPr="00B16375">
        <w:rPr>
          <w:rFonts w:ascii="GOST type B" w:hAnsi="GOST type B"/>
          <w:bCs/>
          <w:sz w:val="28"/>
          <w:szCs w:val="28"/>
          <w:lang w:val="ru-RU"/>
        </w:rPr>
        <w:t>:</w:t>
      </w:r>
    </w:p>
    <w:p w:rsidR="00B16375" w:rsidRPr="00B16375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AFADF84" wp14:editId="355DBBCC">
                <wp:simplePos x="0" y="0"/>
                <wp:positionH relativeFrom="column">
                  <wp:posOffset>733854</wp:posOffset>
                </wp:positionH>
                <wp:positionV relativeFrom="paragraph">
                  <wp:posOffset>7620</wp:posOffset>
                </wp:positionV>
                <wp:extent cx="145415" cy="0"/>
                <wp:effectExtent l="0" t="0" r="26035" b="19050"/>
                <wp:wrapNone/>
                <wp:docPr id="761" name="Прямая соединительная линия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61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.6pt" to="6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J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B16375" w:rsidRPr="00B16375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2485B3C" wp14:editId="1CE0DBD9">
                <wp:simplePos x="0" y="0"/>
                <wp:positionH relativeFrom="column">
                  <wp:posOffset>1338151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8" name="Прямая соединительная линия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8" o:spid="_x0000_s1026" style="position:absolute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.8pt" to="11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5DDC7FE8" wp14:editId="6F23C1DE">
                <wp:simplePos x="0" y="0"/>
                <wp:positionH relativeFrom="column">
                  <wp:posOffset>748665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6" name="Прямая соединительная линия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6" o:spid="_x0000_s1026" style="position:absolute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.8pt" to="70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49D152A4" wp14:editId="7E5C341E">
                <wp:simplePos x="0" y="0"/>
                <wp:positionH relativeFrom="column">
                  <wp:posOffset>927335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707" name="Прямая соединительная линия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7" o:spid="_x0000_s1026" style="position:absolute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.8pt" to="84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>
        <w:rPr>
          <w:rFonts w:ascii="GOST type B" w:hAnsi="GOST type B"/>
          <w:bCs/>
          <w:sz w:val="28"/>
          <w:szCs w:val="28"/>
        </w:rPr>
        <w:t>X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4563E0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E5B9D09" wp14:editId="5BA428C7">
                <wp:simplePos x="0" y="0"/>
                <wp:positionH relativeFrom="column">
                  <wp:posOffset>769620</wp:posOffset>
                </wp:positionH>
                <wp:positionV relativeFrom="paragraph">
                  <wp:posOffset>4445</wp:posOffset>
                </wp:positionV>
                <wp:extent cx="145415" cy="0"/>
                <wp:effectExtent l="0" t="0" r="26035" b="19050"/>
                <wp:wrapNone/>
                <wp:docPr id="709" name="Прямая соединительная линия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09" o:spid="_x0000_s1026" style="position:absolute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35pt" to="72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4563E0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B16375" w:rsidRPr="00623493" w:rsidRDefault="00B16375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vertAlign w:val="subscript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Pr="00623493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 xml:space="preserve">2 </w:t>
      </w:r>
    </w:p>
    <w:p w:rsidR="00B16375" w:rsidRPr="00623493" w:rsidRDefault="004563E0" w:rsidP="00B1637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0C67DA1" wp14:editId="49CE48A7">
                <wp:simplePos x="0" y="0"/>
                <wp:positionH relativeFrom="column">
                  <wp:posOffset>769620</wp:posOffset>
                </wp:positionH>
                <wp:positionV relativeFrom="paragraph">
                  <wp:posOffset>5080</wp:posOffset>
                </wp:positionV>
                <wp:extent cx="145415" cy="0"/>
                <wp:effectExtent l="0" t="0" r="26035" b="19050"/>
                <wp:wrapNone/>
                <wp:docPr id="710" name="Прямая соединительная линия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0" o:spid="_x0000_s1026" style="position:absolute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4pt" to="72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" strokecolor="windowText"/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K</w:t>
      </w:r>
      <w:r w:rsidR="00B16375"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 w:rsidRPr="00623493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623493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7A1D2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91577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ge">
                  <wp:posOffset>7911465</wp:posOffset>
                </wp:positionV>
                <wp:extent cx="1036955" cy="0"/>
                <wp:effectExtent l="0" t="0" r="29845" b="19050"/>
                <wp:wrapNone/>
                <wp:docPr id="716" name="Группа 7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955" cy="0"/>
                          <a:chOff x="0" y="0"/>
                          <a:chExt cx="1036955" cy="0"/>
                        </a:xfrm>
                      </wpg:grpSpPr>
                      <wps:wsp>
                        <wps:cNvPr id="711" name="Прямая соединительная линия 711"/>
                        <wps:cNvCnPr/>
                        <wps:spPr>
                          <a:xfrm>
                            <a:off x="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2" name="Прямая соединительная линия 712"/>
                        <wps:cNvCnPr/>
                        <wps:spPr>
                          <a:xfrm>
                            <a:off x="16002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3" name="Прямая соединительная линия 713"/>
                        <wps:cNvCnPr/>
                        <wps:spPr>
                          <a:xfrm>
                            <a:off x="55816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4" name="Прямая соединительная линия 714"/>
                        <wps:cNvCnPr/>
                        <wps:spPr>
                          <a:xfrm>
                            <a:off x="72580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15" name="Прямая соединительная линия 715"/>
                        <wps:cNvCnPr/>
                        <wps:spPr>
                          <a:xfrm>
                            <a:off x="89154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16" o:spid="_x0000_s1026" style="position:absolute;margin-left:59.7pt;margin-top:622.95pt;width:81.65pt;height:0;z-index:251915776;mso-position-vertical-relative:page" coordsize="10369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">
                <v:line id="Прямая соединительная линия 711" o:spid="_x0000_s1027" style="position:absolute;visibility:visible;mso-wrap-style:square" from="0,0" to="14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2xd8UAAADcAAAADwAAAGRycy9kb3ducmV2LnhtbESPQYvCMBSE78L+h/AW9iJrWhGVahQR&#10;hT26VWSPj+bZVpuX2kSt/nqzIHgcZuYbZjpvTSWu1LjSsoK4F4EgzqwuOVew266/xyCcR9ZYWSYF&#10;d3Iwn310pphoe+NfuqY+FwHCLkEFhfd1IqXLCjLoerYmDt7BNgZ9kE0udYO3ADeV7EfRUBosOSwU&#10;WNOyoOyUXoyCfHnsnv/S42Pgh6uxXQ82+/1hodTXZ7uYgPDU+nf41f7RCkZxDP9nwhGQs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2xd8UAAADcAAAADwAAAAAAAAAA&#10;AAAAAAChAgAAZHJzL2Rvd25yZXYueG1sUEsFBgAAAAAEAAQA+QAAAJMDAAAAAA==&#10;" strokecolor="windowText"/>
                <v:line id="Прямая соединительная линия 712" o:spid="_x0000_s1028" style="position:absolute;visibility:visible;mso-wrap-style:square" from="1600,0" to="30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8vAMQAAADcAAAADwAAAGRycy9kb3ducmV2LnhtbESPQYvCMBSE74L/ITxhL4umiqhUo4go&#10;7HGtIh4fzbOtNi+1idr11xthweMwM98ws0VjSnGn2hWWFfR7EQji1OqCMwX73aY7AeE8ssbSMin4&#10;IweLebs1w1jbB2/pnvhMBAi7GBXk3lexlC7NyaDr2Yo4eCdbG/RB1pnUNT4C3JRyEEUjabDgsJBj&#10;Rauc0ktyMwqy1fn7ekzOz6EfrSd2M/w9HE5Lpb46zXIKwlPjP+H/9o9WMO4P4H0mHAE5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Xy8AxAAAANwAAAAPAAAAAAAAAAAA&#10;AAAAAKECAABkcnMvZG93bnJldi54bWxQSwUGAAAAAAQABAD5AAAAkgMAAAAA&#10;" strokecolor="windowText"/>
                <v:line id="Прямая соединительная линия 713" o:spid="_x0000_s1029" style="position:absolute;visibility:visible;mso-wrap-style:square" from="5581,0" to="703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OKm8YAAADcAAAADwAAAGRycy9kb3ducmV2LnhtbESPQWvCQBSE74X+h+UVvBTdxIpK6ioS&#10;FHrUtEiPj+wzic2+TbNrkvbXu0Khx2FmvmFWm8HUoqPWVZYVxJMIBHFudcWFgo/3/XgJwnlkjbVl&#10;UvBDDjbrx4cVJtr2fKQu84UIEHYJKii9bxIpXV6SQTexDXHwzrY16INsC6lb7APc1HIaRXNpsOKw&#10;UGJDaUn5V3Y1Cor08vz9mV1+Z36+W9r97HA6nbdKjZ6G7SsIT4P/D/+137SCRfwC9zPhCMj1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gTipvGAAAA3AAAAA8AAAAAAAAA&#10;AAAAAAAAoQIAAGRycy9kb3ducmV2LnhtbFBLBQYAAAAABAAEAPkAAACUAwAAAAA=&#10;" strokecolor="windowText"/>
                <v:line id="Прямая соединительная линия 714" o:spid="_x0000_s1030" style="position:absolute;visibility:visible;mso-wrap-style:square" from="7258,0" to="8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oS78YAAADcAAAADwAAAGRycy9kb3ducmV2LnhtbESPQWvCQBSE7wX/w/IEL0U3kWAldRWR&#10;Bjy2sYjHR/aZxGbfptk1Sfvru4VCj8PMfMNsdqNpRE+dqy0riBcRCOLC6ppLBe+nbL4G4TyyxsYy&#10;KfgiB7vt5GGDqbYDv1Gf+1IECLsUFVTet6mUrqjIoFvYljh4V9sZ9EF2pdQdDgFuGrmMopU0WHNY&#10;qLClQ0XFR343CsrD7fHzkt++E796WdsseT2fr3ulZtNx/wzC0+j/w3/to1bwFCfweyYcAbn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6Eu/GAAAA3AAAAA8AAAAAAAAA&#10;AAAAAAAAoQIAAGRycy9kb3ducmV2LnhtbFBLBQYAAAAABAAEAPkAAACUAwAAAAA=&#10;" strokecolor="windowText"/>
                <v:line id="Прямая соединительная линия 715" o:spid="_x0000_s1031" style="position:absolute;visibility:visible;mso-wrap-style:square" from="8915,0" to="1036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a3dMYAAADcAAAADwAAAGRycy9kb3ducmV2LnhtbESPQWvCQBSE7wX/w/KEXopuUqxKdBUJ&#10;FXpso4jHR/aZRLNvY3abpP313UKhx2FmvmHW28HUoqPWVZYVxNMIBHFudcWFguNhP1mCcB5ZY22Z&#10;FHyRg+1m9LDGRNueP6jLfCEChF2CCkrvm0RKl5dk0E1tQxy8i20N+iDbQuoW+wA3tXyOork0WHFY&#10;KLGhtKT8ln0aBUV6fbqfs+v3zM9fl3Y/ez+dLjulHsfDbgXC0+D/w3/tN61gEb/A75lwBO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2t3TGAAAA3AAAAA8AAAAAAAAA&#10;AAAAAAAAoQIAAGRycy9kb3ducmV2LnhtbFBLBQYAAAAABAAEAPkAAACUAwAAAAA=&#10;" strokecolor="windowText"/>
                <w10:wrap anchory="page"/>
              </v:group>
            </w:pict>
          </mc:Fallback>
        </mc:AlternateContent>
      </w:r>
      <w:r w:rsidR="007A1D25">
        <w:rPr>
          <w:rFonts w:ascii="GOST type B" w:hAnsi="GOST type B"/>
          <w:bCs/>
          <w:sz w:val="28"/>
          <w:szCs w:val="28"/>
        </w:rPr>
        <w:t>Y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7A1D2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7A1D25">
        <w:rPr>
          <w:rFonts w:ascii="GOST type B" w:hAnsi="GOST type B"/>
          <w:bCs/>
          <w:sz w:val="28"/>
          <w:szCs w:val="28"/>
        </w:rPr>
        <w:t>Q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7A1D25">
        <w:rPr>
          <w:rFonts w:ascii="GOST type B" w:hAnsi="GOST type B"/>
          <w:bCs/>
          <w:sz w:val="28"/>
          <w:szCs w:val="28"/>
        </w:rPr>
        <w:t>Q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7A1D25">
        <w:rPr>
          <w:rFonts w:ascii="GOST type B" w:hAnsi="GOST type B"/>
          <w:bCs/>
          <w:sz w:val="28"/>
          <w:szCs w:val="28"/>
        </w:rPr>
        <w:t>X</w:t>
      </w:r>
      <w:r w:rsidR="007A1D2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06F9BD3" wp14:editId="04B9E4CB">
                <wp:simplePos x="0" y="0"/>
                <wp:positionH relativeFrom="column">
                  <wp:posOffset>1110615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43" name="Прямая соединительная линия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3" o:spid="_x0000_s1026" style="position:absolute;z-index: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87.45pt,648.45pt" to="98.9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D0E2157" wp14:editId="4221D79A">
                <wp:simplePos x="0" y="0"/>
                <wp:positionH relativeFrom="column">
                  <wp:posOffset>1807845</wp:posOffset>
                </wp:positionH>
                <wp:positionV relativeFrom="page">
                  <wp:posOffset>8233410</wp:posOffset>
                </wp:positionV>
                <wp:extent cx="145415" cy="0"/>
                <wp:effectExtent l="0" t="0" r="26035" b="19050"/>
                <wp:wrapNone/>
                <wp:docPr id="722" name="Прямая соединительная линия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2" o:spid="_x0000_s1026" style="position:absolute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42.35pt,648.3pt" to="153.8pt,6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27591659" wp14:editId="1FBB2149">
                <wp:simplePos x="0" y="0"/>
                <wp:positionH relativeFrom="column">
                  <wp:posOffset>781050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18" name="Прямая соединительная линия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8" o:spid="_x0000_s1026" style="position:absolute;z-index: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648.45pt" to="72.95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8848" behindDoc="0" locked="0" layoutInCell="1" allowOverlap="1" wp14:anchorId="68F8B5E6" wp14:editId="2867243A">
                <wp:simplePos x="0" y="0"/>
                <wp:positionH relativeFrom="column">
                  <wp:posOffset>941070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19" name="Прямая соединительная линия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19" o:spid="_x0000_s1026" style="position:absolute;z-index: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4.1pt,648.45pt" to="85.55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17E59F96" wp14:editId="5F280127">
                <wp:simplePos x="0" y="0"/>
                <wp:positionH relativeFrom="column">
                  <wp:posOffset>1339215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20" name="Прямая соединительная линия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0" o:spid="_x0000_s1026" style="position:absolute;z-index: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05.45pt,648.45pt" to="116.9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1CC10FD5" wp14:editId="35892FFA">
                <wp:simplePos x="0" y="0"/>
                <wp:positionH relativeFrom="column">
                  <wp:posOffset>1506855</wp:posOffset>
                </wp:positionH>
                <wp:positionV relativeFrom="page">
                  <wp:posOffset>8235315</wp:posOffset>
                </wp:positionV>
                <wp:extent cx="145415" cy="0"/>
                <wp:effectExtent l="0" t="0" r="26035" b="19050"/>
                <wp:wrapNone/>
                <wp:docPr id="721" name="Прямая соединительная линия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1" o:spid="_x0000_s1026" style="position:absolute;z-index: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18.65pt,648.45pt" to="130.1pt,6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B16375" w:rsidRPr="00B1637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928064" behindDoc="0" locked="0" layoutInCell="1" allowOverlap="1" wp14:anchorId="6B025C3D" wp14:editId="549988DE">
                <wp:simplePos x="0" y="0"/>
                <wp:positionH relativeFrom="column">
                  <wp:posOffset>1671955</wp:posOffset>
                </wp:positionH>
                <wp:positionV relativeFrom="page">
                  <wp:posOffset>8562975</wp:posOffset>
                </wp:positionV>
                <wp:extent cx="311150" cy="0"/>
                <wp:effectExtent l="0" t="0" r="31750" b="19050"/>
                <wp:wrapNone/>
                <wp:docPr id="746" name="Группа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150" cy="0"/>
                          <a:chOff x="0" y="0"/>
                          <a:chExt cx="311150" cy="0"/>
                        </a:xfrm>
                      </wpg:grpSpPr>
                      <wps:wsp>
                        <wps:cNvPr id="744" name="Прямая соединительная линия 744"/>
                        <wps:cNvCnPr/>
                        <wps:spPr>
                          <a:xfrm>
                            <a:off x="0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745" name="Прямая соединительная линия 745"/>
                        <wps:cNvCnPr/>
                        <wps:spPr>
                          <a:xfrm>
                            <a:off x="165735" y="0"/>
                            <a:ext cx="14541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46" o:spid="_x0000_s1026" style="position:absolute;margin-left:131.65pt;margin-top:674.25pt;width:24.5pt;height:0;z-index:251928064;mso-position-vertical-relative:page" coordsize="31115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">
                <v:line id="Прямая соединительная линия 744" o:spid="_x0000_s1027" style="position:absolute;visibility:visible;mso-wrap-style:square" from="0,0" to="14541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k98sYAAADcAAAADwAAAGRycy9kb3ducmV2LnhtbESPQWvCQBSE7wX/w/KEXopuWkKU6Coh&#10;VOixTYt4fGSfSTT7Nma3JvXXu4VCj8PMfMOst6NpxZV611hW8DyPQBCXVjdcKfj63M2WIJxH1tha&#10;JgU/5GC7mTysMdV24A+6Fr4SAcIuRQW1910qpStrMujmtiMO3tH2Bn2QfSV1j0OAm1a+RFEiDTYc&#10;FmrsKK+pPBffRkGVn54uh+J0i33yurS7+H2/P2ZKPU7HbAXC0+j/w3/tN61gEcfweyYcAbm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RJPfLGAAAA3AAAAA8AAAAAAAAA&#10;AAAAAAAAoQIAAGRycy9kb3ducmV2LnhtbFBLBQYAAAAABAAEAPkAAACUAwAAAAA=&#10;" strokecolor="windowText"/>
                <v:line id="Прямая соединительная линия 745" o:spid="_x0000_s1028" style="position:absolute;visibility:visible;mso-wrap-style:square" from="165735,0" to="31115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WYacYAAADcAAAADwAAAGRycy9kb3ducmV2LnhtbESPT2vCQBTE7wW/w/KEXkrdKPEPqauI&#10;KPSoUaTHR/aZxGbfxuxWUz+9Kwgeh5n5DTOdt6YSF2pcaVlBvxeBIM6sLjlXsN+tPycgnEfWWFkm&#10;Bf/kYD7rvE0x0fbKW7qkPhcBwi5BBYX3dSKlywoy6Hq2Jg7e0TYGfZBNLnWD1wA3lRxE0UgaLDks&#10;FFjTsqDsN/0zCvLl6eP8k55usR+tJnYdbw6H40Kp9267+ALhqfWv8LP9rRWM4yE8zoQjI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FmGnGAAAA3AAAAA8AAAAAAAAA&#10;AAAAAAAAoQIAAGRycy9kb3ducmV2LnhtbFBLBQYAAAAABAAEAPkAAACUAwAAAAA=&#10;" strokecolor="windowText"/>
                <w10:wrap anchory="page"/>
              </v:group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21249E77" wp14:editId="14E011B3">
                <wp:simplePos x="0" y="0"/>
                <wp:positionH relativeFrom="column">
                  <wp:posOffset>781050</wp:posOffset>
                </wp:positionH>
                <wp:positionV relativeFrom="page">
                  <wp:posOffset>8562975</wp:posOffset>
                </wp:positionV>
                <wp:extent cx="145415" cy="0"/>
                <wp:effectExtent l="0" t="0" r="26035" b="19050"/>
                <wp:wrapNone/>
                <wp:docPr id="724" name="Прямая соединительная линия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4" o:spid="_x0000_s1026" style="position:absolute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674.25pt" to="72.95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313CB07" wp14:editId="5960C4ED">
                <wp:simplePos x="0" y="0"/>
                <wp:positionH relativeFrom="column">
                  <wp:posOffset>941070</wp:posOffset>
                </wp:positionH>
                <wp:positionV relativeFrom="page">
                  <wp:posOffset>8562975</wp:posOffset>
                </wp:positionV>
                <wp:extent cx="145415" cy="0"/>
                <wp:effectExtent l="0" t="0" r="26035" b="19050"/>
                <wp:wrapNone/>
                <wp:docPr id="725" name="Прямая соединительная линия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25" o:spid="_x0000_s1026" style="position:absolute;z-index: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74.1pt,674.25pt" to="85.55pt,6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B16375">
        <w:rPr>
          <w:rFonts w:ascii="GOST type B" w:hAnsi="GOST type B"/>
          <w:bCs/>
          <w:sz w:val="28"/>
          <w:szCs w:val="28"/>
        </w:rPr>
        <w:t>X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P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Y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4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7A1D25" w:rsidRDefault="004563E0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5850E8B1" wp14:editId="32FBC24A">
                <wp:simplePos x="0" y="0"/>
                <wp:positionH relativeFrom="column">
                  <wp:posOffset>781050</wp:posOffset>
                </wp:positionH>
                <wp:positionV relativeFrom="page">
                  <wp:posOffset>9157335</wp:posOffset>
                </wp:positionV>
                <wp:extent cx="145415" cy="0"/>
                <wp:effectExtent l="0" t="0" r="26035" b="19050"/>
                <wp:wrapNone/>
                <wp:docPr id="749" name="Прямая соединительная линия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49" o:spid="_x0000_s1026" style="position:absolute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61.5pt,721.05pt" to="72.95pt,7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" strokecolor="windowText">
                <w10:wrap anchory="page"/>
              </v:line>
            </w:pict>
          </mc:Fallback>
        </mc:AlternateContent>
      </w:r>
      <w:r w:rsidR="00B16375">
        <w:rPr>
          <w:rFonts w:ascii="GOST type B" w:hAnsi="GOST type B"/>
          <w:bCs/>
          <w:sz w:val="28"/>
          <w:szCs w:val="28"/>
        </w:rPr>
        <w:t>Y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5</w:t>
      </w:r>
      <w:r w:rsidR="00B16375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B16375">
        <w:rPr>
          <w:rFonts w:ascii="GOST type B" w:hAnsi="GOST type B"/>
          <w:bCs/>
          <w:sz w:val="28"/>
          <w:szCs w:val="28"/>
        </w:rPr>
        <w:t>Q</w:t>
      </w:r>
      <w:r w:rsidR="00B16375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B16375" w:rsidRDefault="00B1637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7A1D25" w:rsidRPr="002B66DE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8"/>
          <w:szCs w:val="28"/>
          <w:lang w:val="uk-UA"/>
        </w:rPr>
      </w:pPr>
    </w:p>
    <w:p w:rsidR="007A1D25" w:rsidRPr="002B66DE" w:rsidRDefault="007A1D2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"/>
          <w:szCs w:val="28"/>
          <w:lang w:val="uk-UA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93248" behindDoc="0" locked="0" layoutInCell="1" allowOverlap="1" wp14:anchorId="3CC9279C" wp14:editId="0C016CEF">
                <wp:simplePos x="0" y="0"/>
                <wp:positionH relativeFrom="page">
                  <wp:posOffset>684530</wp:posOffset>
                </wp:positionH>
                <wp:positionV relativeFrom="page">
                  <wp:posOffset>333742</wp:posOffset>
                </wp:positionV>
                <wp:extent cx="6658610" cy="10209530"/>
                <wp:effectExtent l="19050" t="19050" r="8890" b="1270"/>
                <wp:wrapNone/>
                <wp:docPr id="55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56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89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590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2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3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4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5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6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7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8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69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0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1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2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3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4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5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76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621972" w:rsidRDefault="00621972" w:rsidP="007A1D25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77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A1D25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15" style="position:absolute;left:0;text-align:left;margin-left:53.9pt;margin-top:26.3pt;width:524.3pt;height:803.9pt;z-index:251893248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">
                <v:rect id="Rectangle 7851" o:spid="_x0000_s121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l5MUA&#10;AADbAAAADwAAAGRycy9kb3ducmV2LnhtbESPQWvCQBSE74L/YXlCb7oxrVqiq2hAKLQXo9D29sg+&#10;k2D2bciuGv313YLgcZiZb5jFqjO1uFDrKssKxqMIBHFudcWFgsN+O3wH4TyyxtoyKbiRg9Wy31tg&#10;ou2Vd3TJfCEChF2CCkrvm0RKl5dk0I1sQxy8o20N+iDbQuoWrwFuahlH0VQarDgslNhQWlJ+ys5G&#10;wW6yWf/+zF6/zT36zN7SLxOn41ipl0G3noPw1Pln+NH+0AomU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z6XkxQAAANsAAAAPAAAAAAAAAAAAAAAAAJgCAABkcnMv&#10;ZG93bnJldi54bWxQSwUGAAAAAAQABAD1AAAAigMAAAAA&#10;" filled="f" strokeweight="2.25pt"/>
                <v:group id="Group 7852" o:spid="_x0000_s121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oSVsYAAADdAAAADwAAAGRycy9kb3ducmV2LnhtbESPQWvCQBSE7wX/w/KE&#10;3uomiiVGVxHR0oMUqoJ4e2SfSTD7NmTXJP77riD0OMzMN8xi1ZtKtNS40rKCeBSBIM6sLjlXcDru&#10;PhIQziNrrCyTggc5WC0HbwtMte34l9qDz0WAsEtRQeF9nUrpsoIMupGtiYN3tY1BH2STS91gF+Cm&#10;kuMo+pQGSw4LBda0KSi7He5GwVeH3XoSb9v97bp5XI7Tn/M+JqXeh/16DsJT7//Dr/a3VpBMkx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ChJWxgAAAN0A&#10;AAAPAAAAAAAAAAAAAAAAAKoCAABkcnMvZG93bnJldi54bWxQSwUGAAAAAAQABAD6AAAAnQMAAAAA&#10;">
                  <v:line id="Line 7853" o:spid="_x0000_s121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3/S8AAAADdAAAADwAAAGRycy9kb3ducmV2LnhtbERPTWvCQBC9F/wPywi91U2rLTF1FWkp&#10;SG61XrwN2TEJyc7G3a2m/75zEDw+3vdqM7peXSjE1rOB51kGirjytuXawOHn6ykHFROyxd4zGfij&#10;CJv15GGFhfVX/qbLPtVKQjgWaKBJaSi0jlVDDuPMD8TCnXxwmASGWtuAVwl3vX7JsjftsGVpaHCg&#10;j4aqbv/rDOTzBWJ+7MqO4jyc02fpRi6NeZyO23dQicZ0F9/cOyu+16XslzfyBP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w9/0vAAAAA3QAAAA8AAAAAAAAAAAAAAAAA&#10;oQIAAGRycy9kb3ducmV2LnhtbFBLBQYAAAAABAAEAPkAAACOAwAAAAA=&#10;" strokeweight="2.25pt">
                    <v:stroke endarrowwidth="narrow"/>
                  </v:line>
                  <v:line id="Line 7854" o:spid="_x0000_s121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5Ms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OB7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XeTLDAAAA3QAAAA8AAAAAAAAAAAAA&#10;AAAAoQIAAGRycy9kb3ducmV2LnhtbFBLBQYAAAAABAAEAPkAAACRAwAAAAA=&#10;" strokeweight="2.25pt">
                    <v:stroke endarrowwidth="narrow"/>
                  </v:line>
                  <v:line id="Line 7855" o:spid="_x0000_s122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vcqcUAAADdAAAADwAAAGRycy9kb3ducmV2LnhtbESP0WrCQBRE3wv9h+UKfRHdVCFo6iaU&#10;giBFhBo/4DZ7TYLZuzG7muTvXaHQx2FmzjCbbDCNuFPnassK3ucRCOLC6ppLBad8O1uBcB5ZY2OZ&#10;FIzkIEtfXzaYaNvzD92PvhQBwi5BBZX3bSKlKyoy6Oa2JQ7e2XYGfZBdKXWHfYCbRi6iKJYGaw4L&#10;Fbb0VVFxOd6MgnqJv1O/nnLZ7E+Xw1jk1+9rrtTbZPj8AOFp8P/hv/ZOK1jF8RKeb8ITk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vcqcUAAADdAAAADwAAAAAAAAAA&#10;AAAAAAChAgAAZHJzL2Rvd25yZXYueG1sUEsFBgAAAAAEAAQA+QAAAJMDAAAAAA==&#10;" strokeweight="2.25pt">
                    <v:stroke endarrowwidth="narrow"/>
                  </v:line>
                  <v:line id="Line 7856" o:spid="_x0000_s122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JE3cUAAADdAAAADwAAAGRycy9kb3ducmV2LnhtbESP3YrCMBSE74V9h3AEb0RTfyhajbII&#10;C8uyCLY+wLE5tsXmpDZZrW9vFgQvh5n5hllvO1OLG7WusqxgMo5AEOdWV1woOGZfowUI55E11pZJ&#10;wYMcbDcfvTUm2t75QLfUFyJA2CWooPS+SaR0eUkG3dg2xME729agD7ItpG7xHuCmltMoiqXBisNC&#10;iQ3tSsov6Z9RUM3wNPTLIRf17/Gyf+TZ9eeaKTXod58rEJ46/w6/2t9awSKO5/D/JjwBuX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nJE3cUAAADdAAAADwAAAAAAAAAA&#10;AAAAAAChAgAAZHJzL2Rvd25yZXYueG1sUEsFBgAAAAAEAAQA+QAAAJMDAAAAAA==&#10;" strokeweight="2.25pt">
                    <v:stroke endarrowwidth="narrow"/>
                  </v:line>
                  <v:line id="Line 7857" o:spid="_x0000_s122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7hRsUAAADdAAAADwAAAGRycy9kb3ducmV2LnhtbESP0YrCMBRE34X9h3AFX0RTFYtWoyzC&#10;wrIsgq0fcG2ubbG5qU1W69+bBcHHYWbOMOttZ2pxo9ZVlhVMxhEI4tzqigsFx+xrtADhPLLG2jIp&#10;eJCD7eajt8ZE2zsf6Jb6QgQIuwQVlN43iZQuL8mgG9uGOHhn2xr0QbaF1C3eA9zUchpFsTRYcVgo&#10;saFdSfkl/TMKqhmehn455KL+PV72jzy7/lwzpQb97nMFwlPn3+FX+1srWMTxH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T7hRsUAAADdAAAADwAAAAAAAAAA&#10;AAAAAAChAgAAZHJzL2Rvd25yZXYueG1sUEsFBgAAAAAEAAQA+QAAAJMDAAAAAA==&#10;" strokeweight="2.25pt">
                    <v:stroke endarrowwidth="narrow"/>
                  </v:line>
                  <v:line id="Line 7858" o:spid="_x0000_s122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x/McQAAADdAAAADwAAAGRycy9kb3ducmV2LnhtbESP0YrCMBRE34X9h3AX9kU03RWKdhtF&#10;hAUREbR+wLW525Y2N7WJWv/eCIKPw8ycYdJFbxpxpc5VlhV8jyMQxLnVFRcKjtnfaArCeWSNjWVS&#10;cCcHi/nHIMVE2xvv6XrwhQgQdgkqKL1vEyldXpJBN7YtcfD+bWfQB9kVUnd4C3DTyJ8oiqXBisNC&#10;iS2tSsrrw8UoqCZ4GvrZkItme6x39zw7b86ZUl+f/fIXhKfev8Ov9lormMZxDM834Qn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7H8xxAAAAN0AAAAPAAAAAAAAAAAA&#10;AAAAAKECAABkcnMvZG93bnJldi54bWxQSwUGAAAAAAQABAD5AAAAkgMAAAAA&#10;" strokeweight="2.25pt">
                    <v:stroke endarrowwidth="narrow"/>
                  </v:line>
                  <v:line id="Line 7859" o:spid="_x0000_s122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aqsUAAADdAAAADwAAAGRycy9kb3ducmV2LnhtbESP0YrCMBRE34X9h3AFX0RTFapWoyzC&#10;wrIsgq0fcG2ubbG5qU1W69+bBcHHYWbOMOttZ2pxo9ZVlhVMxhEI4tzqigsFx+xrtADhPLLG2jIp&#10;eJCD7eajt8ZE2zsf6Jb6QgQIuwQVlN43iZQuL8mgG9uGOHhn2xr0QbaF1C3eA9zUchpFsTRYcVgo&#10;saFdSfkl/TMKqhmehn455KL+PV72jzy7/lwzpQb97nMFwlPn3+FX+1srWMTxHP7fhCcgN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DaqsUAAADdAAAADwAAAAAAAAAA&#10;AAAAAAChAgAAZHJzL2Rvd25yZXYueG1sUEsFBgAAAAAEAAQA+QAAAJMDAAAAAA==&#10;" strokeweight="2.25pt">
                    <v:stroke endarrowwidth="narrow"/>
                  </v:line>
                  <v:line id="Line 7860" o:spid="_x0000_s122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9O2MEAAADdAAAADwAAAGRycy9kb3ducmV2LnhtbERPzYrCMBC+C75DGMGLaLq7ULSaiiwI&#10;i4ig9QHGZmxLm0ltota3N4cFjx/f/2rdm0Y8qHOVZQVfswgEcW51xYWCc7adzkE4j6yxsUwKXuRg&#10;nQ4HK0y0ffKRHidfiBDCLkEFpfdtIqXLSzLoZrYlDtzVdgZ9gF0hdYfPEG4a+R1FsTRYcWgosaXf&#10;kvL6dDcKqh+8TPxiwkWzP9eHV57ddrdMqfGo3yxBeOr9R/zv/tMK5nEc5oY34QnI9A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P07YwQAAAN0AAAAPAAAAAAAAAAAAAAAA&#10;AKECAABkcnMvZG93bnJldi54bWxQSwUGAAAAAAQABAD5AAAAjwMAAAAA&#10;" strokeweight="2.25pt">
                    <v:stroke endarrowwidth="narrow"/>
                  </v:line>
                  <v:line id="Line 7861" o:spid="_x0000_s122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PrQ8MAAADdAAAADwAAAGRycy9kb3ducmV2LnhtbESP0YrCMBRE3xf8h3AFX0RTXShajSKC&#10;ILIIa/2Aa3Nti81NbaLWvzeC4OMwM2eY+bI1lbhT40rLCkbDCARxZnXJuYJjuhlMQDiPrLGyTAqe&#10;5GC56PzMMdH2wf90P/hcBAi7BBUU3teJlC4ryKAb2po4eGfbGPRBNrnUDT4C3FRyHEWxNFhyWCiw&#10;pnVB2eVwMwrKXzz1/bTPefV3vOyfWXrdXVOlet12NQPhqfXf8Ke91QomcTyF95vwBOTi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z60PDAAAA3QAAAA8AAAAAAAAAAAAA&#10;AAAAoQIAAGRycy9kb3ducmV2LnhtbFBLBQYAAAAABAAEAPkAAACRAwAAAAA=&#10;" strokeweight="2.25pt">
                    <v:stroke endarrowwidth="narrow"/>
                  </v:line>
                  <v:shape id="Text Box 7862" o:spid="_x0000_s122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ZbMIA&#10;AADdAAAADwAAAGRycy9kb3ducmV2LnhtbERPTWvCQBC9F/oflil4q5t6sBJdgxQatIdSY6vXITsm&#10;sdnZkJ1q/PfuoeDx8b4X2eBadaY+NJ4NvIwTUMSltw1XBr53788zUEGQLbaeycCVAmTLx4cFptZf&#10;eEvnQioVQzikaKAW6VKtQ1mTwzD2HXHkjr53KBH2lbY9XmK4a/UkSabaYcOxocaO3moqf4s/Z6A6&#10;7Daof74+PveuC+32JJTnYszoaVjNQQkNchf/u9fWwGz6GvfHN/EJ6O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Jls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2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w898UA&#10;AADdAAAADwAAAGRycy9kb3ducmV2LnhtbESPQWvCQBSE74L/YXkFb7pJD1ZS1yAFpfZQqrZ6fWSf&#10;STT7NmRfNf333YLQ4zAz3zDzvHeNulIXas8G0kkCirjwtubSwOd+NZ6BCoJssfFMBn4oQL4YDuaY&#10;WX/jLV13UqoI4ZChgUqkzbQORUUOw8S3xNE7+c6hRNmV2nZ4i3DX6MckmWqHNceFClt6qai47L6d&#10;gfK436D++nh7P7g2NNuz0Hotxowe+uUzKKFe/sP39qs1MJs+pf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Dz3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2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igMQA&#10;AADdAAAADwAAAGRycy9kb3ducmV2LnhtbESPT2vCQBTE74V+h+UVvNVNPahEVymFSvUg/m2vj+xr&#10;Es2+Ddmnxm/vCoLHYWZ+w4ynravUmZpQejbw0U1AEWfelpwb2G2/34eggiBbrDyTgSsFmE5eX8aY&#10;Wn/hNZ03kqsI4ZCigUKkTrUOWUEOQ9fXxNH7941DibLJtW3wEuGu0r0k6WuHJceFAmv6Kig7bk7O&#10;QP63naPerxbLX1eHan0Qms3EmM5b+zkCJdTKM/xo/1gDw/6gB/c38Qnoy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+ooD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3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HG8UA&#10;AADdAAAADwAAAGRycy9kb3ducmV2LnhtbESPX2vCQBDE3wW/w7FC3/RSC1ZSTymCUn0o9U/b1yW3&#10;JtHcXshtNf32niD4OMzMb5jJrHWVOlMTSs8GngcJKOLM25JzA/vdoj8GFQTZYuWZDPxTgNm025lg&#10;av2FN3TeSq4ihEOKBgqROtU6ZAU5DANfE0fv4BuHEmWTa9vgJcJdpYdJMtIOS44LBdY0Lyg7bf+c&#10;gfx3t0L9/bX+/HF1qDZHoeVSjHnqte9voIRaeYTv7Q9rYDx6fYH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8gcb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3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ufb8UA&#10;AADdAAAADwAAAGRycy9kb3ducmV2LnhtbESPX2vCQBDE3wW/w7FC3/RSKVZSTymCUn0o9U/b1yW3&#10;JtHcXshtNf32niD4OMzMb5jJrHWVOlMTSs8GngcJKOLM25JzA/vdoj8GFQTZYuWZDPxTgNm025lg&#10;av2FN3TeSq4ihEOKBgqROtU6ZAU5DANfE0fv4BuHEmWTa9vgJcJdpYdJMtIOS44LBdY0Lyg7bf+c&#10;gfx3t0L9/bX+/HF1qDZHoeVSjHnqte9voIRaeYTv7Q9rYDx6fYH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G59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3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d3m8cAAADdAAAADwAAAGRycy9kb3ducmV2LnhtbESP0WrCQBRE3wv+w3ILfRHd2NKoaVYR&#10;oVBKETR+wDV7TUKyd2N2a5K/7xYKfRxm5gyTbgfTiDt1rrKsYDGPQBDnVldcKDhn77MVCOeRNTaW&#10;ScFIDrabyUOKibY9H+l+8oUIEHYJKii9bxMpXV6SQTe3LXHwrrYz6IPsCqk77APcNPI5imJpsOKw&#10;UGJL+5Ly+vRtFFQveJn69ZSL5utcH8Y8u33eMqWeHofdGwhPg/8P/7U/tIJVvHyF3zfhCcj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453ebxwAAAN0AAAAPAAAAAAAA&#10;AAAAAAAAAKECAABkcnMvZG93bnJldi54bWxQSwUGAAAAAAQABAD5AAAAlQMAAAAA&#10;" strokeweight="2.25pt">
                    <v:stroke endarrowwidth="narrow"/>
                  </v:line>
                  <v:shape id="Text Box 7868" o:spid="_x0000_s123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Wkg8UA&#10;AADdAAAADwAAAGRycy9kb3ducmV2LnhtbESPT2vCQBTE74LfYXmCN93YQyqpq4ig1B5K/ddeH9nX&#10;JJp9G7KvGr+9Wyj0OMzMb5jZonO1ulIbKs8GJuMEFHHubcWFgeNhPZqCCoJssfZMBu4UYDHv92aY&#10;WX/jHV33UqgI4ZChgVKkybQOeUkOw9g3xNH79q1DibIttG3xFuGu1k9JkmqHFceFEhtalZRf9j/O&#10;QPF12KI+fby9f7om1Luz0GYjxgwH3fIFlFAn/+G/9qs1ME2fU/h9E5+An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haS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621972" w:rsidRDefault="00621972" w:rsidP="007A1D25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>6</w:t>
                          </w:r>
                        </w:p>
                      </w:txbxContent>
                    </v:textbox>
                  </v:shape>
                  <v:shape id="Text Box 7869" o:spid="_x0000_s123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BGMYA&#10;AADdAAAADwAAAGRycy9kb3ducmV2LnhtbESPT2vCQBTE7wW/w/KE3upGDyqpaxDB0PZQ6p/q9ZF9&#10;Jmmzb0P2VdNv3y0IHoeZ+Q2zyHrXqAt1ofZsYDxKQBEX3tZcGjjsN09zUEGQLTaeycAvBciWg4cF&#10;ptZfeUuXnZQqQjikaKASaVOtQ1GRwzDyLXH0zr5zKFF2pbYdXiPcNXqSJFPtsOa4UGFL64qK792P&#10;M1Ce9q+oPz/e3o+uDc32SyjPxZjHYb96BiXUyz18a79YA/PpbAb/b+IT0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skBGMYAAADdAAAADwAAAAAAAAAAAAAAAACYAgAAZHJz&#10;L2Rvd25yZXYueG1sUEsFBgAAAAAEAAQA9QAAAIs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A1D25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129FF630" wp14:editId="1DB44CE2">
            <wp:extent cx="4376879" cy="2808370"/>
            <wp:effectExtent l="0" t="0" r="508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51" cy="2809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</w:p>
    <w:p w:rsidR="003D08F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28F62B7B" wp14:editId="06EEDC10">
            <wp:extent cx="4381678" cy="2812064"/>
            <wp:effectExtent l="0" t="0" r="0" b="7620"/>
            <wp:docPr id="28" name="Рисунок 28" descr="C:\Users\Alexandr\Desktop\няшно\в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lexandr\Desktop\няшно\в\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915" cy="283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147D0524" wp14:editId="1B3AF9D1">
            <wp:extent cx="4406630" cy="2827795"/>
            <wp:effectExtent l="0" t="0" r="0" b="0"/>
            <wp:docPr id="29" name="Рисунок 29" descr="C:\Users\Alexandr\Desktop\няшно\в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lexandr\Desktop\няшно\в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25" cy="283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Рисунок 4.5.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М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інімізація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функцій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тригері</w:t>
      </w:r>
      <w:proofErr w:type="gram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gram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методом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діаграм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Вейча</w:t>
      </w: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2977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</w:p>
    <w:p w:rsidR="000B0BEF" w:rsidRPr="007A1D25" w:rsidRDefault="007A1D25" w:rsidP="007A1D25">
      <w:pPr>
        <w:tabs>
          <w:tab w:val="left" w:pos="426"/>
          <w:tab w:val="left" w:pos="3630"/>
          <w:tab w:val="left" w:pos="6750"/>
          <w:tab w:val="left" w:pos="7920"/>
        </w:tabs>
        <w:spacing w:line="360" w:lineRule="auto"/>
        <w:ind w:right="283" w:firstLine="567"/>
        <w:jc w:val="center"/>
        <w:rPr>
          <w:rFonts w:ascii="GOST type B" w:hAnsi="GOST type B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sz w:val="12"/>
          <w:szCs w:val="12"/>
          <w:lang w:val="ru-RU"/>
        </w:rPr>
        <w:t xml:space="preserve">      </w:t>
      </w:r>
      <w:r w:rsidRPr="007A1D25">
        <w:rPr>
          <w:rFonts w:ascii="GOST type B" w:hAnsi="GOST type B"/>
          <w:bCs/>
          <w:noProof/>
          <w:sz w:val="28"/>
          <w:szCs w:val="28"/>
          <w:lang w:val="ru-RU"/>
        </w:rPr>
        <w:drawing>
          <wp:inline distT="0" distB="0" distL="0" distR="0" wp14:anchorId="408E8232" wp14:editId="362585A4">
            <wp:extent cx="4429419" cy="2848707"/>
            <wp:effectExtent l="0" t="0" r="9525" b="8890"/>
            <wp:docPr id="51" name="Рисунок 51" descr="C:\Users\Alexandr\Desktop\няшно\в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xandr\Desktop\няшно\в\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59" cy="285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AC" w:rsidRPr="007A1D25" w:rsidRDefault="007958AC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</w:p>
    <w:p w:rsidR="004F6FC5" w:rsidRPr="007A1D25" w:rsidRDefault="007A1D25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  <w:r w:rsidRPr="007A1D25">
        <w:rPr>
          <w:rFonts w:ascii="GOST type B" w:hAnsi="GOST type B"/>
          <w:bCs/>
          <w:noProof/>
          <w:sz w:val="12"/>
          <w:szCs w:val="12"/>
          <w:lang w:val="ru-RU"/>
        </w:rPr>
        <w:drawing>
          <wp:inline distT="0" distB="0" distL="0" distR="0" wp14:anchorId="5884B75F" wp14:editId="767BACB2">
            <wp:extent cx="4404947" cy="2832762"/>
            <wp:effectExtent l="0" t="0" r="0" b="5715"/>
            <wp:docPr id="52" name="Рисунок 52" descr="C:\Users\Alexandr\Desktop\няшно\в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exandr\Desktop\няшно\в\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200" cy="283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1FF" w:rsidRPr="007A1D25" w:rsidRDefault="00F901FF" w:rsidP="00872A17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Times New Roman" w:hAnsi="Times New Roman"/>
          <w:bCs/>
          <w:sz w:val="12"/>
          <w:szCs w:val="12"/>
          <w:lang w:val="ru-RU"/>
        </w:rPr>
      </w:pPr>
    </w:p>
    <w:p w:rsidR="007A1D25" w:rsidRPr="007A1D25" w:rsidRDefault="007A1D25" w:rsidP="007A1D25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jc w:val="center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noProof/>
          <w:sz w:val="12"/>
          <w:szCs w:val="12"/>
          <w:lang w:val="ru-RU"/>
        </w:rPr>
        <w:drawing>
          <wp:inline distT="0" distB="0" distL="0" distR="0" wp14:anchorId="019D2C2B" wp14:editId="05B418B5">
            <wp:extent cx="2135665" cy="2500679"/>
            <wp:effectExtent l="0" t="0" r="0" b="0"/>
            <wp:docPr id="30" name="Рисунок 30" descr="C:\Users\Alexandr\Desktop\няшно\в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lexandr\Desktop\няшно\в\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174" cy="25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624"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820544" behindDoc="0" locked="0" layoutInCell="1" allowOverlap="1" wp14:anchorId="69249C3D" wp14:editId="3C8AB63F">
                <wp:simplePos x="0" y="0"/>
                <wp:positionH relativeFrom="page">
                  <wp:posOffset>721360</wp:posOffset>
                </wp:positionH>
                <wp:positionV relativeFrom="page">
                  <wp:posOffset>352425</wp:posOffset>
                </wp:positionV>
                <wp:extent cx="6658610" cy="10209530"/>
                <wp:effectExtent l="16510" t="19050" r="20955" b="1270"/>
                <wp:wrapNone/>
                <wp:docPr id="1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2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4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5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621972" w:rsidRDefault="00621972" w:rsidP="007064A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ru-RU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7064A1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35" style="position:absolute;left:0;text-align:left;margin-left:56.8pt;margin-top:27.75pt;width:524.3pt;height:803.9pt;z-index:25182054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">
                <v:rect id="Rectangle 7851" o:spid="_x0000_s123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ZBBMQA&#10;AADaAAAADwAAAGRycy9kb3ducmV2LnhtbESPQWvCQBSE74L/YXlCb7ox2lqiq2igULAX04L19sg+&#10;k2D2bchuNfrrXUHocZiZb5jFqjO1OFPrKssKxqMIBHFudcWFgp/vj+E7COeRNdaWScGVHKyW/d4C&#10;E20vvKNz5gsRIOwSVFB63yRSurwkg25kG+LgHW1r0AfZFlK3eAlwU8s4it6kwYrDQokNpSXlp+zP&#10;KNi9btaH39lkb27RNpumXyZOx7FSL4NuPQfhqfP/4Wf7UyuI4XEl3AC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mQQTEAAAA2gAAAA8AAAAAAAAAAAAAAAAAmAIAAGRycy9k&#10;b3ducmV2LnhtbFBLBQYAAAAABAAEAPUAAACJAwAAAAA=&#10;" filled="f" strokeweight="2.25pt"/>
                <v:group id="Group 7852" o:spid="_x0000_s123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7853" o:spid="_x0000_s123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9apMEAAADaAAAADwAAAGRycy9kb3ducmV2LnhtbESPwWrDMBBE74X8g9hAb42c2ATjRAkh&#10;oVB8q9NLb4u1sY2tlSOpsfv3VaHQ4zAzb5j9cTaDeJDznWUF61UCgri2uuNGwcf19SUH4QOyxsEy&#10;KfgmD8fD4mmPhbYTv9OjCo2IEPYFKmhDGAspfd2SQb+yI3H0btYZDFG6RmqHU4SbQW6SZCsNdhwX&#10;Whzp3FLdV19GQZ5miPlnX/bkU3cPl9LMXCr1vJxPOxCB5vAf/mu/aQUZ/F6JN0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D1qkwQAAANoAAAAPAAAAAAAAAAAAAAAA&#10;AKECAABkcnMvZG93bnJldi54bWxQSwUGAAAAAAQABAD5AAAAjwMAAAAA&#10;" strokeweight="2.25pt">
                    <v:stroke endarrowwidth="narrow"/>
                  </v:line>
                  <v:line id="Line 7854" o:spid="_x0000_s123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1HZMMAAADaAAAADwAAAGRycy9kb3ducmV2LnhtbESP0WrCQBRE3wv+w3KFvohurFRs6ioi&#10;FIpIwSQfcJu9TYLZuzG7muTvXUHo4zAzZ5j1tje1uFHrKssK5rMIBHFudcWFgiz9mq5AOI+ssbZM&#10;CgZysN2MXtYYa9vxiW6JL0SAsItRQel9E0vp8pIMupltiIP3Z1uDPsi2kLrFLsBNLd+iaCkNVhwW&#10;SmxoX1J+Tq5GQbXA34n/mHBRH7Pzz5Cnl8MlVep13O8+QXjq/X/42f7WCt7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NR2TDAAAA2gAAAA8AAAAAAAAAAAAA&#10;AAAAoQIAAGRycy9kb3ducmV2LnhtbFBLBQYAAAAABAAEAPkAAACRAwAAAAA=&#10;" strokeweight="2.25pt">
                    <v:stroke endarrowwidth="narrow"/>
                  </v:line>
                  <v:line id="Line 7855" o:spid="_x0000_s124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/ZE8MAAADaAAAADwAAAGRycy9kb3ducmV2LnhtbESP0WrCQBRE3wv+w3IFX6TZaEHamFVK&#10;QZBShJp8wG32moRk7ybZNca/7wqFPg4zc4ZJ95NpxUiDqy0rWEUxCOLC6ppLBXl2eH4F4TyyxtYy&#10;KbiTg/1u9pRiou2Nv2k8+1IECLsEFVTed4mUrqjIoItsRxy8ix0M+iCHUuoBbwFuWrmO4400WHNY&#10;qLCjj4qK5nw1CuoX/Fn6tyWX7VfenO5F1n/2mVKL+fS+BeFp8v/hv/ZRK9jA40q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f2RPDAAAA2gAAAA8AAAAAAAAAAAAA&#10;AAAAoQIAAGRycy9kb3ducmV2LnhtbFBLBQYAAAAABAAEAPkAAACRAwAAAAA=&#10;" strokeweight="2.25pt">
                    <v:stroke endarrowwidth="narrow"/>
                  </v:line>
                  <v:line id="Line 7856" o:spid="_x0000_s124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8iMMAAADaAAAADwAAAGRycy9kb3ducmV2LnhtbESP0WrCQBRE3wv+w3KFvohurFBt6ioi&#10;FIpIwSQfcJu9TYLZuzG7muTvXUHo4zAzZ5j1tje1uFHrKssK5rMIBHFudcWFgiz9mq5AOI+ssbZM&#10;CgZysN2MXtYYa9vxiW6JL0SAsItRQel9E0vp8pIMupltiIP3Z1uDPsi2kLrFLsBNLd+i6F0arDgs&#10;lNjQvqT8nFyNgmqBvxP/MeGiPmbnnyFPL4dLqtTruN99gvDU+//ws/2tFSzhcSXcALm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TfIjDAAAA2gAAAA8AAAAAAAAAAAAA&#10;AAAAoQIAAGRycy9kb3ducmV2LnhtbFBLBQYAAAAABAAEAPkAAACRAwAAAAA=&#10;" strokeweight="2.25pt">
                    <v:stroke endarrowwidth="narrow"/>
                  </v:line>
                  <v:line id="Line 7857" o:spid="_x0000_s124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zo+rwAAADaAAAADwAAAGRycy9kb3ducmV2LnhtbERP3QoBQRS+V95hOsqNmEWJZUhKSVKs&#10;Bzh2jt3Nzpm1M1hvby6Uy6/vf7FqTCleVLvCsoLhIAJBnFpdcKbgkmz7UxDOI2ssLZOCDzlYLdut&#10;BcbavvlEr7PPRAhhF6OC3PsqltKlORl0A1sRB+5ma4M+wDqTusZ3CDelHEXRRBosODTkWNEmp/R+&#10;fhoFxRivPT/rcVYeLvfjJ00e+0eiVLfTrOcgPDX+L/65d1pB2BquhBsgl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ozo+rwAAADaAAAADwAAAAAAAAAAAAAAAAChAgAA&#10;ZHJzL2Rvd25yZXYueG1sUEsFBgAAAAAEAAQA+QAAAIoDAAAAAA==&#10;" strokeweight="2.25pt">
                    <v:stroke endarrowwidth="narrow"/>
                  </v:line>
                  <v:line id="Line 7858" o:spid="_x0000_s124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NYcIAAADaAAAADwAAAGRycy9kb3ducmV2LnhtbESP0YrCMBRE34X9h3AFX8SmqyBaG2VZ&#10;WBCRBVs/4Npc22JzU5us1r83woKPw8ycYdJNbxpxo87VlhV8RjEI4sLqmksFx/xnsgDhPLLGxjIp&#10;eJCDzfpjkGKi7Z0PdMt8KQKEXYIKKu/bREpXVGTQRbYlDt7ZdgZ9kF0pdYf3ADeNnMbxXBqsOSxU&#10;2NJ3RcUl+zMK6hmexn455rLZHy+/jyK/7q65UqNh/7UC4an37/B/e6sVLOF1JdwAuX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cBNYcIAAADaAAAADwAAAAAAAAAAAAAA&#10;AAChAgAAZHJzL2Rvd25yZXYueG1sUEsFBgAAAAAEAAQA+QAAAJADAAAAAA==&#10;" strokeweight="2.25pt">
                    <v:stroke endarrowwidth="narrow"/>
                  </v:line>
                  <v:line id="Line 7859" o:spid="_x0000_s124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bpss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Qyy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m6bLDAAAA2wAAAA8AAAAAAAAAAAAA&#10;AAAAoQIAAGRycy9kb3ducmV2LnhtbFBLBQYAAAAABAAEAPkAAACRAwAAAAA=&#10;" strokeweight="2.25pt">
                    <v:stroke endarrowwidth="narrow"/>
                  </v:line>
                  <v:line id="Line 7860" o:spid="_x0000_s124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pMKcIAAADbAAAADwAAAGRycy9kb3ducmV2LnhtbERP22rCQBB9L/Qflin4IrpJhdKmboII&#10;QpEimPgBY3aaBLOzSXbV+PddQfBtDuc6y2w0rbjQ4BrLCuJ5BIK4tLrhSsGh2Mw+QTiPrLG1TApu&#10;5CBLX1+WmGh75T1dcl+JEMIuQQW1910ipStrMujmtiMO3J8dDPoAh0rqAa8h3LTyPYo+pMGGQ0ON&#10;Ha1rKk/52ShoFnic+q8pV+3v4bS7lUW/7QulJm/j6huEp9E/xQ/3jw7zY7j/Eg6Q6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2pMKcIAAADbAAAADwAAAAAAAAAAAAAA&#10;AAChAgAAZHJzL2Rvd25yZXYueG1sUEsFBgAAAAAEAAQA+QAAAJADAAAAAA==&#10;" strokeweight="2.25pt">
                    <v:stroke endarrowwidth="narrow"/>
                  </v:line>
                  <v:line id="Line 7861" o:spid="_x0000_s124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jSXsIAAADbAAAADwAAAGRycy9kb3ducmV2LnhtbERP22rCQBB9F/oPyxT6IrppBNHUTRCh&#10;UIoUTPyAMTtNgtnZJLvV+PeuUPBtDuc6m2w0rbjQ4BrLCt7nEQji0uqGKwXH4nO2AuE8ssbWMim4&#10;kYMsfZlsMNH2yge65L4SIYRdggpq77tESlfWZNDNbUccuF87GPQBDpXUA15DuGllHEVLabDh0FBj&#10;R7uaynP+ZxQ0CzxN/XrKVbs/nn9uZdF/94VSb6/j9gOEp9E/xf/uLx3mx/D4JRwg0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7jSXsIAAADbAAAADwAAAAAAAAAAAAAA&#10;AAChAgAAZHJzL2Rvd25yZXYueG1sUEsFBgAAAAAEAAQA+QAAAJADAAAAAA==&#10;" strokeweight="2.25pt">
                    <v:stroke endarrowwidth="narrow"/>
                  </v:line>
                  <v:shape id="Text Box 7862" o:spid="_x0000_s124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aYMAA&#10;AADbAAAADwAAAGRycy9kb3ducmV2LnhtbERPS2vCQBC+F/oflhG81Y0V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lgaY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4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GCFMAA&#10;AADbAAAADwAAAGRycy9kb3ducmV2LnhtbERPS2vCQBC+F/oflhG81Y1FSo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bGCFM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4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0nj8AA&#10;AADbAAAADwAAAGRycy9kb3ducmV2LnhtbERPS2vCQBC+F/oflhG81Y0FS4muIkKlepD6vg7ZMYlm&#10;Z0N21PTfdwuCt/n4njOatK5SN2pC6dlAv5eAIs68LTk3sNt+vX2CCoJssfJMBn4pwGT8+jLC1Po7&#10;r+m2kVzFEA4pGihE6lTrkBXkMPR8TRy5k28cSoRNrm2D9xjuKv2eJB/aYcmxocCaZgVll83VGciP&#10;2wXq/c9ydXB1qNZnoflcjOl22ukQlFArT/HD/W3j/AH8/xIP0O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0nj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5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+5+MEA&#10;AADbAAAADwAAAGRycy9kb3ducmV2LnhtbERPS2vCQBC+C/0PyxS8mU09iKSuoQgNtQepj7bXITtN&#10;YrOzITvV9N+7guBtPr7nLPLBtepEfWg8G3hKUlDEpbcNVwYO+9fJHFQQZIutZzLwTwHy5cNogZn1&#10;Z97SaSeViiEcMjRQi3SZ1qGsyWFIfEccuR/fO5QI+0rbHs8x3LV6mqYz7bDh2FBjR6uayt/dnzNQ&#10;fe/XqD8/3jdfrgvt9ihUFGLM+HF4eQYlNMhdfHO/2Th/Btdf4gF6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vufj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5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McY8AA&#10;AADbAAAADwAAAGRycy9kb3ducmV2LnhtbERPS2vCQBC+F/oflhG81Y092BJdRYRK9SD1fR2yYxLN&#10;zobsqOm/7xYEb/PxPWc0aV2lbtSE0rOBfi8BRZx5W3JuYLf9evsEFQTZYuWZDPxSgMn49WWEqfV3&#10;XtNtI7mKIRxSNFCI1KnWISvIYej5mjhyJ984lAibXNsG7zHcVfo9SQbaYcmxocCaZgVll83VGciP&#10;2wXq/c9ydXB1qNZnoflcjOl22ukQlFArT/HD/W3j/A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McY8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5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ltMMAAADbAAAADwAAAGRycy9kb3ducmV2LnhtbESP0YrCQAxF3wX/YYjgi+hUBdHqKMuC&#10;sCyyoPUDYie2xU6mdma1/v3mYcG3hHtz78lm17laPagNlWcD00kCijj3tuLCwDnbj5egQkS2WHsm&#10;Ay8KsNv2extMrX/ykR6nWCgJ4ZCigTLGJtU65CU5DBPfEIt29a3DKGtbaNviU8JdrWdJstAOK5aG&#10;Ehv6LCm/nX6dgWqOl1FcjbioD+fbzyvP7t/3zJjhoPtYg4rUxbf5//rLCr7Ayi8ygN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JQ5bTDAAAA2wAAAA8AAAAAAAAAAAAA&#10;AAAAoQIAAGRycy9kb3ducmV2LnhtbFBLBQYAAAAABAAEAPkAAACRAwAAAAA=&#10;" strokeweight="2.25pt">
                    <v:stroke endarrowwidth="narrow"/>
                  </v:line>
                  <v:shape id="Text Box 7868" o:spid="_x0000_s125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AtisAA&#10;AADbAAAADwAAAGRycy9kb3ducmV2LnhtbERPS2vCQBC+F/oflhG81Y09SBtdRYRK9SD1fR2yYxLN&#10;zobsqOm/7xYEb/PxPWc0aV2lbtSE0rOBfi8BRZx5W3JuYLf9evsAFQTZYuWZDPxSgMn49WWEqfV3&#10;XtNtI7mKIRxSNFCI1KnWISvIYej5mjhyJ984lAibXNsG7zHcVfo9SQbaYcmxocCaZgVll83VGciP&#10;2wXq/c9ydXB1qNZnoflcjOl22ukQlFArT/HD/W3j/E/4/yUeoM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AtisAAAADbAAAADwAAAAAAAAAAAAAAAACYAgAAZHJzL2Rvd25y&#10;ZXYueG1sUEsFBgAAAAAEAAQA9QAAAIUDAAAAAA=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621972" w:rsidRDefault="00621972" w:rsidP="007064A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ru-RU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7869" o:spid="_x0000_s125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ZOqsEA&#10;AADbAAAADwAAAGRycy9kb3ducmV2LnhtbERPS2vCQBC+C/0PyxR6001zKCV1FRGU2kOpj+p1yI5J&#10;NDu7ZMeY/vvuodDjx/eezgfXqp662Hg28DzJQBGX3jZcGTjsV+NXUFGQLbaeycAPRZjPHkZTLKy/&#10;85b6nVQqhXAs0EAtEgqtY1mTwzjxgThxZ985lAS7StsO7ynctTrPshftsOHUUGOgZU3ldXdzBqrT&#10;foP6++vj8+hCbLcXofVajHl6HBZvoIQG+Rf/ud+tgTytT1/SD9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mTqrBAAAA2wAAAA8AAAAAAAAAAAAAAAAAmAIAAGRycy9kb3du&#10;cmV2LnhtbFBLBQYAAAAABAAEAPUAAACG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7064A1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7A1D25" w:rsidRPr="007A1D25" w:rsidRDefault="007A1D25" w:rsidP="007A1D25">
      <w:pPr>
        <w:tabs>
          <w:tab w:val="left" w:pos="426"/>
        </w:tabs>
        <w:spacing w:line="360" w:lineRule="auto"/>
        <w:ind w:left="284" w:right="283" w:firstLine="567"/>
        <w:jc w:val="center"/>
        <w:rPr>
          <w:rFonts w:ascii="GOST type B" w:hAnsi="GOST type B"/>
          <w:bCs/>
          <w:i/>
          <w:sz w:val="28"/>
          <w:szCs w:val="28"/>
          <w:lang w:val="ru-RU"/>
        </w:rPr>
      </w:pPr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Рисунок 4.6.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М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інімізація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функцій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керуючих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сигналі</w:t>
      </w:r>
      <w:proofErr w:type="gramStart"/>
      <w:r w:rsidRPr="007A1D25">
        <w:rPr>
          <w:rFonts w:ascii="GOST type B" w:hAnsi="GOST type B"/>
          <w:bCs/>
          <w:i/>
          <w:sz w:val="28"/>
          <w:szCs w:val="28"/>
          <w:lang w:val="ru-RU"/>
        </w:rPr>
        <w:t>в</w:t>
      </w:r>
      <w:proofErr w:type="spellEnd"/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gram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методом</w:t>
      </w:r>
      <w:proofErr w:type="gram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діаграм</w:t>
      </w:r>
      <w:proofErr w:type="spellEnd"/>
      <w:r w:rsidRPr="007A1D25">
        <w:rPr>
          <w:rFonts w:ascii="GOST type B" w:hAnsi="GOST type B"/>
          <w:bCs/>
          <w:i/>
          <w:sz w:val="28"/>
          <w:szCs w:val="28"/>
          <w:lang w:val="ru-RU"/>
        </w:rPr>
        <w:t xml:space="preserve"> </w:t>
      </w:r>
      <w:r w:rsidRPr="007A1D25">
        <w:rPr>
          <w:rFonts w:ascii="GOST type B" w:hAnsi="GOST type B" w:cs="GOST type B"/>
          <w:bCs/>
          <w:i/>
          <w:sz w:val="28"/>
          <w:szCs w:val="28"/>
          <w:lang w:val="ru-RU"/>
        </w:rPr>
        <w:t>Вейча</w:t>
      </w:r>
    </w:p>
    <w:p w:rsidR="007A1D25" w:rsidRPr="007A1D25" w:rsidRDefault="007A1D25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GOST type B" w:hAnsi="GOST type B"/>
          <w:bCs/>
          <w:sz w:val="28"/>
          <w:szCs w:val="28"/>
          <w:lang w:val="ru-RU"/>
        </w:rPr>
      </w:pPr>
    </w:p>
    <w:p w:rsidR="007A1D25" w:rsidRPr="007A1D25" w:rsidRDefault="007A1D25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GOST type B" w:hAnsi="GOST type B"/>
          <w:bCs/>
          <w:sz w:val="28"/>
          <w:szCs w:val="28"/>
          <w:lang w:val="ru-RU"/>
        </w:rPr>
      </w:pPr>
    </w:p>
    <w:p w:rsidR="00377D0B" w:rsidRPr="007A1D25" w:rsidRDefault="006B7013" w:rsidP="00872A17">
      <w:pPr>
        <w:tabs>
          <w:tab w:val="left" w:pos="426"/>
          <w:tab w:val="left" w:pos="1410"/>
          <w:tab w:val="left" w:pos="3615"/>
        </w:tabs>
        <w:spacing w:line="360" w:lineRule="auto"/>
        <w:ind w:right="283" w:firstLine="567"/>
        <w:rPr>
          <w:rFonts w:ascii="Times New Roman" w:hAnsi="Times New Roman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034131" w:rsidRPr="007A1D25">
        <w:rPr>
          <w:rFonts w:ascii="GOST type B" w:hAnsi="GOST type B"/>
          <w:bCs/>
          <w:sz w:val="28"/>
          <w:szCs w:val="28"/>
          <w:lang w:val="ru-RU"/>
        </w:rPr>
        <w:t xml:space="preserve">      </w:t>
      </w:r>
    </w:p>
    <w:p w:rsidR="000B0BEF" w:rsidRPr="007A1D25" w:rsidRDefault="00034131" w:rsidP="00872A17">
      <w:pPr>
        <w:tabs>
          <w:tab w:val="left" w:pos="426"/>
          <w:tab w:val="left" w:pos="3615"/>
        </w:tabs>
        <w:spacing w:line="360" w:lineRule="auto"/>
        <w:ind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lastRenderedPageBreak/>
        <w:t xml:space="preserve">     </w:t>
      </w:r>
    </w:p>
    <w:p w:rsidR="00155637" w:rsidRPr="007A1D25" w:rsidRDefault="00327BAF" w:rsidP="007A1D25">
      <w:pPr>
        <w:tabs>
          <w:tab w:val="left" w:pos="426"/>
          <w:tab w:val="left" w:pos="4680"/>
          <w:tab w:val="left" w:pos="4725"/>
        </w:tabs>
        <w:spacing w:line="360" w:lineRule="auto"/>
        <w:ind w:left="284" w:right="283" w:firstLine="567"/>
        <w:rPr>
          <w:rFonts w:ascii="GOST type B" w:hAnsi="GOST type B"/>
          <w:bCs/>
          <w:sz w:val="28"/>
          <w:szCs w:val="28"/>
          <w:lang w:val="uk-UA"/>
        </w:rPr>
      </w:pPr>
      <w:proofErr w:type="spellStart"/>
      <w:proofErr w:type="gramStart"/>
      <w:r w:rsidRPr="007A1D25">
        <w:rPr>
          <w:rFonts w:ascii="GOST type B" w:hAnsi="GOST type B"/>
          <w:bCs/>
          <w:sz w:val="28"/>
          <w:szCs w:val="28"/>
          <w:lang w:val="ru-RU"/>
        </w:rPr>
        <w:t>П</w:t>
      </w:r>
      <w:proofErr w:type="gramEnd"/>
      <w:r w:rsidRPr="007A1D25">
        <w:rPr>
          <w:rFonts w:ascii="GOST type B" w:hAnsi="GOST type B"/>
          <w:bCs/>
          <w:sz w:val="28"/>
          <w:szCs w:val="28"/>
          <w:lang w:val="ru-RU"/>
        </w:rPr>
        <w:t>ісля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мінімізації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функці</w:t>
      </w:r>
      <w:proofErr w:type="spellEnd"/>
      <w:r w:rsidRPr="007A1D25">
        <w:rPr>
          <w:rFonts w:ascii="GOST type B" w:hAnsi="GOST type B"/>
          <w:bCs/>
          <w:sz w:val="28"/>
          <w:szCs w:val="28"/>
          <w:lang w:val="uk-UA"/>
        </w:rPr>
        <w:t>ю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потрібно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подати в заданному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базисі</w:t>
      </w:r>
      <w:proofErr w:type="spellEnd"/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 {3</w:t>
      </w:r>
      <w:r w:rsidRPr="007A1D25">
        <w:rPr>
          <w:rFonts w:ascii="GOST type B" w:hAnsi="GOST type B"/>
          <w:bCs/>
          <w:sz w:val="28"/>
          <w:szCs w:val="28"/>
          <w:lang w:val="uk-UA"/>
        </w:rPr>
        <w:t>І</w:t>
      </w: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, </w:t>
      </w:r>
      <w:r w:rsidR="007A1D25" w:rsidRPr="007A1D25">
        <w:rPr>
          <w:rFonts w:ascii="GOST type B" w:hAnsi="GOST type B"/>
          <w:bCs/>
          <w:sz w:val="28"/>
          <w:szCs w:val="28"/>
          <w:lang w:val="uk-UA"/>
        </w:rPr>
        <w:t>3АБО</w:t>
      </w:r>
      <w:r w:rsidRPr="007A1D25">
        <w:rPr>
          <w:rFonts w:ascii="GOST type B" w:hAnsi="GOST type B"/>
          <w:bCs/>
          <w:sz w:val="28"/>
          <w:szCs w:val="28"/>
          <w:lang w:val="ru-RU"/>
        </w:rPr>
        <w:t>-НЕ}:</w:t>
      </w:r>
    </w:p>
    <w:p w:rsidR="004C64E2" w:rsidRDefault="004C64E2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</w:p>
    <w:p w:rsidR="004563E0" w:rsidRPr="00B16375" w:rsidRDefault="004C64E2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62100A1F" wp14:editId="1C613F73">
                <wp:simplePos x="0" y="0"/>
                <wp:positionH relativeFrom="column">
                  <wp:posOffset>741680</wp:posOffset>
                </wp:positionH>
                <wp:positionV relativeFrom="page">
                  <wp:posOffset>1320800</wp:posOffset>
                </wp:positionV>
                <wp:extent cx="783590" cy="0"/>
                <wp:effectExtent l="0" t="0" r="16510" b="19050"/>
                <wp:wrapNone/>
                <wp:docPr id="641" name="Прямая соединительная линия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1" o:spid="_x0000_s1026" style="position:absolute;z-index: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8.4pt,104pt" to="120.1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" strokecolor="windowText">
                <w10:wrap anchory="page"/>
              </v:line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2ABFB96C" wp14:editId="18391CBC">
                <wp:simplePos x="0" y="0"/>
                <wp:positionH relativeFrom="column">
                  <wp:posOffset>741680</wp:posOffset>
                </wp:positionH>
                <wp:positionV relativeFrom="page">
                  <wp:posOffset>1286081</wp:posOffset>
                </wp:positionV>
                <wp:extent cx="783590" cy="0"/>
                <wp:effectExtent l="0" t="0" r="16510" b="19050"/>
                <wp:wrapNone/>
                <wp:docPr id="661" name="Прямая соединительная линия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359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1" o:spid="_x0000_s1026" style="position:absolute;z-index: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8.4pt,101.25pt" to="120.1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" strokecolor="windowText">
                <w10:wrap anchory="page"/>
              </v:line>
            </w:pict>
          </mc:Fallback>
        </mc:AlternateContent>
      </w:r>
      <w:r w:rsidR="004563E0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6245A8D6" wp14:editId="256B0903">
                <wp:simplePos x="0" y="0"/>
                <wp:positionH relativeFrom="column">
                  <wp:posOffset>733854</wp:posOffset>
                </wp:positionH>
                <wp:positionV relativeFrom="paragraph">
                  <wp:posOffset>7620</wp:posOffset>
                </wp:positionV>
                <wp:extent cx="145415" cy="0"/>
                <wp:effectExtent l="0" t="0" r="26035" b="1905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1" o:spid="_x0000_s1026" style="position:absolute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8pt,.6pt" to="69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J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4CBE7290" wp14:editId="413DE736">
                <wp:simplePos x="0" y="0"/>
                <wp:positionH relativeFrom="column">
                  <wp:posOffset>1338151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2" name="Прямая соединительная линия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2" o:spid="_x0000_s1026" style="position:absolute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5pt,1.8pt" to="116.8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7EDBE7D8" wp14:editId="555A3284">
                <wp:simplePos x="0" y="0"/>
                <wp:positionH relativeFrom="column">
                  <wp:posOffset>748665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3" o:spid="_x0000_s1026" style="position:absolute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95pt,1.8pt" to="70.4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0050E546" wp14:editId="3A785073">
                <wp:simplePos x="0" y="0"/>
                <wp:positionH relativeFrom="column">
                  <wp:posOffset>927335</wp:posOffset>
                </wp:positionH>
                <wp:positionV relativeFrom="paragraph">
                  <wp:posOffset>22860</wp:posOffset>
                </wp:positionV>
                <wp:extent cx="145415" cy="0"/>
                <wp:effectExtent l="0" t="0" r="26035" b="19050"/>
                <wp:wrapNone/>
                <wp:docPr id="304" name="Прямая соединительная линия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4" o:spid="_x0000_s1026" style="position:absolute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pt,1.8pt" to="84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" strokecolor="windowText"/>
            </w:pict>
          </mc:Fallback>
        </mc:AlternateContent>
      </w:r>
      <w:r>
        <w:rPr>
          <w:rFonts w:ascii="GOST type B" w:hAnsi="GOST type B"/>
          <w:bCs/>
          <w:sz w:val="28"/>
          <w:szCs w:val="28"/>
        </w:rPr>
        <w:t>K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X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B16375">
        <w:rPr>
          <w:rFonts w:ascii="GOST type B" w:hAnsi="GOST type B"/>
          <w:bCs/>
          <w:sz w:val="28"/>
          <w:szCs w:val="28"/>
        </w:rPr>
        <w:sym w:font="Symbol" w:char="F0DA"/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>
        <w:rPr>
          <w:rFonts w:ascii="GOST type B" w:hAnsi="GOST type B"/>
          <w:bCs/>
          <w:sz w:val="28"/>
          <w:szCs w:val="28"/>
        </w:rPr>
        <w:t>X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</w:p>
    <w:p w:rsidR="004563E0" w:rsidRPr="004563E0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65D67C1E" wp14:editId="7064778B">
                <wp:simplePos x="0" y="0"/>
                <wp:positionH relativeFrom="column">
                  <wp:posOffset>769620</wp:posOffset>
                </wp:positionH>
                <wp:positionV relativeFrom="paragraph">
                  <wp:posOffset>4445</wp:posOffset>
                </wp:positionV>
                <wp:extent cx="145415" cy="0"/>
                <wp:effectExtent l="0" t="0" r="26035" b="190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5" o:spid="_x0000_s1026" style="position:absolute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35pt" to="72.0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" strokecolor="windowText"/>
            </w:pict>
          </mc:Fallback>
        </mc:AlternateContent>
      </w:r>
      <w:r>
        <w:rPr>
          <w:rFonts w:ascii="GOST type B" w:hAnsi="GOST type B"/>
          <w:bCs/>
          <w:sz w:val="28"/>
          <w:szCs w:val="28"/>
        </w:rPr>
        <w:t>K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Pr="004563E0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</w:p>
    <w:p w:rsidR="004563E0" w:rsidRPr="004563E0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vertAlign w:val="subscript"/>
          <w:lang w:val="uk-UA"/>
        </w:rPr>
      </w:pPr>
      <w:r>
        <w:rPr>
          <w:rFonts w:ascii="GOST type B" w:hAnsi="GOST type B"/>
          <w:bCs/>
          <w:sz w:val="28"/>
          <w:szCs w:val="28"/>
        </w:rPr>
        <w:t>J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Pr="004563E0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 xml:space="preserve">2 </w:t>
      </w:r>
    </w:p>
    <w:p w:rsidR="004563E0" w:rsidRPr="004563E0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980B7CC" wp14:editId="2A17B3A0">
                <wp:simplePos x="0" y="0"/>
                <wp:positionH relativeFrom="column">
                  <wp:posOffset>769620</wp:posOffset>
                </wp:positionH>
                <wp:positionV relativeFrom="page">
                  <wp:posOffset>2830195</wp:posOffset>
                </wp:positionV>
                <wp:extent cx="1049655" cy="0"/>
                <wp:effectExtent l="0" t="0" r="17145" b="19050"/>
                <wp:wrapNone/>
                <wp:docPr id="667" name="Прямая соединительная линия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7" o:spid="_x0000_s1026" style="position:absolute;z-index:25197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0.6pt,222.85pt" to="143.25pt,2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5CEFAC2" wp14:editId="2076D2C6">
                <wp:simplePos x="0" y="0"/>
                <wp:positionH relativeFrom="column">
                  <wp:posOffset>770169</wp:posOffset>
                </wp:positionH>
                <wp:positionV relativeFrom="page">
                  <wp:posOffset>2795504</wp:posOffset>
                </wp:positionV>
                <wp:extent cx="1049655" cy="0"/>
                <wp:effectExtent l="0" t="0" r="17145" b="19050"/>
                <wp:wrapNone/>
                <wp:docPr id="668" name="Прямая соединительная линия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6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8" o:spid="_x0000_s1026" style="position:absolute;z-index:25197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0.65pt,220.1pt" to="143.3pt,2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" strokecolor="windowText">
                <w10:wrap anchory="page"/>
              </v:line>
            </w:pict>
          </mc:Fallback>
        </mc:AlternateContent>
      </w:r>
      <w:r w:rsidR="004563E0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1D6B805C" wp14:editId="40280A4F">
                <wp:simplePos x="0" y="0"/>
                <wp:positionH relativeFrom="column">
                  <wp:posOffset>769620</wp:posOffset>
                </wp:positionH>
                <wp:positionV relativeFrom="paragraph">
                  <wp:posOffset>5080</wp:posOffset>
                </wp:positionV>
                <wp:extent cx="145415" cy="0"/>
                <wp:effectExtent l="0" t="0" r="26035" b="1905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6" o:spid="_x0000_s1026" style="position:absolute;z-index: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.4pt" to="72.0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K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 w:rsidRPr="004563E0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>
        <w:rPr>
          <w:rFonts w:ascii="GOST type B" w:hAnsi="GOST type B"/>
          <w:bCs/>
          <w:sz w:val="28"/>
          <w:szCs w:val="28"/>
        </w:rPr>
        <w:t>X</w:t>
      </w:r>
      <w:r w:rsidR="004563E0" w:rsidRPr="004563E0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B16375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7BDD63C7" wp14:editId="7749C00D">
                <wp:simplePos x="0" y="0"/>
                <wp:positionH relativeFrom="column">
                  <wp:posOffset>779780</wp:posOffset>
                </wp:positionH>
                <wp:positionV relativeFrom="page">
                  <wp:posOffset>3150870</wp:posOffset>
                </wp:positionV>
                <wp:extent cx="1419860" cy="0"/>
                <wp:effectExtent l="0" t="0" r="27940" b="19050"/>
                <wp:wrapNone/>
                <wp:docPr id="669" name="Прямая соединительная линия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69" o:spid="_x0000_s1026" style="position:absolute;z-index:25197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4pt,248.1pt" to="173.2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F227A0D" wp14:editId="38B110C7">
                <wp:simplePos x="0" y="0"/>
                <wp:positionH relativeFrom="column">
                  <wp:posOffset>780394</wp:posOffset>
                </wp:positionH>
                <wp:positionV relativeFrom="page">
                  <wp:posOffset>3116137</wp:posOffset>
                </wp:positionV>
                <wp:extent cx="1419860" cy="0"/>
                <wp:effectExtent l="0" t="0" r="27940" b="19050"/>
                <wp:wrapNone/>
                <wp:docPr id="670" name="Прямая соединительная линия 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0" o:spid="_x0000_s1026" style="position:absolute;z-index:25197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45pt,245.35pt" to="173.25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" strokecolor="windowText">
                <w10:wrap anchory="page"/>
              </v:line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4ABA022A" wp14:editId="5CF1E89C">
                <wp:simplePos x="0" y="0"/>
                <wp:positionH relativeFrom="column">
                  <wp:posOffset>1675130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50" name="Прямая соединительная линия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0" o:spid="_x0000_s1026" style="position:absolute;z-index: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9pt,2.4pt" to="143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Chs8g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4775A354" wp14:editId="0707B49F">
                <wp:simplePos x="0" y="0"/>
                <wp:positionH relativeFrom="column">
                  <wp:posOffset>1510030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9" name="Прямая соединительная линия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9" o:spid="_x0000_s1026" style="position:absolute;z-index: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pt,2.4pt" to="130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4DA8E8D7" wp14:editId="63F958F8">
                <wp:simplePos x="0" y="0"/>
                <wp:positionH relativeFrom="column">
                  <wp:posOffset>1344930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8" name="Прямая соединительная линия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8" o:spid="_x0000_s1026" style="position:absolute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2.4pt" to="117.3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6FD70C44" wp14:editId="27FE754E">
                <wp:simplePos x="0" y="0"/>
                <wp:positionH relativeFrom="column">
                  <wp:posOffset>928370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47" name="Прямая соединительная линия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7" o:spid="_x0000_s1026" style="position:absolute;z-index: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1pt,2.4pt" to="84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7E6FAB0" wp14:editId="232C2B79">
                <wp:simplePos x="0" y="0"/>
                <wp:positionH relativeFrom="column">
                  <wp:posOffset>771525</wp:posOffset>
                </wp:positionH>
                <wp:positionV relativeFrom="paragraph">
                  <wp:posOffset>28575</wp:posOffset>
                </wp:positionV>
                <wp:extent cx="145415" cy="0"/>
                <wp:effectExtent l="0" t="0" r="26035" b="19050"/>
                <wp:wrapNone/>
                <wp:docPr id="646" name="Прямая соединительная линия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46" o:spid="_x0000_s1026" style="position:absolute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2.25pt" to="72.2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621972" w:rsidRDefault="00705569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7783B238" wp14:editId="12590DE0">
                <wp:simplePos x="0" y="0"/>
                <wp:positionH relativeFrom="column">
                  <wp:posOffset>782955</wp:posOffset>
                </wp:positionH>
                <wp:positionV relativeFrom="page">
                  <wp:posOffset>3484245</wp:posOffset>
                </wp:positionV>
                <wp:extent cx="1467485" cy="0"/>
                <wp:effectExtent l="0" t="0" r="18415" b="19050"/>
                <wp:wrapNone/>
                <wp:docPr id="671" name="Прямая соединительная линия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1" o:spid="_x0000_s1026" style="position:absolute;z-index:25198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65pt,274.35pt" to="177.2pt,2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 w:rsidRPr="00826398">
        <w:rPr>
          <w:rFonts w:ascii="GOST type B" w:hAnsi="GOST type B"/>
          <w:bCs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7EB37EA0" wp14:editId="470DCD24">
                <wp:simplePos x="0" y="0"/>
                <wp:positionH relativeFrom="column">
                  <wp:posOffset>782955</wp:posOffset>
                </wp:positionH>
                <wp:positionV relativeFrom="page">
                  <wp:posOffset>3448941</wp:posOffset>
                </wp:positionV>
                <wp:extent cx="1467485" cy="0"/>
                <wp:effectExtent l="0" t="0" r="18415" b="19050"/>
                <wp:wrapNone/>
                <wp:docPr id="672" name="Прямая соединительная линия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4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72" o:spid="_x0000_s1026" style="position:absolute;z-index:25198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61.65pt,271.55pt" to="177.2pt,2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" strokecolor="windowText">
                <w10:wrap anchory="page"/>
              </v:line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1B6EB6A0" wp14:editId="0160E0F6">
                <wp:simplePos x="0" y="0"/>
                <wp:positionH relativeFrom="column">
                  <wp:posOffset>2003425</wp:posOffset>
                </wp:positionH>
                <wp:positionV relativeFrom="paragraph">
                  <wp:posOffset>16510</wp:posOffset>
                </wp:positionV>
                <wp:extent cx="145415" cy="0"/>
                <wp:effectExtent l="0" t="0" r="26035" b="19050"/>
                <wp:wrapNone/>
                <wp:docPr id="655" name="Прямая соединительная линия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5" o:spid="_x0000_s1026" style="position:absolute;z-index: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75pt,1.3pt" to="169.2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CA2DFC2" wp14:editId="0F6EFDA2">
                <wp:simplePos x="0" y="0"/>
                <wp:positionH relativeFrom="column">
                  <wp:posOffset>1632585</wp:posOffset>
                </wp:positionH>
                <wp:positionV relativeFrom="paragraph">
                  <wp:posOffset>24130</wp:posOffset>
                </wp:positionV>
                <wp:extent cx="145415" cy="0"/>
                <wp:effectExtent l="0" t="0" r="26035" b="19050"/>
                <wp:wrapNone/>
                <wp:docPr id="654" name="Прямая соединительная линия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4" o:spid="_x0000_s1026" style="position:absolute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1.9pt" to="14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3004DAF0" wp14:editId="454FEDAC">
                <wp:simplePos x="0" y="0"/>
                <wp:positionH relativeFrom="column">
                  <wp:posOffset>1116330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3" name="Прямая соединительная линия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3" o:spid="_x0000_s1026" style="position:absolute;z-index: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pt,2.05pt" to="99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265DBA13" wp14:editId="74B83587">
                <wp:simplePos x="0" y="0"/>
                <wp:positionH relativeFrom="column">
                  <wp:posOffset>951230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2" name="Прямая соединительная линия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2" o:spid="_x0000_s1026" style="position:absolute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9pt,2.05pt" to="86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XSC8w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" strokecolor="windowText"/>
            </w:pict>
          </mc:Fallback>
        </mc:AlternateContent>
      </w:r>
      <w:r w:rsidR="00826398"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59EA78F2" wp14:editId="132ED454">
                <wp:simplePos x="0" y="0"/>
                <wp:positionH relativeFrom="column">
                  <wp:posOffset>782955</wp:posOffset>
                </wp:positionH>
                <wp:positionV relativeFrom="paragraph">
                  <wp:posOffset>26670</wp:posOffset>
                </wp:positionV>
                <wp:extent cx="145415" cy="0"/>
                <wp:effectExtent l="0" t="0" r="26035" b="19050"/>
                <wp:wrapNone/>
                <wp:docPr id="651" name="Прямая соединительная линия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1" o:spid="_x0000_s1026" style="position:absolute;z-index: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65pt,2.1pt" to="73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AYb8w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proofErr w:type="gramStart"/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proofErr w:type="gramEnd"/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((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621972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</w:p>
    <w:p w:rsidR="004563E0" w:rsidRPr="00B16375" w:rsidRDefault="00826398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06944A06" wp14:editId="01E881CE">
                <wp:simplePos x="0" y="0"/>
                <wp:positionH relativeFrom="column">
                  <wp:posOffset>2083435</wp:posOffset>
                </wp:positionH>
                <wp:positionV relativeFrom="paragraph">
                  <wp:posOffset>30480</wp:posOffset>
                </wp:positionV>
                <wp:extent cx="145415" cy="0"/>
                <wp:effectExtent l="0" t="0" r="26035" b="19050"/>
                <wp:wrapNone/>
                <wp:docPr id="659" name="Прямая соединительная линия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9" o:spid="_x0000_s1026" style="position:absolute;z-index: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05pt,2.4pt" to="175.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4FC86319" wp14:editId="558E96D1">
                <wp:simplePos x="0" y="0"/>
                <wp:positionH relativeFrom="column">
                  <wp:posOffset>1910715</wp:posOffset>
                </wp:positionH>
                <wp:positionV relativeFrom="paragraph">
                  <wp:posOffset>28575</wp:posOffset>
                </wp:positionV>
                <wp:extent cx="145415" cy="0"/>
                <wp:effectExtent l="0" t="0" r="26035" b="19050"/>
                <wp:wrapNone/>
                <wp:docPr id="658" name="Прямая соединительная линия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8" o:spid="_x0000_s1026" style="position:absolute;z-index: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45pt,2.25pt" to="161.9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5A3CAD83" wp14:editId="64D94F68">
                <wp:simplePos x="0" y="0"/>
                <wp:positionH relativeFrom="column">
                  <wp:posOffset>1069340</wp:posOffset>
                </wp:positionH>
                <wp:positionV relativeFrom="paragraph">
                  <wp:posOffset>26035</wp:posOffset>
                </wp:positionV>
                <wp:extent cx="145415" cy="0"/>
                <wp:effectExtent l="0" t="0" r="26035" b="19050"/>
                <wp:wrapNone/>
                <wp:docPr id="657" name="Прямая соединительная линия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7" o:spid="_x0000_s1026" style="position:absolute;z-index: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2.05pt" to="95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" strokecolor="windowText"/>
            </w:pict>
          </mc:Fallback>
        </mc:AlternateContent>
      </w: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7FC83A4B" wp14:editId="3F715691">
                <wp:simplePos x="0" y="0"/>
                <wp:positionH relativeFrom="column">
                  <wp:posOffset>893445</wp:posOffset>
                </wp:positionH>
                <wp:positionV relativeFrom="paragraph">
                  <wp:posOffset>23495</wp:posOffset>
                </wp:positionV>
                <wp:extent cx="145415" cy="0"/>
                <wp:effectExtent l="0" t="0" r="26035" b="19050"/>
                <wp:wrapNone/>
                <wp:docPr id="656" name="Прямая соединительная линия 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56" o:spid="_x0000_s1026" style="position:absolute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35pt,1.85pt" to="81.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proofErr w:type="gramStart"/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621972" w:rsidRPr="00826398">
        <w:rPr>
          <w:rFonts w:ascii="GOST type B" w:hAnsi="GOST type B"/>
          <w:bCs/>
          <w:sz w:val="28"/>
          <w:szCs w:val="28"/>
          <w:lang w:val="uk-UA"/>
        </w:rPr>
        <w:t>(</w:t>
      </w:r>
      <w:proofErr w:type="gramEnd"/>
      <w:r w:rsidR="00621972" w:rsidRPr="00826398">
        <w:rPr>
          <w:rFonts w:ascii="GOST type B" w:hAnsi="GOST type B"/>
          <w:bCs/>
          <w:sz w:val="28"/>
          <w:szCs w:val="28"/>
          <w:lang w:val="uk-UA"/>
        </w:rPr>
        <w:t>(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621972">
        <w:rPr>
          <w:rFonts w:ascii="GOST type B" w:hAnsi="GOST type B"/>
          <w:bCs/>
          <w:sz w:val="28"/>
          <w:szCs w:val="28"/>
        </w:rPr>
        <w:t>X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621972" w:rsidRPr="00621972">
        <w:rPr>
          <w:rFonts w:ascii="GOST type B" w:hAnsi="GOST type B"/>
          <w:bCs/>
          <w:sz w:val="28"/>
          <w:szCs w:val="28"/>
          <w:lang w:val="uk-UA"/>
        </w:rPr>
        <w:t>)</w:t>
      </w:r>
      <w:r w:rsidR="004563E0" w:rsidRPr="00B16375">
        <w:rPr>
          <w:rFonts w:ascii="GOST type B" w:hAnsi="GOST type B"/>
          <w:bCs/>
          <w:sz w:val="28"/>
          <w:szCs w:val="28"/>
        </w:rPr>
        <w:sym w:font="Symbol" w:char="F0DA"/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4563E0" w:rsidRPr="00B16375" w:rsidRDefault="004563E0" w:rsidP="004563E0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sz w:val="28"/>
          <w:szCs w:val="28"/>
        </w:rPr>
        <w:t>Y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4</w:t>
      </w:r>
      <w:r w:rsidRPr="00B16375">
        <w:rPr>
          <w:rFonts w:ascii="GOST type B" w:hAnsi="GOST type B"/>
          <w:bCs/>
          <w:sz w:val="28"/>
          <w:szCs w:val="28"/>
          <w:lang w:val="uk-UA"/>
        </w:rPr>
        <w:t>=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>
        <w:rPr>
          <w:rFonts w:ascii="GOST type B" w:hAnsi="GOST type B"/>
          <w:bCs/>
          <w:sz w:val="28"/>
          <w:szCs w:val="28"/>
        </w:rPr>
        <w:t>Q</w:t>
      </w:r>
      <w:r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</w:p>
    <w:p w:rsidR="00327BAF" w:rsidRPr="007A1D25" w:rsidRDefault="00826398" w:rsidP="00621972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>
        <w:rPr>
          <w:rFonts w:ascii="GOST type B" w:hAnsi="GOST type B"/>
          <w:bCs/>
          <w:i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29AA2F93" wp14:editId="00EFEA0E">
                <wp:simplePos x="0" y="0"/>
                <wp:positionH relativeFrom="column">
                  <wp:posOffset>800735</wp:posOffset>
                </wp:positionH>
                <wp:positionV relativeFrom="paragraph">
                  <wp:posOffset>0</wp:posOffset>
                </wp:positionV>
                <wp:extent cx="145415" cy="0"/>
                <wp:effectExtent l="0" t="0" r="26035" b="19050"/>
                <wp:wrapNone/>
                <wp:docPr id="660" name="Прямая соединительная линия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0" o:spid="_x0000_s1026" style="position:absolute;z-index: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05pt,0" to="7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" strokecolor="windowText"/>
            </w:pict>
          </mc:Fallback>
        </mc:AlternateContent>
      </w:r>
      <w:r w:rsidR="004563E0">
        <w:rPr>
          <w:rFonts w:ascii="GOST type B" w:hAnsi="GOST type B"/>
          <w:bCs/>
          <w:sz w:val="28"/>
          <w:szCs w:val="28"/>
        </w:rPr>
        <w:t>Y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5</w:t>
      </w:r>
      <w:r w:rsidR="004563E0" w:rsidRPr="00B16375">
        <w:rPr>
          <w:rFonts w:ascii="GOST type B" w:hAnsi="GOST type B"/>
          <w:bCs/>
          <w:sz w:val="28"/>
          <w:szCs w:val="28"/>
          <w:lang w:val="uk-UA"/>
        </w:rPr>
        <w:t>=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3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2</w:t>
      </w:r>
      <w:r w:rsidR="004563E0">
        <w:rPr>
          <w:rFonts w:ascii="GOST type B" w:hAnsi="GOST type B"/>
          <w:bCs/>
          <w:sz w:val="28"/>
          <w:szCs w:val="28"/>
        </w:rPr>
        <w:t>Q</w:t>
      </w:r>
      <w:r w:rsidR="004563E0" w:rsidRPr="00B16375">
        <w:rPr>
          <w:rFonts w:ascii="GOST type B" w:hAnsi="GOST type B"/>
          <w:bCs/>
          <w:sz w:val="28"/>
          <w:szCs w:val="28"/>
          <w:vertAlign w:val="subscript"/>
          <w:lang w:val="uk-UA"/>
        </w:rPr>
        <w:t>1</w:t>
      </w:r>
      <w:r w:rsidR="001B3624" w:rsidRPr="007A1D25">
        <w:rPr>
          <w:rFonts w:ascii="Times New Roman" w:hAnsi="Times New Roman"/>
          <w:bCs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22DB656C" wp14:editId="55CEB2F2">
                <wp:simplePos x="0" y="0"/>
                <wp:positionH relativeFrom="page">
                  <wp:posOffset>733425</wp:posOffset>
                </wp:positionH>
                <wp:positionV relativeFrom="page">
                  <wp:posOffset>172720</wp:posOffset>
                </wp:positionV>
                <wp:extent cx="6658610" cy="10209530"/>
                <wp:effectExtent l="19050" t="19050" r="8890" b="1270"/>
                <wp:wrapNone/>
                <wp:docPr id="8622" name="Group 78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610" cy="10209530"/>
                          <a:chOff x="1015" y="558"/>
                          <a:chExt cx="10486" cy="16180"/>
                        </a:xfrm>
                      </wpg:grpSpPr>
                      <wps:wsp>
                        <wps:cNvPr id="8623" name="Rectangle 7851"/>
                        <wps:cNvSpPr>
                          <a:spLocks noChangeArrowheads="1"/>
                        </wps:cNvSpPr>
                        <wps:spPr bwMode="auto">
                          <a:xfrm>
                            <a:off x="1015" y="558"/>
                            <a:ext cx="10468" cy="16133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624" name="Group 7852"/>
                        <wpg:cNvGrpSpPr>
                          <a:grpSpLocks/>
                        </wpg:cNvGrpSpPr>
                        <wpg:grpSpPr bwMode="auto">
                          <a:xfrm>
                            <a:off x="1015" y="15846"/>
                            <a:ext cx="10486" cy="892"/>
                            <a:chOff x="1015" y="15846"/>
                            <a:chExt cx="10486" cy="892"/>
                          </a:xfrm>
                        </wpg:grpSpPr>
                        <wps:wsp>
                          <wps:cNvPr id="8625" name="Line 7853"/>
                          <wps:cNvCnPr/>
                          <wps:spPr bwMode="auto">
                            <a:xfrm flipV="1">
                              <a:off x="1015" y="15846"/>
                              <a:ext cx="104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6" name="Line 7854"/>
                          <wps:cNvCnPr/>
                          <wps:spPr bwMode="auto">
                            <a:xfrm>
                              <a:off x="1411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7" name="Line 7855"/>
                          <wps:cNvCnPr/>
                          <wps:spPr bwMode="auto">
                            <a:xfrm>
                              <a:off x="19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8" name="Line 7856"/>
                          <wps:cNvCnPr/>
                          <wps:spPr bwMode="auto">
                            <a:xfrm>
                              <a:off x="3340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29" name="Line 7857"/>
                          <wps:cNvCnPr/>
                          <wps:spPr bwMode="auto">
                            <a:xfrm>
                              <a:off x="4189" y="15846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0" name="Line 7858"/>
                          <wps:cNvCnPr/>
                          <wps:spPr bwMode="auto">
                            <a:xfrm>
                              <a:off x="4675" y="15853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1" name="Line 7859"/>
                          <wps:cNvCnPr/>
                          <wps:spPr bwMode="auto">
                            <a:xfrm>
                              <a:off x="1015" y="16127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2" name="Line 7860"/>
                          <wps:cNvCnPr/>
                          <wps:spPr bwMode="auto">
                            <a:xfrm>
                              <a:off x="1015" y="16408"/>
                              <a:ext cx="367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3" name="Line 7861"/>
                          <wps:cNvCnPr/>
                          <wps:spPr bwMode="auto">
                            <a:xfrm>
                              <a:off x="10935" y="16260"/>
                              <a:ext cx="566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34" name="Text Box 78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9" y="16434"/>
                              <a:ext cx="398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5" name="Text Box 78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2" y="16457"/>
                              <a:ext cx="44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6" name="Text Box 78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7" y="16434"/>
                              <a:ext cx="889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7" name="Text Box 78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93" y="16440"/>
                              <a:ext cx="614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Підп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8" name="Text Box 78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36" y="16446"/>
                              <a:ext cx="536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Pr="00932CE3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932CE3">
                                  <w:rPr>
                                    <w:rFonts w:ascii="GOST type B" w:hAnsi="GOST type B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39" name="Line 7867"/>
                          <wps:cNvCnPr/>
                          <wps:spPr bwMode="auto">
                            <a:xfrm>
                              <a:off x="10930" y="15875"/>
                              <a:ext cx="0" cy="84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8640" name="Text Box 78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90" y="15907"/>
                              <a:ext cx="464" cy="7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GOST type B" w:hAnsi="GOST type B"/>
                                    <w:i/>
                                  </w:rPr>
                                  <w:t>.</w:t>
                                </w:r>
                                <w:proofErr w:type="gramEnd"/>
                              </w:p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</w:p>
                              <w:p w:rsidR="00B16375" w:rsidRPr="003F5A20" w:rsidRDefault="00621972" w:rsidP="00B65821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lang w:val="uk-U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41" name="Text Box 78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17" y="16038"/>
                              <a:ext cx="4707" cy="5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none" w="sm" len="med"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B16375" w:rsidRDefault="00B16375" w:rsidP="00B65821">
                                <w:pP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ІАЛЦ.463626.00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4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  <w:lang w:val="uk-UA"/>
                                  </w:rPr>
                                  <w:t>П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4"/>
                                  </w:rPr>
                                  <w:t>З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255" style="position:absolute;left:0;text-align:left;margin-left:57.75pt;margin-top:13.6pt;width:524.3pt;height:803.9pt;z-index:251631104;mso-position-horizontal-relative:page;mso-position-vertical-relative:page" coordorigin="1015,558" coordsize="10486,16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">
                <v:rect id="Rectangle 7851" o:spid="_x0000_s1256" style="position:absolute;left:1015;top:558;width:10468;height:16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Y1Q8cA&#10;AADdAAAADwAAAGRycy9kb3ducmV2LnhtbESPQWvCQBSE74X+h+UJvdVNolVJ3YgNCIK9mBZsb4/s&#10;axLMvg3ZrUZ/fbcgeBxm5htmuRpMK07Uu8aygngcgSAurW64UvD5sXlegHAeWWNrmRRcyMEqe3xY&#10;Yqrtmfd0KnwlAoRdigpq77tUSlfWZNCNbUccvB/bG/RB9pXUPZ4D3LQyiaKZNNhwWKixo7ym8lj8&#10;GgX7l7f199d8cjDXaFdM83eT5HGi1NNoWL+C8DT4e/jW3moFi1kygf834QnI7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WNUPHAAAA3QAAAA8AAAAAAAAAAAAAAAAAmAIAAGRy&#10;cy9kb3ducmV2LnhtbFBLBQYAAAAABAAEAPUAAACMAwAAAAA=&#10;" filled="f" strokeweight="2.25pt"/>
                <v:group id="Group 7852" o:spid="_x0000_s1257" style="position:absolute;left:1015;top:15846;width:10486;height:892" coordorigin="1015,15846" coordsize="10486,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kiDjsYAAADdAAAADwAAAGRycy9kb3ducmV2LnhtbESPT4vCMBTE7wt+h/AE&#10;b2ta3RWpRhFxxYMs+AfE26N5tsXmpTTZtn77jSB4HGbmN8x82ZlSNFS7wrKCeBiBIE6tLjhTcD79&#10;fE5BOI+ssbRMCh7kYLnofcwx0bblAzVHn4kAYZeggtz7KpHSpTkZdENbEQfvZmuDPsg6k7rGNsBN&#10;KUdRNJEGCw4LOVa0zim9H/+Mgm2L7Wocb5r9/bZ+XE/fv5d9TEoN+t1qBsJT59/hV3unFUwno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SIOOxgAAAN0A&#10;AAAPAAAAAAAAAAAAAAAAAKoCAABkcnMvZG93bnJldi54bWxQSwUGAAAAAAQABAD6AAAAnQMAAAAA&#10;">
                  <v:line id="Line 7853" o:spid="_x0000_s1258" style="position:absolute;flip:y;visibility:visible;mso-wrap-style:square" from="1015,15846" to="11483,158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D0SMMAAADdAAAADwAAAGRycy9kb3ducmV2LnhtbESPwWrDMBBE74X8g9hAb42cuA3GiRJC&#10;Q6D4VreX3BZrYxtbK0dSbffvq0Khx2HmzTD742x6MZLzrWUF61UCgriyuuVawefH5SkD4QOyxt4y&#10;KfgmD8fD4mGPubYTv9NYhlrEEvY5KmhCGHIpfdWQQb+yA3H0btYZDFG6WmqHUyw3vdwkyVYabDku&#10;NDjQa0NVV34ZBVn6jJhdu6Ijn7p7OBdm5kKpx+V82oEINIf/8B/9piO33bzA75v4BO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Q9EjDAAAA3QAAAA8AAAAAAAAAAAAA&#10;AAAAoQIAAGRycy9kb3ducmV2LnhtbFBLBQYAAAAABAAEAPkAAACRAwAAAAA=&#10;" strokeweight="2.25pt">
                    <v:stroke endarrowwidth="narrow"/>
                  </v:line>
                  <v:line id="Line 7854" o:spid="_x0000_s1259" style="position:absolute;visibility:visible;mso-wrap-style:square" from="1411,15846" to="1411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bG8cMAAADdAAAADwAAAGRycy9kb3ducmV2LnhtbESP0YrCMBRE3wX/IVxhX0RTFYpWo4gg&#10;LIsIWj/g2lzbYnNTm6j17zeC4OMwM2eYxao1lXhQ40rLCkbDCARxZnXJuYJTuh1MQTiPrLGyTApe&#10;5GC17HYWmGj75AM9jj4XAcIuQQWF93UipcsKMuiGtiYO3sU2Bn2QTS51g88AN5UcR1EsDZYcFgqs&#10;aVNQdj3ejYJygue+n/U5r3an6/6Vpbe/W6rUT69dz0F4av03/Gn/agXTeBzD+014AnL5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GxvHDAAAA3QAAAA8AAAAAAAAAAAAA&#10;AAAAoQIAAGRycy9kb3ducmV2LnhtbFBLBQYAAAAABAAEAPkAAACRAwAAAAA=&#10;" strokeweight="2.25pt">
                    <v:stroke endarrowwidth="narrow"/>
                  </v:line>
                  <v:line id="Line 7855" o:spid="_x0000_s1260" style="position:absolute;visibility:visible;mso-wrap-style:square" from="1989,15846" to="19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pjasQAAADdAAAADwAAAGRycy9kb3ducmV2LnhtbESP3YrCMBSE7wXfIRzBG9FUF/ypRhFB&#10;EFkErQ9wbI5tsTmpTdT69psFwcthZr5hFqvGlOJJtSssKxgOIhDEqdUFZwrOybY/BeE8ssbSMil4&#10;k4PVst1aYKzti4/0PPlMBAi7GBXk3lexlC7NyaAb2Io4eFdbG/RB1pnUNb4C3JRyFEVjabDgsJBj&#10;RZuc0tvpYRQUP3jp+VmPs/L3fDu80+S+vydKdTvNeg7CU+O/4U97pxVMx6MJ/L8JT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ymNqxAAAAN0AAAAPAAAAAAAAAAAA&#10;AAAAAKECAABkcnMvZG93bnJldi54bWxQSwUGAAAAAAQABAD5AAAAkgMAAAAA&#10;" strokeweight="2.25pt">
                    <v:stroke endarrowwidth="narrow"/>
                  </v:line>
                  <v:line id="Line 7856" o:spid="_x0000_s1261" style="position:absolute;visibility:visible;mso-wrap-style:square" from="3340,15846" to="3340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X3GL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IKc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VfcYvgAAAN0AAAAPAAAAAAAAAAAAAAAAAKEC&#10;AABkcnMvZG93bnJldi54bWxQSwUGAAAAAAQABAD5AAAAjAMAAAAA&#10;" strokeweight="2.25pt">
                    <v:stroke endarrowwidth="narrow"/>
                  </v:line>
                  <v:line id="Line 7857" o:spid="_x0000_s1262" style="position:absolute;visibility:visible;mso-wrap-style:square" from="4189,15846" to="4189,16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lSg8YAAADdAAAADwAAAGRycy9kb3ducmV2LnhtbESP0WrCQBRE34X+w3ILfRHdqCAxukoR&#10;hFKkYJIPuGZvk2D2bsyuSfz7bqHQx2FmzjC7w2ga0VPnassKFvMIBHFhdc2lgjw7zWIQziNrbCyT&#10;gic5OOxfJjtMtB34Qn3qSxEg7BJUUHnfJlK6oiKDbm5b4uB9286gD7Irpe5wCHDTyGUUraXBmsNC&#10;hS0dKypu6cMoqFd4nfrNlMvmnN++nkV2/7xnSr29ju9bEJ5G/x/+a39oBfF6uYHfN+EJyP0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ZUoPGAAAA3QAAAA8AAAAAAAAA&#10;AAAAAAAAoQIAAGRycy9kb3ducmV2LnhtbFBLBQYAAAAABAAEAPkAAACUAwAAAAA=&#10;" strokeweight="2.25pt">
                    <v:stroke endarrowwidth="narrow"/>
                  </v:line>
                  <v:line id="Line 7858" o:spid="_x0000_s1263" style="position:absolute;visibility:visible;mso-wrap-style:square" from="4675,15853" to="4675,16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ptw74AAADdAAAADwAAAGRycy9kb3ducmV2LnhtbERP3QoBQRS+V95hOsqNmEWJZUhKSVKs&#10;Bzh2jt3Nzpm1M1hvby6Uy6/vf7FqTCleVLvCsoLhIAJBnFpdcKbgkmz7UxDOI2ssLZOCDzlYLdut&#10;BcbavvlEr7PPRAhhF6OC3PsqltKlORl0A1sRB+5ma4M+wDqTusZ3CDelHEXRRBosODTkWNEmp/R+&#10;fhoFxRivPT/rcVYeLvfjJ00e+0eiVLfTrOcgPDX+L/65d1rBdDIO+8Ob8ATk8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+m3DvgAAAN0AAAAPAAAAAAAAAAAAAAAAAKEC&#10;AABkcnMvZG93bnJldi54bWxQSwUGAAAAAAQABAD5AAAAjAMAAAAA&#10;" strokeweight="2.25pt">
                    <v:stroke endarrowwidth="narrow"/>
                  </v:line>
                  <v:line id="Line 7859" o:spid="_x0000_s1264" style="position:absolute;visibility:visible;mso-wrap-style:square" from="1015,16127" to="4693,16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bIWMMAAADdAAAADwAAAGRycy9kb3ducmV2LnhtbESP0arCMBBE3y/4D2EFX0RTFUSrUUQQ&#10;RES41g9Ym7UtNpvaRK1/bwTBx2FmzjDzZWNK8aDaFZYVDPoRCOLU6oIzBadk05uAcB5ZY2mZFLzI&#10;wXLR+ptjrO2T/+lx9JkIEHYxKsi9r2IpXZqTQde3FXHwLrY26IOsM6lrfAa4KeUwisbSYMFhIceK&#10;1jml1+PdKChGeO76aZezcn+6Hl5pctvdEqU67WY1A+Gp8b/wt73VCibj0QA+b8ITkI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2yFjDAAAA3QAAAA8AAAAAAAAAAAAA&#10;AAAAoQIAAGRycy9kb3ducmV2LnhtbFBLBQYAAAAABAAEAPkAAACRAwAAAAA=&#10;" strokeweight="2.25pt">
                    <v:stroke endarrowwidth="narrow"/>
                  </v:line>
                  <v:line id="Line 7860" o:spid="_x0000_s1265" style="position:absolute;visibility:visible;mso-wrap-style:square" from="1015,16408" to="4693,164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RWL8MAAADdAAAADwAAAGRycy9kb3ducmV2LnhtbESP0YrCMBRE3wX/IVxhX0RTFUS7RhFB&#10;kEUEWz/g2txti81NbaLWvzeC4OMwM2eYxao1lbhT40rLCkbDCARxZnXJuYJTuh3MQDiPrLGyTAqe&#10;5GC17HYWGGv74CPdE5+LAGEXo4LC+zqW0mUFGXRDWxMH7982Bn2QTS51g48AN5UcR9FUGiw5LBRY&#10;06ag7JLcjIJygue+n/c5r/any+GZpde/a6rUT69d/4Lw1Ppv+NPeaQWz6WQM7zfhCcjl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kVi/DAAAA3QAAAA8AAAAAAAAAAAAA&#10;AAAAoQIAAGRycy9kb3ducmV2LnhtbFBLBQYAAAAABAAEAPkAAACRAwAAAAA=&#10;" strokeweight="2.25pt">
                    <v:stroke endarrowwidth="narrow"/>
                  </v:line>
                  <v:line id="Line 7861" o:spid="_x0000_s1266" style="position:absolute;visibility:visible;mso-wrap-style:square" from="10935,16260" to="11501,16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jztMUAAADdAAAADwAAAGRycy9kb3ducmV2LnhtbESP0WrCQBRE3wv+w3ILvohuakA0dROk&#10;IIgUocYPuM3eJsHs3ZhdTfL3XaHQx2FmzjDbbDCNeFDnassK3hYRCOLC6ppLBZd8P1+DcB5ZY2OZ&#10;FIzkIEsnL1tMtO35ix5nX4oAYZeggsr7NpHSFRUZdAvbEgfvx3YGfZBdKXWHfYCbRi6jaCUN1hwW&#10;Kmzpo6Lier4bBXWM3zO/mXHZfF6up7HIb8dbrtT0ddi9g/A0+P/wX/ugFaxXcQzPN+EJyPQ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ijztMUAAADdAAAADwAAAAAAAAAA&#10;AAAAAAChAgAAZHJzL2Rvd25yZXYueG1sUEsFBgAAAAAEAAQA+QAAAJMDAAAAAA==&#10;" strokeweight="2.25pt">
                    <v:stroke endarrowwidth="narrow"/>
                  </v:line>
                  <v:shape id="Text Box 7862" o:spid="_x0000_s1267" type="#_x0000_t202" style="position:absolute;left:1049;top:16434;width:398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Emr8UA&#10;AADdAAAADwAAAGRycy9kb3ducmV2LnhtbESPQWvCQBSE70L/w/IKvelGLSLRVaSgqAepWvX6yL4m&#10;abNvQ/ZV03/fFYQeh5n5hpnOW1epKzWh9Gyg30tAEWfelpwb+Dguu2NQQZAtVp7JwC8FmM+eOlNM&#10;rb/xnq4HyVWEcEjRQCFSp1qHrCCHoedr4uh9+sahRNnk2jZ4i3BX6UGSjLTDkuNCgTW9FZR9H36c&#10;gfxy3KA+vW93Z1eHav8ltFqJMS/P7WICSqiV//CjvbYGxqPhK9zfxCe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cSav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Зм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3" o:spid="_x0000_s1268" type="#_x0000_t202" style="position:absolute;left:1522;top:16457;width:440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2DNMUA&#10;AADdAAAADwAAAGRycy9kb3ducmV2LnhtbESPQWvCQBSE70L/w/IKvelGpSLRVaSgqAepWvX6yL4m&#10;abNvQ/ZV03/fFYQeh5n5hpnOW1epKzWh9Gyg30tAEWfelpwb+Dguu2NQQZAtVp7JwC8FmM+eOlNM&#10;rb/xnq4HyVWEcEjRQCFSp1qHrCCHoedr4uh9+sahRNnk2jZ4i3BX6UGSjLTDkuNCgTW9FZR9H36c&#10;gfxy3KA+vW93Z1eHav8ltFqJMS/P7WICSqiV//CjvbYGxqPhK9zfxCe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YM0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4" o:spid="_x0000_s1269" type="#_x0000_t202" style="position:absolute;left:2187;top:16434;width:889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8dQ8UA&#10;AADdAAAADwAAAGRycy9kb3ducmV2LnhtbESPX2vCQBDE3wv9DscKvtWLFoKkniJCxfog9V/7uuS2&#10;STS3F3Krxm/vFQp9HGbmN8xk1rlaXakNlWcDw0ECijj3tuLCwGH//jIGFQTZYu2ZDNwpwGz6/DTB&#10;zPobb+m6k0JFCIcMDZQiTaZ1yEtyGAa+IY7ej28dSpRtoW2Ltwh3tR4lSaodVhwXSmxoUVJ+3l2c&#10;geJ7/4H6+LnefLkm1NuT0HIpxvR73fwNlFAn/+G/9soaGKevKfy+iU9AT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7x1D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  <w:proofErr w:type="gram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7865" o:spid="_x0000_s1270" type="#_x0000_t202" style="position:absolute;left:3493;top:16440;width:61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O42MUA&#10;AADdAAAADwAAAGRycy9kb3ducmV2LnhtbESPX2vCQBDE3wW/w7FC3/RSC1ZSTymCUn0o9U/b1yW3&#10;JtHcXshtNf32niD4OMzMb5jJrHWVOlMTSs8GngcJKOLM25JzA/vdoj8GFQTZYuWZDPxTgNm025lg&#10;av2FN3TeSq4ihEOKBgqROtU6ZAU5DANfE0fv4BuHEmWTa9vgJcJdpYdJMtIOS44LBdY0Lyg7bf+c&#10;gfx3t0L9/bX+/HF1qDZHoeVSjHnqte9voIRaeYTv7Q9rYDx6eYXbm/gE9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o7jYxQAAAN0AAAAPAAAAAAAAAAAAAAAAAJgCAABkcnMv&#10;ZG93bnJldi54bWxQSwUGAAAAAAQABAD1AAAAig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Підп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</w:txbxContent>
                    </v:textbox>
                  </v:shape>
                  <v:shape id="Text Box 7866" o:spid="_x0000_s1271" type="#_x0000_t202" style="position:absolute;left:4236;top:16446;width:536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sqsIA&#10;AADdAAAADwAAAGRycy9kb3ducmV2LnhtbERPTWvCQBC9C/6HZQRvutGCSOoqRVBsD6VGrdchOyap&#10;2dmQHTX9991DwePjfS9WnavVndpQeTYwGSegiHNvKy4MHA+b0RxUEGSLtWcy8EsBVst+b4Gp9Q/e&#10;0z2TQsUQDikaKEWaVOuQl+QwjH1DHLmLbx1KhG2hbYuPGO5qPU2SmXZYcWwosaF1Sfk1uzkDxfnw&#10;jvr09fH57ZpQ73+EtlsxZjjo3l5BCXXyFP+7d9bAfPYS58Y38Qn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PCyq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Pr="00932CE3" w:rsidRDefault="00B16375" w:rsidP="00B65821">
                          <w:pPr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 w:rsidRPr="00932CE3">
                            <w:rPr>
                              <w:rFonts w:ascii="GOST type B" w:hAnsi="GOST type B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line id="Line 7867" o:spid="_x0000_s1272" style="position:absolute;visibility:visible;mso-wrap-style:square" from="10930,15875" to="10930,16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DEXsQAAADdAAAADwAAAGRycy9kb3ducmV2LnhtbESP0YrCMBRE3wX/IVxhX0TTVRCtjSIL&#10;giwiaP2Aa3NtS5ub2kStf2+EhX0cZuYMk6w7U4sHta60rOB7HIEgzqwuOVdwTrejOQjnkTXWlknB&#10;ixysV/1egrG2Tz7S4+RzESDsYlRQeN/EUrqsIINubBvi4F1ta9AH2eZSt/gMcFPLSRTNpMGSw0KB&#10;Df0UlFWnu1FQTvEy9Ish5/X+XB1eWXr7vaVKfQ26zRKEp87/h//aO61gPpsu4PMmPAG5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MRexAAAAN0AAAAPAAAAAAAAAAAA&#10;AAAAAKECAABkcnMvZG93bnJldi54bWxQSwUGAAAAAAQABAD5AAAAkgMAAAAA&#10;" strokeweight="2.25pt">
                    <v:stroke endarrowwidth="narrow"/>
                  </v:line>
                  <v:shape id="Text Box 7868" o:spid="_x0000_s1273" type="#_x0000_t202" style="position:absolute;left:10990;top:15907;width:464;height:7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xT0cIA&#10;AADdAAAADwAAAGRycy9kb3ducmV2LnhtbERPTWvCQBC9C/6HZQRvulGKSOoqRVBsD6VGrdchOyap&#10;2dmQHTX9991DwePjfS9WnavVndpQeTYwGSegiHNvKy4MHA+b0RxUEGSLtWcy8EsBVst+b4Gp9Q/e&#10;0z2TQsUQDikaKEWaVOuQl+QwjH1DHLmLbx1KhG2hbYuPGO5qPU2SmXZYcWwosaF1Sfk1uzkDxfnw&#10;jvr09fH57ZpQ73+EtlsxZjjo3l5BCXXyFP+7d9bAfPYS98c38Qn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FPRwgAAAN0AAAAPAAAAAAAAAAAAAAAAAJgCAABkcnMvZG93&#10;bnJldi54bWxQSwUGAAAAAAQABAD1AAAAhwMAAAAA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GOST type B" w:hAnsi="GOST type B"/>
                              <w:i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>.</w:t>
                          </w:r>
                          <w:proofErr w:type="gramEnd"/>
                        </w:p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</w:p>
                        <w:p w:rsidR="00B16375" w:rsidRPr="003F5A20" w:rsidRDefault="00621972" w:rsidP="00B65821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uk-UA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uk-UA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7869" o:spid="_x0000_s1274" type="#_x0000_t202" style="position:absolute;left:5417;top:16038;width:4707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2SsQA&#10;AADdAAAADwAAAGRycy9kb3ducmV2LnhtbESPX2vCQBDE3wv9DscWfKsXRUSip5RCRX0Q/7avS26b&#10;pM3thdyq8dt7guDjMDO/YSaz1lXqTE0oPRvodRNQxJm3JecGDvuv9xGoIMgWK89k4EoBZtPXlwmm&#10;1l94S+ed5CpCOKRooBCpU61DVpDD0PU1cfR+feNQomxybRu8RLirdD9JhtphyXGhwJo+C8r+dydn&#10;IP/ZL1EfN6v1t6tDtf0Tms/FmM5b+zEGJdTKM/xoL6yB0XDQg/ub+AT09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A9krEAAAA3QAAAA8AAAAAAAAAAAAAAAAAmAIAAGRycy9k&#10;b3ducmV2LnhtbFBLBQYAAAAABAAEAPUAAACJAwAAAAA=&#10;" filled="f" stroked="f" strokeweight="2.25pt">
                    <v:stroke endarrowwidth="narrow"/>
                    <v:textbox inset="0,0,0,0">
                      <w:txbxContent>
                        <w:p w:rsidR="00B16375" w:rsidRDefault="00B16375" w:rsidP="00B65821">
                          <w:pPr>
                            <w:rPr>
                              <w:rFonts w:ascii="GOST type B" w:hAnsi="GOST type B"/>
                              <w:i/>
                              <w:sz w:val="44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ІАЛЦ.463626.00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4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  <w:lang w:val="uk-UA"/>
                            </w:rPr>
                            <w:t>П</w:t>
                          </w:r>
                          <w:r>
                            <w:rPr>
                              <w:rFonts w:ascii="GOST type B" w:hAnsi="GOST type B"/>
                              <w:i/>
                              <w:sz w:val="44"/>
                            </w:rPr>
                            <w:t>З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p w:rsidR="001C7AEC" w:rsidRPr="007A1D25" w:rsidRDefault="005E6C84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uk-UA"/>
        </w:rPr>
      </w:pP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Даних достатньо для побудови комбінаційних схем функцій збудження тригерів та функцій сигналу виходу, таким чином, і всієї комбінаційної схеми. Автомат будуємо на </w:t>
      </w:r>
      <w:r w:rsidR="00DC55FB" w:rsidRPr="007A1D25">
        <w:rPr>
          <w:rFonts w:ascii="GOST type B" w:hAnsi="GOST type B"/>
          <w:bCs/>
          <w:sz w:val="28"/>
          <w:szCs w:val="28"/>
        </w:rPr>
        <w:t>JK</w:t>
      </w:r>
      <w:r w:rsidRPr="007A1D25">
        <w:rPr>
          <w:rFonts w:ascii="GOST type B" w:hAnsi="GOST type B"/>
          <w:bCs/>
          <w:sz w:val="28"/>
          <w:szCs w:val="28"/>
          <w:lang w:val="ru-RU"/>
        </w:rPr>
        <w:t>-тригерах</w:t>
      </w: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. Автомат є синхронним, так як його роботу </w:t>
      </w:r>
      <w:r w:rsidR="00533325" w:rsidRPr="007A1D25">
        <w:rPr>
          <w:rFonts w:ascii="GOST type B" w:hAnsi="GOST type B"/>
          <w:bCs/>
          <w:sz w:val="28"/>
          <w:szCs w:val="28"/>
          <w:lang w:val="uk-UA"/>
        </w:rPr>
        <w:t>синхронізує</w:t>
      </w:r>
      <w:r w:rsidRPr="007A1D25">
        <w:rPr>
          <w:rFonts w:ascii="GOST type B" w:hAnsi="GOST type B"/>
          <w:bCs/>
          <w:sz w:val="28"/>
          <w:szCs w:val="28"/>
          <w:lang w:val="uk-UA"/>
        </w:rPr>
        <w:t xml:space="preserve"> генератор</w:t>
      </w:r>
      <w:r w:rsidR="00DC55FB" w:rsidRPr="007A1D25">
        <w:rPr>
          <w:rFonts w:ascii="GOST type B" w:hAnsi="GOST type B"/>
          <w:bCs/>
          <w:sz w:val="28"/>
          <w:szCs w:val="28"/>
          <w:lang w:val="ru-RU"/>
        </w:rPr>
        <w:t>.</w:t>
      </w:r>
      <w:r w:rsidR="006E503A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</w:p>
    <w:p w:rsidR="00FB6D7C" w:rsidRPr="007A1D25" w:rsidRDefault="00157675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GOST type B" w:hAnsi="GOST type B"/>
          <w:bCs/>
          <w:sz w:val="28"/>
          <w:szCs w:val="28"/>
          <w:lang w:val="ru-RU"/>
        </w:rPr>
      </w:pPr>
      <w:r w:rsidRPr="007A1D25">
        <w:rPr>
          <w:rFonts w:ascii="GOST type B" w:hAnsi="GOST type B"/>
          <w:bCs/>
          <w:sz w:val="28"/>
          <w:szCs w:val="28"/>
          <w:lang w:val="ru-RU"/>
        </w:rPr>
        <w:t xml:space="preserve">Схема </w:t>
      </w:r>
      <w:proofErr w:type="spellStart"/>
      <w:r w:rsidRPr="007A1D25">
        <w:rPr>
          <w:rFonts w:ascii="GOST type B" w:hAnsi="GOST type B"/>
          <w:bCs/>
          <w:sz w:val="28"/>
          <w:szCs w:val="28"/>
          <w:lang w:val="ru-RU"/>
        </w:rPr>
        <w:t>дан</w:t>
      </w:r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ого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автомату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виконана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згідно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з єдиною системою конструкторської документації  (ЄСКД) і наведена </w:t>
      </w:r>
      <w:proofErr w:type="gram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у</w:t>
      </w:r>
      <w:proofErr w:type="gram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документі «Керуючий автомат. Схема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електрична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proofErr w:type="spellStart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функціональна</w:t>
      </w:r>
      <w:proofErr w:type="spell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 xml:space="preserve"> </w:t>
      </w:r>
      <w:r w:rsidR="005E6C84" w:rsidRPr="007A1D25">
        <w:rPr>
          <w:rFonts w:ascii="GOST type B" w:hAnsi="GOST type B"/>
          <w:sz w:val="28"/>
          <w:szCs w:val="28"/>
          <w:lang w:val="ru-RU"/>
        </w:rPr>
        <w:t>ІАЛЦ.463626.00</w:t>
      </w:r>
      <w:r w:rsidR="005E6C84" w:rsidRPr="007A1D25">
        <w:rPr>
          <w:rFonts w:ascii="GOST type B" w:hAnsi="GOST type B"/>
          <w:sz w:val="28"/>
          <w:szCs w:val="28"/>
          <w:lang w:val="uk-UA"/>
        </w:rPr>
        <w:t>3</w:t>
      </w:r>
      <w:r w:rsidR="005E6C84" w:rsidRPr="007A1D25">
        <w:rPr>
          <w:rFonts w:ascii="GOST type B" w:hAnsi="GOST type B"/>
          <w:sz w:val="28"/>
          <w:szCs w:val="28"/>
          <w:lang w:val="ru-RU"/>
        </w:rPr>
        <w:t xml:space="preserve"> </w:t>
      </w:r>
      <w:r w:rsidR="005E6C84" w:rsidRPr="007A1D25">
        <w:rPr>
          <w:rFonts w:ascii="GOST type B" w:hAnsi="GOST type B"/>
          <w:sz w:val="28"/>
          <w:szCs w:val="28"/>
          <w:lang w:val="uk-UA"/>
        </w:rPr>
        <w:t>Е</w:t>
      </w:r>
      <w:proofErr w:type="gramStart"/>
      <w:r w:rsidR="005E6C84" w:rsidRPr="007A1D25">
        <w:rPr>
          <w:rFonts w:ascii="GOST type B" w:hAnsi="GOST type B"/>
          <w:sz w:val="28"/>
          <w:szCs w:val="28"/>
          <w:lang w:val="uk-UA"/>
        </w:rPr>
        <w:t>2</w:t>
      </w:r>
      <w:proofErr w:type="gramEnd"/>
      <w:r w:rsidR="005E6C84" w:rsidRPr="007A1D25">
        <w:rPr>
          <w:rFonts w:ascii="GOST type B" w:hAnsi="GOST type B"/>
          <w:bCs/>
          <w:sz w:val="28"/>
          <w:szCs w:val="28"/>
          <w:lang w:val="ru-RU"/>
        </w:rPr>
        <w:t>».</w:t>
      </w:r>
    </w:p>
    <w:p w:rsidR="00FB6D7C" w:rsidRPr="007A1D25" w:rsidRDefault="00FB6D7C" w:rsidP="00872A17">
      <w:pPr>
        <w:tabs>
          <w:tab w:val="left" w:pos="426"/>
        </w:tabs>
        <w:spacing w:line="360" w:lineRule="auto"/>
        <w:ind w:left="284" w:right="283" w:firstLine="567"/>
        <w:jc w:val="both"/>
        <w:rPr>
          <w:rFonts w:ascii="Times New Roman" w:hAnsi="Times New Roman"/>
          <w:bCs/>
          <w:sz w:val="28"/>
          <w:szCs w:val="28"/>
          <w:lang w:val="ru-RU"/>
        </w:rPr>
      </w:pPr>
    </w:p>
    <w:sectPr w:rsidR="00FB6D7C" w:rsidRPr="007A1D25" w:rsidSect="00441D74">
      <w:pgSz w:w="11907" w:h="16840" w:code="9"/>
      <w:pgMar w:top="284" w:right="284" w:bottom="28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5D8" w:rsidRDefault="000F65D8">
      <w:r>
        <w:separator/>
      </w:r>
    </w:p>
  </w:endnote>
  <w:endnote w:type="continuationSeparator" w:id="0">
    <w:p w:rsidR="000F65D8" w:rsidRDefault="000F6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CA">
    <w:altName w:val="Times New Roman"/>
    <w:charset w:val="00"/>
    <w:family w:val="roman"/>
    <w:pitch w:val="variable"/>
    <w:sig w:usb0="00003A87" w:usb1="00000000" w:usb2="00000000" w:usb3="00000000" w:csb0="000000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5D8" w:rsidRDefault="000F65D8">
      <w:r>
        <w:separator/>
      </w:r>
    </w:p>
  </w:footnote>
  <w:footnote w:type="continuationSeparator" w:id="0">
    <w:p w:rsidR="000F65D8" w:rsidRDefault="000F6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25.9pt;height:811.55pt" o:bullet="t">
        <v:imagedata r:id="rId1" o:title=""/>
      </v:shape>
    </w:pict>
  </w:numPicBullet>
  <w:numPicBullet w:numPicBulletId="1">
    <w:pict>
      <v:shape id="_x0000_i1031" type="#_x0000_t75" style="width:28.95pt;height:21.9pt" o:bullet="t">
        <v:imagedata r:id="rId2" o:title=""/>
      </v:shape>
    </w:pict>
  </w:numPicBullet>
  <w:abstractNum w:abstractNumId="0">
    <w:nsid w:val="033B2C0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6D017DA"/>
    <w:multiLevelType w:val="multilevel"/>
    <w:tmpl w:val="9320BCB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>
    <w:nsid w:val="07DE78A6"/>
    <w:multiLevelType w:val="singleLevel"/>
    <w:tmpl w:val="8E1C71EC"/>
    <w:lvl w:ilvl="0">
      <w:start w:val="1"/>
      <w:numFmt w:val="decimal"/>
      <w:lvlText w:val="%1."/>
      <w:lvlJc w:val="left"/>
      <w:pPr>
        <w:tabs>
          <w:tab w:val="num" w:pos="620"/>
        </w:tabs>
        <w:ind w:left="620" w:hanging="360"/>
      </w:pPr>
      <w:rPr>
        <w:rFonts w:hint="default"/>
      </w:rPr>
    </w:lvl>
  </w:abstractNum>
  <w:abstractNum w:abstractNumId="3">
    <w:nsid w:val="0AB612A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E6B474F"/>
    <w:multiLevelType w:val="singleLevel"/>
    <w:tmpl w:val="B5FE854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0FAB3329"/>
    <w:multiLevelType w:val="multilevel"/>
    <w:tmpl w:val="1E54DFC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96"/>
        </w:tabs>
        <w:ind w:left="5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08"/>
        </w:tabs>
        <w:ind w:left="16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4"/>
        </w:tabs>
        <w:ind w:left="1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20"/>
        </w:tabs>
        <w:ind w:left="2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2"/>
        </w:tabs>
        <w:ind w:left="30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8"/>
        </w:tabs>
        <w:ind w:left="3568" w:hanging="2160"/>
      </w:pPr>
      <w:rPr>
        <w:rFonts w:hint="default"/>
      </w:rPr>
    </w:lvl>
  </w:abstractNum>
  <w:abstractNum w:abstractNumId="6">
    <w:nsid w:val="273270F7"/>
    <w:multiLevelType w:val="multilevel"/>
    <w:tmpl w:val="1E54DFC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96"/>
        </w:tabs>
        <w:ind w:left="59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08"/>
        </w:tabs>
        <w:ind w:left="16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84"/>
        </w:tabs>
        <w:ind w:left="1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20"/>
        </w:tabs>
        <w:ind w:left="2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96"/>
        </w:tabs>
        <w:ind w:left="2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32"/>
        </w:tabs>
        <w:ind w:left="30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568"/>
        </w:tabs>
        <w:ind w:left="3568" w:hanging="2160"/>
      </w:pPr>
      <w:rPr>
        <w:rFonts w:hint="default"/>
      </w:rPr>
    </w:lvl>
  </w:abstractNum>
  <w:abstractNum w:abstractNumId="7">
    <w:nsid w:val="29F30362"/>
    <w:multiLevelType w:val="hybridMultilevel"/>
    <w:tmpl w:val="92369678"/>
    <w:lvl w:ilvl="0" w:tplc="2F5659A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2E813B6D"/>
    <w:multiLevelType w:val="hybridMultilevel"/>
    <w:tmpl w:val="40BA96BA"/>
    <w:lvl w:ilvl="0" w:tplc="F91C6168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9">
    <w:nsid w:val="36BC7C6C"/>
    <w:multiLevelType w:val="singleLevel"/>
    <w:tmpl w:val="0AB66E0E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0">
    <w:nsid w:val="436F41D0"/>
    <w:multiLevelType w:val="hybridMultilevel"/>
    <w:tmpl w:val="6CDA5502"/>
    <w:lvl w:ilvl="0" w:tplc="50E851FA"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585D5A"/>
    <w:multiLevelType w:val="singleLevel"/>
    <w:tmpl w:val="3EAEFDFE"/>
    <w:lvl w:ilvl="0">
      <w:start w:val="1"/>
      <w:numFmt w:val="decimal"/>
      <w:lvlText w:val="%1"/>
      <w:legacy w:legacy="1" w:legacySpace="0" w:legacyIndent="283"/>
      <w:lvlJc w:val="left"/>
      <w:pPr>
        <w:ind w:left="283" w:hanging="283"/>
      </w:pPr>
      <w:rPr>
        <w:rFonts w:ascii="GOST type B" w:eastAsia="Times New Roman" w:hAnsi="GOST type B" w:cs="Times New Roman"/>
        <w:i/>
      </w:rPr>
    </w:lvl>
  </w:abstractNum>
  <w:abstractNum w:abstractNumId="12">
    <w:nsid w:val="4805306D"/>
    <w:multiLevelType w:val="singleLevel"/>
    <w:tmpl w:val="DE3C69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3">
    <w:nsid w:val="509402ED"/>
    <w:multiLevelType w:val="singleLevel"/>
    <w:tmpl w:val="D3026EAC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4">
    <w:nsid w:val="52717E54"/>
    <w:multiLevelType w:val="hybridMultilevel"/>
    <w:tmpl w:val="54A4934A"/>
    <w:lvl w:ilvl="0" w:tplc="40C2C878">
      <w:start w:val="5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57D14886"/>
    <w:multiLevelType w:val="singleLevel"/>
    <w:tmpl w:val="269A4E9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6">
    <w:nsid w:val="57F64D29"/>
    <w:multiLevelType w:val="singleLevel"/>
    <w:tmpl w:val="AEAEDBF2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7">
    <w:nsid w:val="58CB32C2"/>
    <w:multiLevelType w:val="hybridMultilevel"/>
    <w:tmpl w:val="6548EDB4"/>
    <w:lvl w:ilvl="0" w:tplc="A9325550"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5750A"/>
    <w:multiLevelType w:val="multilevel"/>
    <w:tmpl w:val="A7C814A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63F86A9B"/>
    <w:multiLevelType w:val="singleLevel"/>
    <w:tmpl w:val="1CC86FC0"/>
    <w:lvl w:ilvl="0">
      <w:start w:val="3"/>
      <w:numFmt w:val="bullet"/>
      <w:lvlText w:val="—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20">
    <w:nsid w:val="66884C60"/>
    <w:multiLevelType w:val="multilevel"/>
    <w:tmpl w:val="3C58820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84"/>
        </w:tabs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444"/>
        </w:tabs>
        <w:ind w:left="2444" w:hanging="2160"/>
      </w:pPr>
      <w:rPr>
        <w:rFonts w:hint="default"/>
      </w:rPr>
    </w:lvl>
  </w:abstractNum>
  <w:abstractNum w:abstractNumId="21">
    <w:nsid w:val="6C444BEA"/>
    <w:multiLevelType w:val="hybridMultilevel"/>
    <w:tmpl w:val="D7A4272E"/>
    <w:lvl w:ilvl="0" w:tplc="04220001">
      <w:start w:val="1"/>
      <w:numFmt w:val="bullet"/>
      <w:lvlText w:val=""/>
      <w:lvlJc w:val="left"/>
      <w:pPr>
        <w:tabs>
          <w:tab w:val="num" w:pos="210"/>
        </w:tabs>
        <w:ind w:left="210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22">
    <w:nsid w:val="6D925ADE"/>
    <w:multiLevelType w:val="singleLevel"/>
    <w:tmpl w:val="6FE045B8"/>
    <w:lvl w:ilvl="0">
      <w:start w:val="1"/>
      <w:numFmt w:val="decimal"/>
      <w:lvlText w:val="%1."/>
      <w:lvlJc w:val="left"/>
      <w:pPr>
        <w:tabs>
          <w:tab w:val="num" w:pos="396"/>
        </w:tabs>
        <w:ind w:left="396" w:hanging="396"/>
      </w:pPr>
      <w:rPr>
        <w:rFonts w:hint="default"/>
      </w:rPr>
    </w:lvl>
  </w:abstractNum>
  <w:abstractNum w:abstractNumId="23">
    <w:nsid w:val="742575B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4">
    <w:nsid w:val="7AB41D9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5">
    <w:nsid w:val="7DF91CF0"/>
    <w:multiLevelType w:val="hybridMultilevel"/>
    <w:tmpl w:val="E286B2B6"/>
    <w:lvl w:ilvl="0" w:tplc="E8B06388">
      <w:numFmt w:val="bullet"/>
      <w:lvlText w:val=""/>
      <w:lvlJc w:val="left"/>
      <w:pPr>
        <w:ind w:left="615" w:hanging="360"/>
      </w:pPr>
      <w:rPr>
        <w:rFonts w:ascii="Wingdings" w:eastAsia="Times New Roman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26">
    <w:nsid w:val="7E5C5EBA"/>
    <w:multiLevelType w:val="hybridMultilevel"/>
    <w:tmpl w:val="14EE646C"/>
    <w:lvl w:ilvl="0" w:tplc="31C6C1C4">
      <w:start w:val="1"/>
      <w:numFmt w:val="bullet"/>
      <w:lvlText w:val="-"/>
      <w:lvlJc w:val="left"/>
      <w:pPr>
        <w:ind w:left="720" w:hanging="360"/>
      </w:pPr>
      <w:rPr>
        <w:rFonts w:ascii="GOST type B" w:eastAsia="Times New Roman" w:hAnsi="GOST type B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0"/>
  </w:num>
  <w:num w:numId="4">
    <w:abstractNumId w:val="22"/>
  </w:num>
  <w:num w:numId="5">
    <w:abstractNumId w:val="4"/>
  </w:num>
  <w:num w:numId="6">
    <w:abstractNumId w:val="15"/>
  </w:num>
  <w:num w:numId="7">
    <w:abstractNumId w:val="16"/>
  </w:num>
  <w:num w:numId="8">
    <w:abstractNumId w:val="9"/>
  </w:num>
  <w:num w:numId="9">
    <w:abstractNumId w:val="13"/>
  </w:num>
  <w:num w:numId="10">
    <w:abstractNumId w:val="6"/>
  </w:num>
  <w:num w:numId="11">
    <w:abstractNumId w:val="18"/>
  </w:num>
  <w:num w:numId="12">
    <w:abstractNumId w:val="5"/>
  </w:num>
  <w:num w:numId="13">
    <w:abstractNumId w:val="24"/>
  </w:num>
  <w:num w:numId="14">
    <w:abstractNumId w:val="23"/>
  </w:num>
  <w:num w:numId="15">
    <w:abstractNumId w:val="1"/>
  </w:num>
  <w:num w:numId="16">
    <w:abstractNumId w:val="2"/>
  </w:num>
  <w:num w:numId="17">
    <w:abstractNumId w:val="12"/>
  </w:num>
  <w:num w:numId="18">
    <w:abstractNumId w:val="7"/>
  </w:num>
  <w:num w:numId="19">
    <w:abstractNumId w:val="21"/>
  </w:num>
  <w:num w:numId="20">
    <w:abstractNumId w:val="19"/>
  </w:num>
  <w:num w:numId="21">
    <w:abstractNumId w:val="11"/>
  </w:num>
  <w:num w:numId="22">
    <w:abstractNumId w:val="14"/>
  </w:num>
  <w:num w:numId="23">
    <w:abstractNumId w:val="8"/>
  </w:num>
  <w:num w:numId="24">
    <w:abstractNumId w:val="17"/>
  </w:num>
  <w:num w:numId="25">
    <w:abstractNumId w:val="10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embedSystemFonts/>
  <w:hideSpellingError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227"/>
  <w:drawingGridVerticalSpacing w:val="181"/>
  <w:doNotUseMarginsForDrawingGridOrigin/>
  <w:drawingGridVerticalOrigin w:val="1985"/>
  <w:noPunctuationKerning/>
  <w:characterSpacingControl w:val="doNotCompress"/>
  <w:hdrShapeDefaults>
    <o:shapedefaults v:ext="edit" spidmax="2049" style="mso-position-vertical-relative:page" fill="f" fillcolor="none [3200]" strokecolor="none [3041]">
      <v:fill color="none [3200]" on="f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063"/>
    <w:rsid w:val="00000218"/>
    <w:rsid w:val="00003C2A"/>
    <w:rsid w:val="00004A58"/>
    <w:rsid w:val="00005D00"/>
    <w:rsid w:val="00011BAA"/>
    <w:rsid w:val="000149D0"/>
    <w:rsid w:val="000159CF"/>
    <w:rsid w:val="00020C3D"/>
    <w:rsid w:val="00022277"/>
    <w:rsid w:val="00023341"/>
    <w:rsid w:val="00023681"/>
    <w:rsid w:val="0002493A"/>
    <w:rsid w:val="00025C4F"/>
    <w:rsid w:val="00032270"/>
    <w:rsid w:val="000333C7"/>
    <w:rsid w:val="00033D8E"/>
    <w:rsid w:val="00034131"/>
    <w:rsid w:val="00042BA0"/>
    <w:rsid w:val="00044DD6"/>
    <w:rsid w:val="00045ED2"/>
    <w:rsid w:val="000471D2"/>
    <w:rsid w:val="0008334B"/>
    <w:rsid w:val="00084799"/>
    <w:rsid w:val="0008798D"/>
    <w:rsid w:val="00090B07"/>
    <w:rsid w:val="00092E02"/>
    <w:rsid w:val="00097F45"/>
    <w:rsid w:val="000A3063"/>
    <w:rsid w:val="000A30DC"/>
    <w:rsid w:val="000A713F"/>
    <w:rsid w:val="000B0BEF"/>
    <w:rsid w:val="000B6623"/>
    <w:rsid w:val="000C1B65"/>
    <w:rsid w:val="000C5ED7"/>
    <w:rsid w:val="000F1B0A"/>
    <w:rsid w:val="000F65D8"/>
    <w:rsid w:val="001022B6"/>
    <w:rsid w:val="00102395"/>
    <w:rsid w:val="00117C65"/>
    <w:rsid w:val="00125C18"/>
    <w:rsid w:val="00125C3B"/>
    <w:rsid w:val="00134D73"/>
    <w:rsid w:val="0014739A"/>
    <w:rsid w:val="00151F5A"/>
    <w:rsid w:val="0015532B"/>
    <w:rsid w:val="00155637"/>
    <w:rsid w:val="001572A1"/>
    <w:rsid w:val="00157675"/>
    <w:rsid w:val="00160556"/>
    <w:rsid w:val="00164B2F"/>
    <w:rsid w:val="001722D1"/>
    <w:rsid w:val="00174311"/>
    <w:rsid w:val="00174403"/>
    <w:rsid w:val="00176284"/>
    <w:rsid w:val="00176C4A"/>
    <w:rsid w:val="00176DF3"/>
    <w:rsid w:val="00180C6D"/>
    <w:rsid w:val="00183495"/>
    <w:rsid w:val="00185D8A"/>
    <w:rsid w:val="00191B0C"/>
    <w:rsid w:val="00192B97"/>
    <w:rsid w:val="0019506D"/>
    <w:rsid w:val="001A74A0"/>
    <w:rsid w:val="001A7561"/>
    <w:rsid w:val="001B2D19"/>
    <w:rsid w:val="001B31D9"/>
    <w:rsid w:val="001B3624"/>
    <w:rsid w:val="001B3B4F"/>
    <w:rsid w:val="001B6511"/>
    <w:rsid w:val="001C4A79"/>
    <w:rsid w:val="001C566A"/>
    <w:rsid w:val="001C7AEC"/>
    <w:rsid w:val="001D71D6"/>
    <w:rsid w:val="001D767C"/>
    <w:rsid w:val="001E1634"/>
    <w:rsid w:val="001E39A7"/>
    <w:rsid w:val="001E6DDD"/>
    <w:rsid w:val="001F2553"/>
    <w:rsid w:val="002153B4"/>
    <w:rsid w:val="002163CF"/>
    <w:rsid w:val="0022365F"/>
    <w:rsid w:val="002246AD"/>
    <w:rsid w:val="002269E5"/>
    <w:rsid w:val="00226F06"/>
    <w:rsid w:val="00230887"/>
    <w:rsid w:val="00230C59"/>
    <w:rsid w:val="00232A68"/>
    <w:rsid w:val="0023401F"/>
    <w:rsid w:val="002358E2"/>
    <w:rsid w:val="00240E94"/>
    <w:rsid w:val="00242138"/>
    <w:rsid w:val="0024227C"/>
    <w:rsid w:val="002446CC"/>
    <w:rsid w:val="00252EF8"/>
    <w:rsid w:val="002545BE"/>
    <w:rsid w:val="00255434"/>
    <w:rsid w:val="00256859"/>
    <w:rsid w:val="00260B8E"/>
    <w:rsid w:val="00264140"/>
    <w:rsid w:val="0026771A"/>
    <w:rsid w:val="00272A6A"/>
    <w:rsid w:val="002737D8"/>
    <w:rsid w:val="002738FA"/>
    <w:rsid w:val="00274D3C"/>
    <w:rsid w:val="002815C8"/>
    <w:rsid w:val="00284B7B"/>
    <w:rsid w:val="00285412"/>
    <w:rsid w:val="002863B3"/>
    <w:rsid w:val="002873CB"/>
    <w:rsid w:val="00287DFE"/>
    <w:rsid w:val="00291345"/>
    <w:rsid w:val="002A058A"/>
    <w:rsid w:val="002A2E6F"/>
    <w:rsid w:val="002A4C56"/>
    <w:rsid w:val="002B57C8"/>
    <w:rsid w:val="002B66DE"/>
    <w:rsid w:val="002B66F3"/>
    <w:rsid w:val="002C00C1"/>
    <w:rsid w:val="002C2A1E"/>
    <w:rsid w:val="002C2E65"/>
    <w:rsid w:val="002C4B24"/>
    <w:rsid w:val="002C6748"/>
    <w:rsid w:val="002C6B21"/>
    <w:rsid w:val="002D470C"/>
    <w:rsid w:val="002D5B7D"/>
    <w:rsid w:val="002F0796"/>
    <w:rsid w:val="002F461B"/>
    <w:rsid w:val="002F6314"/>
    <w:rsid w:val="00303049"/>
    <w:rsid w:val="003101A9"/>
    <w:rsid w:val="00310296"/>
    <w:rsid w:val="00310F7B"/>
    <w:rsid w:val="003130FE"/>
    <w:rsid w:val="00313E2F"/>
    <w:rsid w:val="00316865"/>
    <w:rsid w:val="00321118"/>
    <w:rsid w:val="00327BAF"/>
    <w:rsid w:val="00332C6F"/>
    <w:rsid w:val="00334FD1"/>
    <w:rsid w:val="003406F8"/>
    <w:rsid w:val="00340F4A"/>
    <w:rsid w:val="0034454E"/>
    <w:rsid w:val="0034554C"/>
    <w:rsid w:val="00347CD7"/>
    <w:rsid w:val="00351067"/>
    <w:rsid w:val="00352293"/>
    <w:rsid w:val="00353B38"/>
    <w:rsid w:val="00353B39"/>
    <w:rsid w:val="003610FA"/>
    <w:rsid w:val="00364202"/>
    <w:rsid w:val="00367439"/>
    <w:rsid w:val="003675E0"/>
    <w:rsid w:val="00370E19"/>
    <w:rsid w:val="003718A4"/>
    <w:rsid w:val="003751DA"/>
    <w:rsid w:val="0037710D"/>
    <w:rsid w:val="00377D0B"/>
    <w:rsid w:val="00381367"/>
    <w:rsid w:val="0038627C"/>
    <w:rsid w:val="003877A3"/>
    <w:rsid w:val="00392E68"/>
    <w:rsid w:val="00394369"/>
    <w:rsid w:val="0039736A"/>
    <w:rsid w:val="00397437"/>
    <w:rsid w:val="003A2A48"/>
    <w:rsid w:val="003B2361"/>
    <w:rsid w:val="003B2DF9"/>
    <w:rsid w:val="003B528B"/>
    <w:rsid w:val="003B76C9"/>
    <w:rsid w:val="003C1E31"/>
    <w:rsid w:val="003C6EA6"/>
    <w:rsid w:val="003D08F5"/>
    <w:rsid w:val="003D0995"/>
    <w:rsid w:val="003D2055"/>
    <w:rsid w:val="003D2602"/>
    <w:rsid w:val="003D3D3F"/>
    <w:rsid w:val="003D4D70"/>
    <w:rsid w:val="003D7CC3"/>
    <w:rsid w:val="003D7F90"/>
    <w:rsid w:val="003E391C"/>
    <w:rsid w:val="003E542D"/>
    <w:rsid w:val="003E7934"/>
    <w:rsid w:val="003F3869"/>
    <w:rsid w:val="003F4C94"/>
    <w:rsid w:val="003F5A20"/>
    <w:rsid w:val="003F5DA3"/>
    <w:rsid w:val="004043B1"/>
    <w:rsid w:val="00406E9D"/>
    <w:rsid w:val="00410B4D"/>
    <w:rsid w:val="00412FFA"/>
    <w:rsid w:val="0042098A"/>
    <w:rsid w:val="00424F37"/>
    <w:rsid w:val="00426689"/>
    <w:rsid w:val="00427224"/>
    <w:rsid w:val="00431892"/>
    <w:rsid w:val="00432E2B"/>
    <w:rsid w:val="00433E4F"/>
    <w:rsid w:val="004346A0"/>
    <w:rsid w:val="004358FE"/>
    <w:rsid w:val="00441D74"/>
    <w:rsid w:val="00443EEA"/>
    <w:rsid w:val="00444E85"/>
    <w:rsid w:val="00447B32"/>
    <w:rsid w:val="0045015E"/>
    <w:rsid w:val="00455B26"/>
    <w:rsid w:val="004563E0"/>
    <w:rsid w:val="004570C0"/>
    <w:rsid w:val="00457D7F"/>
    <w:rsid w:val="00461DD2"/>
    <w:rsid w:val="00467D1D"/>
    <w:rsid w:val="00471F35"/>
    <w:rsid w:val="00474732"/>
    <w:rsid w:val="00474B05"/>
    <w:rsid w:val="004751B1"/>
    <w:rsid w:val="00475581"/>
    <w:rsid w:val="0047622C"/>
    <w:rsid w:val="00477D0C"/>
    <w:rsid w:val="00492786"/>
    <w:rsid w:val="004927C0"/>
    <w:rsid w:val="00494386"/>
    <w:rsid w:val="004B7BF6"/>
    <w:rsid w:val="004C217E"/>
    <w:rsid w:val="004C316A"/>
    <w:rsid w:val="004C471C"/>
    <w:rsid w:val="004C64E2"/>
    <w:rsid w:val="004D12DA"/>
    <w:rsid w:val="004D2241"/>
    <w:rsid w:val="004D50A7"/>
    <w:rsid w:val="004D5B21"/>
    <w:rsid w:val="004D76BA"/>
    <w:rsid w:val="004E37A9"/>
    <w:rsid w:val="004E3933"/>
    <w:rsid w:val="004F3296"/>
    <w:rsid w:val="004F3A5A"/>
    <w:rsid w:val="004F5196"/>
    <w:rsid w:val="004F6FC5"/>
    <w:rsid w:val="00500822"/>
    <w:rsid w:val="00502590"/>
    <w:rsid w:val="00502847"/>
    <w:rsid w:val="00502D61"/>
    <w:rsid w:val="005176C1"/>
    <w:rsid w:val="005214E9"/>
    <w:rsid w:val="00523B78"/>
    <w:rsid w:val="005317A7"/>
    <w:rsid w:val="00531CBC"/>
    <w:rsid w:val="00533325"/>
    <w:rsid w:val="00544279"/>
    <w:rsid w:val="00544A88"/>
    <w:rsid w:val="00546CB1"/>
    <w:rsid w:val="00550328"/>
    <w:rsid w:val="00552266"/>
    <w:rsid w:val="00554789"/>
    <w:rsid w:val="005570C3"/>
    <w:rsid w:val="00562DB7"/>
    <w:rsid w:val="00570BD6"/>
    <w:rsid w:val="00572AC0"/>
    <w:rsid w:val="00577436"/>
    <w:rsid w:val="00591237"/>
    <w:rsid w:val="0059225A"/>
    <w:rsid w:val="00592E3C"/>
    <w:rsid w:val="0059386B"/>
    <w:rsid w:val="00593CED"/>
    <w:rsid w:val="00595102"/>
    <w:rsid w:val="005A02B0"/>
    <w:rsid w:val="005A294E"/>
    <w:rsid w:val="005A5466"/>
    <w:rsid w:val="005B0209"/>
    <w:rsid w:val="005B1508"/>
    <w:rsid w:val="005B186D"/>
    <w:rsid w:val="005B18EF"/>
    <w:rsid w:val="005B6A91"/>
    <w:rsid w:val="005C3E70"/>
    <w:rsid w:val="005D09B5"/>
    <w:rsid w:val="005D173E"/>
    <w:rsid w:val="005D1788"/>
    <w:rsid w:val="005D67DA"/>
    <w:rsid w:val="005E1BEC"/>
    <w:rsid w:val="005E2294"/>
    <w:rsid w:val="005E6C84"/>
    <w:rsid w:val="005F2E59"/>
    <w:rsid w:val="005F66A1"/>
    <w:rsid w:val="005F7436"/>
    <w:rsid w:val="00601D18"/>
    <w:rsid w:val="00603E14"/>
    <w:rsid w:val="00605D9F"/>
    <w:rsid w:val="00610BB6"/>
    <w:rsid w:val="00611360"/>
    <w:rsid w:val="0061648F"/>
    <w:rsid w:val="00620921"/>
    <w:rsid w:val="00620E2F"/>
    <w:rsid w:val="0062159E"/>
    <w:rsid w:val="00621972"/>
    <w:rsid w:val="00621A2D"/>
    <w:rsid w:val="00622E37"/>
    <w:rsid w:val="00623493"/>
    <w:rsid w:val="00623C92"/>
    <w:rsid w:val="00625904"/>
    <w:rsid w:val="00630470"/>
    <w:rsid w:val="00634A96"/>
    <w:rsid w:val="00634D95"/>
    <w:rsid w:val="00637A19"/>
    <w:rsid w:val="00640FF4"/>
    <w:rsid w:val="006418BD"/>
    <w:rsid w:val="00643385"/>
    <w:rsid w:val="00646449"/>
    <w:rsid w:val="006473C4"/>
    <w:rsid w:val="00650AE7"/>
    <w:rsid w:val="006518BB"/>
    <w:rsid w:val="00651F05"/>
    <w:rsid w:val="006536FB"/>
    <w:rsid w:val="006606D3"/>
    <w:rsid w:val="00662DE3"/>
    <w:rsid w:val="00664C0D"/>
    <w:rsid w:val="00666B92"/>
    <w:rsid w:val="0067122F"/>
    <w:rsid w:val="006734E1"/>
    <w:rsid w:val="00676C5E"/>
    <w:rsid w:val="00677B60"/>
    <w:rsid w:val="006805A6"/>
    <w:rsid w:val="00681C3F"/>
    <w:rsid w:val="006906FB"/>
    <w:rsid w:val="006912A4"/>
    <w:rsid w:val="00691870"/>
    <w:rsid w:val="006955B0"/>
    <w:rsid w:val="00695818"/>
    <w:rsid w:val="00697494"/>
    <w:rsid w:val="006A4DA1"/>
    <w:rsid w:val="006A5B47"/>
    <w:rsid w:val="006A642F"/>
    <w:rsid w:val="006A7310"/>
    <w:rsid w:val="006A74F8"/>
    <w:rsid w:val="006B7013"/>
    <w:rsid w:val="006B77E4"/>
    <w:rsid w:val="006D00C3"/>
    <w:rsid w:val="006D190C"/>
    <w:rsid w:val="006D47FE"/>
    <w:rsid w:val="006D5B52"/>
    <w:rsid w:val="006D6542"/>
    <w:rsid w:val="006D6ACD"/>
    <w:rsid w:val="006E0014"/>
    <w:rsid w:val="006E3636"/>
    <w:rsid w:val="006E3D73"/>
    <w:rsid w:val="006E49A8"/>
    <w:rsid w:val="006E4E05"/>
    <w:rsid w:val="006E503A"/>
    <w:rsid w:val="006F0450"/>
    <w:rsid w:val="006F118C"/>
    <w:rsid w:val="006F1B45"/>
    <w:rsid w:val="00701459"/>
    <w:rsid w:val="00705569"/>
    <w:rsid w:val="007059D8"/>
    <w:rsid w:val="007064A1"/>
    <w:rsid w:val="00713D16"/>
    <w:rsid w:val="00724497"/>
    <w:rsid w:val="007252C1"/>
    <w:rsid w:val="00725F60"/>
    <w:rsid w:val="00727EB8"/>
    <w:rsid w:val="00731018"/>
    <w:rsid w:val="007322FD"/>
    <w:rsid w:val="00733926"/>
    <w:rsid w:val="00733F35"/>
    <w:rsid w:val="00735094"/>
    <w:rsid w:val="0073674B"/>
    <w:rsid w:val="007376C2"/>
    <w:rsid w:val="007378EF"/>
    <w:rsid w:val="00737FD4"/>
    <w:rsid w:val="00744CA4"/>
    <w:rsid w:val="00746FC1"/>
    <w:rsid w:val="00750F02"/>
    <w:rsid w:val="00750FC6"/>
    <w:rsid w:val="00757DA7"/>
    <w:rsid w:val="00761A6E"/>
    <w:rsid w:val="007634B6"/>
    <w:rsid w:val="00771782"/>
    <w:rsid w:val="0077495E"/>
    <w:rsid w:val="00777220"/>
    <w:rsid w:val="00782B8E"/>
    <w:rsid w:val="00790D36"/>
    <w:rsid w:val="0079115C"/>
    <w:rsid w:val="00792547"/>
    <w:rsid w:val="007952A5"/>
    <w:rsid w:val="007958AC"/>
    <w:rsid w:val="00797EC5"/>
    <w:rsid w:val="007A0D5A"/>
    <w:rsid w:val="007A10AB"/>
    <w:rsid w:val="007A1D25"/>
    <w:rsid w:val="007A1D61"/>
    <w:rsid w:val="007A261F"/>
    <w:rsid w:val="007A49AD"/>
    <w:rsid w:val="007B0253"/>
    <w:rsid w:val="007B28D2"/>
    <w:rsid w:val="007B4C6C"/>
    <w:rsid w:val="007C12F8"/>
    <w:rsid w:val="007C5B40"/>
    <w:rsid w:val="007C7E79"/>
    <w:rsid w:val="007D1066"/>
    <w:rsid w:val="007D681A"/>
    <w:rsid w:val="007D6FF6"/>
    <w:rsid w:val="007D7D24"/>
    <w:rsid w:val="007D7EDB"/>
    <w:rsid w:val="007E3524"/>
    <w:rsid w:val="007F19CD"/>
    <w:rsid w:val="007F2CCD"/>
    <w:rsid w:val="007F5570"/>
    <w:rsid w:val="00801CBF"/>
    <w:rsid w:val="008022D6"/>
    <w:rsid w:val="008068AB"/>
    <w:rsid w:val="008073EF"/>
    <w:rsid w:val="008073F0"/>
    <w:rsid w:val="0081529A"/>
    <w:rsid w:val="00816F80"/>
    <w:rsid w:val="00820465"/>
    <w:rsid w:val="0082064C"/>
    <w:rsid w:val="008232AC"/>
    <w:rsid w:val="00826398"/>
    <w:rsid w:val="00827581"/>
    <w:rsid w:val="008313E4"/>
    <w:rsid w:val="00837C16"/>
    <w:rsid w:val="00842E97"/>
    <w:rsid w:val="00843138"/>
    <w:rsid w:val="00843CA1"/>
    <w:rsid w:val="00846104"/>
    <w:rsid w:val="00846816"/>
    <w:rsid w:val="008478EB"/>
    <w:rsid w:val="008533D3"/>
    <w:rsid w:val="008540F2"/>
    <w:rsid w:val="00866975"/>
    <w:rsid w:val="00871543"/>
    <w:rsid w:val="00872A17"/>
    <w:rsid w:val="0087372A"/>
    <w:rsid w:val="00880582"/>
    <w:rsid w:val="00883C64"/>
    <w:rsid w:val="008845D6"/>
    <w:rsid w:val="00885BF5"/>
    <w:rsid w:val="008873D6"/>
    <w:rsid w:val="00896B49"/>
    <w:rsid w:val="008A402B"/>
    <w:rsid w:val="008A7781"/>
    <w:rsid w:val="008B4663"/>
    <w:rsid w:val="008B4FEE"/>
    <w:rsid w:val="008B5832"/>
    <w:rsid w:val="008B60EA"/>
    <w:rsid w:val="008C1B94"/>
    <w:rsid w:val="008C1BF8"/>
    <w:rsid w:val="008C2A8A"/>
    <w:rsid w:val="008C51BD"/>
    <w:rsid w:val="008D0DB1"/>
    <w:rsid w:val="008D61B8"/>
    <w:rsid w:val="008D67FE"/>
    <w:rsid w:val="008D71CE"/>
    <w:rsid w:val="008D7797"/>
    <w:rsid w:val="008E2B4C"/>
    <w:rsid w:val="008E391E"/>
    <w:rsid w:val="008E3CBE"/>
    <w:rsid w:val="008E5D8A"/>
    <w:rsid w:val="008F0959"/>
    <w:rsid w:val="008F4799"/>
    <w:rsid w:val="00901BDC"/>
    <w:rsid w:val="00905C0F"/>
    <w:rsid w:val="0091118C"/>
    <w:rsid w:val="00911AF2"/>
    <w:rsid w:val="00912429"/>
    <w:rsid w:val="00914E8A"/>
    <w:rsid w:val="00915C21"/>
    <w:rsid w:val="009171EE"/>
    <w:rsid w:val="00921380"/>
    <w:rsid w:val="0092617A"/>
    <w:rsid w:val="00926581"/>
    <w:rsid w:val="009329B3"/>
    <w:rsid w:val="00932CE3"/>
    <w:rsid w:val="00934D4D"/>
    <w:rsid w:val="0093795E"/>
    <w:rsid w:val="009401EB"/>
    <w:rsid w:val="00940E25"/>
    <w:rsid w:val="00961BA7"/>
    <w:rsid w:val="009641C2"/>
    <w:rsid w:val="00965A04"/>
    <w:rsid w:val="009663D6"/>
    <w:rsid w:val="009711AA"/>
    <w:rsid w:val="00980CFE"/>
    <w:rsid w:val="009838FC"/>
    <w:rsid w:val="009846D8"/>
    <w:rsid w:val="00984A00"/>
    <w:rsid w:val="0098728C"/>
    <w:rsid w:val="009901AC"/>
    <w:rsid w:val="00993826"/>
    <w:rsid w:val="00996621"/>
    <w:rsid w:val="009B08FB"/>
    <w:rsid w:val="009B7678"/>
    <w:rsid w:val="009C19CD"/>
    <w:rsid w:val="009D11BE"/>
    <w:rsid w:val="009D1E0B"/>
    <w:rsid w:val="009D2EAD"/>
    <w:rsid w:val="009D6900"/>
    <w:rsid w:val="009E108F"/>
    <w:rsid w:val="009E2245"/>
    <w:rsid w:val="009E29EA"/>
    <w:rsid w:val="009F14F1"/>
    <w:rsid w:val="009F3687"/>
    <w:rsid w:val="009F3C35"/>
    <w:rsid w:val="009F63D9"/>
    <w:rsid w:val="009F740F"/>
    <w:rsid w:val="00A005CF"/>
    <w:rsid w:val="00A0420D"/>
    <w:rsid w:val="00A05899"/>
    <w:rsid w:val="00A069AC"/>
    <w:rsid w:val="00A12454"/>
    <w:rsid w:val="00A145C8"/>
    <w:rsid w:val="00A155B6"/>
    <w:rsid w:val="00A2296B"/>
    <w:rsid w:val="00A36750"/>
    <w:rsid w:val="00A37620"/>
    <w:rsid w:val="00A40F5D"/>
    <w:rsid w:val="00A41F03"/>
    <w:rsid w:val="00A51B3A"/>
    <w:rsid w:val="00A525C1"/>
    <w:rsid w:val="00A54D49"/>
    <w:rsid w:val="00A623EE"/>
    <w:rsid w:val="00A71A71"/>
    <w:rsid w:val="00A724AC"/>
    <w:rsid w:val="00A72BB5"/>
    <w:rsid w:val="00A80214"/>
    <w:rsid w:val="00A80E1E"/>
    <w:rsid w:val="00A84560"/>
    <w:rsid w:val="00A84EE5"/>
    <w:rsid w:val="00A850CD"/>
    <w:rsid w:val="00A87792"/>
    <w:rsid w:val="00A90A16"/>
    <w:rsid w:val="00A90C57"/>
    <w:rsid w:val="00AA0BA2"/>
    <w:rsid w:val="00AA0E11"/>
    <w:rsid w:val="00AA4128"/>
    <w:rsid w:val="00AB2BE1"/>
    <w:rsid w:val="00AB783A"/>
    <w:rsid w:val="00AC0719"/>
    <w:rsid w:val="00AC7476"/>
    <w:rsid w:val="00AC79E1"/>
    <w:rsid w:val="00AD3AEF"/>
    <w:rsid w:val="00AD5523"/>
    <w:rsid w:val="00AE1DE4"/>
    <w:rsid w:val="00AE45A5"/>
    <w:rsid w:val="00AE5D53"/>
    <w:rsid w:val="00AE7587"/>
    <w:rsid w:val="00AF3577"/>
    <w:rsid w:val="00AF6ACC"/>
    <w:rsid w:val="00AF7607"/>
    <w:rsid w:val="00AF7B17"/>
    <w:rsid w:val="00B03652"/>
    <w:rsid w:val="00B03F07"/>
    <w:rsid w:val="00B06A58"/>
    <w:rsid w:val="00B107B3"/>
    <w:rsid w:val="00B12A58"/>
    <w:rsid w:val="00B1300C"/>
    <w:rsid w:val="00B14CD7"/>
    <w:rsid w:val="00B16375"/>
    <w:rsid w:val="00B2451E"/>
    <w:rsid w:val="00B40AB6"/>
    <w:rsid w:val="00B40D49"/>
    <w:rsid w:val="00B53D84"/>
    <w:rsid w:val="00B54F8E"/>
    <w:rsid w:val="00B64289"/>
    <w:rsid w:val="00B6556C"/>
    <w:rsid w:val="00B65821"/>
    <w:rsid w:val="00B65F3A"/>
    <w:rsid w:val="00B72466"/>
    <w:rsid w:val="00B767A5"/>
    <w:rsid w:val="00B84BB6"/>
    <w:rsid w:val="00B867CA"/>
    <w:rsid w:val="00B86F8B"/>
    <w:rsid w:val="00B9556A"/>
    <w:rsid w:val="00B95A2A"/>
    <w:rsid w:val="00BA2134"/>
    <w:rsid w:val="00BA35C8"/>
    <w:rsid w:val="00BA3C52"/>
    <w:rsid w:val="00BB6401"/>
    <w:rsid w:val="00BB7AE1"/>
    <w:rsid w:val="00BC2947"/>
    <w:rsid w:val="00BC3D97"/>
    <w:rsid w:val="00BC7B10"/>
    <w:rsid w:val="00BC7D58"/>
    <w:rsid w:val="00BD18E5"/>
    <w:rsid w:val="00BD57B0"/>
    <w:rsid w:val="00BE15F5"/>
    <w:rsid w:val="00BF5061"/>
    <w:rsid w:val="00C0374A"/>
    <w:rsid w:val="00C05432"/>
    <w:rsid w:val="00C056B1"/>
    <w:rsid w:val="00C05F5E"/>
    <w:rsid w:val="00C13515"/>
    <w:rsid w:val="00C24B65"/>
    <w:rsid w:val="00C32506"/>
    <w:rsid w:val="00C35713"/>
    <w:rsid w:val="00C43749"/>
    <w:rsid w:val="00C44965"/>
    <w:rsid w:val="00C51897"/>
    <w:rsid w:val="00C51CF5"/>
    <w:rsid w:val="00C546A0"/>
    <w:rsid w:val="00C57610"/>
    <w:rsid w:val="00C57A33"/>
    <w:rsid w:val="00C611DA"/>
    <w:rsid w:val="00C61FCB"/>
    <w:rsid w:val="00C67291"/>
    <w:rsid w:val="00C674CC"/>
    <w:rsid w:val="00C67A94"/>
    <w:rsid w:val="00C83930"/>
    <w:rsid w:val="00C86BDA"/>
    <w:rsid w:val="00C90120"/>
    <w:rsid w:val="00C93239"/>
    <w:rsid w:val="00C93897"/>
    <w:rsid w:val="00C94F86"/>
    <w:rsid w:val="00C970C8"/>
    <w:rsid w:val="00CA0EE9"/>
    <w:rsid w:val="00CB2629"/>
    <w:rsid w:val="00CB30E5"/>
    <w:rsid w:val="00CB4697"/>
    <w:rsid w:val="00CB5FB3"/>
    <w:rsid w:val="00CB6364"/>
    <w:rsid w:val="00CC2C59"/>
    <w:rsid w:val="00CC3F72"/>
    <w:rsid w:val="00CC43DE"/>
    <w:rsid w:val="00CC61AD"/>
    <w:rsid w:val="00CC62F0"/>
    <w:rsid w:val="00CD28F5"/>
    <w:rsid w:val="00CD2B17"/>
    <w:rsid w:val="00CD2E5C"/>
    <w:rsid w:val="00CD36BE"/>
    <w:rsid w:val="00CD7196"/>
    <w:rsid w:val="00CE41B8"/>
    <w:rsid w:val="00CE66C9"/>
    <w:rsid w:val="00CF088F"/>
    <w:rsid w:val="00CF6A5E"/>
    <w:rsid w:val="00CF7CED"/>
    <w:rsid w:val="00D00B9C"/>
    <w:rsid w:val="00D0370F"/>
    <w:rsid w:val="00D03A0A"/>
    <w:rsid w:val="00D04A52"/>
    <w:rsid w:val="00D055AD"/>
    <w:rsid w:val="00D07862"/>
    <w:rsid w:val="00D11B06"/>
    <w:rsid w:val="00D12092"/>
    <w:rsid w:val="00D12619"/>
    <w:rsid w:val="00D1799F"/>
    <w:rsid w:val="00D340D9"/>
    <w:rsid w:val="00D3580E"/>
    <w:rsid w:val="00D40B16"/>
    <w:rsid w:val="00D42C89"/>
    <w:rsid w:val="00D522A2"/>
    <w:rsid w:val="00D57933"/>
    <w:rsid w:val="00D71010"/>
    <w:rsid w:val="00D72E46"/>
    <w:rsid w:val="00D74125"/>
    <w:rsid w:val="00D76462"/>
    <w:rsid w:val="00D85B63"/>
    <w:rsid w:val="00D85C20"/>
    <w:rsid w:val="00D93A23"/>
    <w:rsid w:val="00DA1A28"/>
    <w:rsid w:val="00DA2985"/>
    <w:rsid w:val="00DA2EA1"/>
    <w:rsid w:val="00DA59A2"/>
    <w:rsid w:val="00DB17BB"/>
    <w:rsid w:val="00DB2F64"/>
    <w:rsid w:val="00DB4329"/>
    <w:rsid w:val="00DC0052"/>
    <w:rsid w:val="00DC255B"/>
    <w:rsid w:val="00DC55FB"/>
    <w:rsid w:val="00DC5BAE"/>
    <w:rsid w:val="00DC777E"/>
    <w:rsid w:val="00DD1DBA"/>
    <w:rsid w:val="00DE3EAC"/>
    <w:rsid w:val="00DE48F4"/>
    <w:rsid w:val="00DF4669"/>
    <w:rsid w:val="00DF469C"/>
    <w:rsid w:val="00DF51A7"/>
    <w:rsid w:val="00E02928"/>
    <w:rsid w:val="00E0352D"/>
    <w:rsid w:val="00E063D3"/>
    <w:rsid w:val="00E06671"/>
    <w:rsid w:val="00E06E75"/>
    <w:rsid w:val="00E11803"/>
    <w:rsid w:val="00E12AF4"/>
    <w:rsid w:val="00E205A3"/>
    <w:rsid w:val="00E21277"/>
    <w:rsid w:val="00E22E3F"/>
    <w:rsid w:val="00E30A47"/>
    <w:rsid w:val="00E331F4"/>
    <w:rsid w:val="00E3416F"/>
    <w:rsid w:val="00E378E1"/>
    <w:rsid w:val="00E40425"/>
    <w:rsid w:val="00E42027"/>
    <w:rsid w:val="00E43280"/>
    <w:rsid w:val="00E45542"/>
    <w:rsid w:val="00E51644"/>
    <w:rsid w:val="00E522A9"/>
    <w:rsid w:val="00E5345D"/>
    <w:rsid w:val="00E6126B"/>
    <w:rsid w:val="00E61BB1"/>
    <w:rsid w:val="00E63563"/>
    <w:rsid w:val="00E65A6C"/>
    <w:rsid w:val="00E66FA5"/>
    <w:rsid w:val="00E67FC2"/>
    <w:rsid w:val="00E820AB"/>
    <w:rsid w:val="00E83FA6"/>
    <w:rsid w:val="00E87E4C"/>
    <w:rsid w:val="00E9324C"/>
    <w:rsid w:val="00E95BA5"/>
    <w:rsid w:val="00E97742"/>
    <w:rsid w:val="00EA0858"/>
    <w:rsid w:val="00EA4B13"/>
    <w:rsid w:val="00EA58AD"/>
    <w:rsid w:val="00EA63FE"/>
    <w:rsid w:val="00EA775C"/>
    <w:rsid w:val="00EA7CE4"/>
    <w:rsid w:val="00EB45C1"/>
    <w:rsid w:val="00EB6B94"/>
    <w:rsid w:val="00EC0391"/>
    <w:rsid w:val="00EC122F"/>
    <w:rsid w:val="00EC5E38"/>
    <w:rsid w:val="00ED1191"/>
    <w:rsid w:val="00ED213D"/>
    <w:rsid w:val="00ED5365"/>
    <w:rsid w:val="00EE0095"/>
    <w:rsid w:val="00EE0267"/>
    <w:rsid w:val="00EE0AB7"/>
    <w:rsid w:val="00EF1445"/>
    <w:rsid w:val="00EF3585"/>
    <w:rsid w:val="00EF4325"/>
    <w:rsid w:val="00EF7328"/>
    <w:rsid w:val="00EF7382"/>
    <w:rsid w:val="00EF7FC8"/>
    <w:rsid w:val="00F0076E"/>
    <w:rsid w:val="00F02ACE"/>
    <w:rsid w:val="00F061C3"/>
    <w:rsid w:val="00F13498"/>
    <w:rsid w:val="00F1384A"/>
    <w:rsid w:val="00F31D23"/>
    <w:rsid w:val="00F404C4"/>
    <w:rsid w:val="00F50A86"/>
    <w:rsid w:val="00F51FB9"/>
    <w:rsid w:val="00F5490E"/>
    <w:rsid w:val="00F57EAC"/>
    <w:rsid w:val="00F620D7"/>
    <w:rsid w:val="00F652AE"/>
    <w:rsid w:val="00F65647"/>
    <w:rsid w:val="00F67B38"/>
    <w:rsid w:val="00F67C95"/>
    <w:rsid w:val="00F71D63"/>
    <w:rsid w:val="00F74AF0"/>
    <w:rsid w:val="00F77419"/>
    <w:rsid w:val="00F82990"/>
    <w:rsid w:val="00F8424F"/>
    <w:rsid w:val="00F875EB"/>
    <w:rsid w:val="00F901FF"/>
    <w:rsid w:val="00F92A27"/>
    <w:rsid w:val="00F92A87"/>
    <w:rsid w:val="00F92BE7"/>
    <w:rsid w:val="00FA117C"/>
    <w:rsid w:val="00FA1C53"/>
    <w:rsid w:val="00FA35CF"/>
    <w:rsid w:val="00FA3BD9"/>
    <w:rsid w:val="00FA474E"/>
    <w:rsid w:val="00FB0118"/>
    <w:rsid w:val="00FB50EF"/>
    <w:rsid w:val="00FB66B1"/>
    <w:rsid w:val="00FB6D7C"/>
    <w:rsid w:val="00FC4203"/>
    <w:rsid w:val="00FD3A0B"/>
    <w:rsid w:val="00FD427F"/>
    <w:rsid w:val="00FE53E6"/>
    <w:rsid w:val="00FE6939"/>
    <w:rsid w:val="00FF1D83"/>
    <w:rsid w:val="00FF466E"/>
    <w:rsid w:val="00FF4EF6"/>
    <w:rsid w:val="00FF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none [3200]" strokecolor="none [3041]">
      <v:fill color="none [3200]" on="f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lang w:val="en-US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qFormat/>
    <w:pPr>
      <w:keepNext/>
      <w:ind w:left="709"/>
      <w:outlineLvl w:val="4"/>
    </w:pPr>
    <w:rPr>
      <w:rFonts w:ascii="Times New Roman" w:hAnsi="Times New Roman"/>
      <w:sz w:val="24"/>
      <w:lang w:val="ru-RU"/>
    </w:rPr>
  </w:style>
  <w:style w:type="paragraph" w:styleId="6">
    <w:name w:val="heading 6"/>
    <w:basedOn w:val="a"/>
    <w:next w:val="a"/>
    <w:qFormat/>
    <w:pPr>
      <w:keepNext/>
      <w:ind w:left="709" w:hanging="686"/>
      <w:jc w:val="center"/>
      <w:outlineLvl w:val="5"/>
    </w:pPr>
    <w:rPr>
      <w:rFonts w:ascii="Times New Roman" w:hAnsi="Times New Roman"/>
      <w:b/>
      <w:sz w:val="24"/>
      <w:u w:val="single"/>
      <w:lang w:val="ru-RU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Times New Roman" w:hAnsi="Times New Roman"/>
      <w:sz w:val="28"/>
      <w:lang w:val="ru-RU"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a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a"/>
    <w:next w:val="Print-FromToSubjectDate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a"/>
    <w:next w:val="ReplyForwardToFromDate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a"/>
    <w:pPr>
      <w:pBdr>
        <w:left w:val="single" w:sz="18" w:space="1" w:color="auto"/>
      </w:pBdr>
    </w:pPr>
  </w:style>
  <w:style w:type="paragraph" w:styleId="a3">
    <w:name w:val="Body Text Indent"/>
    <w:basedOn w:val="a"/>
    <w:pPr>
      <w:ind w:firstLine="567"/>
      <w:jc w:val="both"/>
    </w:pPr>
    <w:rPr>
      <w:rFonts w:ascii="Times New Roman" w:hAnsi="Times New Roman"/>
      <w:sz w:val="28"/>
      <w:lang w:val="ru-R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rPr>
      <w:rFonts w:ascii="Times New Roman" w:hAnsi="Times New Roman"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20">
    <w:name w:val="Body Text Indent 2"/>
    <w:basedOn w:val="a"/>
    <w:pPr>
      <w:ind w:firstLine="567"/>
    </w:pPr>
    <w:rPr>
      <w:rFonts w:ascii="Times New Roman" w:hAnsi="Times New Roman"/>
      <w:sz w:val="28"/>
      <w:lang w:val="ru-RU" w:eastAsia="uk-UA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  <w:lang w:val="ru-RU" w:eastAsia="uk-UA"/>
    </w:rPr>
  </w:style>
  <w:style w:type="paragraph" w:styleId="21">
    <w:name w:val="Body Text 2"/>
    <w:basedOn w:val="a"/>
    <w:pPr>
      <w:jc w:val="center"/>
    </w:pPr>
    <w:rPr>
      <w:rFonts w:ascii="GOST type B" w:hAnsi="GOST type B"/>
      <w:i/>
      <w:sz w:val="40"/>
      <w:lang w:val="ru-RU"/>
    </w:rPr>
  </w:style>
  <w:style w:type="table" w:styleId="aa">
    <w:name w:val="Table Grid"/>
    <w:basedOn w:val="a1"/>
    <w:rsid w:val="003A2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D11B06"/>
  </w:style>
  <w:style w:type="character" w:styleId="ac">
    <w:name w:val="Hyperlink"/>
    <w:rsid w:val="00287DFE"/>
    <w:rPr>
      <w:color w:val="0000FF"/>
      <w:u w:val="single"/>
    </w:rPr>
  </w:style>
  <w:style w:type="character" w:styleId="ad">
    <w:name w:val="FollowedHyperlink"/>
    <w:rsid w:val="00287DFE"/>
    <w:rPr>
      <w:color w:val="800080"/>
      <w:u w:val="single"/>
    </w:rPr>
  </w:style>
  <w:style w:type="character" w:customStyle="1" w:styleId="80">
    <w:name w:val="Заголовок 8 Знак"/>
    <w:link w:val="8"/>
    <w:rsid w:val="00820465"/>
    <w:rPr>
      <w:i/>
      <w:sz w:val="24"/>
    </w:rPr>
  </w:style>
  <w:style w:type="character" w:customStyle="1" w:styleId="40">
    <w:name w:val="Заголовок 4 Знак"/>
    <w:link w:val="4"/>
    <w:rsid w:val="00E83FA6"/>
    <w:rPr>
      <w:sz w:val="28"/>
    </w:rPr>
  </w:style>
  <w:style w:type="character" w:styleId="ae">
    <w:name w:val="Placeholder Text"/>
    <w:basedOn w:val="a0"/>
    <w:uiPriority w:val="99"/>
    <w:semiHidden/>
    <w:rsid w:val="009901AC"/>
    <w:rPr>
      <w:color w:val="808080"/>
    </w:rPr>
  </w:style>
  <w:style w:type="paragraph" w:styleId="af">
    <w:name w:val="List Paragraph"/>
    <w:basedOn w:val="a"/>
    <w:uiPriority w:val="34"/>
    <w:qFormat/>
    <w:rsid w:val="00905C0F"/>
    <w:pPr>
      <w:ind w:left="720"/>
      <w:contextualSpacing/>
    </w:pPr>
  </w:style>
  <w:style w:type="table" w:customStyle="1" w:styleId="10">
    <w:name w:val="Сетка таблицы1"/>
    <w:basedOn w:val="a1"/>
    <w:next w:val="aa"/>
    <w:uiPriority w:val="59"/>
    <w:rsid w:val="001B3624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Arial" w:hAnsi="Arial"/>
      <w:lang w:val="en-US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Times New Roman" w:hAnsi="Times New Roman"/>
      <w:b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Times New Roman" w:hAnsi="Times New Roman"/>
      <w:b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Times New Roman" w:hAnsi="Times New Roman"/>
      <w:sz w:val="24"/>
      <w:lang w:val="ru-RU"/>
    </w:rPr>
  </w:style>
  <w:style w:type="paragraph" w:styleId="4">
    <w:name w:val="heading 4"/>
    <w:basedOn w:val="a"/>
    <w:next w:val="a"/>
    <w:link w:val="40"/>
    <w:qFormat/>
    <w:pPr>
      <w:keepNext/>
      <w:ind w:left="709"/>
      <w:outlineLvl w:val="3"/>
    </w:pPr>
    <w:rPr>
      <w:rFonts w:ascii="Times New Roman" w:hAnsi="Times New Roman"/>
      <w:sz w:val="28"/>
      <w:lang w:val="ru-RU"/>
    </w:rPr>
  </w:style>
  <w:style w:type="paragraph" w:styleId="5">
    <w:name w:val="heading 5"/>
    <w:basedOn w:val="a"/>
    <w:next w:val="a"/>
    <w:qFormat/>
    <w:pPr>
      <w:keepNext/>
      <w:ind w:left="709"/>
      <w:outlineLvl w:val="4"/>
    </w:pPr>
    <w:rPr>
      <w:rFonts w:ascii="Times New Roman" w:hAnsi="Times New Roman"/>
      <w:sz w:val="24"/>
      <w:lang w:val="ru-RU"/>
    </w:rPr>
  </w:style>
  <w:style w:type="paragraph" w:styleId="6">
    <w:name w:val="heading 6"/>
    <w:basedOn w:val="a"/>
    <w:next w:val="a"/>
    <w:qFormat/>
    <w:pPr>
      <w:keepNext/>
      <w:ind w:left="709" w:hanging="686"/>
      <w:jc w:val="center"/>
      <w:outlineLvl w:val="5"/>
    </w:pPr>
    <w:rPr>
      <w:rFonts w:ascii="Times New Roman" w:hAnsi="Times New Roman"/>
      <w:b/>
      <w:sz w:val="24"/>
      <w:u w:val="single"/>
      <w:lang w:val="ru-RU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rFonts w:ascii="Times New Roman" w:hAnsi="Times New Roman"/>
      <w:sz w:val="28"/>
      <w:lang w:val="ru-RU"/>
    </w:rPr>
  </w:style>
  <w:style w:type="paragraph" w:styleId="8">
    <w:name w:val="heading 8"/>
    <w:basedOn w:val="a"/>
    <w:next w:val="a"/>
    <w:link w:val="80"/>
    <w:qFormat/>
    <w:pPr>
      <w:keepNext/>
      <w:jc w:val="center"/>
      <w:outlineLvl w:val="7"/>
    </w:pPr>
    <w:rPr>
      <w:rFonts w:ascii="Times New Roman" w:hAnsi="Times New Roman"/>
      <w:i/>
      <w:sz w:val="24"/>
      <w:lang w:val="ru-RU"/>
    </w:rPr>
  </w:style>
  <w:style w:type="paragraph" w:styleId="9">
    <w:name w:val="heading 9"/>
    <w:basedOn w:val="a"/>
    <w:next w:val="a"/>
    <w:qFormat/>
    <w:pPr>
      <w:keepNext/>
      <w:outlineLvl w:val="8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int-FromToSubjectDate">
    <w:name w:val="Print- From: To: Subject: Date:"/>
    <w:basedOn w:val="a"/>
    <w:pPr>
      <w:pBdr>
        <w:left w:val="single" w:sz="18" w:space="1" w:color="auto"/>
      </w:pBdr>
    </w:pPr>
  </w:style>
  <w:style w:type="paragraph" w:customStyle="1" w:styleId="Print-ReverseHeader">
    <w:name w:val="Print- Reverse Header"/>
    <w:basedOn w:val="a"/>
    <w:next w:val="Print-FromToSubjectDate"/>
    <w:pPr>
      <w:pBdr>
        <w:left w:val="single" w:sz="18" w:space="1" w:color="auto"/>
      </w:pBdr>
      <w:shd w:val="pct12" w:color="auto" w:fill="auto"/>
    </w:pPr>
    <w:rPr>
      <w:b/>
      <w:sz w:val="22"/>
    </w:rPr>
  </w:style>
  <w:style w:type="paragraph" w:customStyle="1" w:styleId="ReplyForwardHeaders">
    <w:name w:val="Reply/Forward Headers"/>
    <w:basedOn w:val="a"/>
    <w:next w:val="ReplyForwardToFromDate"/>
    <w:pPr>
      <w:pBdr>
        <w:left w:val="single" w:sz="18" w:space="1" w:color="auto"/>
      </w:pBdr>
      <w:shd w:val="pct10" w:color="auto" w:fill="auto"/>
    </w:pPr>
    <w:rPr>
      <w:b/>
      <w:noProof/>
    </w:rPr>
  </w:style>
  <w:style w:type="paragraph" w:customStyle="1" w:styleId="ReplyForwardToFromDate">
    <w:name w:val="Reply/Forward To: From: Date:"/>
    <w:basedOn w:val="a"/>
    <w:pPr>
      <w:pBdr>
        <w:left w:val="single" w:sz="18" w:space="1" w:color="auto"/>
      </w:pBdr>
    </w:pPr>
  </w:style>
  <w:style w:type="paragraph" w:styleId="a3">
    <w:name w:val="Body Text Indent"/>
    <w:basedOn w:val="a"/>
    <w:pPr>
      <w:ind w:firstLine="567"/>
      <w:jc w:val="both"/>
    </w:pPr>
    <w:rPr>
      <w:rFonts w:ascii="Times New Roman" w:hAnsi="Times New Roman"/>
      <w:sz w:val="28"/>
      <w:lang w:val="ru-RU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5">
    <w:name w:val="Body Text"/>
    <w:basedOn w:val="a"/>
    <w:rPr>
      <w:rFonts w:ascii="Times New Roman" w:hAnsi="Times New Roman"/>
      <w:sz w:val="28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caption"/>
    <w:basedOn w:val="a"/>
    <w:next w:val="a"/>
    <w:qFormat/>
    <w:pPr>
      <w:spacing w:before="120" w:after="120"/>
    </w:pPr>
    <w:rPr>
      <w:b/>
      <w:bCs/>
    </w:rPr>
  </w:style>
  <w:style w:type="paragraph" w:styleId="20">
    <w:name w:val="Body Text Indent 2"/>
    <w:basedOn w:val="a"/>
    <w:pPr>
      <w:ind w:firstLine="567"/>
    </w:pPr>
    <w:rPr>
      <w:rFonts w:ascii="Times New Roman" w:hAnsi="Times New Roman"/>
      <w:sz w:val="28"/>
      <w:lang w:val="ru-RU" w:eastAsia="uk-UA"/>
    </w:rPr>
  </w:style>
  <w:style w:type="paragraph" w:styleId="a9">
    <w:name w:val="Balloon Text"/>
    <w:basedOn w:val="a"/>
    <w:semiHidden/>
    <w:rPr>
      <w:rFonts w:ascii="Tahoma" w:hAnsi="Tahoma" w:cs="Tahoma"/>
      <w:sz w:val="16"/>
      <w:szCs w:val="16"/>
      <w:lang w:val="ru-RU" w:eastAsia="uk-UA"/>
    </w:rPr>
  </w:style>
  <w:style w:type="paragraph" w:styleId="21">
    <w:name w:val="Body Text 2"/>
    <w:basedOn w:val="a"/>
    <w:pPr>
      <w:jc w:val="center"/>
    </w:pPr>
    <w:rPr>
      <w:rFonts w:ascii="GOST type B" w:hAnsi="GOST type B"/>
      <w:i/>
      <w:sz w:val="40"/>
      <w:lang w:val="ru-RU"/>
    </w:rPr>
  </w:style>
  <w:style w:type="table" w:styleId="aa">
    <w:name w:val="Table Grid"/>
    <w:basedOn w:val="a1"/>
    <w:rsid w:val="003A2A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rsid w:val="00D11B06"/>
  </w:style>
  <w:style w:type="character" w:styleId="ac">
    <w:name w:val="Hyperlink"/>
    <w:rsid w:val="00287DFE"/>
    <w:rPr>
      <w:color w:val="0000FF"/>
      <w:u w:val="single"/>
    </w:rPr>
  </w:style>
  <w:style w:type="character" w:styleId="ad">
    <w:name w:val="FollowedHyperlink"/>
    <w:rsid w:val="00287DFE"/>
    <w:rPr>
      <w:color w:val="800080"/>
      <w:u w:val="single"/>
    </w:rPr>
  </w:style>
  <w:style w:type="character" w:customStyle="1" w:styleId="80">
    <w:name w:val="Заголовок 8 Знак"/>
    <w:link w:val="8"/>
    <w:rsid w:val="00820465"/>
    <w:rPr>
      <w:i/>
      <w:sz w:val="24"/>
    </w:rPr>
  </w:style>
  <w:style w:type="character" w:customStyle="1" w:styleId="40">
    <w:name w:val="Заголовок 4 Знак"/>
    <w:link w:val="4"/>
    <w:rsid w:val="00E83FA6"/>
    <w:rPr>
      <w:sz w:val="28"/>
    </w:rPr>
  </w:style>
  <w:style w:type="character" w:styleId="ae">
    <w:name w:val="Placeholder Text"/>
    <w:basedOn w:val="a0"/>
    <w:uiPriority w:val="99"/>
    <w:semiHidden/>
    <w:rsid w:val="009901AC"/>
    <w:rPr>
      <w:color w:val="808080"/>
    </w:rPr>
  </w:style>
  <w:style w:type="paragraph" w:styleId="af">
    <w:name w:val="List Paragraph"/>
    <w:basedOn w:val="a"/>
    <w:uiPriority w:val="34"/>
    <w:qFormat/>
    <w:rsid w:val="00905C0F"/>
    <w:pPr>
      <w:ind w:left="720"/>
      <w:contextualSpacing/>
    </w:pPr>
  </w:style>
  <w:style w:type="table" w:customStyle="1" w:styleId="10">
    <w:name w:val="Сетка таблицы1"/>
    <w:basedOn w:val="a1"/>
    <w:next w:val="aa"/>
    <w:uiPriority w:val="59"/>
    <w:rsid w:val="001B3624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EMAI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2E408-5DC0-4F2A-9B8E-55CB6B25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EMAIL</Template>
  <TotalTime>19</TotalTime>
  <Pages>8</Pages>
  <Words>616</Words>
  <Characters>3516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Email Template</vt:lpstr>
      <vt:lpstr>Email Template</vt:lpstr>
    </vt:vector>
  </TitlesOfParts>
  <Company>Reanimator Extreme Edition</Company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Template</dc:title>
  <dc:creator>Жосан</dc:creator>
  <cp:lastModifiedBy>Долинный</cp:lastModifiedBy>
  <cp:revision>9</cp:revision>
  <cp:lastPrinted>2013-12-23T17:42:00Z</cp:lastPrinted>
  <dcterms:created xsi:type="dcterms:W3CDTF">2013-12-20T02:00:00Z</dcterms:created>
  <dcterms:modified xsi:type="dcterms:W3CDTF">2013-12-23T18:00:00Z</dcterms:modified>
</cp:coreProperties>
</file>