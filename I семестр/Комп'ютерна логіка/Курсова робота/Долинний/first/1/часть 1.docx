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A33" w:rsidRDefault="00D00B9C">
      <w:pPr>
        <w:pStyle w:val="a5"/>
        <w:ind w:left="284" w:right="-1"/>
        <w:jc w:val="center"/>
        <w:rPr>
          <w:rFonts w:ascii="GOST type B" w:hAnsi="GOST type B"/>
          <w:bCs/>
          <w:i/>
          <w:sz w:val="36"/>
          <w:szCs w:val="36"/>
          <w:lang w:val="uk-UA"/>
        </w:rPr>
      </w:pPr>
      <w:r w:rsidRPr="007A1D25">
        <w:rPr>
          <w:rFonts w:ascii="GOST type B" w:hAnsi="GOST type B"/>
          <w:bCs/>
          <w:i/>
          <w:noProof/>
          <w:sz w:val="36"/>
          <w:szCs w:val="36"/>
          <w:lang w:val="ru-RU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60059683" wp14:editId="516C07E4">
                <wp:simplePos x="0" y="0"/>
                <wp:positionH relativeFrom="column">
                  <wp:posOffset>-1905</wp:posOffset>
                </wp:positionH>
                <wp:positionV relativeFrom="paragraph">
                  <wp:posOffset>178229</wp:posOffset>
                </wp:positionV>
                <wp:extent cx="6654800" cy="10204450"/>
                <wp:effectExtent l="0" t="0" r="12700" b="25400"/>
                <wp:wrapNone/>
                <wp:docPr id="8759" name="Rectangle 6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4800" cy="102044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75" o:spid="_x0000_s1026" style="position:absolute;margin-left:-.15pt;margin-top:14.05pt;width:524pt;height:803.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" filled="f" strokeweight="2pt"/>
            </w:pict>
          </mc:Fallback>
        </mc:AlternateContent>
      </w:r>
    </w:p>
    <w:p w:rsidR="00E43280" w:rsidRPr="007A1D25" w:rsidRDefault="00E43280">
      <w:pPr>
        <w:pStyle w:val="a5"/>
        <w:ind w:left="284" w:right="-1"/>
        <w:jc w:val="center"/>
        <w:rPr>
          <w:rFonts w:ascii="GOST type B" w:hAnsi="GOST type B"/>
          <w:bCs/>
          <w:i/>
          <w:sz w:val="36"/>
          <w:szCs w:val="36"/>
          <w:lang w:val="uk-UA"/>
        </w:rPr>
      </w:pPr>
      <w:r w:rsidRPr="007A1D25">
        <w:rPr>
          <w:rFonts w:ascii="GOST type B" w:hAnsi="GOST type B"/>
          <w:bCs/>
          <w:i/>
          <w:sz w:val="36"/>
          <w:szCs w:val="36"/>
          <w:lang w:val="uk-UA"/>
        </w:rPr>
        <w:t>Зміст</w:t>
      </w:r>
    </w:p>
    <w:p w:rsidR="00E43280" w:rsidRPr="007A1D25" w:rsidRDefault="00E43280">
      <w:pPr>
        <w:pStyle w:val="a5"/>
        <w:rPr>
          <w:bCs/>
          <w:lang w:val="uk-UA"/>
        </w:rPr>
      </w:pPr>
    </w:p>
    <w:tbl>
      <w:tblPr>
        <w:tblStyle w:val="aa"/>
        <w:tblW w:w="0" w:type="auto"/>
        <w:tblInd w:w="6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8"/>
        <w:gridCol w:w="484"/>
      </w:tblGrid>
      <w:tr w:rsidR="007D7D24" w:rsidRPr="007A1D25" w:rsidTr="00846104">
        <w:tc>
          <w:tcPr>
            <w:tcW w:w="8978" w:type="dxa"/>
          </w:tcPr>
          <w:p w:rsidR="007D7D24" w:rsidRPr="007A1D25" w:rsidRDefault="007D7D24" w:rsidP="00397437">
            <w:pPr>
              <w:pStyle w:val="a5"/>
              <w:spacing w:line="360" w:lineRule="auto"/>
              <w:rPr>
                <w:rFonts w:ascii="GOST type B" w:hAnsi="GOST type B"/>
                <w:bCs/>
                <w:lang w:val="uk-UA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>1 Вступ</w:t>
            </w:r>
          </w:p>
        </w:tc>
        <w:tc>
          <w:tcPr>
            <w:tcW w:w="484" w:type="dxa"/>
            <w:vAlign w:val="center"/>
          </w:tcPr>
          <w:p w:rsidR="007D7D24" w:rsidRPr="007A1D25" w:rsidRDefault="007D7D24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uk-UA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>2</w:t>
            </w:r>
          </w:p>
        </w:tc>
      </w:tr>
      <w:tr w:rsidR="007D7D24" w:rsidRPr="007A1D25" w:rsidTr="00846104">
        <w:tc>
          <w:tcPr>
            <w:tcW w:w="8978" w:type="dxa"/>
          </w:tcPr>
          <w:p w:rsidR="007D7D24" w:rsidRPr="007A1D25" w:rsidRDefault="007D7D24" w:rsidP="00397437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>2 Синтез автомата</w:t>
            </w:r>
          </w:p>
        </w:tc>
        <w:tc>
          <w:tcPr>
            <w:tcW w:w="484" w:type="dxa"/>
            <w:vAlign w:val="center"/>
          </w:tcPr>
          <w:p w:rsidR="007D7D24" w:rsidRPr="007A1D25" w:rsidRDefault="007D7D24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ru-RU"/>
              </w:rPr>
              <w:t>2</w:t>
            </w:r>
          </w:p>
        </w:tc>
      </w:tr>
      <w:tr w:rsidR="007D7D24" w:rsidRPr="007A1D25" w:rsidTr="00846104">
        <w:tc>
          <w:tcPr>
            <w:tcW w:w="8978" w:type="dxa"/>
          </w:tcPr>
          <w:p w:rsidR="007D7D24" w:rsidRPr="007A1D25" w:rsidRDefault="007D7D24" w:rsidP="00397437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>3 Синтез комбінаційних схем</w:t>
            </w:r>
          </w:p>
        </w:tc>
        <w:tc>
          <w:tcPr>
            <w:tcW w:w="484" w:type="dxa"/>
            <w:vAlign w:val="center"/>
          </w:tcPr>
          <w:p w:rsidR="007D7D24" w:rsidRPr="007A1D25" w:rsidRDefault="00623493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ru-RU"/>
              </w:rPr>
            </w:pPr>
            <w:r>
              <w:rPr>
                <w:rFonts w:ascii="GOST type B" w:hAnsi="GOST type B"/>
                <w:bCs/>
                <w:lang w:val="ru-RU"/>
              </w:rPr>
              <w:t>9</w:t>
            </w:r>
          </w:p>
        </w:tc>
      </w:tr>
      <w:tr w:rsidR="007D7D24" w:rsidRPr="007A1D25" w:rsidTr="00846104">
        <w:tc>
          <w:tcPr>
            <w:tcW w:w="8978" w:type="dxa"/>
          </w:tcPr>
          <w:p w:rsidR="007D7D24" w:rsidRPr="007A1D25" w:rsidRDefault="007D7D24" w:rsidP="00397437">
            <w:pPr>
              <w:pStyle w:val="a5"/>
              <w:spacing w:line="360" w:lineRule="auto"/>
              <w:rPr>
                <w:rFonts w:ascii="GOST type B" w:hAnsi="GOST type B"/>
                <w:bCs/>
                <w:lang w:val="uk-UA"/>
              </w:rPr>
            </w:pPr>
            <w:r w:rsidRPr="007A1D25">
              <w:rPr>
                <w:bCs/>
                <w:lang w:val="uk-UA"/>
              </w:rPr>
              <w:tab/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3.1 Вступ </w:t>
            </w:r>
            <w:r w:rsidRPr="007A1D25">
              <w:rPr>
                <w:rFonts w:ascii="GOST type B" w:hAnsi="GOST type B"/>
                <w:bCs/>
                <w:lang w:val="uk-UA"/>
              </w:rPr>
              <w:tab/>
            </w:r>
          </w:p>
        </w:tc>
        <w:tc>
          <w:tcPr>
            <w:tcW w:w="484" w:type="dxa"/>
            <w:vAlign w:val="center"/>
          </w:tcPr>
          <w:p w:rsidR="007D7D24" w:rsidRPr="007A1D25" w:rsidRDefault="00623493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uk-UA"/>
              </w:rPr>
            </w:pPr>
            <w:r>
              <w:rPr>
                <w:rFonts w:ascii="GOST type B" w:hAnsi="GOST type B"/>
                <w:bCs/>
                <w:lang w:val="uk-UA"/>
              </w:rPr>
              <w:t>9</w:t>
            </w:r>
          </w:p>
        </w:tc>
      </w:tr>
      <w:tr w:rsidR="007D7D24" w:rsidRPr="007A1D25" w:rsidTr="00846104">
        <w:tc>
          <w:tcPr>
            <w:tcW w:w="8978" w:type="dxa"/>
          </w:tcPr>
          <w:p w:rsidR="007D7D24" w:rsidRPr="007A1D25" w:rsidRDefault="007D7D24" w:rsidP="00397437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 xml:space="preserve">   3.2 Представлення функцій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4 в канонічній формі алгебри </w:t>
            </w:r>
            <w:proofErr w:type="spellStart"/>
            <w:r w:rsidRPr="007A1D25">
              <w:rPr>
                <w:rFonts w:ascii="GOST type B" w:hAnsi="GOST type B"/>
                <w:bCs/>
                <w:lang w:val="uk-UA"/>
              </w:rPr>
              <w:t>Буля</w:t>
            </w:r>
            <w:proofErr w:type="spellEnd"/>
          </w:p>
        </w:tc>
        <w:tc>
          <w:tcPr>
            <w:tcW w:w="484" w:type="dxa"/>
            <w:vAlign w:val="center"/>
          </w:tcPr>
          <w:p w:rsidR="007D7D24" w:rsidRPr="007A1D25" w:rsidRDefault="00623493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ru-RU"/>
              </w:rPr>
            </w:pPr>
            <w:r>
              <w:rPr>
                <w:rFonts w:ascii="GOST type B" w:hAnsi="GOST type B"/>
                <w:bCs/>
                <w:lang w:val="ru-RU"/>
              </w:rPr>
              <w:t>9</w:t>
            </w:r>
          </w:p>
        </w:tc>
      </w:tr>
      <w:tr w:rsidR="007D7D24" w:rsidRPr="007A1D25" w:rsidTr="00846104">
        <w:tc>
          <w:tcPr>
            <w:tcW w:w="8978" w:type="dxa"/>
          </w:tcPr>
          <w:p w:rsidR="007D7D24" w:rsidRPr="007A1D25" w:rsidRDefault="007D7D24" w:rsidP="00397437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 xml:space="preserve">   3.3 Представлення функцій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4 в канонічній формі алгебри </w:t>
            </w:r>
            <w:proofErr w:type="spellStart"/>
            <w:r w:rsidRPr="007A1D25">
              <w:rPr>
                <w:rFonts w:ascii="GOST type B" w:hAnsi="GOST type B"/>
                <w:bCs/>
                <w:lang w:val="uk-UA"/>
              </w:rPr>
              <w:t>Жегалкіна</w:t>
            </w:r>
            <w:proofErr w:type="spellEnd"/>
          </w:p>
        </w:tc>
        <w:tc>
          <w:tcPr>
            <w:tcW w:w="484" w:type="dxa"/>
            <w:vAlign w:val="center"/>
          </w:tcPr>
          <w:p w:rsidR="007D7D24" w:rsidRPr="007A1D25" w:rsidRDefault="00623493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ru-RU"/>
              </w:rPr>
            </w:pPr>
            <w:r>
              <w:rPr>
                <w:rFonts w:ascii="GOST type B" w:hAnsi="GOST type B"/>
                <w:bCs/>
                <w:lang w:val="ru-RU"/>
              </w:rPr>
              <w:t>9</w:t>
            </w:r>
          </w:p>
        </w:tc>
      </w:tr>
      <w:tr w:rsidR="007D7D24" w:rsidRPr="007A1D25" w:rsidTr="00846104">
        <w:tc>
          <w:tcPr>
            <w:tcW w:w="8978" w:type="dxa"/>
          </w:tcPr>
          <w:p w:rsidR="007D7D24" w:rsidRPr="007A1D25" w:rsidRDefault="007D7D24" w:rsidP="00397437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 xml:space="preserve">   3.4 Представлення функцій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>4 в канонічній формі алгебри Пірса</w:t>
            </w:r>
          </w:p>
        </w:tc>
        <w:tc>
          <w:tcPr>
            <w:tcW w:w="484" w:type="dxa"/>
            <w:vAlign w:val="center"/>
          </w:tcPr>
          <w:p w:rsidR="007D7D24" w:rsidRPr="007A1D25" w:rsidRDefault="00623493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ru-RU"/>
              </w:rPr>
            </w:pPr>
            <w:r>
              <w:rPr>
                <w:rFonts w:ascii="GOST type B" w:hAnsi="GOST type B"/>
                <w:bCs/>
                <w:lang w:val="ru-RU"/>
              </w:rPr>
              <w:t>10</w:t>
            </w:r>
          </w:p>
        </w:tc>
      </w:tr>
      <w:tr w:rsidR="007D7D24" w:rsidRPr="007A1D25" w:rsidTr="00846104">
        <w:tc>
          <w:tcPr>
            <w:tcW w:w="8978" w:type="dxa"/>
          </w:tcPr>
          <w:p w:rsidR="007D7D24" w:rsidRPr="007A1D25" w:rsidRDefault="007D7D24" w:rsidP="007064A1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 xml:space="preserve">   3.5 Представлення функцій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4 в канонічній формі алгебри </w:t>
            </w:r>
            <w:proofErr w:type="spellStart"/>
            <w:r w:rsidRPr="007A1D25">
              <w:rPr>
                <w:rFonts w:ascii="GOST type B" w:hAnsi="GOST type B"/>
                <w:bCs/>
                <w:lang w:val="uk-UA"/>
              </w:rPr>
              <w:t>Шеффера</w:t>
            </w:r>
            <w:proofErr w:type="spellEnd"/>
          </w:p>
        </w:tc>
        <w:tc>
          <w:tcPr>
            <w:tcW w:w="484" w:type="dxa"/>
            <w:vAlign w:val="center"/>
          </w:tcPr>
          <w:p w:rsidR="007D7D24" w:rsidRPr="007A1D25" w:rsidRDefault="00623493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ru-RU"/>
              </w:rPr>
            </w:pPr>
            <w:r>
              <w:rPr>
                <w:rFonts w:ascii="GOST type B" w:hAnsi="GOST type B"/>
                <w:bCs/>
                <w:lang w:val="ru-RU"/>
              </w:rPr>
              <w:t>10</w:t>
            </w:r>
          </w:p>
        </w:tc>
      </w:tr>
      <w:tr w:rsidR="00623493" w:rsidRPr="00623493" w:rsidTr="00846104">
        <w:tc>
          <w:tcPr>
            <w:tcW w:w="8978" w:type="dxa"/>
          </w:tcPr>
          <w:p w:rsidR="00623493" w:rsidRPr="007A1D25" w:rsidRDefault="00623493" w:rsidP="00623493">
            <w:pPr>
              <w:pStyle w:val="a5"/>
              <w:spacing w:line="360" w:lineRule="auto"/>
              <w:rPr>
                <w:rFonts w:ascii="GOST type B" w:hAnsi="GOST type B"/>
                <w:bCs/>
                <w:lang w:val="uk-UA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 xml:space="preserve">   3.6 Визначення належності функції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>4 до п</w:t>
            </w:r>
            <w:r w:rsidRPr="007A1D25">
              <w:rPr>
                <w:rFonts w:ascii="Arial" w:hAnsi="Arial" w:cs="Arial"/>
                <w:bCs/>
                <w:lang w:val="uk-UA"/>
              </w:rPr>
              <w:t>’</w:t>
            </w:r>
            <w:r w:rsidRPr="007A1D25">
              <w:rPr>
                <w:rFonts w:ascii="GOST type B" w:hAnsi="GOST type B" w:cs="GOST type B"/>
                <w:bCs/>
                <w:lang w:val="uk-UA"/>
              </w:rPr>
              <w:t>яти</w:t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 </w:t>
            </w:r>
            <w:proofErr w:type="spellStart"/>
            <w:r>
              <w:rPr>
                <w:rFonts w:ascii="GOST type B" w:hAnsi="GOST type B" w:cs="GOST type B"/>
                <w:bCs/>
                <w:lang w:val="uk-UA"/>
              </w:rPr>
              <w:t>передповних</w:t>
            </w:r>
            <w:proofErr w:type="spellEnd"/>
            <w:r w:rsidRPr="007A1D25">
              <w:rPr>
                <w:rFonts w:ascii="GOST type B" w:hAnsi="GOST type B"/>
                <w:bCs/>
                <w:lang w:val="uk-UA"/>
              </w:rPr>
              <w:t xml:space="preserve"> </w:t>
            </w:r>
            <w:r w:rsidRPr="007A1D25">
              <w:rPr>
                <w:rFonts w:ascii="GOST type B" w:hAnsi="GOST type B" w:cs="GOST type B"/>
                <w:bCs/>
                <w:lang w:val="uk-UA"/>
              </w:rPr>
              <w:t>класів</w:t>
            </w:r>
          </w:p>
        </w:tc>
        <w:tc>
          <w:tcPr>
            <w:tcW w:w="484" w:type="dxa"/>
            <w:vAlign w:val="center"/>
          </w:tcPr>
          <w:p w:rsidR="00623493" w:rsidRPr="007A1D25" w:rsidRDefault="00623493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uk-UA"/>
              </w:rPr>
            </w:pPr>
            <w:r>
              <w:rPr>
                <w:rFonts w:ascii="GOST type B" w:hAnsi="GOST type B" w:cs="GOST type B"/>
                <w:bCs/>
                <w:lang w:val="uk-UA"/>
              </w:rPr>
              <w:t>10</w:t>
            </w:r>
          </w:p>
        </w:tc>
      </w:tr>
      <w:tr w:rsidR="00623493" w:rsidRPr="00623493" w:rsidTr="00846104">
        <w:tc>
          <w:tcPr>
            <w:tcW w:w="8978" w:type="dxa"/>
          </w:tcPr>
          <w:p w:rsidR="00623493" w:rsidRPr="007A1D25" w:rsidRDefault="00623493" w:rsidP="007D7D24">
            <w:pPr>
              <w:pStyle w:val="a5"/>
              <w:spacing w:line="360" w:lineRule="auto"/>
              <w:jc w:val="both"/>
              <w:rPr>
                <w:rFonts w:ascii="GOST type B" w:hAnsi="GOST type B"/>
                <w:bCs/>
                <w:lang w:val="uk-UA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 xml:space="preserve">   3.7 Мінімізація функції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>4 методом невизначених коефіцієнтів</w:t>
            </w:r>
          </w:p>
        </w:tc>
        <w:tc>
          <w:tcPr>
            <w:tcW w:w="484" w:type="dxa"/>
            <w:vAlign w:val="center"/>
          </w:tcPr>
          <w:p w:rsidR="00623493" w:rsidRPr="007A1D25" w:rsidRDefault="00623493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uk-UA"/>
              </w:rPr>
            </w:pPr>
            <w:r>
              <w:rPr>
                <w:rFonts w:ascii="GOST type B" w:hAnsi="GOST type B"/>
                <w:bCs/>
                <w:lang w:val="uk-UA"/>
              </w:rPr>
              <w:t>11</w:t>
            </w:r>
          </w:p>
        </w:tc>
      </w:tr>
      <w:tr w:rsidR="007D7D24" w:rsidRPr="007A1D25" w:rsidTr="00846104">
        <w:tc>
          <w:tcPr>
            <w:tcW w:w="8978" w:type="dxa"/>
          </w:tcPr>
          <w:p w:rsidR="007D7D24" w:rsidRPr="007A1D25" w:rsidRDefault="007D7D24" w:rsidP="007D7D24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 xml:space="preserve">   3.8 Мінімізація функції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4 методом </w:t>
            </w:r>
            <w:proofErr w:type="spellStart"/>
            <w:r w:rsidRPr="007A1D25">
              <w:rPr>
                <w:rFonts w:ascii="GOST type B" w:hAnsi="GOST type B"/>
                <w:bCs/>
                <w:lang w:val="uk-UA"/>
              </w:rPr>
              <w:t>Квайна-Мак-Класкі</w:t>
            </w:r>
            <w:proofErr w:type="spellEnd"/>
          </w:p>
        </w:tc>
        <w:tc>
          <w:tcPr>
            <w:tcW w:w="484" w:type="dxa"/>
            <w:vAlign w:val="center"/>
          </w:tcPr>
          <w:p w:rsidR="007D7D24" w:rsidRPr="007A1D25" w:rsidRDefault="007D7D24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ru-RU"/>
              </w:rPr>
              <w:t>1</w:t>
            </w:r>
            <w:r w:rsidR="00623493">
              <w:rPr>
                <w:rFonts w:ascii="GOST type B" w:hAnsi="GOST type B"/>
                <w:bCs/>
                <w:lang w:val="ru-RU"/>
              </w:rPr>
              <w:t>2</w:t>
            </w:r>
          </w:p>
        </w:tc>
      </w:tr>
      <w:tr w:rsidR="007D7D24" w:rsidRPr="007A1D25" w:rsidTr="00846104">
        <w:tc>
          <w:tcPr>
            <w:tcW w:w="8978" w:type="dxa"/>
          </w:tcPr>
          <w:p w:rsidR="007D7D24" w:rsidRPr="007A1D25" w:rsidRDefault="007D7D24" w:rsidP="007D7D24">
            <w:pPr>
              <w:pStyle w:val="a5"/>
              <w:spacing w:line="360" w:lineRule="auto"/>
              <w:rPr>
                <w:rFonts w:ascii="GOST type B" w:hAnsi="GOST type B"/>
                <w:bCs/>
                <w:lang w:val="uk-UA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 xml:space="preserve">   3.9 Мінімізація функції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4 методом діаграм </w:t>
            </w:r>
            <w:proofErr w:type="spellStart"/>
            <w:r w:rsidRPr="007A1D25">
              <w:rPr>
                <w:rFonts w:ascii="GOST type B" w:hAnsi="GOST type B"/>
                <w:bCs/>
                <w:lang w:val="uk-UA"/>
              </w:rPr>
              <w:t>Вейча</w:t>
            </w:r>
            <w:proofErr w:type="spellEnd"/>
          </w:p>
        </w:tc>
        <w:tc>
          <w:tcPr>
            <w:tcW w:w="484" w:type="dxa"/>
            <w:vAlign w:val="center"/>
          </w:tcPr>
          <w:p w:rsidR="007D7D24" w:rsidRPr="007A1D25" w:rsidRDefault="007D7D24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uk-UA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>1</w:t>
            </w:r>
            <w:r w:rsidR="00623493">
              <w:rPr>
                <w:rFonts w:ascii="GOST type B" w:hAnsi="GOST type B"/>
                <w:bCs/>
                <w:lang w:val="uk-UA"/>
              </w:rPr>
              <w:t>2</w:t>
            </w:r>
          </w:p>
        </w:tc>
      </w:tr>
      <w:tr w:rsidR="00623493" w:rsidRPr="007A1D25" w:rsidTr="00846104">
        <w:tc>
          <w:tcPr>
            <w:tcW w:w="8978" w:type="dxa"/>
          </w:tcPr>
          <w:p w:rsidR="00623493" w:rsidRPr="007A1D25" w:rsidRDefault="00816F80" w:rsidP="007D7D24">
            <w:pPr>
              <w:pStyle w:val="a5"/>
              <w:spacing w:line="360" w:lineRule="auto"/>
              <w:rPr>
                <w:rFonts w:ascii="GOST type B" w:hAnsi="GOST type B"/>
                <w:bCs/>
                <w:lang w:val="uk-UA"/>
              </w:rPr>
            </w:pPr>
            <w:r>
              <w:rPr>
                <w:rFonts w:ascii="GOST type B" w:hAnsi="GOST type B"/>
                <w:bCs/>
                <w:lang w:val="uk-UA"/>
              </w:rPr>
              <w:t xml:space="preserve">   </w:t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3.10 Спільна мінімізація функцій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1,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2,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>3</w:t>
            </w:r>
          </w:p>
        </w:tc>
        <w:tc>
          <w:tcPr>
            <w:tcW w:w="484" w:type="dxa"/>
            <w:vAlign w:val="center"/>
          </w:tcPr>
          <w:p w:rsidR="00623493" w:rsidRPr="007A1D25" w:rsidRDefault="00816F80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uk-UA"/>
              </w:rPr>
            </w:pPr>
            <w:r>
              <w:rPr>
                <w:rFonts w:ascii="GOST type B" w:hAnsi="GOST type B"/>
                <w:bCs/>
                <w:lang w:val="uk-UA"/>
              </w:rPr>
              <w:t>13</w:t>
            </w:r>
          </w:p>
        </w:tc>
      </w:tr>
      <w:tr w:rsidR="007D7D24" w:rsidRPr="007A1D25" w:rsidTr="00846104">
        <w:tc>
          <w:tcPr>
            <w:tcW w:w="8978" w:type="dxa"/>
          </w:tcPr>
          <w:p w:rsidR="007D7D24" w:rsidRPr="007A1D25" w:rsidRDefault="007D7D24" w:rsidP="00816F80">
            <w:pPr>
              <w:pStyle w:val="a5"/>
              <w:spacing w:line="360" w:lineRule="auto"/>
              <w:rPr>
                <w:rFonts w:ascii="GOST type B" w:hAnsi="GOST type B"/>
                <w:bCs/>
                <w:lang w:val="uk-UA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 xml:space="preserve">   </w:t>
            </w:r>
            <w:r w:rsidR="00816F80">
              <w:rPr>
                <w:rFonts w:ascii="GOST type B" w:hAnsi="GOST type B"/>
                <w:bCs/>
                <w:lang w:val="uk-UA"/>
              </w:rPr>
              <w:t xml:space="preserve">3.11 </w:t>
            </w:r>
            <w:r w:rsidR="00816F80" w:rsidRPr="00816F80">
              <w:rPr>
                <w:rFonts w:ascii="GOST type B" w:hAnsi="GOST type B"/>
                <w:bCs/>
                <w:szCs w:val="28"/>
                <w:lang w:val="uk-UA"/>
              </w:rPr>
              <w:t>Спільна мінімізація заперечень функцій f1, f2, f3</w:t>
            </w:r>
          </w:p>
        </w:tc>
        <w:tc>
          <w:tcPr>
            <w:tcW w:w="484" w:type="dxa"/>
            <w:vAlign w:val="center"/>
          </w:tcPr>
          <w:p w:rsidR="007D7D24" w:rsidRPr="007A1D25" w:rsidRDefault="00846104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uk-UA"/>
              </w:rPr>
            </w:pPr>
            <w:r>
              <w:rPr>
                <w:rFonts w:ascii="GOST type B" w:hAnsi="GOST type B"/>
                <w:bCs/>
                <w:lang w:val="uk-UA"/>
              </w:rPr>
              <w:t>1</w:t>
            </w:r>
            <w:r w:rsidR="00816F80">
              <w:rPr>
                <w:rFonts w:ascii="GOST type B" w:hAnsi="GOST type B"/>
                <w:bCs/>
                <w:lang w:val="uk-UA"/>
              </w:rPr>
              <w:t>4</w:t>
            </w:r>
          </w:p>
        </w:tc>
      </w:tr>
      <w:tr w:rsidR="00846104" w:rsidRPr="00846104" w:rsidTr="00846104">
        <w:tc>
          <w:tcPr>
            <w:tcW w:w="8978" w:type="dxa"/>
          </w:tcPr>
          <w:p w:rsidR="00846104" w:rsidRPr="007A1D25" w:rsidRDefault="00846104" w:rsidP="00846104">
            <w:pPr>
              <w:spacing w:line="360" w:lineRule="auto"/>
              <w:ind w:right="283"/>
              <w:jc w:val="both"/>
              <w:rPr>
                <w:rFonts w:ascii="GOST type B" w:hAnsi="GOST type B"/>
                <w:bCs/>
                <w:lang w:val="uk-UA"/>
              </w:rPr>
            </w:pPr>
            <w:r>
              <w:rPr>
                <w:rFonts w:ascii="GOST type B" w:hAnsi="GOST type B"/>
                <w:bCs/>
                <w:sz w:val="28"/>
                <w:szCs w:val="28"/>
                <w:lang w:val="uk-UA"/>
              </w:rPr>
              <w:t xml:space="preserve">   </w:t>
            </w:r>
            <w:r w:rsidRPr="00846104">
              <w:rPr>
                <w:rFonts w:ascii="GOST type B" w:hAnsi="GOST type B"/>
                <w:bCs/>
                <w:sz w:val="28"/>
                <w:szCs w:val="28"/>
                <w:lang w:val="uk-UA"/>
              </w:rPr>
              <w:t>3.12 Одержання операторних форм для комбінаційних схем</w:t>
            </w:r>
          </w:p>
        </w:tc>
        <w:tc>
          <w:tcPr>
            <w:tcW w:w="484" w:type="dxa"/>
            <w:vAlign w:val="center"/>
          </w:tcPr>
          <w:p w:rsidR="00846104" w:rsidRPr="007A1D25" w:rsidRDefault="00846104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uk-UA"/>
              </w:rPr>
            </w:pPr>
            <w:r>
              <w:rPr>
                <w:rFonts w:ascii="GOST type B" w:hAnsi="GOST type B"/>
                <w:bCs/>
                <w:lang w:val="uk-UA"/>
              </w:rPr>
              <w:t>15</w:t>
            </w:r>
          </w:p>
        </w:tc>
      </w:tr>
      <w:tr w:rsidR="007D7D24" w:rsidRPr="007A1D25" w:rsidTr="00846104">
        <w:tc>
          <w:tcPr>
            <w:tcW w:w="8978" w:type="dxa"/>
          </w:tcPr>
          <w:p w:rsidR="007D7D24" w:rsidRPr="007A1D25" w:rsidRDefault="007D7D24" w:rsidP="007064A1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ab/>
              <w:t>3</w:t>
            </w:r>
            <w:r w:rsidR="002B66DE">
              <w:rPr>
                <w:rFonts w:ascii="GOST type B" w:hAnsi="GOST type B"/>
                <w:bCs/>
                <w:lang w:val="ru-RU"/>
              </w:rPr>
              <w:t>.13</w:t>
            </w:r>
            <w:r w:rsidRPr="007A1D25">
              <w:rPr>
                <w:rFonts w:ascii="GOST type B" w:hAnsi="GOST type B"/>
                <w:bCs/>
                <w:lang w:val="ru-RU"/>
              </w:rPr>
              <w:t xml:space="preserve"> </w:t>
            </w:r>
            <w:proofErr w:type="spellStart"/>
            <w:r w:rsidRPr="007A1D25">
              <w:rPr>
                <w:rFonts w:ascii="GOST type B" w:hAnsi="GOST type B"/>
                <w:bCs/>
                <w:lang w:val="ru-RU"/>
              </w:rPr>
              <w:t>Одержання</w:t>
            </w:r>
            <w:proofErr w:type="spellEnd"/>
            <w:r w:rsidRPr="007A1D25">
              <w:rPr>
                <w:rFonts w:ascii="GOST type B" w:hAnsi="GOST type B"/>
                <w:bCs/>
                <w:lang w:val="ru-RU"/>
              </w:rPr>
              <w:t xml:space="preserve"> </w:t>
            </w:r>
            <w:proofErr w:type="spellStart"/>
            <w:r w:rsidRPr="007A1D25">
              <w:rPr>
                <w:rFonts w:ascii="GOST type B" w:hAnsi="GOST type B"/>
                <w:bCs/>
                <w:lang w:val="ru-RU"/>
              </w:rPr>
              <w:t>операторних</w:t>
            </w:r>
            <w:proofErr w:type="spellEnd"/>
            <w:r w:rsidRPr="007A1D25">
              <w:rPr>
                <w:rFonts w:ascii="GOST type B" w:hAnsi="GOST type B"/>
                <w:bCs/>
                <w:lang w:val="ru-RU"/>
              </w:rPr>
              <w:t xml:space="preserve"> форм для </w:t>
            </w:r>
            <w:proofErr w:type="spellStart"/>
            <w:r w:rsidRPr="007A1D25">
              <w:rPr>
                <w:rFonts w:ascii="GOST type B" w:hAnsi="GOST type B"/>
                <w:bCs/>
                <w:lang w:val="ru-RU"/>
              </w:rPr>
              <w:t>реалізації</w:t>
            </w:r>
            <w:proofErr w:type="spellEnd"/>
            <w:r w:rsidRPr="007A1D25">
              <w:rPr>
                <w:rFonts w:ascii="GOST type B" w:hAnsi="GOST type B"/>
                <w:bCs/>
                <w:lang w:val="ru-RU"/>
              </w:rPr>
              <w:t xml:space="preserve"> на ПЛМ</w:t>
            </w:r>
            <w:r w:rsidRPr="007A1D25">
              <w:rPr>
                <w:rFonts w:ascii="GOST type B" w:hAnsi="GOST type B"/>
                <w:bCs/>
                <w:u w:val="single"/>
                <w:lang w:val="ru-RU"/>
              </w:rPr>
              <w:t xml:space="preserve">         </w:t>
            </w:r>
          </w:p>
        </w:tc>
        <w:tc>
          <w:tcPr>
            <w:tcW w:w="484" w:type="dxa"/>
            <w:vAlign w:val="center"/>
          </w:tcPr>
          <w:p w:rsidR="007D7D24" w:rsidRPr="007A1D25" w:rsidRDefault="007D7D24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ru-RU"/>
              </w:rPr>
              <w:t>1</w:t>
            </w:r>
            <w:r w:rsidR="00846104">
              <w:rPr>
                <w:rFonts w:ascii="GOST type B" w:hAnsi="GOST type B"/>
                <w:bCs/>
                <w:lang w:val="ru-RU"/>
              </w:rPr>
              <w:t>8</w:t>
            </w:r>
          </w:p>
        </w:tc>
      </w:tr>
      <w:tr w:rsidR="007D7D24" w:rsidRPr="007A1D25" w:rsidTr="00846104">
        <w:tc>
          <w:tcPr>
            <w:tcW w:w="8978" w:type="dxa"/>
          </w:tcPr>
          <w:p w:rsidR="007D7D24" w:rsidRPr="007A1D25" w:rsidRDefault="007D7D24" w:rsidP="007064A1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ru-RU"/>
              </w:rPr>
              <w:t xml:space="preserve">4 </w:t>
            </w:r>
            <w:proofErr w:type="spellStart"/>
            <w:r w:rsidRPr="007A1D25">
              <w:rPr>
                <w:rFonts w:ascii="GOST type B" w:hAnsi="GOST type B"/>
                <w:bCs/>
                <w:lang w:val="ru-RU"/>
              </w:rPr>
              <w:t>Висновок</w:t>
            </w:r>
            <w:proofErr w:type="spellEnd"/>
          </w:p>
        </w:tc>
        <w:tc>
          <w:tcPr>
            <w:tcW w:w="484" w:type="dxa"/>
            <w:vAlign w:val="center"/>
          </w:tcPr>
          <w:p w:rsidR="007D7D24" w:rsidRPr="007A1D25" w:rsidRDefault="00846104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ru-RU"/>
              </w:rPr>
            </w:pPr>
            <w:r>
              <w:rPr>
                <w:rFonts w:ascii="GOST type B" w:hAnsi="GOST type B"/>
                <w:bCs/>
                <w:lang w:val="ru-RU"/>
              </w:rPr>
              <w:t>21</w:t>
            </w:r>
          </w:p>
        </w:tc>
      </w:tr>
      <w:tr w:rsidR="007D7D24" w:rsidRPr="007A1D25" w:rsidTr="00846104">
        <w:tc>
          <w:tcPr>
            <w:tcW w:w="8978" w:type="dxa"/>
          </w:tcPr>
          <w:p w:rsidR="007D7D24" w:rsidRPr="007A1D25" w:rsidRDefault="007D7D24" w:rsidP="007064A1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ru-RU"/>
              </w:rPr>
              <w:t xml:space="preserve">5 Список </w:t>
            </w:r>
            <w:proofErr w:type="spellStart"/>
            <w:proofErr w:type="gramStart"/>
            <w:r w:rsidRPr="007A1D25">
              <w:rPr>
                <w:rFonts w:ascii="GOST type B" w:hAnsi="GOST type B"/>
                <w:bCs/>
                <w:lang w:val="ru-RU"/>
              </w:rPr>
              <w:t>л</w:t>
            </w:r>
            <w:proofErr w:type="gramEnd"/>
            <w:r w:rsidRPr="007A1D25">
              <w:rPr>
                <w:rFonts w:ascii="GOST type B" w:hAnsi="GOST type B"/>
                <w:bCs/>
                <w:lang w:val="ru-RU"/>
              </w:rPr>
              <w:t>ітератури</w:t>
            </w:r>
            <w:proofErr w:type="spellEnd"/>
          </w:p>
        </w:tc>
        <w:tc>
          <w:tcPr>
            <w:tcW w:w="484" w:type="dxa"/>
            <w:vAlign w:val="center"/>
          </w:tcPr>
          <w:p w:rsidR="007D7D24" w:rsidRPr="007A1D25" w:rsidRDefault="00846104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ru-RU"/>
              </w:rPr>
            </w:pPr>
            <w:r>
              <w:rPr>
                <w:rFonts w:ascii="GOST type B" w:hAnsi="GOST type B"/>
                <w:bCs/>
                <w:lang w:val="ru-RU"/>
              </w:rPr>
              <w:t>2</w:t>
            </w:r>
            <w:r w:rsidR="00546CB1">
              <w:rPr>
                <w:rFonts w:ascii="GOST type B" w:hAnsi="GOST type B"/>
                <w:bCs/>
                <w:lang w:val="ru-RU"/>
              </w:rPr>
              <w:t>3</w:t>
            </w:r>
          </w:p>
        </w:tc>
      </w:tr>
    </w:tbl>
    <w:p w:rsidR="00E43280" w:rsidRPr="007A1D25" w:rsidRDefault="00D00B9C" w:rsidP="00BC2947">
      <w:pPr>
        <w:pStyle w:val="a5"/>
        <w:spacing w:line="360" w:lineRule="auto"/>
        <w:ind w:left="142" w:right="-1"/>
        <w:rPr>
          <w:rFonts w:ascii="GOST type B" w:hAnsi="GOST type B"/>
          <w:bCs/>
          <w:lang w:val="ru-RU"/>
        </w:rPr>
      </w:pPr>
      <w:r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84A2D4D" wp14:editId="10B8C55B">
                <wp:simplePos x="0" y="0"/>
                <wp:positionH relativeFrom="column">
                  <wp:posOffset>611505</wp:posOffset>
                </wp:positionH>
                <wp:positionV relativeFrom="paragraph">
                  <wp:posOffset>2985564</wp:posOffset>
                </wp:positionV>
                <wp:extent cx="827405" cy="1428570"/>
                <wp:effectExtent l="0" t="0" r="10795" b="19685"/>
                <wp:wrapNone/>
                <wp:docPr id="8729" name="Rectangle 6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42857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3" o:spid="_x0000_s1026" style="position:absolute;margin-left:48.15pt;margin-top:235.1pt;width:65.15pt;height:112.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" filled="f" strokeweight="2pt">
                <v:textbox inset="0,0,0,0"/>
              </v:rect>
            </w:pict>
          </mc:Fallback>
        </mc:AlternateContent>
      </w:r>
      <w:r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02AF4C3" wp14:editId="2AFC9E1B">
                <wp:simplePos x="0" y="0"/>
                <wp:positionH relativeFrom="column">
                  <wp:posOffset>5036820</wp:posOffset>
                </wp:positionH>
                <wp:positionV relativeFrom="paragraph">
                  <wp:posOffset>3700780</wp:posOffset>
                </wp:positionV>
                <wp:extent cx="180975" cy="177800"/>
                <wp:effectExtent l="0" t="0" r="28575" b="12700"/>
                <wp:wrapNone/>
                <wp:docPr id="8728" name="Rectangle 6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77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2" o:spid="_x0000_s1026" style="position:absolute;margin-left:396.6pt;margin-top:291.4pt;width:14.25pt;height:14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" filled="f" strokeweight="2pt">
                <v:textbox inset="0,0,0,0"/>
              </v:rect>
            </w:pict>
          </mc:Fallback>
        </mc:AlternateContent>
      </w:r>
      <w:r w:rsidR="00623493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231D79F" wp14:editId="6D29C633">
                <wp:simplePos x="0" y="0"/>
                <wp:positionH relativeFrom="column">
                  <wp:posOffset>635</wp:posOffset>
                </wp:positionH>
                <wp:positionV relativeFrom="paragraph">
                  <wp:posOffset>4226989</wp:posOffset>
                </wp:positionV>
                <wp:extent cx="2338705" cy="178435"/>
                <wp:effectExtent l="0" t="0" r="23495" b="12065"/>
                <wp:wrapNone/>
                <wp:docPr id="8734" name="Rectangle 6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8705" cy="17843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8" o:spid="_x0000_s1026" style="position:absolute;margin-left:.05pt;margin-top:332.85pt;width:184.15pt;height:14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" filled="f" strokeweight=".25pt">
                <v:textbox inset="0,0,0,0"/>
              </v:rect>
            </w:pict>
          </mc:Fallback>
        </mc:AlternateContent>
      </w:r>
      <w:r w:rsidR="00623493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6A591C1" wp14:editId="48D58370">
                <wp:simplePos x="0" y="0"/>
                <wp:positionH relativeFrom="column">
                  <wp:posOffset>2333625</wp:posOffset>
                </wp:positionH>
                <wp:positionV relativeFrom="paragraph">
                  <wp:posOffset>2985135</wp:posOffset>
                </wp:positionV>
                <wp:extent cx="4316730" cy="533400"/>
                <wp:effectExtent l="0" t="0" r="26670" b="19050"/>
                <wp:wrapNone/>
                <wp:docPr id="8723" name="Rectangle 6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6730" cy="533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77" o:spid="_x0000_s1026" style="position:absolute;margin-left:183.75pt;margin-top:235.05pt;width:339.9pt;height:42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" filled="f" strokeweight="2pt">
                <v:textbox inset="0,0,0,0"/>
              </v:rect>
            </w:pict>
          </mc:Fallback>
        </mc:AlternateContent>
      </w:r>
      <w:r w:rsidR="00623493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2202FF0" wp14:editId="67DBD244">
                <wp:simplePos x="0" y="0"/>
                <wp:positionH relativeFrom="page">
                  <wp:posOffset>3641725</wp:posOffset>
                </wp:positionH>
                <wp:positionV relativeFrom="page">
                  <wp:posOffset>9247505</wp:posOffset>
                </wp:positionV>
                <wp:extent cx="3140710" cy="354965"/>
                <wp:effectExtent l="0" t="0" r="2540" b="6985"/>
                <wp:wrapNone/>
                <wp:docPr id="8752" name="Text Box 6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71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none" w="sm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Pr="00AF36AD" w:rsidRDefault="00B16375" w:rsidP="00BC2947">
                            <w:pPr>
                              <w:rPr>
                                <w:rFonts w:ascii="GOST type B" w:hAnsi="GOST type B"/>
                                <w:i/>
                                <w:sz w:val="44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  <w:lang w:val="uk-UA"/>
                              </w:rPr>
                              <w:t>І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</w:rPr>
                              <w:t>АЛЦ.463626.00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  <w:lang w:val="uk-UA"/>
                              </w:rPr>
                              <w:t>4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806" o:spid="_x0000_s1026" type="#_x0000_t202" style="position:absolute;left:0;text-align:left;margin-left:286.75pt;margin-top:728.15pt;width:247.3pt;height:27.95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" filled="f" stroked="f">
                <v:stroke endarrowwidth="narrow"/>
                <v:textbox inset="0,0,0,0">
                  <w:txbxContent>
                    <w:p w:rsidR="00B16375" w:rsidRPr="00AF36AD" w:rsidRDefault="00B16375" w:rsidP="00BC2947">
                      <w:pP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І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АЛЦ.463626.00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4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ПЗ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71E70DD" wp14:editId="65DCB948">
                <wp:simplePos x="0" y="0"/>
                <wp:positionH relativeFrom="column">
                  <wp:posOffset>5447665</wp:posOffset>
                </wp:positionH>
                <wp:positionV relativeFrom="paragraph">
                  <wp:posOffset>3536950</wp:posOffset>
                </wp:positionV>
                <wp:extent cx="434340" cy="177165"/>
                <wp:effectExtent l="0" t="0" r="3810" b="13335"/>
                <wp:wrapNone/>
                <wp:docPr id="8746" name="Rectangle 6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Pr="00C57A33" w:rsidRDefault="00B16375" w:rsidP="00BC2947">
                            <w:pPr>
                              <w:pStyle w:val="8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57A33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Аркуш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00" o:spid="_x0000_s1026" style="position:absolute;left:0;text-align:left;margin-left:428.95pt;margin-top:278.5pt;width:34.2pt;height:13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" filled="f" stroked="f" strokeweight=".25pt">
                <v:textbox inset="0,0,0,0">
                  <w:txbxContent>
                    <w:p w:rsidR="00B16375" w:rsidRPr="00C57A33" w:rsidRDefault="00B16375" w:rsidP="00BC2947">
                      <w:pPr>
                        <w:pStyle w:val="8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C57A33">
                        <w:rPr>
                          <w:rFonts w:ascii="GOST type B" w:hAnsi="GOST type B"/>
                          <w:sz w:val="22"/>
                          <w:szCs w:val="22"/>
                        </w:rPr>
                        <w:t>Аркуш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FBCE7AE" wp14:editId="6D10E6F5">
                <wp:simplePos x="0" y="0"/>
                <wp:positionH relativeFrom="column">
                  <wp:posOffset>4896485</wp:posOffset>
                </wp:positionH>
                <wp:positionV relativeFrom="paragraph">
                  <wp:posOffset>3533140</wp:posOffset>
                </wp:positionV>
                <wp:extent cx="467360" cy="145415"/>
                <wp:effectExtent l="0" t="0" r="8890" b="6985"/>
                <wp:wrapNone/>
                <wp:docPr id="8745" name="Rectangle 6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360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Лiт</w:t>
                            </w:r>
                            <w:proofErr w:type="spellEnd"/>
                            <w:r>
                              <w:rPr>
                                <w:i/>
                                <w:sz w:val="22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9" o:spid="_x0000_s1027" style="position:absolute;left:0;text-align:left;margin-left:385.55pt;margin-top:278.2pt;width:36.8pt;height:11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" filled="f" stroked="f" strokeweight=".25pt">
                <v:textbox inset="0,0,0,0">
                  <w:txbxContent>
                    <w:p w:rsidR="00B16375" w:rsidRDefault="00B16375" w:rsidP="00BC2947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Лiт</w:t>
                      </w:r>
                      <w:proofErr w:type="spellEnd"/>
                      <w:r>
                        <w:rPr>
                          <w:i/>
                          <w:sz w:val="22"/>
                        </w:rPr>
                        <w:t>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C7942A9" wp14:editId="12FF1867">
                <wp:simplePos x="0" y="0"/>
                <wp:positionH relativeFrom="column">
                  <wp:posOffset>1519555</wp:posOffset>
                </wp:positionH>
                <wp:positionV relativeFrom="paragraph">
                  <wp:posOffset>3360420</wp:posOffset>
                </wp:positionV>
                <wp:extent cx="419735" cy="151130"/>
                <wp:effectExtent l="0" t="0" r="18415" b="1270"/>
                <wp:wrapNone/>
                <wp:docPr id="8738" name="Rectangle 6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73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Pr="002246AD" w:rsidRDefault="00B16375" w:rsidP="00BC2947">
                            <w:pPr>
                              <w:rPr>
                                <w:rFonts w:ascii="GOST type B" w:hAnsi="GOST type B"/>
                                <w:i/>
                                <w:sz w:val="22"/>
                                <w:szCs w:val="22"/>
                                <w:lang w:val="uk-UA"/>
                              </w:rPr>
                            </w:pPr>
                            <w:proofErr w:type="spellStart"/>
                            <w:r w:rsidRPr="002246AD">
                              <w:rPr>
                                <w:rFonts w:ascii="GOST type B" w:hAnsi="GOST type B"/>
                                <w:i/>
                                <w:sz w:val="22"/>
                                <w:szCs w:val="22"/>
                              </w:rPr>
                              <w:t>Пiдп</w:t>
                            </w:r>
                            <w:r w:rsidRPr="002246AD">
                              <w:rPr>
                                <w:rFonts w:ascii="GOST type B" w:hAnsi="GOST type B"/>
                                <w:i/>
                                <w:sz w:val="22"/>
                                <w:szCs w:val="22"/>
                                <w:lang w:val="uk-UA"/>
                              </w:rPr>
                              <w:t>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2" o:spid="_x0000_s1028" style="position:absolute;left:0;text-align:left;margin-left:119.65pt;margin-top:264.6pt;width:33.05pt;height:11.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" filled="f" stroked="f" strokeweight=".25pt">
                <v:textbox inset="0,0,0,0">
                  <w:txbxContent>
                    <w:p w:rsidR="00B16375" w:rsidRPr="002246AD" w:rsidRDefault="00B16375" w:rsidP="00BC2947">
                      <w:pPr>
                        <w:rPr>
                          <w:rFonts w:ascii="GOST type B" w:hAnsi="GOST type B"/>
                          <w:i/>
                          <w:sz w:val="22"/>
                          <w:szCs w:val="22"/>
                          <w:lang w:val="uk-UA"/>
                        </w:rPr>
                      </w:pPr>
                      <w:proofErr w:type="spellStart"/>
                      <w:r w:rsidRPr="002246AD">
                        <w:rPr>
                          <w:rFonts w:ascii="GOST type B" w:hAnsi="GOST type B"/>
                          <w:i/>
                          <w:sz w:val="22"/>
                          <w:szCs w:val="22"/>
                        </w:rPr>
                        <w:t>Пiдп</w:t>
                      </w:r>
                      <w:r w:rsidRPr="002246AD">
                        <w:rPr>
                          <w:rFonts w:ascii="GOST type B" w:hAnsi="GOST type B"/>
                          <w:i/>
                          <w:sz w:val="22"/>
                          <w:szCs w:val="22"/>
                          <w:lang w:val="uk-UA"/>
                        </w:rPr>
                        <w:t>ис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F57D413" wp14:editId="476FC0A2">
                <wp:simplePos x="0" y="0"/>
                <wp:positionH relativeFrom="column">
                  <wp:posOffset>0</wp:posOffset>
                </wp:positionH>
                <wp:positionV relativeFrom="paragraph">
                  <wp:posOffset>3340100</wp:posOffset>
                </wp:positionV>
                <wp:extent cx="2339340" cy="177800"/>
                <wp:effectExtent l="0" t="0" r="22860" b="12700"/>
                <wp:wrapNone/>
                <wp:docPr id="8749" name="Rectangle 6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9340" cy="177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03" o:spid="_x0000_s1026" style="position:absolute;margin-left:0;margin-top:263pt;width:184.2pt;height:1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" filled="f" strokeweight="2pt"/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53DD7A0" wp14:editId="5085E79F">
                <wp:simplePos x="0" y="0"/>
                <wp:positionH relativeFrom="column">
                  <wp:posOffset>636905</wp:posOffset>
                </wp:positionH>
                <wp:positionV relativeFrom="paragraph">
                  <wp:posOffset>3728085</wp:posOffset>
                </wp:positionV>
                <wp:extent cx="901065" cy="145415"/>
                <wp:effectExtent l="0" t="0" r="13335" b="6985"/>
                <wp:wrapNone/>
                <wp:docPr id="8756" name="Rectangle 6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06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Pr="00FA3BD9" w:rsidRDefault="00B16375" w:rsidP="00BC2947">
                            <w:pPr>
                              <w:rPr>
                                <w:rFonts w:ascii="GOST type B" w:hAnsi="GOST type B"/>
                                <w:i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i/>
                                <w:lang w:val="ru-RU"/>
                              </w:rPr>
                              <w:t>Поспішний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i/>
                                <w:lang w:val="ru-RU"/>
                              </w:rPr>
                              <w:t xml:space="preserve"> О.С.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10" o:spid="_x0000_s1030" style="position:absolute;left:0;text-align:left;margin-left:50.15pt;margin-top:293.55pt;width:70.95pt;height:11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" filled="f" stroked="f" strokeweight=".25pt">
                <v:textbox inset="0,0,0,0">
                  <w:txbxContent>
                    <w:p w:rsidR="00B16375" w:rsidRPr="00FA3BD9" w:rsidRDefault="00B16375" w:rsidP="00BC2947">
                      <w:pPr>
                        <w:rPr>
                          <w:rFonts w:ascii="GOST type B" w:hAnsi="GOST type B"/>
                          <w:i/>
                          <w:lang w:val="ru-RU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lang w:val="ru-RU"/>
                        </w:rPr>
                        <w:t>Поспішний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lang w:val="ru-RU"/>
                        </w:rPr>
                        <w:t xml:space="preserve"> О.С.</w:t>
                      </w:r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C139814" wp14:editId="56BDFE85">
                <wp:simplePos x="0" y="0"/>
                <wp:positionH relativeFrom="column">
                  <wp:posOffset>79375</wp:posOffset>
                </wp:positionH>
                <wp:positionV relativeFrom="paragraph">
                  <wp:posOffset>4241165</wp:posOffset>
                </wp:positionV>
                <wp:extent cx="580390" cy="175895"/>
                <wp:effectExtent l="0" t="0" r="10160" b="14605"/>
                <wp:wrapNone/>
                <wp:docPr id="8743" name="Rectangle 6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39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pP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Затв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7" o:spid="_x0000_s1031" style="position:absolute;left:0;text-align:left;margin-left:6.25pt;margin-top:333.95pt;width:45.7pt;height:13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" filled="f" stroked="f" strokeweight=".25pt">
                <v:textbox inset="0,0,0,0">
                  <w:txbxContent>
                    <w:p w:rsidR="00B16375" w:rsidRDefault="00B16375" w:rsidP="00BC2947">
                      <w:pPr>
                        <w:rPr>
                          <w:rFonts w:ascii="GOST type B" w:hAnsi="GOST type B"/>
                          <w:i/>
                          <w:sz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Затв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1DA2A8D" wp14:editId="399F5530">
                <wp:simplePos x="0" y="0"/>
                <wp:positionH relativeFrom="column">
                  <wp:posOffset>6073140</wp:posOffset>
                </wp:positionH>
                <wp:positionV relativeFrom="paragraph">
                  <wp:posOffset>3681730</wp:posOffset>
                </wp:positionV>
                <wp:extent cx="344170" cy="213360"/>
                <wp:effectExtent l="0" t="0" r="0" b="0"/>
                <wp:wrapNone/>
                <wp:docPr id="8758" name="Text Box 6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Pr="00816F80" w:rsidRDefault="00816F80" w:rsidP="00BC2947">
                            <w:pPr>
                              <w:rPr>
                                <w:rFonts w:ascii="GOST type B" w:hAnsi="GOST type B"/>
                                <w:i/>
                                <w:lang w:val="ru-RU"/>
                              </w:rPr>
                            </w:pPr>
                            <w:r w:rsidRPr="00816F80">
                              <w:rPr>
                                <w:rFonts w:ascii="GOST type B" w:hAnsi="GOST type B"/>
                                <w:i/>
                                <w:lang w:val="ru-RU"/>
                              </w:rPr>
                              <w:t>22</w:t>
                            </w:r>
                            <w:r w:rsidR="00B16375" w:rsidRPr="00816F80">
                              <w:rPr>
                                <w:rFonts w:ascii="GOST type B" w:hAnsi="GOST type B"/>
                                <w:i/>
                                <w:lang w:val="ru-RU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12" o:spid="_x0000_s1032" type="#_x0000_t202" style="position:absolute;left:0;text-align:left;margin-left:478.2pt;margin-top:289.9pt;width:27.1pt;height:16.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" filled="f" stroked="f" strokeweight="1.5pt">
                <v:textbox>
                  <w:txbxContent>
                    <w:p w:rsidR="00B16375" w:rsidRPr="00816F80" w:rsidRDefault="00816F80" w:rsidP="00BC2947">
                      <w:pPr>
                        <w:rPr>
                          <w:rFonts w:ascii="GOST type B" w:hAnsi="GOST type B"/>
                          <w:i/>
                          <w:lang w:val="ru-RU"/>
                        </w:rPr>
                      </w:pPr>
                      <w:r w:rsidRPr="00816F80">
                        <w:rPr>
                          <w:rFonts w:ascii="GOST type B" w:hAnsi="GOST type B"/>
                          <w:i/>
                          <w:lang w:val="ru-RU"/>
                        </w:rPr>
                        <w:t>22</w:t>
                      </w:r>
                      <w:r w:rsidR="00B16375" w:rsidRPr="00816F80">
                        <w:rPr>
                          <w:rFonts w:ascii="GOST type B" w:hAnsi="GOST type B"/>
                          <w:i/>
                          <w:lang w:val="ru-RU"/>
                        </w:rP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093F6D8" wp14:editId="37717F3B">
                <wp:simplePos x="0" y="0"/>
                <wp:positionH relativeFrom="column">
                  <wp:posOffset>679450</wp:posOffset>
                </wp:positionH>
                <wp:positionV relativeFrom="paragraph">
                  <wp:posOffset>4238625</wp:posOffset>
                </wp:positionV>
                <wp:extent cx="901065" cy="144780"/>
                <wp:effectExtent l="0" t="0" r="13335" b="7620"/>
                <wp:wrapNone/>
                <wp:docPr id="8757" name="Rectangle 6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06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pPr>
                              <w:rPr>
                                <w:rFonts w:ascii="GOST type B" w:hAnsi="GOST type B"/>
                                <w:i/>
                                <w:sz w:val="22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  <w:lang w:val="ru-RU"/>
                              </w:rPr>
                              <w:t>Жабін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  <w:lang w:val="ru-RU"/>
                              </w:rPr>
                              <w:t xml:space="preserve"> В.І.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11" o:spid="_x0000_s1033" style="position:absolute;left:0;text-align:left;margin-left:53.5pt;margin-top:333.75pt;width:70.95pt;height:11.4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" filled="f" stroked="f" strokeweight=".25pt">
                <v:textbox inset="0,0,0,0">
                  <w:txbxContent>
                    <w:p w:rsidR="00B16375" w:rsidRDefault="00B16375" w:rsidP="00BC2947">
                      <w:pPr>
                        <w:rPr>
                          <w:rFonts w:ascii="GOST type B" w:hAnsi="GOST type B"/>
                          <w:i/>
                          <w:sz w:val="22"/>
                          <w:lang w:val="ru-RU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22"/>
                          <w:lang w:val="ru-RU"/>
                        </w:rPr>
                        <w:t>Жабін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22"/>
                          <w:lang w:val="ru-RU"/>
                        </w:rPr>
                        <w:t xml:space="preserve"> В.І.</w:t>
                      </w:r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82ACE35" wp14:editId="3D357D94">
                <wp:simplePos x="0" y="0"/>
                <wp:positionH relativeFrom="column">
                  <wp:posOffset>5414645</wp:posOffset>
                </wp:positionH>
                <wp:positionV relativeFrom="paragraph">
                  <wp:posOffset>3681730</wp:posOffset>
                </wp:positionV>
                <wp:extent cx="220345" cy="213360"/>
                <wp:effectExtent l="0" t="0" r="0" b="0"/>
                <wp:wrapNone/>
                <wp:docPr id="8755" name="Text Box 6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r w:rsidRPr="00816F80">
                              <w:rPr>
                                <w:rFonts w:ascii="GOST type B" w:hAnsi="GOST type B"/>
                                <w:i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ascii="PTCA" w:hAnsi="PTCA" w:cs="PTCA"/>
                                <w:b/>
                                <w:vertAlign w:val="subscript"/>
                              </w:rPr>
                              <w:t>2</w:t>
                            </w:r>
                          </w:p>
                          <w:p w:rsidR="00B16375" w:rsidRDefault="00B16375" w:rsidP="00BC2947">
                            <w:pPr>
                              <w:rPr>
                                <w:i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i/>
                                <w:lang w:val="ru-RU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09" o:spid="_x0000_s1034" type="#_x0000_t202" style="position:absolute;left:0;text-align:left;margin-left:426.35pt;margin-top:289.9pt;width:17.35pt;height:16.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" filled="f" stroked="f" strokeweight="1.5pt">
                <v:textbox>
                  <w:txbxContent>
                    <w:p w:rsidR="00B16375" w:rsidRDefault="00B16375" w:rsidP="00BC2947">
                      <w:r w:rsidRPr="00816F80">
                        <w:rPr>
                          <w:rFonts w:ascii="GOST type B" w:hAnsi="GOST type B"/>
                          <w:i/>
                          <w:lang w:val="uk-UA"/>
                        </w:rPr>
                        <w:t>1</w:t>
                      </w:r>
                      <w:r>
                        <w:rPr>
                          <w:rFonts w:ascii="PTCA" w:hAnsi="PTCA" w:cs="PTCA"/>
                          <w:b/>
                          <w:vertAlign w:val="subscript"/>
                        </w:rPr>
                        <w:t>2</w:t>
                      </w:r>
                    </w:p>
                    <w:p w:rsidR="00B16375" w:rsidRDefault="00B16375" w:rsidP="00BC2947">
                      <w:pPr>
                        <w:rPr>
                          <w:i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i/>
                          <w:lang w:val="ru-RU"/>
                        </w:rPr>
                        <w:t>1</w:t>
                      </w:r>
                      <w:r>
                        <w:rPr>
                          <w:i/>
                          <w:lang w:val="ru-RU"/>
                        </w:rPr>
                        <w:t xml:space="preserve">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81F64B1" wp14:editId="7766B08A">
                <wp:simplePos x="0" y="0"/>
                <wp:positionH relativeFrom="column">
                  <wp:posOffset>4716780</wp:posOffset>
                </wp:positionH>
                <wp:positionV relativeFrom="paragraph">
                  <wp:posOffset>3934460</wp:posOffset>
                </wp:positionV>
                <wp:extent cx="1736090" cy="478155"/>
                <wp:effectExtent l="0" t="0" r="0" b="0"/>
                <wp:wrapNone/>
                <wp:docPr id="8754" name="Text Box 6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6090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6375" w:rsidRPr="00C57A33" w:rsidRDefault="00B16375" w:rsidP="00BC2947">
                            <w:pPr>
                              <w:pStyle w:val="8"/>
                              <w:rPr>
                                <w:rFonts w:ascii="GOST type B" w:hAnsi="GOST type B"/>
                              </w:rPr>
                            </w:pPr>
                            <w:r w:rsidRPr="00C57A33">
                              <w:rPr>
                                <w:rFonts w:ascii="GOST type B" w:hAnsi="GOST type B"/>
                              </w:rPr>
                              <w:t xml:space="preserve">НТУУ </w:t>
                            </w:r>
                            <w:r w:rsidRPr="00C57A33">
                              <w:rPr>
                                <w:rFonts w:ascii="Arial" w:hAnsi="Arial" w:cs="Arial"/>
                                <w:lang w:val="en-US"/>
                              </w:rPr>
                              <w:t>“</w:t>
                            </w:r>
                            <w:r w:rsidRPr="00C57A33">
                              <w:rPr>
                                <w:rFonts w:ascii="GOST type B" w:hAnsi="GOST type B"/>
                              </w:rPr>
                              <w:t>КПІ</w:t>
                            </w:r>
                            <w:r w:rsidRPr="00C57A33">
                              <w:rPr>
                                <w:rFonts w:ascii="Arial" w:hAnsi="Arial" w:cs="Arial"/>
                              </w:rPr>
                              <w:t>”</w:t>
                            </w:r>
                            <w:r w:rsidRPr="00C57A33">
                              <w:rPr>
                                <w:rFonts w:ascii="GOST type B" w:hAnsi="GOST type B"/>
                              </w:rPr>
                              <w:t xml:space="preserve"> </w:t>
                            </w:r>
                            <w:r w:rsidRPr="00C57A33">
                              <w:rPr>
                                <w:rFonts w:ascii="GOST type B" w:hAnsi="GOST type B" w:cs="GOST type B"/>
                              </w:rPr>
                              <w:t>ФІОТ</w:t>
                            </w:r>
                          </w:p>
                          <w:p w:rsidR="00B16375" w:rsidRPr="00C57A33" w:rsidRDefault="00B16375" w:rsidP="00BC2947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4"/>
                                <w:szCs w:val="24"/>
                                <w:lang w:val="uk-UA"/>
                              </w:rPr>
                              <w:t>Група ІО-31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08" o:spid="_x0000_s1035" type="#_x0000_t202" style="position:absolute;left:0;text-align:left;margin-left:371.4pt;margin-top:309.8pt;width:136.7pt;height:37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Gb1vAIAAMY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" filled="f" stroked="f">
                <v:textbox>
                  <w:txbxContent>
                    <w:p w:rsidR="00B16375" w:rsidRPr="00C57A33" w:rsidRDefault="00B16375" w:rsidP="00BC2947">
                      <w:pPr>
                        <w:pStyle w:val="8"/>
                        <w:rPr>
                          <w:rFonts w:ascii="GOST type B" w:hAnsi="GOST type B"/>
                        </w:rPr>
                      </w:pPr>
                      <w:r w:rsidRPr="00C57A33">
                        <w:rPr>
                          <w:rFonts w:ascii="GOST type B" w:hAnsi="GOST type B"/>
                        </w:rPr>
                        <w:t xml:space="preserve">НТУУ </w:t>
                      </w:r>
                      <w:r w:rsidRPr="00C57A33">
                        <w:rPr>
                          <w:rFonts w:ascii="Arial" w:hAnsi="Arial" w:cs="Arial"/>
                          <w:lang w:val="en-US"/>
                        </w:rPr>
                        <w:t>“</w:t>
                      </w:r>
                      <w:r w:rsidRPr="00C57A33">
                        <w:rPr>
                          <w:rFonts w:ascii="GOST type B" w:hAnsi="GOST type B"/>
                        </w:rPr>
                        <w:t>КПІ</w:t>
                      </w:r>
                      <w:r w:rsidRPr="00C57A33">
                        <w:rPr>
                          <w:rFonts w:ascii="Arial" w:hAnsi="Arial" w:cs="Arial"/>
                        </w:rPr>
                        <w:t>”</w:t>
                      </w:r>
                      <w:r w:rsidRPr="00C57A33">
                        <w:rPr>
                          <w:rFonts w:ascii="GOST type B" w:hAnsi="GOST type B"/>
                        </w:rPr>
                        <w:t xml:space="preserve"> </w:t>
                      </w:r>
                      <w:r w:rsidRPr="00C57A33">
                        <w:rPr>
                          <w:rFonts w:ascii="GOST type B" w:hAnsi="GOST type B" w:cs="GOST type B"/>
                        </w:rPr>
                        <w:t>ФІОТ</w:t>
                      </w:r>
                    </w:p>
                    <w:p w:rsidR="00B16375" w:rsidRPr="00C57A33" w:rsidRDefault="00B16375" w:rsidP="00BC2947">
                      <w:pPr>
                        <w:jc w:val="center"/>
                        <w:rPr>
                          <w:rFonts w:ascii="GOST type B" w:hAnsi="GOST type B"/>
                          <w:i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4"/>
                          <w:szCs w:val="24"/>
                          <w:lang w:val="uk-UA"/>
                        </w:rPr>
                        <w:t>Група ІО-31</w:t>
                      </w:r>
                    </w:p>
                  </w:txbxContent>
                </v:textbox>
              </v:shape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98FA0F5" wp14:editId="561EB689">
                <wp:simplePos x="0" y="0"/>
                <wp:positionH relativeFrom="column">
                  <wp:posOffset>2516505</wp:posOffset>
                </wp:positionH>
                <wp:positionV relativeFrom="paragraph">
                  <wp:posOffset>3663315</wp:posOffset>
                </wp:positionV>
                <wp:extent cx="2272665" cy="563880"/>
                <wp:effectExtent l="0" t="0" r="0" b="7620"/>
                <wp:wrapNone/>
                <wp:docPr id="8753" name="Text Box 6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2665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pPr>
                              <w:spacing w:line="192" w:lineRule="auto"/>
                              <w:jc w:val="center"/>
                              <w:rPr>
                                <w:rFonts w:ascii="GOST type B" w:hAnsi="GOST type B"/>
                                <w:i/>
                                <w:sz w:val="44"/>
                                <w:szCs w:val="44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  <w:szCs w:val="44"/>
                                <w:lang w:val="uk-UA"/>
                              </w:rPr>
                              <w:t>Пояснювальна</w:t>
                            </w:r>
                          </w:p>
                          <w:p w:rsidR="00B16375" w:rsidRPr="008B4FEE" w:rsidRDefault="00B16375" w:rsidP="00BC2947">
                            <w:pPr>
                              <w:spacing w:line="192" w:lineRule="auto"/>
                              <w:jc w:val="center"/>
                              <w:rPr>
                                <w:rFonts w:ascii="GOST type B" w:hAnsi="GOST type B"/>
                                <w:i/>
                                <w:sz w:val="44"/>
                                <w:szCs w:val="44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  <w:szCs w:val="44"/>
                                <w:lang w:val="uk-UA"/>
                              </w:rPr>
                              <w:t>записка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07" o:spid="_x0000_s1036" type="#_x0000_t202" style="position:absolute;left:0;text-align:left;margin-left:198.15pt;margin-top:288.45pt;width:178.95pt;height:44.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tDmvwIAAMc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" filled="f" stroked="f">
                <v:textbox>
                  <w:txbxContent>
                    <w:p w:rsidR="00B16375" w:rsidRDefault="00B16375" w:rsidP="00BC2947">
                      <w:pPr>
                        <w:spacing w:line="192" w:lineRule="auto"/>
                        <w:jc w:val="center"/>
                        <w:rPr>
                          <w:rFonts w:ascii="GOST type B" w:hAnsi="GOST type B"/>
                          <w:i/>
                          <w:sz w:val="44"/>
                          <w:szCs w:val="44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  <w:szCs w:val="44"/>
                          <w:lang w:val="uk-UA"/>
                        </w:rPr>
                        <w:t>Пояснювальна</w:t>
                      </w:r>
                    </w:p>
                    <w:p w:rsidR="00B16375" w:rsidRPr="008B4FEE" w:rsidRDefault="00B16375" w:rsidP="00BC2947">
                      <w:pPr>
                        <w:spacing w:line="192" w:lineRule="auto"/>
                        <w:jc w:val="center"/>
                        <w:rPr>
                          <w:rFonts w:ascii="GOST type B" w:hAnsi="GOST type B"/>
                          <w:i/>
                          <w:sz w:val="44"/>
                          <w:szCs w:val="44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  <w:szCs w:val="44"/>
                          <w:lang w:val="uk-UA"/>
                        </w:rPr>
                        <w:t>записка</w:t>
                      </w:r>
                    </w:p>
                  </w:txbxContent>
                </v:textbox>
              </v:shape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34D964F" wp14:editId="028C4E29">
                <wp:simplePos x="0" y="0"/>
                <wp:positionH relativeFrom="column">
                  <wp:posOffset>6033135</wp:posOffset>
                </wp:positionH>
                <wp:positionV relativeFrom="paragraph">
                  <wp:posOffset>3521710</wp:posOffset>
                </wp:positionV>
                <wp:extent cx="531495" cy="177165"/>
                <wp:effectExtent l="0" t="0" r="1905" b="13335"/>
                <wp:wrapNone/>
                <wp:docPr id="8751" name="Rectangle 6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49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Pr="00872A17" w:rsidRDefault="00B16375" w:rsidP="00BC2947">
                            <w:pPr>
                              <w:pStyle w:val="8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872A17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Аркуш</w:t>
                            </w:r>
                            <w:proofErr w:type="gramStart"/>
                            <w:r w:rsidRPr="00872A17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i</w:t>
                            </w:r>
                            <w:proofErr w:type="gramEnd"/>
                            <w:r w:rsidRPr="00872A17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05" o:spid="_x0000_s1037" style="position:absolute;left:0;text-align:left;margin-left:475.05pt;margin-top:277.3pt;width:41.85pt;height:13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" filled="f" stroked="f" strokeweight=".25pt">
                <v:textbox inset="0,0,0,0">
                  <w:txbxContent>
                    <w:p w:rsidR="00B16375" w:rsidRPr="00872A17" w:rsidRDefault="00B16375" w:rsidP="00BC2947">
                      <w:pPr>
                        <w:pStyle w:val="8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872A17">
                        <w:rPr>
                          <w:rFonts w:ascii="GOST type B" w:hAnsi="GOST type B"/>
                          <w:sz w:val="22"/>
                          <w:szCs w:val="22"/>
                        </w:rPr>
                        <w:t>Аркуш</w:t>
                      </w:r>
                      <w:proofErr w:type="gramStart"/>
                      <w:r w:rsidRPr="00872A17">
                        <w:rPr>
                          <w:rFonts w:ascii="GOST type B" w:hAnsi="GOST type B"/>
                          <w:sz w:val="22"/>
                          <w:szCs w:val="22"/>
                        </w:rPr>
                        <w:t>i</w:t>
                      </w:r>
                      <w:proofErr w:type="gramEnd"/>
                      <w:r w:rsidRPr="00872A17">
                        <w:rPr>
                          <w:rFonts w:ascii="GOST type B" w:hAnsi="GOST type B"/>
                          <w:sz w:val="22"/>
                          <w:szCs w:val="22"/>
                        </w:rPr>
                        <w:t>в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299" distR="114299" simplePos="0" relativeHeight="251661824" behindDoc="0" locked="0" layoutInCell="1" allowOverlap="1" wp14:anchorId="5B9F3F4D" wp14:editId="074C66F6">
                <wp:simplePos x="0" y="0"/>
                <wp:positionH relativeFrom="column">
                  <wp:posOffset>251459</wp:posOffset>
                </wp:positionH>
                <wp:positionV relativeFrom="paragraph">
                  <wp:posOffset>2985135</wp:posOffset>
                </wp:positionV>
                <wp:extent cx="0" cy="534035"/>
                <wp:effectExtent l="0" t="0" r="19050" b="18415"/>
                <wp:wrapNone/>
                <wp:docPr id="8750" name="Line 6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40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804" o:spid="_x0000_s1026" style="position:absolute;z-index:2516618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.8pt,235.05pt" to="19.8pt,2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" strokeweight="2pt"/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916AAC2" wp14:editId="15A1A195">
                <wp:simplePos x="0" y="0"/>
                <wp:positionH relativeFrom="column">
                  <wp:posOffset>5396865</wp:posOffset>
                </wp:positionH>
                <wp:positionV relativeFrom="paragraph">
                  <wp:posOffset>3695700</wp:posOffset>
                </wp:positionV>
                <wp:extent cx="539115" cy="177800"/>
                <wp:effectExtent l="0" t="0" r="13335" b="12700"/>
                <wp:wrapNone/>
                <wp:docPr id="8748" name="Rectangle 6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115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02" o:spid="_x0000_s1026" style="position:absolute;margin-left:424.95pt;margin-top:291pt;width:42.45pt;height:1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" strokeweight="2pt"/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4C08115" wp14:editId="1824E610">
                <wp:simplePos x="0" y="0"/>
                <wp:positionH relativeFrom="column">
                  <wp:posOffset>5935980</wp:posOffset>
                </wp:positionH>
                <wp:positionV relativeFrom="paragraph">
                  <wp:posOffset>3518535</wp:posOffset>
                </wp:positionV>
                <wp:extent cx="719455" cy="177165"/>
                <wp:effectExtent l="0" t="0" r="23495" b="13335"/>
                <wp:wrapNone/>
                <wp:docPr id="8747" name="Rectangle 6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01" o:spid="_x0000_s1026" style="position:absolute;margin-left:467.4pt;margin-top:277.05pt;width:56.65pt;height:13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" strokeweight="2pt"/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A9AA8C9" wp14:editId="7A4A10F7">
                <wp:simplePos x="0" y="0"/>
                <wp:positionH relativeFrom="column">
                  <wp:posOffset>642620</wp:posOffset>
                </wp:positionH>
                <wp:positionV relativeFrom="paragraph">
                  <wp:posOffset>3550920</wp:posOffset>
                </wp:positionV>
                <wp:extent cx="900430" cy="145415"/>
                <wp:effectExtent l="0" t="0" r="13970" b="6985"/>
                <wp:wrapNone/>
                <wp:docPr id="8744" name="Rectangle 6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430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Pr="00C57A33" w:rsidRDefault="00B16375" w:rsidP="00BC2947">
                            <w:pPr>
                              <w:rPr>
                                <w:rFonts w:ascii="GOST type B" w:hAnsi="GOST type B"/>
                                <w:i/>
                                <w:lang w:val="uk-UA"/>
                              </w:rPr>
                            </w:pPr>
                            <w:r w:rsidRPr="00C57A33">
                              <w:rPr>
                                <w:rFonts w:ascii="GOST type B" w:hAnsi="GOST type B"/>
                                <w:i/>
                                <w:lang w:val="uk-UA"/>
                              </w:rPr>
                              <w:t>Долинний О.В.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8" o:spid="_x0000_s1038" style="position:absolute;left:0;text-align:left;margin-left:50.6pt;margin-top:279.6pt;width:70.9pt;height:11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" filled="f" stroked="f" strokeweight=".25pt">
                <v:textbox inset="0,0,0,0">
                  <w:txbxContent>
                    <w:p w:rsidR="00B16375" w:rsidRPr="00C57A33" w:rsidRDefault="00B16375" w:rsidP="00BC2947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r w:rsidRPr="00C57A33">
                        <w:rPr>
                          <w:rFonts w:ascii="GOST type B" w:hAnsi="GOST type B"/>
                          <w:i/>
                          <w:lang w:val="uk-UA"/>
                        </w:rPr>
                        <w:t>Долинний О.В.</w:t>
                      </w:r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679CDCB" wp14:editId="09D8942E">
                <wp:simplePos x="0" y="0"/>
                <wp:positionH relativeFrom="column">
                  <wp:posOffset>35560</wp:posOffset>
                </wp:positionH>
                <wp:positionV relativeFrom="paragraph">
                  <wp:posOffset>4050030</wp:posOffset>
                </wp:positionV>
                <wp:extent cx="684530" cy="188595"/>
                <wp:effectExtent l="0" t="0" r="1270" b="1905"/>
                <wp:wrapNone/>
                <wp:docPr id="8742" name="Rectangle 6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30" cy="188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pPr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Н</w:t>
                            </w:r>
                            <w:r>
                              <w:rPr>
                                <w:i/>
                                <w:sz w:val="22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контр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6" o:spid="_x0000_s1039" style="position:absolute;left:0;text-align:left;margin-left:2.8pt;margin-top:318.9pt;width:53.9pt;height:14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" filled="f" stroked="f" strokeweight=".25pt">
                <v:textbox inset="0,0,0,0">
                  <w:txbxContent>
                    <w:p w:rsidR="00B16375" w:rsidRDefault="00B16375" w:rsidP="00BC2947">
                      <w:pPr>
                        <w:rPr>
                          <w:i/>
                          <w:sz w:val="2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Н</w:t>
                      </w:r>
                      <w:r>
                        <w:rPr>
                          <w:i/>
                          <w:sz w:val="22"/>
                        </w:rPr>
                        <w:t xml:space="preserve">. </w:t>
                      </w: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контр</w:t>
                      </w:r>
                      <w:proofErr w:type="spellEnd"/>
                      <w:proofErr w:type="gramEnd"/>
                      <w:r>
                        <w:rPr>
                          <w:i/>
                          <w:sz w:val="2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4B95B5D" wp14:editId="65F2D088">
                <wp:simplePos x="0" y="0"/>
                <wp:positionH relativeFrom="column">
                  <wp:posOffset>57150</wp:posOffset>
                </wp:positionH>
                <wp:positionV relativeFrom="paragraph">
                  <wp:posOffset>3696335</wp:posOffset>
                </wp:positionV>
                <wp:extent cx="586105" cy="175895"/>
                <wp:effectExtent l="0" t="0" r="4445" b="14605"/>
                <wp:wrapNone/>
                <wp:docPr id="8741" name="Rectangle 6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105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Перевiр</w:t>
                            </w:r>
                            <w:proofErr w:type="spellEnd"/>
                            <w:r>
                              <w:rPr>
                                <w:i/>
                                <w:sz w:val="22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5" o:spid="_x0000_s1040" style="position:absolute;left:0;text-align:left;margin-left:4.5pt;margin-top:291.05pt;width:46.15pt;height:13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" filled="f" stroked="f" strokeweight=".25pt">
                <v:textbox inset="0,0,0,0">
                  <w:txbxContent>
                    <w:p w:rsidR="00B16375" w:rsidRDefault="00B16375" w:rsidP="00BC2947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Перевiр</w:t>
                      </w:r>
                      <w:proofErr w:type="spellEnd"/>
                      <w:r>
                        <w:rPr>
                          <w:i/>
                          <w:sz w:val="22"/>
                        </w:rPr>
                        <w:t>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F36D1C4" wp14:editId="651A164E">
                <wp:simplePos x="0" y="0"/>
                <wp:positionH relativeFrom="column">
                  <wp:posOffset>91440</wp:posOffset>
                </wp:positionH>
                <wp:positionV relativeFrom="paragraph">
                  <wp:posOffset>3527425</wp:posOffset>
                </wp:positionV>
                <wp:extent cx="567055" cy="188595"/>
                <wp:effectExtent l="0" t="0" r="4445" b="1905"/>
                <wp:wrapNone/>
                <wp:docPr id="8740" name="Rectangle 6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55" cy="188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pPr>
                              <w:rPr>
                                <w:i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Розроб</w:t>
                            </w:r>
                            <w:proofErr w:type="spellEnd"/>
                            <w:r>
                              <w:rPr>
                                <w:i/>
                                <w:sz w:val="22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4" o:spid="_x0000_s1041" style="position:absolute;left:0;text-align:left;margin-left:7.2pt;margin-top:277.75pt;width:44.65pt;height:14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" filled="f" stroked="f" strokeweight=".25pt">
                <v:textbox inset="0,0,0,0">
                  <w:txbxContent>
                    <w:p w:rsidR="00B16375" w:rsidRDefault="00B16375" w:rsidP="00BC2947">
                      <w:pPr>
                        <w:rPr>
                          <w:i/>
                          <w:sz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Розроб</w:t>
                      </w:r>
                      <w:proofErr w:type="spellEnd"/>
                      <w:r>
                        <w:rPr>
                          <w:i/>
                          <w:sz w:val="22"/>
                        </w:rPr>
                        <w:t>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4D6A0D4" wp14:editId="28E4AD79">
                <wp:simplePos x="0" y="0"/>
                <wp:positionH relativeFrom="column">
                  <wp:posOffset>1987550</wp:posOffset>
                </wp:positionH>
                <wp:positionV relativeFrom="paragraph">
                  <wp:posOffset>3369945</wp:posOffset>
                </wp:positionV>
                <wp:extent cx="344805" cy="163830"/>
                <wp:effectExtent l="0" t="0" r="17145" b="7620"/>
                <wp:wrapNone/>
                <wp:docPr id="8739" name="Rectangle 6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80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Pr="00C57A33" w:rsidRDefault="00B16375" w:rsidP="00BC2947">
                            <w:pPr>
                              <w:rPr>
                                <w:rFonts w:ascii="GOST type B" w:hAnsi="GOST type B"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57A33">
                              <w:rPr>
                                <w:rFonts w:ascii="GOST type B" w:hAnsi="GOST type B"/>
                                <w:i/>
                                <w:sz w:val="22"/>
                                <w:szCs w:val="22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3" o:spid="_x0000_s1042" style="position:absolute;left:0;text-align:left;margin-left:156.5pt;margin-top:265.35pt;width:27.15pt;height:12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" filled="f" stroked="f" strokeweight=".25pt">
                <v:textbox inset="0,0,0,0">
                  <w:txbxContent>
                    <w:p w:rsidR="00B16375" w:rsidRPr="00C57A33" w:rsidRDefault="00B16375" w:rsidP="00BC2947">
                      <w:pPr>
                        <w:rPr>
                          <w:rFonts w:ascii="GOST type B" w:hAnsi="GOST type B"/>
                          <w:i/>
                          <w:sz w:val="22"/>
                          <w:szCs w:val="22"/>
                        </w:rPr>
                      </w:pPr>
                      <w:proofErr w:type="spellStart"/>
                      <w:r w:rsidRPr="00C57A33">
                        <w:rPr>
                          <w:rFonts w:ascii="GOST type B" w:hAnsi="GOST type B"/>
                          <w:i/>
                          <w:sz w:val="22"/>
                          <w:szCs w:val="22"/>
                        </w:rPr>
                        <w:t>Дата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7DFC73B" wp14:editId="0EEB1F31">
                <wp:simplePos x="0" y="0"/>
                <wp:positionH relativeFrom="column">
                  <wp:posOffset>697865</wp:posOffset>
                </wp:positionH>
                <wp:positionV relativeFrom="paragraph">
                  <wp:posOffset>3357245</wp:posOffset>
                </wp:positionV>
                <wp:extent cx="652145" cy="182880"/>
                <wp:effectExtent l="0" t="0" r="14605" b="7620"/>
                <wp:wrapNone/>
                <wp:docPr id="8737" name="Rectangle 6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14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№</w:t>
                            </w:r>
                            <w:r>
                              <w:rPr>
                                <w:i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докум</w:t>
                            </w:r>
                            <w:proofErr w:type="spellEnd"/>
                            <w:proofErr w:type="gramEnd"/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1" o:spid="_x0000_s1043" style="position:absolute;left:0;text-align:left;margin-left:54.95pt;margin-top:264.35pt;width:51.35pt;height:14.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" filled="f" stroked="f" strokeweight=".25pt">
                <v:textbox inset="0,0,0,0">
                  <w:txbxContent>
                    <w:p w:rsidR="00B16375" w:rsidRDefault="00B16375" w:rsidP="00BC2947"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№</w:t>
                      </w:r>
                      <w:r>
                        <w:rPr>
                          <w:i/>
                          <w:sz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докум</w:t>
                      </w:r>
                      <w:proofErr w:type="spellEnd"/>
                      <w:proofErr w:type="gramEnd"/>
                      <w:r>
                        <w:rPr>
                          <w:sz w:val="2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D185ED5" wp14:editId="5AFB0EE2">
                <wp:simplePos x="0" y="0"/>
                <wp:positionH relativeFrom="column">
                  <wp:posOffset>295275</wp:posOffset>
                </wp:positionH>
                <wp:positionV relativeFrom="paragraph">
                  <wp:posOffset>3353435</wp:posOffset>
                </wp:positionV>
                <wp:extent cx="262890" cy="177800"/>
                <wp:effectExtent l="0" t="0" r="3810" b="12700"/>
                <wp:wrapNone/>
                <wp:docPr id="8736" name="Rectangle 6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proofErr w:type="spellStart"/>
                            <w:proofErr w:type="gramStart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0" o:spid="_x0000_s1044" style="position:absolute;left:0;text-align:left;margin-left:23.25pt;margin-top:264.05pt;width:20.7pt;height:1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" filled="f" stroked="f" strokeweight=".25pt">
                <v:textbox inset="0,0,0,0">
                  <w:txbxContent>
                    <w:p w:rsidR="00B16375" w:rsidRDefault="00B16375" w:rsidP="00BC2947"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Арк</w:t>
                      </w:r>
                      <w:proofErr w:type="spellEnd"/>
                      <w:r>
                        <w:rPr>
                          <w:sz w:val="22"/>
                        </w:rPr>
                        <w:t>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C76D787" wp14:editId="263757AC">
                <wp:simplePos x="0" y="0"/>
                <wp:positionH relativeFrom="column">
                  <wp:posOffset>31750</wp:posOffset>
                </wp:positionH>
                <wp:positionV relativeFrom="paragraph">
                  <wp:posOffset>3357245</wp:posOffset>
                </wp:positionV>
                <wp:extent cx="205740" cy="177800"/>
                <wp:effectExtent l="0" t="0" r="3810" b="12700"/>
                <wp:wrapNone/>
                <wp:docPr id="8735" name="Rectangle 6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proofErr w:type="spellStart"/>
                            <w:proofErr w:type="gramStart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Зм</w:t>
                            </w:r>
                            <w:r>
                              <w:rPr>
                                <w:i/>
                                <w:sz w:val="22"/>
                              </w:rPr>
                              <w:t>.</w:t>
                            </w:r>
                            <w:r>
                              <w:rPr>
                                <w:i/>
                                <w:sz w:val="16"/>
                              </w:rPr>
                              <w:t>ю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9" o:spid="_x0000_s1045" style="position:absolute;left:0;text-align:left;margin-left:2.5pt;margin-top:264.35pt;width:16.2pt;height:14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" filled="f" stroked="f" strokeweight=".25pt">
                <v:textbox inset="0,0,0,0">
                  <w:txbxContent>
                    <w:p w:rsidR="00B16375" w:rsidRDefault="00B16375" w:rsidP="00BC2947"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Зм</w:t>
                      </w:r>
                      <w:r>
                        <w:rPr>
                          <w:i/>
                          <w:sz w:val="22"/>
                        </w:rPr>
                        <w:t>.</w:t>
                      </w:r>
                      <w:r>
                        <w:rPr>
                          <w:i/>
                          <w:sz w:val="16"/>
                        </w:rPr>
                        <w:t>ю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>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42B1E41" wp14:editId="75346300">
                <wp:simplePos x="0" y="0"/>
                <wp:positionH relativeFrom="column">
                  <wp:posOffset>0</wp:posOffset>
                </wp:positionH>
                <wp:positionV relativeFrom="paragraph">
                  <wp:posOffset>3874135</wp:posOffset>
                </wp:positionV>
                <wp:extent cx="2338705" cy="177800"/>
                <wp:effectExtent l="0" t="0" r="23495" b="12700"/>
                <wp:wrapNone/>
                <wp:docPr id="8733" name="Rectangle 6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8705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7" o:spid="_x0000_s1026" style="position:absolute;margin-left:0;margin-top:305.05pt;width:184.15pt;height:1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" filled="f" strokeweight=".25pt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5C6EA76" wp14:editId="6B1DAD9F">
                <wp:simplePos x="0" y="0"/>
                <wp:positionH relativeFrom="column">
                  <wp:posOffset>0</wp:posOffset>
                </wp:positionH>
                <wp:positionV relativeFrom="paragraph">
                  <wp:posOffset>3518535</wp:posOffset>
                </wp:positionV>
                <wp:extent cx="2338705" cy="177800"/>
                <wp:effectExtent l="0" t="0" r="23495" b="12700"/>
                <wp:wrapNone/>
                <wp:docPr id="8732" name="Rectangle 6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8705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6" o:spid="_x0000_s1026" style="position:absolute;margin-left:0;margin-top:277.05pt;width:184.15pt;height:14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" filled="f" strokeweight=".25pt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C9A973C" wp14:editId="01A8B6FC">
                <wp:simplePos x="0" y="0"/>
                <wp:positionH relativeFrom="column">
                  <wp:posOffset>0</wp:posOffset>
                </wp:positionH>
                <wp:positionV relativeFrom="paragraph">
                  <wp:posOffset>2985135</wp:posOffset>
                </wp:positionV>
                <wp:extent cx="2338070" cy="177800"/>
                <wp:effectExtent l="0" t="0" r="24130" b="12700"/>
                <wp:wrapNone/>
                <wp:docPr id="8731" name="Rectangle 6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8070" cy="177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5" o:spid="_x0000_s1026" style="position:absolute;margin-left:0;margin-top:235.05pt;width:184.1pt;height:1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" filled="f" strokeweight="2pt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080A176" wp14:editId="21BF0363">
                <wp:simplePos x="0" y="0"/>
                <wp:positionH relativeFrom="column">
                  <wp:posOffset>1439545</wp:posOffset>
                </wp:positionH>
                <wp:positionV relativeFrom="paragraph">
                  <wp:posOffset>2985135</wp:posOffset>
                </wp:positionV>
                <wp:extent cx="540385" cy="1421765"/>
                <wp:effectExtent l="0" t="0" r="12065" b="26035"/>
                <wp:wrapNone/>
                <wp:docPr id="8730" name="Rectangle 6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" cy="14217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4" o:spid="_x0000_s1026" style="position:absolute;margin-left:113.35pt;margin-top:235.05pt;width:42.55pt;height:111.9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" filled="f" strokeweight="2pt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3F201D7" wp14:editId="163D4D14">
                <wp:simplePos x="0" y="0"/>
                <wp:positionH relativeFrom="column">
                  <wp:posOffset>5396865</wp:posOffset>
                </wp:positionH>
                <wp:positionV relativeFrom="paragraph">
                  <wp:posOffset>3518535</wp:posOffset>
                </wp:positionV>
                <wp:extent cx="539115" cy="177800"/>
                <wp:effectExtent l="0" t="0" r="13335" b="12700"/>
                <wp:wrapNone/>
                <wp:docPr id="8727" name="Rectangle 6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115" cy="177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1" o:spid="_x0000_s1026" style="position:absolute;margin-left:424.95pt;margin-top:277.05pt;width:42.45pt;height:14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" filled="f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8C2C60A" wp14:editId="73345C4D">
                <wp:simplePos x="0" y="0"/>
                <wp:positionH relativeFrom="column">
                  <wp:posOffset>4856480</wp:posOffset>
                </wp:positionH>
                <wp:positionV relativeFrom="paragraph">
                  <wp:posOffset>3518535</wp:posOffset>
                </wp:positionV>
                <wp:extent cx="540385" cy="177800"/>
                <wp:effectExtent l="0" t="0" r="12065" b="12700"/>
                <wp:wrapNone/>
                <wp:docPr id="8726" name="Rectangle 6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" cy="177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0" o:spid="_x0000_s1026" style="position:absolute;margin-left:382.4pt;margin-top:277.05pt;width:42.55pt;height:14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" filled="f" strokeweight="2pt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AC5DAAD" wp14:editId="5362FD7B">
                <wp:simplePos x="0" y="0"/>
                <wp:positionH relativeFrom="column">
                  <wp:posOffset>4857750</wp:posOffset>
                </wp:positionH>
                <wp:positionV relativeFrom="paragraph">
                  <wp:posOffset>3874135</wp:posOffset>
                </wp:positionV>
                <wp:extent cx="1795145" cy="533400"/>
                <wp:effectExtent l="0" t="0" r="14605" b="19050"/>
                <wp:wrapNone/>
                <wp:docPr id="8725" name="Rectangle 6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5145" cy="533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79" o:spid="_x0000_s1026" style="position:absolute;margin-left:382.5pt;margin-top:305.05pt;width:141.35pt;height:42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" filled="f" strokeweight="2pt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7A34156" wp14:editId="6D0E3810">
                <wp:simplePos x="0" y="0"/>
                <wp:positionH relativeFrom="column">
                  <wp:posOffset>2338070</wp:posOffset>
                </wp:positionH>
                <wp:positionV relativeFrom="paragraph">
                  <wp:posOffset>3518535</wp:posOffset>
                </wp:positionV>
                <wp:extent cx="2518410" cy="889000"/>
                <wp:effectExtent l="0" t="0" r="15240" b="25400"/>
                <wp:wrapNone/>
                <wp:docPr id="8724" name="Rectangle 6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8410" cy="889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78" o:spid="_x0000_s1026" style="position:absolute;margin-left:184.1pt;margin-top:277.05pt;width:198.3pt;height:70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" filled="f" strokeweight="2pt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75AEC72" wp14:editId="562DC028">
                <wp:simplePos x="0" y="0"/>
                <wp:positionH relativeFrom="column">
                  <wp:posOffset>0</wp:posOffset>
                </wp:positionH>
                <wp:positionV relativeFrom="paragraph">
                  <wp:posOffset>2985135</wp:posOffset>
                </wp:positionV>
                <wp:extent cx="6656070" cy="1421765"/>
                <wp:effectExtent l="0" t="0" r="11430" b="26035"/>
                <wp:wrapNone/>
                <wp:docPr id="8722" name="Rectangle 6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6070" cy="14217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76" o:spid="_x0000_s1026" style="position:absolute;margin-left:0;margin-top:235.05pt;width:524.1pt;height:111.9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" filled="f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3431AA34" wp14:editId="705B6767">
                <wp:simplePos x="0" y="0"/>
                <wp:positionH relativeFrom="column">
                  <wp:posOffset>2320925</wp:posOffset>
                </wp:positionH>
                <wp:positionV relativeFrom="paragraph">
                  <wp:posOffset>6120765</wp:posOffset>
                </wp:positionV>
                <wp:extent cx="1257300" cy="457200"/>
                <wp:effectExtent l="0" t="0" r="0" b="0"/>
                <wp:wrapNone/>
                <wp:docPr id="8721" name="Text Box 6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6375" w:rsidRPr="002F0796" w:rsidRDefault="00B16375" w:rsidP="00B03652">
                            <w:pPr>
                              <w:rPr>
                                <w:rFonts w:ascii="GOST type B" w:hAnsi="GOST type B"/>
                                <w:i/>
                                <w:sz w:val="44"/>
                                <w:szCs w:val="44"/>
                                <w:lang w:val="ru-RU"/>
                              </w:rPr>
                            </w:pPr>
                            <w:proofErr w:type="spellStart"/>
                            <w:proofErr w:type="gramStart"/>
                            <w:r w:rsidRPr="00E1606C">
                              <w:rPr>
                                <w:rFonts w:ascii="GOST type B" w:hAnsi="GOST type B"/>
                                <w:i/>
                                <w:sz w:val="44"/>
                                <w:szCs w:val="44"/>
                              </w:rPr>
                              <w:t>за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  <w:szCs w:val="44"/>
                                <w:lang w:val="ru-RU"/>
                              </w:rPr>
                              <w:t>писка</w:t>
                            </w:r>
                            <w:proofErr w:type="gramEnd"/>
                          </w:p>
                          <w:p w:rsidR="00B16375" w:rsidRDefault="00B163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80" o:spid="_x0000_s1046" type="#_x0000_t202" style="position:absolute;left:0;text-align:left;margin-left:182.75pt;margin-top:481.95pt;width:99pt;height:36pt;z-index: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" stroked="f">
                <v:fill opacity="0"/>
                <v:textbox>
                  <w:txbxContent>
                    <w:p w:rsidR="00B16375" w:rsidRPr="002F0796" w:rsidRDefault="00B16375" w:rsidP="00B03652">
                      <w:pPr>
                        <w:rPr>
                          <w:rFonts w:ascii="GOST type B" w:hAnsi="GOST type B"/>
                          <w:i/>
                          <w:sz w:val="44"/>
                          <w:szCs w:val="44"/>
                          <w:lang w:val="ru-RU"/>
                        </w:rPr>
                      </w:pPr>
                      <w:proofErr w:type="spellStart"/>
                      <w:proofErr w:type="gramStart"/>
                      <w:r w:rsidRPr="00E1606C">
                        <w:rPr>
                          <w:rFonts w:ascii="GOST type B" w:hAnsi="GOST type B"/>
                          <w:i/>
                          <w:sz w:val="44"/>
                          <w:szCs w:val="44"/>
                        </w:rPr>
                        <w:t>за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44"/>
                          <w:szCs w:val="44"/>
                          <w:lang w:val="ru-RU"/>
                        </w:rPr>
                        <w:t>писка</w:t>
                      </w:r>
                      <w:proofErr w:type="gramEnd"/>
                    </w:p>
                    <w:p w:rsidR="00B16375" w:rsidRDefault="00B16375"/>
                  </w:txbxContent>
                </v:textbox>
              </v:shape>
            </w:pict>
          </mc:Fallback>
        </mc:AlternateContent>
      </w:r>
    </w:p>
    <w:p w:rsidR="00E43280" w:rsidRPr="007A1D25" w:rsidRDefault="00E43280">
      <w:pPr>
        <w:rPr>
          <w:rFonts w:ascii="Times New Roman" w:hAnsi="Times New Roman"/>
          <w:bCs/>
          <w:lang w:val="ru-RU"/>
        </w:rPr>
        <w:sectPr w:rsidR="00E43280" w:rsidRPr="007A1D25" w:rsidSect="00777220">
          <w:pgSz w:w="11907" w:h="16840" w:code="9"/>
          <w:pgMar w:top="284" w:right="284" w:bottom="284" w:left="1134" w:header="708" w:footer="708" w:gutter="0"/>
          <w:cols w:space="720"/>
        </w:sectPr>
      </w:pPr>
      <w:bookmarkStart w:id="0" w:name="_GoBack"/>
      <w:bookmarkEnd w:id="0"/>
    </w:p>
    <w:p w:rsidR="00591237" w:rsidRPr="007A1D25" w:rsidRDefault="00591237" w:rsidP="000C1B65">
      <w:pPr>
        <w:pStyle w:val="7"/>
        <w:tabs>
          <w:tab w:val="left" w:pos="7703"/>
        </w:tabs>
        <w:spacing w:line="360" w:lineRule="auto"/>
        <w:ind w:left="284" w:right="141" w:firstLine="567"/>
        <w:jc w:val="left"/>
        <w:rPr>
          <w:rFonts w:ascii="GOST type B" w:hAnsi="GOST type B"/>
          <w:b/>
          <w:bCs/>
          <w:szCs w:val="28"/>
          <w:lang w:val="uk-UA"/>
        </w:rPr>
      </w:pPr>
    </w:p>
    <w:p w:rsidR="00E43280" w:rsidRPr="007A1D25" w:rsidRDefault="001B3624" w:rsidP="00872A17">
      <w:pPr>
        <w:pStyle w:val="7"/>
        <w:tabs>
          <w:tab w:val="left" w:pos="426"/>
          <w:tab w:val="left" w:pos="7703"/>
        </w:tabs>
        <w:spacing w:line="360" w:lineRule="auto"/>
        <w:ind w:left="284" w:right="283" w:firstLine="567"/>
        <w:jc w:val="left"/>
        <w:rPr>
          <w:rFonts w:ascii="GOST type B" w:hAnsi="GOST type B"/>
          <w:b/>
          <w:bCs/>
          <w:i/>
          <w:szCs w:val="28"/>
          <w:lang w:val="uk-UA"/>
        </w:rPr>
      </w:pPr>
      <w:r w:rsidRPr="007A1D25">
        <w:rPr>
          <w:rFonts w:ascii="GOST type B" w:hAnsi="GOST type B"/>
          <w:i/>
          <w:noProof/>
        </w:rPr>
        <mc:AlternateContent>
          <mc:Choice Requires="wpg">
            <w:drawing>
              <wp:anchor distT="0" distB="0" distL="114300" distR="114300" simplePos="0" relativeHeight="251527680" behindDoc="0" locked="0" layoutInCell="1" allowOverlap="1" wp14:anchorId="22E7FD86" wp14:editId="38F5B188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58610" cy="10209530"/>
                <wp:effectExtent l="19050" t="19050" r="8890" b="1270"/>
                <wp:wrapNone/>
                <wp:docPr id="8701" name="Group 6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8702" name="Rectangle 6814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703" name="Group 6815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8704" name="Line 6816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05" name="Line 6817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06" name="Line 6818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07" name="Line 6819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08" name="Line 6820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09" name="Line 6821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10" name="Line 6822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11" name="Line 6823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12" name="Line 6824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13" name="Text Box 68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C2947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14" name="Text Box 68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C2947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15" name="Text Box 68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C2947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№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докум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16" name="Text Box 68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C2947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17" name="Text Box 68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C2947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18" name="Line 6830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19" name="Text Box 68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C2947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  <w:p w:rsidR="00B16375" w:rsidRDefault="00B16375" w:rsidP="00BC2947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B16375" w:rsidRDefault="00B16375" w:rsidP="00BC2947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20" name="Text Box 68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C2947">
                                <w:pP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ІАЛЦ.463626.00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13" o:spid="_x0000_s1047" style="position:absolute;left:0;text-align:left;margin-left:56.7pt;margin-top:14.2pt;width:524.3pt;height:803.9pt;z-index:251527680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">
                <v:rect id="Rectangle 6814" o:spid="_x0000_s1048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7DJccA&#10;AADdAAAADwAAAGRycy9kb3ducmV2LnhtbESPQWvCQBSE74L/YXlCb7prbKukrqKBQqG9GAXt7ZF9&#10;TUKzb0N2q2l/vSsIPQ4z8w2zXPe2EWfqfO1Yw3SiQBAXztRcajjsX8cLED4gG2wck4Zf8rBeDQdL&#10;TI278I7OeShFhLBPUUMVQptK6YuKLPqJa4mj9+U6iyHKrpSmw0uE20YmSj1LizXHhQpbyioqvvMf&#10;q2H3tN18nuazo/1T7/lj9mGTbJpo/TDqNy8gAvXhP3xvvxkNi7lK4PYmPgG5u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MOwyXHAAAA3QAAAA8AAAAAAAAAAAAAAAAAmAIAAGRy&#10;cy9kb3ducmV2LnhtbFBLBQYAAAAABAAEAPUAAACMAwAAAAA=&#10;" filled="f" strokeweight="2.25pt"/>
                <v:group id="Group 6815" o:spid="_x0000_s1049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PVIB8cAAADd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v0Yr&#10;+HsTnoBM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PVIB8cAAADd&#10;AAAADwAAAAAAAAAAAAAAAACqAgAAZHJzL2Rvd25yZXYueG1sUEsFBgAAAAAEAAQA+gAAAJ4DAAAA&#10;AA==&#10;">
                  <v:line id="Line 6816" o:spid="_x0000_s1050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gCLsIAAADdAAAADwAAAGRycy9kb3ducmV2LnhtbESPT4vCMBTE78J+h/AWvGnqH9xSjbIo&#10;gvSm7mVvj+ZtW9q8dJOo9dsbQfA4zPxmmNWmN624kvO1ZQWTcQKCuLC65lLBz3k/SkH4gKyxtUwK&#10;7uRhs/4YrDDT9sZHup5CKWIJ+wwVVCF0mZS+qMigH9uOOHp/1hkMUbpSaoe3WG5aOU2ShTRYc1yo&#10;sKNtRUVzuhgF6WyOmP42eUN+5v7DLjc950oNP/vvJYhAfXiHX/RBR+4rmcPzTXwC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gCLsIAAADdAAAADwAAAAAAAAAAAAAA&#10;AAChAgAAZHJzL2Rvd25yZXYueG1sUEsFBgAAAAAEAAQA+QAAAJADAAAAAA==&#10;" strokeweight="2.25pt">
                    <v:stroke endarrowwidth="narrow"/>
                  </v:line>
                  <v:line id="Line 6817" o:spid="_x0000_s1051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ALe8UAAADdAAAADwAAAGRycy9kb3ducmV2LnhtbESP3YrCMBSE7wXfIRzBG9FUZf2pRlkW&#10;FkRE0PoAx+bYFpuT2mS1vr0RFrwcZuYbZrluTCnuVLvCsoLhIAJBnFpdcKbglPz2ZyCcR9ZYWiYF&#10;T3KwXrVbS4y1ffCB7kefiQBhF6OC3PsqltKlORl0A1sRB+9ia4M+yDqTusZHgJtSjqJoIg0WHBZy&#10;rOgnp/R6/DMKijGee37e46zcna77Z5rctrdEqW6n+V6A8NT4T/i/vdEKZtPoC95vwhOQq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gALe8UAAADdAAAADwAAAAAAAAAA&#10;AAAAAAChAgAAZHJzL2Rvd25yZXYueG1sUEsFBgAAAAAEAAQA+QAAAJMDAAAAAA==&#10;" strokeweight="2.25pt">
                    <v:stroke endarrowwidth="narrow"/>
                  </v:line>
                  <v:line id="Line 6818" o:spid="_x0000_s1052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KVDMUAAADdAAAADwAAAGRycy9kb3ducmV2LnhtbESP3YrCMBSE7xd8h3AEb0TTdcGf2iiy&#10;IIjIgtYHODbHttic1CbW+vYbYWEvh5n5hknWnalES40rLSv4HEcgiDOrS84VnNPtaA7CeWSNlWVS&#10;8CIH61XvI8FY2ycfqT35XAQIuxgVFN7XsZQuK8igG9uaOHhX2xj0QTa51A0+A9xUchJFU2mw5LBQ&#10;YE3fBWW308MoKL/wMvSLIefV4Xz7eWXpfX9PlRr0u80ShKfO/4f/2jutYD6LpvB+E56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tKVDMUAAADdAAAADwAAAAAAAAAA&#10;AAAAAAChAgAAZHJzL2Rvd25yZXYueG1sUEsFBgAAAAAEAAQA+QAAAJMDAAAAAA==&#10;" strokeweight="2.25pt">
                    <v:stroke endarrowwidth="narrow"/>
                  </v:line>
                  <v:line id="Line 6819" o:spid="_x0000_s1053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4wl8YAAADdAAAADwAAAGRycy9kb3ducmV2LnhtbESP22rDMBBE3wP5B7GFvoRGTgu5uFZM&#10;CBRKKYHG+YCttbFNrJVtqb78fVUI9HGYmTNMko6mFj11rrKsYLWMQBDnVldcKLhkb09bEM4ja6wt&#10;k4KJHKT7+SzBWNuBv6g/+0IECLsYFZTeN7GULi/JoFvahjh4V9sZ9EF2hdQdDgFuavkcRWtpsOKw&#10;UGJDx5Ly2/nHKKhe8Hvhdwsu6s/L7TTlWfvRZko9PoyHVxCeRv8fvrfftYLtJtrA35vwBOT+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meMJfGAAAA3QAAAA8AAAAAAAAA&#10;AAAAAAAAoQIAAGRycy9kb3ducmV2LnhtbFBLBQYAAAAABAAEAPkAAACUAwAAAAA=&#10;" strokeweight="2.25pt">
                    <v:stroke endarrowwidth="narrow"/>
                  </v:line>
                  <v:line id="Line 6820" o:spid="_x0000_s1054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Gk5cEAAADdAAAADwAAAGRycy9kb3ducmV2LnhtbERPzYrCMBC+L/gOYQQvoqkKq1ajiCCI&#10;yIKtDzA2Y1tsJrWJWt/eHIQ9fnz/y3VrKvGkxpWWFYyGEQjizOqScwXndDeYgXAeWWNlmRS8ycF6&#10;1flZYqzti0/0THwuQgi7GBUU3texlC4ryKAb2po4cFfbGPQBNrnUDb5CuKnkOIp+pcGSQ0OBNW0L&#10;ym7JwygoJ3jp+3mf8+p4vv29s/R+uKdK9brtZgHCU+v/xV/3XiuYTaMwN7wJT0Cu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AaTlwQAAAN0AAAAPAAAAAAAAAAAAAAAA&#10;AKECAABkcnMvZG93bnJldi54bWxQSwUGAAAAAAQABAD5AAAAjwMAAAAA&#10;" strokeweight="2.25pt">
                    <v:stroke endarrowwidth="narrow"/>
                  </v:line>
                  <v:line id="Line 6821" o:spid="_x0000_s1055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0BfsYAAADdAAAADwAAAGRycy9kb3ducmV2LnhtbESP0WrCQBRE3wv+w3IFX6RuaqFqdA1F&#10;EKRIQeMH3GavSTB7N8muJvl7t1Do4zAzZ5hN0ptKPKh1pWUFb7MIBHFmdcm5gku6f12CcB5ZY2WZ&#10;FAzkINmOXjYYa9vxiR5nn4sAYRejgsL7OpbSZQUZdDNbEwfvaluDPsg2l7rFLsBNJedR9CENlhwW&#10;CqxpV1B2O9+NgvIdf6Z+NeW8Ol5u30OWNl9NqtRk3H+uQXjq/X/4r33QCpaLaAW/b8ITkN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NAX7GAAAA3QAAAA8AAAAAAAAA&#10;AAAAAAAAoQIAAGRycy9kb3ducmV2LnhtbFBLBQYAAAAABAAEAPkAAACUAwAAAAA=&#10;" strokeweight="2.25pt">
                    <v:stroke endarrowwidth="narrow"/>
                  </v:line>
                  <v:line id="Line 6822" o:spid="_x0000_s1056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4+PsMAAADdAAAADwAAAGRycy9kb3ducmV2LnhtbERP3WqDMBS+H+wdwhnsRmbsCltnjWUM&#10;CqWMQbUPcGZOVTQn1qStvn1zMdjlx/efbSbTiyuNrrWsYBEnIIgrq1uuFRzL7csKhPPIGnvLpGAm&#10;B5v88SHDVNsbH+ha+FqEEHYpKmi8H1IpXdWQQRfbgThwJzsa9AGOtdQj3kK46eVrkrxJgy2HhgYH&#10;+mqo6oqLUdAu8TfyHxHX/fex+5mr8rw/l0o9P02faxCeJv8v/nPvtILV+yLsD2/CE5D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uPj7DAAAA3QAAAA8AAAAAAAAAAAAA&#10;AAAAoQIAAGRycy9kb3ducmV2LnhtbFBLBQYAAAAABAAEAPkAAACRAwAAAAA=&#10;" strokeweight="2.25pt">
                    <v:stroke endarrowwidth="narrow"/>
                  </v:line>
                  <v:line id="Line 6823" o:spid="_x0000_s1057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KbpcYAAADdAAAADwAAAGRycy9kb3ducmV2LnhtbESP0WrCQBRE34X+w3KFvgTdpIVWo2so&#10;QqGUUmjiB1yz1ySYvZtkV03+vlso+DjMzBlmm42mFVcaXGNZQbKMQRCXVjdcKTgU74sVCOeRNbaW&#10;ScFEDrLdw2yLqbY3/qFr7isRIOxSVFB736VSurImg25pO+Lgnexg0Ac5VFIPeAtw08qnOH6RBhsO&#10;CzV2tK+pPOcXo6B5xmPk1xFX7dfh/D2VRf/ZF0o9zse3DQhPo7+H/9sfWsHqNUng7014AnL3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zim6XGAAAA3QAAAA8AAAAAAAAA&#10;AAAAAAAAoQIAAGRycy9kb3ducmV2LnhtbFBLBQYAAAAABAAEAPkAAACUAwAAAAA=&#10;" strokeweight="2.25pt">
                    <v:stroke endarrowwidth="narrow"/>
                  </v:line>
                  <v:line id="Line 6824" o:spid="_x0000_s1058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AF0sUAAADdAAAADwAAAGRycy9kb3ducmV2LnhtbESP0YrCMBRE3xf8h3AFX0RTFVatjSLC&#10;gsiyoPUDrs21LW1uapPV+vcbQdjHYWbOMMmmM7W4U+tKywom4wgEcWZ1ybmCc/o1WoBwHlljbZkU&#10;PMnBZt37SDDW9sFHup98LgKEXYwKCu+bWEqXFWTQjW1DHLyrbQ36INtc6hYfAW5qOY2iT2mw5LBQ&#10;YEO7grLq9GsUlDO8DP1yyHn9fa5+nll6O9xSpQb9brsC4anz/+F3e68VLOaTKbzehCc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AF0sUAAADdAAAADwAAAAAAAAAA&#10;AAAAAAChAgAAZHJzL2Rvd25yZXYueG1sUEsFBgAAAAAEAAQA+QAAAJMDAAAAAA==&#10;" strokeweight="2.25pt">
                    <v:stroke endarrowwidth="narrow"/>
                  </v:line>
                  <v:shape id="Text Box 6825" o:spid="_x0000_s1059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ztJsUA&#10;AADdAAAADwAAAGRycy9kb3ducmV2LnhtbESPX2vCQBDE3wW/w7GCb3qxQiupp0ih0vZB6p+2r0tu&#10;TaK5vZDbavz2niD4OMzMb5jpvHWVOlETSs8GRsMEFHHmbcm5gd32fTABFQTZYuWZDFwowHzW7Uwx&#10;tf7MazptJFcRwiFFA4VInWodsoIchqGviaO3941DibLJtW3wHOGu0k9J8qwdlhwXCqzpraDsuPl3&#10;BvK/7Sfqn++v1a+rQ7U+CC2XYky/1y5eQQm18gjf2x/WwORlNIbbm/gE9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zO0m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C2947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6826" o:spid="_x0000_s1060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V1UsUA&#10;AADdAAAADwAAAGRycy9kb3ducmV2LnhtbESPX2vCQBDE3wW/w7GCb3qxSCupp0ih0vZB6p+2r0tu&#10;TaK5vZDbavz2niD4OMzMb5jpvHWVOlETSs8GRsMEFHHmbcm5gd32fTABFQTZYuWZDFwowHzW7Uwx&#10;tf7MazptJFcRwiFFA4VInWodsoIchqGviaO3941DibLJtW3wHOGu0k9J8qwdlhwXCqzpraDsuPl3&#10;BvK/7Sfqn++v1a+rQ7U+CC2XYky/1y5eQQm18gjf2x/WwORlNIbbm/gE9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JXVS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C2947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6827" o:spid="_x0000_s1061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nQycUA&#10;AADdAAAADwAAAGRycy9kb3ducmV2LnhtbESPX2vCQBDE3wW/w7GCb3qxYCupp0ih0vZB6p+2r0tu&#10;TaK5vZDbavz2niD4OMzMb5jpvHWVOlETSs8GRsMEFHHmbcm5gd32fTABFQTZYuWZDFwowHzW7Uwx&#10;tf7MazptJFcRwiFFA4VInWodsoIchqGviaO3941DibLJtW3wHOGu0k9J8qwdlhwXCqzpraDsuPl3&#10;BvK/7Sfqn++v1a+rQ7U+CC2XYky/1y5eQQm18gjf2x/WwORlNIbbm/gE9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adDJ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C294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№ </w:t>
                          </w: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докум</w:t>
                          </w:r>
                          <w:proofErr w:type="spellEnd"/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6828" o:spid="_x0000_s1062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tOvsUA&#10;AADdAAAADwAAAGRycy9kb3ducmV2LnhtbESPQWvCQBSE74L/YXkFb7pJD1ZS1yAFpfZQqrZ6fWSf&#10;STT7NmRfNf333YLQ4zAz3zDzvHeNulIXas8G0kkCirjwtubSwOd+NZ6BCoJssfFMBn4oQL4YDuaY&#10;WX/jLV13UqoI4ZChgUqkzbQORUUOw8S3xNE7+c6hRNmV2nZ4i3DX6MckmWqHNceFClt6qai47L6d&#10;gfK436D++nh7P7g2NNuz0Hotxowe+uUzKKFe/sP39qs1MHtKp/D3Jj4B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u06+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C294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6829" o:spid="_x0000_s1063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frJcQA&#10;AADdAAAADwAAAGRycy9kb3ducmV2LnhtbESPT2vCQBTE74V+h+UVvNWNHlSiq5RCRT2If9vrI/ua&#10;pM2+Ddmnxm/vCoLHYWZ+w0xmravUmZpQejbQ6yagiDNvS84NHPZf7yNQQZAtVp7JwJUCzKavLxNM&#10;rb/wls47yVWEcEjRQCFSp1qHrCCHoetr4uj9+sahRNnk2jZ4iXBX6X6SDLTDkuNCgTV9FpT9707O&#10;QP6zX6I+blbrb1eHavsnNJ+LMZ239mMMSqiVZ/jRXlgDo2FvCPc38Qno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36yXEAAAA3Q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C294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  <w:proofErr w:type="spellEnd"/>
                        </w:p>
                      </w:txbxContent>
                    </v:textbox>
                  </v:shape>
                  <v:line id="Line 6830" o:spid="_x0000_s1064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gyOMMAAADdAAAADwAAAGRycy9kb3ducmV2LnhtbERP3WqDMBS+H+wdwhnsRmbsCltnjWUM&#10;CqWMQbUPcGZOVTQn1qStvn1zMdjlx/efbSbTiyuNrrWsYBEnIIgrq1uuFRzL7csKhPPIGnvLpGAm&#10;B5v88SHDVNsbH+ha+FqEEHYpKmi8H1IpXdWQQRfbgThwJzsa9AGOtdQj3kK46eVrkrxJgy2HhgYH&#10;+mqo6oqLUdAu8TfyHxHX/fex+5mr8rw/l0o9P02faxCeJv8v/nPvtILV+yLMDW/CE5D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3YMjjDAAAA3QAAAA8AAAAAAAAAAAAA&#10;AAAAoQIAAGRycy9kb3ducmV2LnhtbFBLBQYAAAAABAAEAPkAAACRAwAAAAA=&#10;" strokeweight="2.25pt">
                    <v:stroke endarrowwidth="narrow"/>
                  </v:line>
                  <v:shape id="Text Box 6831" o:spid="_x0000_s1065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TazMYA&#10;AADdAAAADwAAAGRycy9kb3ducmV2LnhtbESPzWvCQBTE7wX/h+UJ3urGHvxIXaUIFdtDUdOP6yP7&#10;mqRm34bsU+N/7xYEj8PM/IaZLztXqxO1ofJsYDRMQBHn3lZcGPjMXh+noIIgW6w9k4ELBVgueg9z&#10;TK0/845OeylUhHBI0UAp0qRah7wkh2HoG+Lo/frWoUTZFtq2eI5wV+unJBlrhxXHhRIbWpWUH/ZH&#10;Z6D4yd5Qf23fP75dE+rdn9B6LcYM+t3LMyihTu7hW3tjDUwnoxn8v4lPQC+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TazM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C2947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  <w:p w:rsidR="00B16375" w:rsidRDefault="00B16375" w:rsidP="00BC2947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B16375" w:rsidRDefault="00B16375" w:rsidP="00BC2947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6832" o:spid="_x0000_s1066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57MIA&#10;AADdAAAADwAAAGRycy9kb3ducmV2LnhtbERPTWvCQBC9F/oflil4q5vmYCW6BilUtIdSY6vXITsm&#10;sdnZkJ1q/PfuoeDx8b7n+eBadaY+NJ4NvIwTUMSltw1XBr53789TUEGQLbaeycCVAuSLx4c5ZtZf&#10;eEvnQioVQzhkaKAW6TKtQ1mTwzD2HXHkjr53KBH2lbY9XmK4a3WaJBPtsOHYUGNHbzWVv8WfM1Ad&#10;dhvUP18fn3vXhXZ7ElqtxJjR07CcgRIa5C7+d6+tgelrGvfHN/EJ6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crnswgAAAN0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C2947">
                          <w:pPr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ІАЛЦ.463626.00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353B38" w:rsidRPr="007A1D25">
        <w:rPr>
          <w:rFonts w:ascii="GOST type B" w:hAnsi="GOST type B"/>
          <w:b/>
          <w:bCs/>
          <w:i/>
          <w:szCs w:val="28"/>
          <w:lang w:val="uk-UA"/>
        </w:rPr>
        <w:t xml:space="preserve">1 </w:t>
      </w:r>
      <w:proofErr w:type="spellStart"/>
      <w:r w:rsidR="00E43280" w:rsidRPr="007A1D25">
        <w:rPr>
          <w:rFonts w:ascii="GOST type B" w:hAnsi="GOST type B"/>
          <w:b/>
          <w:bCs/>
          <w:i/>
          <w:szCs w:val="28"/>
        </w:rPr>
        <w:t>Вступ</w:t>
      </w:r>
      <w:proofErr w:type="spellEnd"/>
      <w:r w:rsidR="000C1B65" w:rsidRPr="007A1D25">
        <w:rPr>
          <w:rFonts w:ascii="GOST type B" w:hAnsi="GOST type B"/>
          <w:b/>
          <w:bCs/>
          <w:i/>
          <w:szCs w:val="28"/>
        </w:rPr>
        <w:tab/>
      </w:r>
    </w:p>
    <w:p w:rsidR="00BC2947" w:rsidRPr="007A1D25" w:rsidRDefault="00BC2947" w:rsidP="00872A17">
      <w:pPr>
        <w:tabs>
          <w:tab w:val="left" w:pos="426"/>
        </w:tabs>
        <w:spacing w:line="360" w:lineRule="auto"/>
        <w:ind w:left="284" w:right="283" w:firstLine="567"/>
        <w:rPr>
          <w:rFonts w:ascii="GOST type B" w:hAnsi="GOST type B"/>
          <w:lang w:val="uk-UA"/>
        </w:rPr>
      </w:pPr>
    </w:p>
    <w:p w:rsidR="001D767C" w:rsidRPr="007A1D25" w:rsidRDefault="00BC2947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sz w:val="28"/>
          <w:szCs w:val="28"/>
          <w:lang w:val="uk-UA"/>
        </w:rPr>
      </w:pPr>
      <w:r w:rsidRPr="007A1D25">
        <w:rPr>
          <w:rFonts w:ascii="GOST type B" w:hAnsi="GOST type B"/>
          <w:sz w:val="28"/>
          <w:szCs w:val="28"/>
          <w:lang w:val="uk-UA"/>
        </w:rPr>
        <w:t>У даній курсовій роботі необхідно виконати синтез автомата і синтез комбінаційних схем. Розробка виконується на підставі</w:t>
      </w:r>
      <w:r w:rsidR="00FA1C53" w:rsidRPr="007A1D25">
        <w:rPr>
          <w:rFonts w:ascii="GOST type B" w:hAnsi="GOST type B"/>
          <w:sz w:val="28"/>
          <w:szCs w:val="28"/>
          <w:lang w:val="uk-UA"/>
        </w:rPr>
        <w:t xml:space="preserve"> </w:t>
      </w:r>
      <w:r w:rsidR="0026771A" w:rsidRPr="007A1D25">
        <w:rPr>
          <w:rFonts w:ascii="GOST type B" w:hAnsi="GOST type B"/>
          <w:bCs/>
          <w:sz w:val="28"/>
          <w:szCs w:val="28"/>
          <w:lang w:val="uk-UA"/>
        </w:rPr>
        <w:t>«</w:t>
      </w:r>
      <w:r w:rsidRPr="007A1D25">
        <w:rPr>
          <w:rFonts w:ascii="GOST type B" w:hAnsi="GOST type B"/>
          <w:sz w:val="28"/>
          <w:szCs w:val="28"/>
          <w:lang w:val="uk-UA"/>
        </w:rPr>
        <w:t>Технічного завдання ІАЛЦ.463626.002 ТЗ</w:t>
      </w:r>
      <w:r w:rsidR="0026771A" w:rsidRPr="007A1D25">
        <w:rPr>
          <w:rFonts w:ascii="GOST type B" w:hAnsi="GOST type B"/>
          <w:bCs/>
          <w:sz w:val="28"/>
          <w:szCs w:val="28"/>
          <w:lang w:val="uk-UA"/>
        </w:rPr>
        <w:t>»</w:t>
      </w:r>
      <w:r w:rsidRPr="007A1D25">
        <w:rPr>
          <w:rFonts w:ascii="GOST type B" w:hAnsi="GOST type B"/>
          <w:sz w:val="28"/>
          <w:szCs w:val="28"/>
          <w:lang w:val="uk-UA"/>
        </w:rPr>
        <w:t>.</w:t>
      </w:r>
    </w:p>
    <w:p w:rsidR="00591237" w:rsidRPr="007A1D25" w:rsidRDefault="00591237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sz w:val="28"/>
          <w:szCs w:val="28"/>
          <w:lang w:val="uk-UA"/>
        </w:rPr>
      </w:pPr>
    </w:p>
    <w:p w:rsidR="00FB6D7C" w:rsidRPr="007A1D25" w:rsidRDefault="00BC2947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/>
          <w:bCs/>
          <w:i/>
          <w:sz w:val="28"/>
          <w:szCs w:val="28"/>
          <w:lang w:val="uk-UA"/>
        </w:rPr>
      </w:pPr>
      <w:r w:rsidRPr="007A1D25">
        <w:rPr>
          <w:rFonts w:ascii="GOST type B" w:hAnsi="GOST type B"/>
          <w:b/>
          <w:bCs/>
          <w:i/>
          <w:sz w:val="28"/>
          <w:szCs w:val="28"/>
          <w:lang w:val="uk-UA"/>
        </w:rPr>
        <w:t xml:space="preserve">2 </w:t>
      </w:r>
      <w:r w:rsidR="00E43280" w:rsidRPr="007A1D25">
        <w:rPr>
          <w:rFonts w:ascii="GOST type B" w:hAnsi="GOST type B"/>
          <w:b/>
          <w:bCs/>
          <w:i/>
          <w:sz w:val="28"/>
          <w:szCs w:val="28"/>
          <w:lang w:val="uk-UA"/>
        </w:rPr>
        <w:t>Синтез автомата</w:t>
      </w:r>
    </w:p>
    <w:p w:rsidR="00591237" w:rsidRPr="007A1D25" w:rsidRDefault="00591237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/>
          <w:bCs/>
          <w:sz w:val="28"/>
          <w:szCs w:val="28"/>
          <w:lang w:val="uk-UA"/>
        </w:rPr>
      </w:pPr>
    </w:p>
    <w:p w:rsidR="00FB6D7C" w:rsidRPr="007A1D25" w:rsidRDefault="00630470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lang w:val="uk-UA"/>
        </w:rPr>
      </w:pPr>
      <w:r w:rsidRPr="007A1D25">
        <w:rPr>
          <w:rFonts w:ascii="GOST type B" w:hAnsi="GOST type B"/>
          <w:bCs/>
          <w:sz w:val="28"/>
          <w:szCs w:val="28"/>
          <w:lang w:val="uk-UA"/>
        </w:rPr>
        <w:t>Згідно з завданням будуємо графічну схему</w:t>
      </w:r>
      <w:r w:rsidR="0026771A" w:rsidRPr="007A1D25">
        <w:rPr>
          <w:rFonts w:ascii="GOST type B" w:hAnsi="GOST type B"/>
          <w:bCs/>
          <w:sz w:val="28"/>
          <w:szCs w:val="28"/>
          <w:lang w:val="uk-UA"/>
        </w:rPr>
        <w:t xml:space="preserve"> алгоритму</w:t>
      </w:r>
      <w:r w:rsidR="00C611DA" w:rsidRPr="007A1D25">
        <w:rPr>
          <w:rFonts w:ascii="GOST type B" w:hAnsi="GOST type B"/>
          <w:bCs/>
          <w:sz w:val="28"/>
          <w:szCs w:val="28"/>
          <w:lang w:val="uk-UA"/>
        </w:rPr>
        <w:t xml:space="preserve"> та виконуємо</w:t>
      </w:r>
      <w:r w:rsidR="0026771A" w:rsidRPr="007A1D25">
        <w:rPr>
          <w:rFonts w:ascii="GOST type B" w:hAnsi="GOST type B"/>
          <w:bCs/>
          <w:sz w:val="28"/>
          <w:szCs w:val="28"/>
          <w:lang w:val="uk-UA"/>
        </w:rPr>
        <w:t xml:space="preserve"> розмітку станів автомата</w:t>
      </w:r>
      <w:r w:rsidR="00FB6D7C" w:rsidRPr="007A1D25">
        <w:rPr>
          <w:rFonts w:ascii="GOST type B" w:hAnsi="GOST type B"/>
          <w:bCs/>
          <w:sz w:val="28"/>
          <w:szCs w:val="28"/>
          <w:lang w:val="uk-UA"/>
        </w:rPr>
        <w:t xml:space="preserve">  (рисунок </w:t>
      </w:r>
      <w:r w:rsidR="00090B07" w:rsidRPr="007A1D25">
        <w:rPr>
          <w:rFonts w:ascii="GOST type B" w:hAnsi="GOST type B"/>
          <w:bCs/>
          <w:sz w:val="28"/>
          <w:szCs w:val="28"/>
          <w:lang w:val="uk-UA"/>
        </w:rPr>
        <w:t>4</w:t>
      </w:r>
      <w:r w:rsidR="00591237" w:rsidRPr="007A1D25">
        <w:rPr>
          <w:rFonts w:ascii="GOST type B" w:hAnsi="GOST type B"/>
          <w:bCs/>
          <w:sz w:val="28"/>
          <w:szCs w:val="28"/>
          <w:lang w:val="uk-UA"/>
        </w:rPr>
        <w:t>.</w:t>
      </w:r>
      <w:r w:rsidR="007A1D25" w:rsidRPr="007A1D25">
        <w:rPr>
          <w:rFonts w:ascii="GOST type B" w:hAnsi="GOST type B"/>
          <w:bCs/>
          <w:sz w:val="28"/>
          <w:szCs w:val="28"/>
          <w:lang w:val="uk-UA"/>
        </w:rPr>
        <w:t>2</w:t>
      </w:r>
      <w:r w:rsidR="00FB6D7C" w:rsidRPr="007A1D25">
        <w:rPr>
          <w:rFonts w:ascii="GOST type B" w:hAnsi="GOST type B"/>
          <w:bCs/>
          <w:sz w:val="28"/>
          <w:szCs w:val="28"/>
          <w:lang w:val="uk-UA"/>
        </w:rPr>
        <w:t xml:space="preserve">): </w:t>
      </w:r>
      <w:r w:rsidR="00FB6D7C" w:rsidRPr="007A1D25">
        <w:rPr>
          <w:rFonts w:ascii="GOST type B" w:hAnsi="GOST type B"/>
          <w:lang w:val="uk-UA"/>
        </w:rPr>
        <w:t xml:space="preserve"> </w:t>
      </w:r>
    </w:p>
    <w:p w:rsidR="00872A17" w:rsidRPr="007A1D25" w:rsidRDefault="00591237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Згідно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з блок-схемою алгоритму (рисунок 4.</w:t>
      </w:r>
      <w:r w:rsidR="007A1D25" w:rsidRPr="007A1D25">
        <w:rPr>
          <w:rFonts w:ascii="GOST type B" w:hAnsi="GOST type B"/>
          <w:bCs/>
          <w:sz w:val="28"/>
          <w:szCs w:val="28"/>
          <w:lang w:val="ru-RU"/>
        </w:rPr>
        <w:t>2</w:t>
      </w:r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)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побудуємо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граф автомата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Мілі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(рис</w:t>
      </w:r>
      <w:proofErr w:type="spellStart"/>
      <w:r w:rsidRPr="007A1D25">
        <w:rPr>
          <w:rFonts w:ascii="GOST type B" w:hAnsi="GOST type B"/>
          <w:bCs/>
          <w:sz w:val="28"/>
          <w:szCs w:val="28"/>
          <w:lang w:val="uk-UA"/>
        </w:rPr>
        <w:t>унок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4.</w:t>
      </w:r>
      <w:r w:rsidR="007A1D25" w:rsidRPr="007A1D25">
        <w:rPr>
          <w:rFonts w:ascii="GOST type B" w:hAnsi="GOST type B"/>
          <w:bCs/>
          <w:sz w:val="28"/>
          <w:szCs w:val="28"/>
          <w:lang w:val="ru-RU"/>
        </w:rPr>
        <w:t>1).</w:t>
      </w:r>
    </w:p>
    <w:p w:rsidR="00932CE3" w:rsidRDefault="00591237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7A1D25" w:rsidRPr="007A1D25">
        <w:rPr>
          <w:noProof/>
          <w:lang w:val="ru-RU"/>
        </w:rPr>
        <w:drawing>
          <wp:inline distT="0" distB="0" distL="0" distR="0" wp14:anchorId="6C347349" wp14:editId="3337B94C">
            <wp:extent cx="5909047" cy="4242017"/>
            <wp:effectExtent l="0" t="0" r="0" b="6350"/>
            <wp:docPr id="25" name="Рисунок 25" descr="C:\Users\Alexandr\Desktop\няшно\граф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exandr\Desktop\няшно\граф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281" cy="4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17" w:rsidRPr="007A1D25" w:rsidRDefault="00932CE3" w:rsidP="00932CE3">
      <w:pPr>
        <w:tabs>
          <w:tab w:val="left" w:pos="426"/>
        </w:tabs>
        <w:ind w:right="283" w:firstLine="567"/>
        <w:rPr>
          <w:rFonts w:ascii="GOST type B" w:hAnsi="GOST type B" w:cs="GOST type B"/>
          <w:bCs/>
          <w:sz w:val="28"/>
          <w:szCs w:val="28"/>
          <w:lang w:val="ru-RU"/>
        </w:rPr>
      </w:pPr>
      <w:r>
        <w:rPr>
          <w:rFonts w:ascii="GOST type B" w:hAnsi="GOST type B"/>
          <w:bCs/>
          <w:sz w:val="28"/>
          <w:szCs w:val="28"/>
          <w:lang w:val="ru-RU"/>
        </w:rPr>
        <w:tab/>
      </w:r>
      <w:r>
        <w:rPr>
          <w:rFonts w:ascii="GOST type B" w:hAnsi="GOST type B"/>
          <w:bCs/>
          <w:sz w:val="28"/>
          <w:szCs w:val="28"/>
          <w:lang w:val="ru-RU"/>
        </w:rPr>
        <w:tab/>
      </w:r>
      <w:r>
        <w:rPr>
          <w:rFonts w:ascii="GOST type B" w:hAnsi="GOST type B"/>
          <w:bCs/>
          <w:sz w:val="28"/>
          <w:szCs w:val="28"/>
          <w:lang w:val="ru-RU"/>
        </w:rPr>
        <w:tab/>
      </w:r>
      <w:r>
        <w:rPr>
          <w:rFonts w:ascii="GOST type B" w:hAnsi="GOST type B"/>
          <w:bCs/>
          <w:sz w:val="28"/>
          <w:szCs w:val="28"/>
          <w:lang w:val="ru-RU"/>
        </w:rPr>
        <w:tab/>
      </w:r>
      <w:r>
        <w:rPr>
          <w:rFonts w:ascii="GOST type B" w:hAnsi="GOST type B"/>
          <w:bCs/>
          <w:sz w:val="28"/>
          <w:szCs w:val="28"/>
          <w:lang w:val="ru-RU"/>
        </w:rPr>
        <w:tab/>
      </w:r>
      <w:r w:rsidR="00872A17" w:rsidRPr="007A1D25">
        <w:rPr>
          <w:rFonts w:ascii="GOST type B" w:hAnsi="GOST type B"/>
          <w:bCs/>
          <w:i/>
          <w:sz w:val="28"/>
          <w:szCs w:val="28"/>
          <w:lang w:val="ru-RU"/>
        </w:rPr>
        <w:t>Рисунок 4.1</w:t>
      </w:r>
      <w:r w:rsidR="007A1D25" w:rsidRPr="007A1D25">
        <w:rPr>
          <w:rFonts w:ascii="GOST type B" w:hAnsi="GOST type B"/>
          <w:bCs/>
          <w:i/>
          <w:sz w:val="28"/>
          <w:szCs w:val="28"/>
          <w:lang w:val="ru-RU"/>
        </w:rPr>
        <w:t>.</w:t>
      </w:r>
      <w:r w:rsidR="00872A17"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r w:rsidR="007A1D25" w:rsidRPr="007A1D25">
        <w:rPr>
          <w:rFonts w:ascii="GOST type B" w:hAnsi="GOST type B"/>
          <w:bCs/>
          <w:i/>
          <w:sz w:val="28"/>
          <w:szCs w:val="28"/>
          <w:lang w:val="ru-RU"/>
        </w:rPr>
        <w:t>Г</w:t>
      </w:r>
      <w:r w:rsidR="00872A17"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раф</w:t>
      </w:r>
      <w:r w:rsidR="00872A17"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r w:rsidR="00872A17"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автомата</w:t>
      </w:r>
    </w:p>
    <w:p w:rsidR="00872A17" w:rsidRPr="007A1D25" w:rsidRDefault="00872A17" w:rsidP="00872A17">
      <w:pPr>
        <w:tabs>
          <w:tab w:val="left" w:pos="426"/>
        </w:tabs>
        <w:spacing w:line="360" w:lineRule="auto"/>
        <w:ind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</w:p>
    <w:p w:rsidR="00872A17" w:rsidRPr="007A1D25" w:rsidRDefault="00872A17" w:rsidP="00872A17">
      <w:pPr>
        <w:tabs>
          <w:tab w:val="left" w:pos="426"/>
        </w:tabs>
        <w:spacing w:line="360" w:lineRule="auto"/>
        <w:ind w:left="284" w:right="283" w:firstLine="709"/>
        <w:jc w:val="both"/>
        <w:rPr>
          <w:rFonts w:ascii="GOST type B" w:hAnsi="GOST type B"/>
          <w:noProof/>
          <w:sz w:val="28"/>
          <w:szCs w:val="28"/>
          <w:lang w:val="ru-RU"/>
        </w:rPr>
      </w:pPr>
      <w:r w:rsidRPr="007A1D25">
        <w:rPr>
          <w:rFonts w:ascii="GOST type B" w:hAnsi="GOST type B"/>
          <w:noProof/>
          <w:sz w:val="28"/>
          <w:szCs w:val="28"/>
          <w:lang w:val="uk-UA"/>
        </w:rPr>
        <w:t xml:space="preserve">Так як абстрактний автомат має </w:t>
      </w:r>
      <w:r w:rsidRPr="007A1D25">
        <w:rPr>
          <w:rFonts w:ascii="GOST type B" w:hAnsi="GOST type B"/>
          <w:noProof/>
          <w:sz w:val="28"/>
          <w:szCs w:val="28"/>
          <w:lang w:val="ru-RU"/>
        </w:rPr>
        <w:t>6</w:t>
      </w:r>
      <w:r w:rsidRPr="007A1D25">
        <w:rPr>
          <w:rFonts w:ascii="GOST type B" w:hAnsi="GOST type B"/>
          <w:noProof/>
          <w:sz w:val="28"/>
          <w:szCs w:val="28"/>
          <w:lang w:val="uk-UA"/>
        </w:rPr>
        <w:t xml:space="preserve"> станів</w:t>
      </w:r>
      <w:r w:rsidRPr="007A1D25">
        <w:rPr>
          <w:rFonts w:ascii="GOST type B" w:hAnsi="GOST type B"/>
          <w:noProof/>
          <w:sz w:val="28"/>
          <w:szCs w:val="28"/>
          <w:lang w:val="ru-RU"/>
        </w:rPr>
        <w:t>,</w:t>
      </w:r>
      <w:r w:rsidRPr="007A1D25">
        <w:rPr>
          <w:rFonts w:ascii="GOST type B" w:hAnsi="GOST type B"/>
          <w:noProof/>
          <w:sz w:val="28"/>
          <w:szCs w:val="28"/>
          <w:lang w:val="uk-UA"/>
        </w:rPr>
        <w:t xml:space="preserve"> то для кодування станів треба використовувати як мінімум 3-х розрядні двійкові числа</w:t>
      </w:r>
      <w:r w:rsidRPr="007A1D25">
        <w:rPr>
          <w:rFonts w:ascii="GOST type B" w:hAnsi="GOST type B"/>
          <w:noProof/>
          <w:sz w:val="28"/>
          <w:szCs w:val="28"/>
          <w:lang w:val="ru-RU"/>
        </w:rPr>
        <w:t xml:space="preserve"> </w:t>
      </w:r>
      <w:r w:rsidRPr="007A1D25">
        <w:rPr>
          <w:rFonts w:ascii="GOST type B" w:hAnsi="GOST type B"/>
          <w:noProof/>
          <w:sz w:val="28"/>
          <w:szCs w:val="28"/>
          <w:lang w:val="uk-UA"/>
        </w:rPr>
        <w:t>(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кількість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7A1D25" w:rsidRPr="007A1D25">
        <w:rPr>
          <w:rFonts w:ascii="GOST type B" w:hAnsi="GOST type B"/>
          <w:bCs/>
          <w:sz w:val="28"/>
          <w:szCs w:val="28"/>
          <w:lang w:val="ru-RU"/>
        </w:rPr>
        <w:t>розрядів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знайдемо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за формулою </w:t>
      </w:r>
      <w:r w:rsidRPr="007A1D25">
        <w:rPr>
          <w:rFonts w:ascii="GOST type B" w:hAnsi="GOST type B"/>
          <w:bCs/>
          <w:sz w:val="28"/>
          <w:szCs w:val="28"/>
        </w:rPr>
        <w:t>K</w:t>
      </w:r>
      <w:r w:rsidR="007A1D25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7A1D25" w:rsidRPr="007A1D25">
        <w:rPr>
          <w:rFonts w:ascii="GOST type B" w:hAnsi="GOST type B"/>
          <w:bCs/>
          <w:sz w:val="28"/>
          <w:szCs w:val="28"/>
        </w:rPr>
        <w:sym w:font="Symbol" w:char="F0B3"/>
      </w:r>
      <w:r w:rsidR="007A1D25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Pr="007A1D25">
        <w:rPr>
          <w:rFonts w:ascii="GOST type B" w:hAnsi="GOST type B"/>
          <w:bCs/>
          <w:sz w:val="28"/>
          <w:szCs w:val="28"/>
          <w:lang w:val="ru-RU"/>
        </w:rPr>
        <w:t>]log</w:t>
      </w:r>
      <w:r w:rsidRPr="007A1D25">
        <w:rPr>
          <w:rFonts w:ascii="GOST type B" w:hAnsi="GOST type B"/>
          <w:bCs/>
          <w:sz w:val="28"/>
          <w:szCs w:val="28"/>
          <w:vertAlign w:val="subscript"/>
          <w:lang w:val="ru-RU"/>
        </w:rPr>
        <w:t>2</w:t>
      </w:r>
      <w:r w:rsidRPr="007A1D25">
        <w:rPr>
          <w:rFonts w:ascii="GOST type B" w:hAnsi="GOST type B"/>
          <w:bCs/>
          <w:sz w:val="28"/>
          <w:szCs w:val="28"/>
        </w:rPr>
        <w:t>N</w:t>
      </w:r>
      <w:r w:rsidRPr="007A1D25">
        <w:rPr>
          <w:rFonts w:ascii="GOST type B" w:hAnsi="GOST type B"/>
          <w:bCs/>
          <w:sz w:val="28"/>
          <w:szCs w:val="28"/>
          <w:lang w:val="ru-RU"/>
        </w:rPr>
        <w:t>[ = ]</w:t>
      </w:r>
      <w:r w:rsidRPr="007A1D25">
        <w:rPr>
          <w:rFonts w:ascii="GOST type B" w:hAnsi="GOST type B"/>
          <w:bCs/>
          <w:sz w:val="28"/>
          <w:szCs w:val="28"/>
        </w:rPr>
        <w:t>log</w:t>
      </w:r>
      <w:r w:rsidRPr="007A1D25">
        <w:rPr>
          <w:rFonts w:ascii="GOST type B" w:hAnsi="GOST type B"/>
          <w:bCs/>
          <w:sz w:val="28"/>
          <w:szCs w:val="28"/>
          <w:vertAlign w:val="subscript"/>
          <w:lang w:val="ru-RU"/>
        </w:rPr>
        <w:t>2</w:t>
      </w:r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6[ = 3,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звідки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К = 3).</w:t>
      </w:r>
    </w:p>
    <w:p w:rsidR="007A1D25" w:rsidRPr="007A1D25" w:rsidRDefault="007A1D25" w:rsidP="00872A17">
      <w:pPr>
        <w:tabs>
          <w:tab w:val="left" w:pos="426"/>
        </w:tabs>
        <w:spacing w:line="360" w:lineRule="auto"/>
        <w:ind w:right="283" w:firstLine="567"/>
        <w:jc w:val="both"/>
        <w:rPr>
          <w:rFonts w:ascii="GOST type B" w:hAnsi="GOST type B"/>
          <w:noProof/>
          <w:sz w:val="28"/>
          <w:szCs w:val="28"/>
          <w:lang w:val="uk-UA"/>
        </w:rPr>
      </w:pPr>
    </w:p>
    <w:p w:rsidR="007A1D25" w:rsidRPr="007A1D25" w:rsidRDefault="007A1D25" w:rsidP="00872A17">
      <w:pPr>
        <w:tabs>
          <w:tab w:val="left" w:pos="426"/>
        </w:tabs>
        <w:spacing w:line="360" w:lineRule="auto"/>
        <w:ind w:right="283" w:firstLine="567"/>
        <w:jc w:val="both"/>
        <w:rPr>
          <w:rFonts w:ascii="GOST type B" w:hAnsi="GOST type B"/>
          <w:noProof/>
          <w:sz w:val="28"/>
          <w:szCs w:val="28"/>
          <w:lang w:val="uk-UA"/>
        </w:rPr>
      </w:pPr>
    </w:p>
    <w:p w:rsidR="007A1D25" w:rsidRPr="007A1D25" w:rsidRDefault="007A1D25" w:rsidP="00872A17">
      <w:pPr>
        <w:tabs>
          <w:tab w:val="left" w:pos="426"/>
        </w:tabs>
        <w:spacing w:line="360" w:lineRule="auto"/>
        <w:ind w:right="283" w:firstLine="567"/>
        <w:jc w:val="both"/>
        <w:rPr>
          <w:rFonts w:ascii="GOST type B" w:hAnsi="GOST type B"/>
          <w:noProof/>
          <w:sz w:val="28"/>
          <w:szCs w:val="28"/>
          <w:lang w:val="uk-UA"/>
        </w:rPr>
      </w:pPr>
    </w:p>
    <w:p w:rsidR="007A1D25" w:rsidRPr="007A1D25" w:rsidRDefault="007A1D25" w:rsidP="00872A17">
      <w:pPr>
        <w:tabs>
          <w:tab w:val="left" w:pos="426"/>
        </w:tabs>
        <w:spacing w:line="360" w:lineRule="auto"/>
        <w:ind w:right="283" w:firstLine="567"/>
        <w:jc w:val="both"/>
        <w:rPr>
          <w:rFonts w:ascii="GOST type B" w:hAnsi="GOST type B"/>
          <w:noProof/>
          <w:sz w:val="28"/>
          <w:szCs w:val="28"/>
          <w:lang w:val="uk-UA"/>
        </w:rPr>
      </w:pPr>
    </w:p>
    <w:p w:rsidR="00591237" w:rsidRPr="007A1D25" w:rsidRDefault="00591237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lang w:val="ru-RU"/>
        </w:rPr>
      </w:pPr>
    </w:p>
    <w:p w:rsidR="00591237" w:rsidRPr="007A1D25" w:rsidRDefault="007A1D25" w:rsidP="00872A17">
      <w:pPr>
        <w:tabs>
          <w:tab w:val="left" w:pos="426"/>
        </w:tabs>
        <w:ind w:right="283" w:firstLine="567"/>
        <w:rPr>
          <w:rFonts w:ascii="GOST type B" w:hAnsi="GOST type B"/>
          <w:bCs/>
          <w:lang w:val="ru-RU"/>
        </w:rPr>
      </w:pPr>
      <w:r w:rsidRPr="007A1D25">
        <w:rPr>
          <w:rFonts w:asciiTheme="minorHAnsi" w:eastAsiaTheme="minorHAnsi" w:hAnsiTheme="minorHAnsi" w:cstheme="minorBidi"/>
          <w:noProof/>
          <w:sz w:val="22"/>
          <w:szCs w:val="22"/>
          <w:lang w:val="ru-RU"/>
        </w:rPr>
        <mc:AlternateContent>
          <mc:Choice Requires="wpg">
            <w:drawing>
              <wp:anchor distT="0" distB="0" distL="114300" distR="114300" simplePos="0" relativeHeight="251885056" behindDoc="0" locked="0" layoutInCell="1" allowOverlap="1" wp14:anchorId="7BCC6329" wp14:editId="6B0511D4">
                <wp:simplePos x="0" y="0"/>
                <wp:positionH relativeFrom="column">
                  <wp:posOffset>1403985</wp:posOffset>
                </wp:positionH>
                <wp:positionV relativeFrom="page">
                  <wp:posOffset>762000</wp:posOffset>
                </wp:positionV>
                <wp:extent cx="4019550" cy="7858125"/>
                <wp:effectExtent l="0" t="0" r="19050" b="28575"/>
                <wp:wrapTopAndBottom/>
                <wp:docPr id="8591" name="Группа 8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9550" cy="7858125"/>
                          <a:chOff x="0" y="0"/>
                          <a:chExt cx="3803650" cy="8001635"/>
                        </a:xfrm>
                      </wpg:grpSpPr>
                      <wpg:grpSp>
                        <wpg:cNvPr id="8592" name="Группа 8592"/>
                        <wpg:cNvGrpSpPr/>
                        <wpg:grpSpPr>
                          <a:xfrm>
                            <a:off x="0" y="0"/>
                            <a:ext cx="3803650" cy="8001635"/>
                            <a:chOff x="0" y="0"/>
                            <a:chExt cx="3803650" cy="8001635"/>
                          </a:xfrm>
                        </wpg:grpSpPr>
                        <wpg:grpSp>
                          <wpg:cNvPr id="8593" name="Группа 8593"/>
                          <wpg:cNvGrpSpPr/>
                          <wpg:grpSpPr>
                            <a:xfrm>
                              <a:off x="0" y="0"/>
                              <a:ext cx="3803650" cy="8001635"/>
                              <a:chOff x="0" y="0"/>
                              <a:chExt cx="3803650" cy="8001635"/>
                            </a:xfrm>
                          </wpg:grpSpPr>
                          <wpg:grpSp>
                            <wpg:cNvPr id="8594" name="Группа 8594"/>
                            <wpg:cNvGrpSpPr/>
                            <wpg:grpSpPr>
                              <a:xfrm>
                                <a:off x="0" y="0"/>
                                <a:ext cx="3803650" cy="8001635"/>
                                <a:chOff x="0" y="0"/>
                                <a:chExt cx="3803650" cy="8001635"/>
                              </a:xfrm>
                            </wpg:grpSpPr>
                            <wpg:grpSp>
                              <wpg:cNvPr id="8595" name="Группа 8595"/>
                              <wpg:cNvGrpSpPr/>
                              <wpg:grpSpPr>
                                <a:xfrm>
                                  <a:off x="0" y="0"/>
                                  <a:ext cx="3803650" cy="8001635"/>
                                  <a:chOff x="0" y="0"/>
                                  <a:chExt cx="3803650" cy="8001635"/>
                                </a:xfrm>
                              </wpg:grpSpPr>
                              <wpg:grpSp>
                                <wpg:cNvPr id="8596" name="Группа 8596"/>
                                <wpg:cNvGrpSpPr/>
                                <wpg:grpSpPr>
                                  <a:xfrm>
                                    <a:off x="0" y="0"/>
                                    <a:ext cx="3803650" cy="8001635"/>
                                    <a:chOff x="0" y="0"/>
                                    <a:chExt cx="3803650" cy="8001635"/>
                                  </a:xfrm>
                                </wpg:grpSpPr>
                                <wpg:grpSp>
                                  <wpg:cNvPr id="8597" name="Группа 8597"/>
                                  <wpg:cNvGrpSpPr/>
                                  <wpg:grpSpPr>
                                    <a:xfrm>
                                      <a:off x="0" y="0"/>
                                      <a:ext cx="3803650" cy="8001635"/>
                                      <a:chOff x="0" y="0"/>
                                      <a:chExt cx="3803650" cy="8001635"/>
                                    </a:xfrm>
                                  </wpg:grpSpPr>
                                  <wpg:grpSp>
                                    <wpg:cNvPr id="8598" name="Группа 8598"/>
                                    <wpg:cNvGrpSpPr/>
                                    <wpg:grpSpPr>
                                      <a:xfrm>
                                        <a:off x="0" y="0"/>
                                        <a:ext cx="3803650" cy="8001635"/>
                                        <a:chOff x="0" y="0"/>
                                        <a:chExt cx="3803904" cy="8002143"/>
                                      </a:xfrm>
                                    </wpg:grpSpPr>
                                    <wpg:grpSp>
                                      <wpg:cNvPr id="8599" name="Группа 8599"/>
                                      <wpg:cNvGrpSpPr/>
                                      <wpg:grpSpPr>
                                        <a:xfrm>
                                          <a:off x="0" y="0"/>
                                          <a:ext cx="3803904" cy="8002143"/>
                                          <a:chOff x="0" y="0"/>
                                          <a:chExt cx="2941431" cy="6917157"/>
                                        </a:xfrm>
                                      </wpg:grpSpPr>
                                      <wps:wsp>
                                        <wps:cNvPr id="8600" name="Прямая соединительная линия 8600"/>
                                        <wps:cNvCnPr/>
                                        <wps:spPr>
                                          <a:xfrm>
                                            <a:off x="914400" y="905733"/>
                                            <a:ext cx="0" cy="24511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8601" name="Прямая соединительная линия 8601"/>
                                        <wps:cNvCnPr/>
                                        <wps:spPr>
                                          <a:xfrm>
                                            <a:off x="931735" y="4069297"/>
                                            <a:ext cx="0" cy="24511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g:grpSp>
                                        <wpg:cNvPr id="8602" name="Группа 8602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941431" cy="6917157"/>
                                            <a:chOff x="0" y="0"/>
                                            <a:chExt cx="2941431" cy="6917157"/>
                                          </a:xfrm>
                                        </wpg:grpSpPr>
                                        <wpg:grpSp>
                                          <wpg:cNvPr id="8603" name="Группа 8603"/>
                                          <wpg:cNvGrpSpPr/>
                                          <wpg:grpSpPr>
                                            <a:xfrm>
                                              <a:off x="43336" y="5443064"/>
                                              <a:ext cx="1472325" cy="749721"/>
                                              <a:chOff x="0" y="0"/>
                                              <a:chExt cx="1472325" cy="749721"/>
                                            </a:xfrm>
                                          </wpg:grpSpPr>
                                          <wps:wsp>
                                            <wps:cNvPr id="8604" name="Прямоугольник 8604"/>
                                            <wps:cNvSpPr/>
                                            <wps:spPr>
                                              <a:xfrm>
                                                <a:off x="355360" y="229683"/>
                                                <a:ext cx="1116965" cy="3022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ysClr val="window" lastClr="FFFFFF"/>
                                              </a:solidFill>
                                              <a:ln w="2540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txb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605" name="Прямая соединительная линия 8605"/>
                                            <wps:cNvCnPr/>
                                            <wps:spPr>
                                              <a:xfrm>
                                                <a:off x="901399" y="99674"/>
                                                <a:ext cx="635" cy="12255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606" name="Прямая соединительная линия 8606"/>
                                            <wps:cNvCnPr/>
                                            <wps:spPr>
                                              <a:xfrm flipH="1">
                                                <a:off x="0" y="749721"/>
                                                <a:ext cx="91376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607" name="Прямая соединительная линия 8607"/>
                                            <wps:cNvCnPr/>
                                            <wps:spPr>
                                              <a:xfrm flipH="1">
                                                <a:off x="910067" y="533039"/>
                                                <a:ext cx="519" cy="21613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608" name="Надпись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983739" y="0"/>
                                                <a:ext cx="175260" cy="2990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8609" name="Группа 8609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941431" cy="6917157"/>
                                              <a:chOff x="0" y="0"/>
                                              <a:chExt cx="2941431" cy="6917157"/>
                                            </a:xfrm>
                                          </wpg:grpSpPr>
                                          <wps:wsp>
                                            <wps:cNvPr id="8610" name="Прямая соединительная линия 8610"/>
                                            <wps:cNvCnPr/>
                                            <wps:spPr>
                                              <a:xfrm flipH="1">
                                                <a:off x="34669" y="4728012"/>
                                                <a:ext cx="90678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611" name="Прямая соединительная линия 8611"/>
                                            <wps:cNvCnPr/>
                                            <wps:spPr>
                                              <a:xfrm flipH="1">
                                                <a:off x="34669" y="4879689"/>
                                                <a:ext cx="90678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8612" name="Группа 8612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941431" cy="6917157"/>
                                                <a:chOff x="0" y="0"/>
                                                <a:chExt cx="2941431" cy="6917157"/>
                                              </a:xfrm>
                                            </wpg:grpSpPr>
                                            <wps:wsp>
                                              <wps:cNvPr id="8613" name="Прямая соединительная линия 8613"/>
                                              <wps:cNvCnPr/>
                                              <wps:spPr>
                                                <a:xfrm flipH="1">
                                                  <a:off x="8667" y="489703"/>
                                                  <a:ext cx="89725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9050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8614" name="Группа 8614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941431" cy="6917157"/>
                                                  <a:chOff x="0" y="0"/>
                                                  <a:chExt cx="2941431" cy="6917157"/>
                                                </a:xfrm>
                                              </wpg:grpSpPr>
                                              <wpg:grpSp>
                                                <wpg:cNvPr id="8615" name="Группа 8615"/>
                                                <wpg:cNvGrpSpPr/>
                                                <wpg:grpSpPr>
                                                  <a:xfrm>
                                                    <a:off x="398696" y="6327128"/>
                                                    <a:ext cx="1998583" cy="590029"/>
                                                    <a:chOff x="0" y="0"/>
                                                    <a:chExt cx="1998583" cy="590029"/>
                                                  </a:xfrm>
                                                </wpg:grpSpPr>
                                                <wps:wsp>
                                                  <wps:cNvPr id="8616" name="Блок-схема: альтернативный процесс 8616"/>
                                                  <wps:cNvSpPr/>
                                                  <wps:spPr>
                                                    <a:xfrm>
                                                      <a:off x="0" y="242684"/>
                                                      <a:ext cx="1116965" cy="347345"/>
                                                    </a:xfrm>
                                                    <a:prstGeom prst="flowChartAlternateProcess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lang w:val="uk-UA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lang w:val="uk-UA"/>
                                                          </w:rPr>
                                                          <w:t xml:space="preserve">   КІНЕЦЬ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17" name="Прямая соединительная линия 8617"/>
                                                  <wps:cNvCnPr/>
                                                  <wps:spPr>
                                                    <a:xfrm>
                                                      <a:off x="554707" y="0"/>
                                                      <a:ext cx="0" cy="24511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18" name="Прямая соединительная линия 8618"/>
                                                  <wps:cNvCnPr/>
                                                  <wps:spPr>
                                                    <a:xfrm flipH="1">
                                                      <a:off x="546039" y="0"/>
                                                      <a:ext cx="1452544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8619" name="Группа 8619"/>
                                                <wpg:cNvGrpSpPr/>
                                                <wpg:grpSpPr>
                                                  <a:xfrm>
                                                    <a:off x="364026" y="1664121"/>
                                                    <a:ext cx="1134300" cy="2415206"/>
                                                    <a:chOff x="0" y="0"/>
                                                    <a:chExt cx="1134300" cy="2415206"/>
                                                  </a:xfrm>
                                                </wpg:grpSpPr>
                                                <wps:wsp>
                                                  <wps:cNvPr id="8620" name="Прямоугольник 8620"/>
                                                  <wps:cNvSpPr/>
                                                  <wps:spPr>
                                                    <a:xfrm>
                                                      <a:off x="8668" y="260019"/>
                                                      <a:ext cx="1116965" cy="3022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Y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3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21" name="Прямоугольник 8621"/>
                                                  <wps:cNvSpPr/>
                                                  <wps:spPr>
                                                    <a:xfrm>
                                                      <a:off x="17335" y="806059"/>
                                                      <a:ext cx="1116965" cy="3022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Y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4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Y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5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42" name="Прямоугольник 8642"/>
                                                  <wps:cNvSpPr/>
                                                  <wps:spPr>
                                                    <a:xfrm>
                                                      <a:off x="17335" y="1339098"/>
                                                      <a:ext cx="1116965" cy="3022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Y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4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8643" name="Группа 8643"/>
                                                  <wpg:cNvGrpSpPr/>
                                                  <wpg:grpSpPr>
                                                    <a:xfrm>
                                                      <a:off x="0" y="1841801"/>
                                                      <a:ext cx="1116330" cy="573405"/>
                                                      <a:chOff x="0" y="0"/>
                                                      <a:chExt cx="1116845" cy="573688"/>
                                                    </a:xfrm>
                                                  </wpg:grpSpPr>
                                                  <wps:wsp>
                                                    <wps:cNvPr id="8644" name="Блок-схема: решение 8644"/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116845" cy="573688"/>
                                                      </a:xfrm>
                                                      <a:prstGeom prst="flowChartDecision">
                                                        <a:avLst/>
                                                      </a:prstGeom>
                                                      <a:solidFill>
                                                        <a:sysClr val="window" lastClr="FFFFFF"/>
                                                      </a:solidFill>
                                                      <a:ln w="25400" cap="flat" cmpd="sng" algn="ctr">
                                                        <a:solidFill>
                                                          <a:sysClr val="windowText" lastClr="000000"/>
                                                        </a:solidFill>
                                                        <a:prstDash val="solid"/>
                                                      </a:ln>
                                                      <a:effectLst/>
                                                    </wps:spPr>
                                                    <wps:txbx>
                                                      <w:txbxContent>
                                                        <w:p w:rsidR="00B16375" w:rsidRPr="007E3524" w:rsidRDefault="00B16375" w:rsidP="00591237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GOST type B" w:hAnsi="GOST type B"/>
                                                              <w:sz w:val="30"/>
                                                              <w:szCs w:val="30"/>
                                                            </w:rPr>
                                                          </w:pPr>
                                                          <w:r w:rsidRPr="007E3524">
                                                            <w:rPr>
                                                              <w:rFonts w:ascii="GOST type B" w:hAnsi="GOST type B"/>
                                                              <w:sz w:val="30"/>
                                                              <w:szCs w:val="30"/>
                                                            </w:rPr>
                                                            <w:t>X</w:t>
                                                          </w:r>
                                                          <w:r w:rsidRPr="007E3524">
                                                            <w:rPr>
                                                              <w:rFonts w:ascii="GOST type B" w:hAnsi="GOST type B"/>
                                                              <w:sz w:val="30"/>
                                                              <w:szCs w:val="30"/>
                                                              <w:vertAlign w:val="subscript"/>
                                                            </w:rPr>
                                                            <w:t>2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8645" name="Прямая соединительная линия 8645"/>
                                                    <wps:cNvCnPr/>
                                                    <wps:spPr>
                                                      <a:xfrm>
                                                        <a:off x="453421" y="188925"/>
                                                        <a:ext cx="211455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2700" cap="flat" cmpd="sng" algn="ctr">
                                                        <a:solidFill>
                                                          <a:sysClr val="windowText" lastClr="000000">
                                                            <a:shade val="95000"/>
                                                            <a:satMod val="105000"/>
                                                          </a:sysClr>
                                                        </a:solidFill>
                                                        <a:prstDash val="solid"/>
                                                      </a:ln>
                                                      <a:effectLst/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8646" name="Прямая соединительная линия 8646"/>
                                                  <wps:cNvCnPr/>
                                                  <wps:spPr>
                                                    <a:xfrm>
                                                      <a:off x="559041" y="39003"/>
                                                      <a:ext cx="0" cy="22034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47" name="Прямая соединительная линия 8647"/>
                                                  <wps:cNvCnPr/>
                                                  <wps:spPr>
                                                    <a:xfrm>
                                                      <a:off x="567709" y="559041"/>
                                                      <a:ext cx="0" cy="24511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48" name="Прямая соединительная линия 8648"/>
                                                  <wps:cNvCnPr/>
                                                  <wps:spPr>
                                                    <a:xfrm>
                                                      <a:off x="563375" y="1092080"/>
                                                      <a:ext cx="0" cy="24511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49" name="Прямая соединительная линия 8649"/>
                                                  <wps:cNvCnPr/>
                                                  <wps:spPr>
                                                    <a:xfrm flipH="1">
                                                      <a:off x="563375" y="1638120"/>
                                                      <a:ext cx="1" cy="22161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50" name="Надпись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628380" y="0"/>
                                                      <a:ext cx="175260" cy="29908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8651" name="Группа 8651"/>
                                                <wpg:cNvGrpSpPr/>
                                                <wpg:grpSpPr>
                                                  <a:xfrm>
                                                    <a:off x="1499443" y="5027033"/>
                                                    <a:ext cx="1441988" cy="1297820"/>
                                                    <a:chOff x="0" y="0"/>
                                                    <a:chExt cx="1441988" cy="1297820"/>
                                                  </a:xfrm>
                                                </wpg:grpSpPr>
                                                <wps:wsp>
                                                  <wps:cNvPr id="8652" name="Прямоугольник 8652"/>
                                                  <wps:cNvSpPr/>
                                                  <wps:spPr>
                                                    <a:xfrm>
                                                      <a:off x="325023" y="797392"/>
                                                      <a:ext cx="1116965" cy="3022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Y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1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Y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3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53" name="Прямая соединительная линия 8653"/>
                                                  <wps:cNvCnPr/>
                                                  <wps:spPr>
                                                    <a:xfrm>
                                                      <a:off x="888398" y="1092080"/>
                                                      <a:ext cx="0" cy="20574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54" name="Прямая соединительная линия 8654"/>
                                                  <wps:cNvCnPr/>
                                                  <wps:spPr>
                                                    <a:xfrm>
                                                      <a:off x="888398" y="251352"/>
                                                      <a:ext cx="103" cy="54393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55" name="Прямая соединительная линия 8655"/>
                                                  <wps:cNvCnPr/>
                                                  <wps:spPr>
                                                    <a:xfrm flipH="1">
                                                      <a:off x="0" y="251352"/>
                                                      <a:ext cx="897773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56" name="Надпись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69338" y="0"/>
                                                      <a:ext cx="175260" cy="29908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8657" name="Группа 8657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1476023" cy="1704488"/>
                                                    <a:chOff x="0" y="0"/>
                                                    <a:chExt cx="1476023" cy="1704488"/>
                                                  </a:xfrm>
                                                </wpg:grpSpPr>
                                                <wps:wsp>
                                                  <wps:cNvPr id="8658" name="Блок-схема: альтернативный процесс 8658"/>
                                                  <wps:cNvSpPr/>
                                                  <wps:spPr>
                                                    <a:xfrm>
                                                      <a:off x="342358" y="0"/>
                                                      <a:ext cx="1117033" cy="370205"/>
                                                    </a:xfrm>
                                                    <a:prstGeom prst="flowChartAlternateProcess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lang w:val="uk-UA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lang w:val="uk-UA"/>
                                                          </w:rPr>
                                                          <w:t xml:space="preserve">  ПОЧАТОК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59" name="Прямоугольник 8659"/>
                                                  <wps:cNvSpPr/>
                                                  <wps:spPr>
                                                    <a:xfrm>
                                                      <a:off x="338025" y="606711"/>
                                                      <a:ext cx="1116965" cy="3022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Y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1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Y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60" name="Блок-схема: решение 8660"/>
                                                  <wps:cNvSpPr/>
                                                  <wps:spPr>
                                                    <a:xfrm>
                                                      <a:off x="359693" y="1131083"/>
                                                      <a:ext cx="1116330" cy="573405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08334B" w:rsidRDefault="00B16375" w:rsidP="0059123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30"/>
                                                            <w:szCs w:val="30"/>
                                                          </w:rPr>
                                                        </w:pPr>
                                                        <w:r w:rsidRPr="0008334B">
                                                          <w:rPr>
                                                            <w:rFonts w:ascii="GOST type B" w:hAnsi="GOST type B"/>
                                                            <w:sz w:val="30"/>
                                                            <w:szCs w:val="30"/>
                                                          </w:rPr>
                                                          <w:t>X</w:t>
                                                        </w:r>
                                                        <w:r w:rsidRPr="0008334B">
                                                          <w:rPr>
                                                            <w:rFonts w:ascii="GOST type B" w:hAnsi="GOST type B"/>
                                                            <w:sz w:val="30"/>
                                                            <w:szCs w:val="30"/>
                                                            <w:vertAlign w:val="subscript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61" name="Прямая соединительная линия 8661"/>
                                                  <wps:cNvCnPr/>
                                                  <wps:spPr>
                                                    <a:xfrm>
                                                      <a:off x="905733" y="368360"/>
                                                      <a:ext cx="0" cy="24561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81" name="Прямая соединительная линия 8681"/>
                                                  <wps:cNvCnPr/>
                                                  <wps:spPr>
                                                    <a:xfrm flipH="1">
                                                      <a:off x="0" y="1417103"/>
                                                      <a:ext cx="37147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82" name="Прямая соединительная линия 8682"/>
                                                  <wps:cNvCnPr/>
                                                  <wps:spPr>
                                                    <a:xfrm>
                                                      <a:off x="13001" y="476702"/>
                                                      <a:ext cx="0" cy="937676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83" name="Надпись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143010" y="1174419"/>
                                                      <a:ext cx="175260" cy="29908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0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84" name="Прямая со стрелкой 8684"/>
                                                  <wps:cNvCnPr/>
                                                  <wps:spPr>
                                                    <a:xfrm flipV="1">
                                                      <a:off x="255685" y="489696"/>
                                                      <a:ext cx="651620" cy="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  <a:tailEnd type="arrow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8685" name="Группа 8685"/>
                                                <wpg:cNvGrpSpPr/>
                                                <wpg:grpSpPr>
                                                  <a:xfrm>
                                                    <a:off x="30335" y="3549259"/>
                                                    <a:ext cx="1485326" cy="1183016"/>
                                                    <a:chOff x="0" y="0"/>
                                                    <a:chExt cx="1485326" cy="1183016"/>
                                                  </a:xfrm>
                                                </wpg:grpSpPr>
                                                <wps:wsp>
                                                  <wps:cNvPr id="8686" name="Прямоугольник 8686"/>
                                                  <wps:cNvSpPr/>
                                                  <wps:spPr>
                                                    <a:xfrm>
                                                      <a:off x="368361" y="754055"/>
                                                      <a:ext cx="1116965" cy="3022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Y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87" name="Прямая соединительная линия 8687"/>
                                                  <wps:cNvCnPr/>
                                                  <wps:spPr>
                                                    <a:xfrm flipH="1">
                                                      <a:off x="0" y="247018"/>
                                                      <a:ext cx="37147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88" name="Прямая соединительная линия 8688"/>
                                                  <wps:cNvCnPr/>
                                                  <wps:spPr>
                                                    <a:xfrm>
                                                      <a:off x="13001" y="247018"/>
                                                      <a:ext cx="0" cy="93091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89" name="Надпись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134344" y="0"/>
                                                      <a:ext cx="175260" cy="29908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0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90" name="Прямая со стрелкой 8690"/>
                                                  <wps:cNvCnPr/>
                                                  <wps:spPr>
                                                    <a:xfrm>
                                                      <a:off x="342345" y="1183016"/>
                                                      <a:ext cx="568890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  <a:tailEnd type="arrow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8691" name="Группа 8691"/>
                                                <wpg:cNvGrpSpPr/>
                                                <wpg:grpSpPr>
                                                  <a:xfrm>
                                                    <a:off x="43336" y="4030294"/>
                                                    <a:ext cx="1463022" cy="2159250"/>
                                                    <a:chOff x="0" y="0"/>
                                                    <a:chExt cx="1463022" cy="2159250"/>
                                                  </a:xfrm>
                                                </wpg:grpSpPr>
                                                <wps:wsp>
                                                  <wps:cNvPr id="8692" name="Блок-схема: решение 8692"/>
                                                  <wps:cNvSpPr/>
                                                  <wps:spPr>
                                                    <a:xfrm>
                                                      <a:off x="346692" y="957736"/>
                                                      <a:ext cx="1116330" cy="573405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X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93" name="Прямая соединительная линия 8693"/>
                                                  <wps:cNvCnPr/>
                                                  <wps:spPr>
                                                    <a:xfrm>
                                                      <a:off x="901399" y="576375"/>
                                                      <a:ext cx="635" cy="39751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94" name="Прямая соединительная линия 8694"/>
                                                  <wps:cNvCnPr/>
                                                  <wps:spPr>
                                                    <a:xfrm>
                                                      <a:off x="0" y="849395"/>
                                                      <a:ext cx="13589" cy="130985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95" name="Надпись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970738" y="0"/>
                                                      <a:ext cx="175260" cy="29908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96" name="Прямая со стрелкой 8696"/>
                                                  <wps:cNvCnPr/>
                                                  <wps:spPr>
                                                    <a:xfrm>
                                                      <a:off x="358869" y="841465"/>
                                                      <a:ext cx="551557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  <a:tailEnd type="arrow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  <wps:wsp>
                                      <wps:cNvPr id="8697" name="Кольцо 8697"/>
                                      <wps:cNvSpPr/>
                                      <wps:spPr>
                                        <a:xfrm>
                                          <a:off x="1132447" y="609600"/>
                                          <a:ext cx="72488" cy="66431"/>
                                        </a:xfrm>
                                        <a:prstGeom prst="donut">
                                          <a:avLst/>
                                        </a:prstGeom>
                                        <a:solidFill>
                                          <a:sysClr val="windowText" lastClr="000000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>
                                              <a:shade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698" name="Кольцо 8698"/>
                                      <wps:cNvSpPr/>
                                      <wps:spPr>
                                        <a:xfrm>
                                          <a:off x="1148786" y="1219200"/>
                                          <a:ext cx="72390" cy="66040"/>
                                        </a:xfrm>
                                        <a:prstGeom prst="donut">
                                          <a:avLst/>
                                        </a:prstGeom>
                                        <a:solidFill>
                                          <a:sysClr val="windowText" lastClr="000000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>
                                              <a:shade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699" name="Кольцо 8699"/>
                                      <wps:cNvSpPr/>
                                      <wps:spPr>
                                        <a:xfrm>
                                          <a:off x="1168400" y="2766646"/>
                                          <a:ext cx="72390" cy="66040"/>
                                        </a:xfrm>
                                        <a:prstGeom prst="donut">
                                          <a:avLst/>
                                        </a:prstGeom>
                                        <a:solidFill>
                                          <a:sysClr val="windowText" lastClr="000000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>
                                              <a:shade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700" name="Кольцо 8700"/>
                                      <wps:cNvSpPr/>
                                      <wps:spPr>
                                        <a:xfrm>
                                          <a:off x="1168400" y="3376246"/>
                                          <a:ext cx="72390" cy="66040"/>
                                        </a:xfrm>
                                        <a:prstGeom prst="donut">
                                          <a:avLst/>
                                        </a:prstGeom>
                                        <a:solidFill>
                                          <a:sysClr val="windowText" lastClr="000000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>
                                              <a:shade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760" name="Кольцо 8760"/>
                                      <wps:cNvSpPr/>
                                      <wps:spPr>
                                        <a:xfrm>
                                          <a:off x="1164493" y="3966308"/>
                                          <a:ext cx="72390" cy="66040"/>
                                        </a:xfrm>
                                        <a:prstGeom prst="donut">
                                          <a:avLst/>
                                        </a:prstGeom>
                                        <a:solidFill>
                                          <a:sysClr val="windowText" lastClr="000000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>
                                              <a:shade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761" name="Кольцо 8761"/>
                                      <wps:cNvSpPr/>
                                      <wps:spPr>
                                        <a:xfrm>
                                          <a:off x="1180124" y="5681785"/>
                                          <a:ext cx="72390" cy="66040"/>
                                        </a:xfrm>
                                        <a:prstGeom prst="donut">
                                          <a:avLst/>
                                        </a:prstGeom>
                                        <a:solidFill>
                                          <a:sysClr val="windowText" lastClr="000000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>
                                              <a:shade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762" name="Кольцо 8762"/>
                                      <wps:cNvSpPr/>
                                      <wps:spPr>
                                        <a:xfrm>
                                          <a:off x="1199662" y="7506677"/>
                                          <a:ext cx="72390" cy="66040"/>
                                        </a:xfrm>
                                        <a:prstGeom prst="donut">
                                          <a:avLst/>
                                        </a:prstGeom>
                                        <a:solidFill>
                                          <a:sysClr val="windowText" lastClr="000000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>
                                              <a:shade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8763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38960" y="406400"/>
                                        <a:ext cx="441325" cy="3454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16375" w:rsidRPr="00591237" w:rsidRDefault="00B16375" w:rsidP="00591237">
                                          <w:pPr>
                                            <w:rPr>
                                              <w:rFonts w:ascii="GOST type B" w:hAnsi="GOST type B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591237">
                                            <w:rPr>
                                              <w:rFonts w:ascii="GOST type B" w:hAnsi="GOST type B"/>
                                              <w:sz w:val="32"/>
                                              <w:szCs w:val="32"/>
                                            </w:rPr>
                                            <w:t>Z</w:t>
                                          </w:r>
                                          <w:r w:rsidRPr="00591237">
                                            <w:rPr>
                                              <w:rFonts w:ascii="GOST type B" w:hAnsi="GOST type B"/>
                                              <w:sz w:val="32"/>
                                              <w:szCs w:val="32"/>
                                              <w:vertAlign w:val="subscript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8764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38960" y="1056640"/>
                                      <a:ext cx="441325" cy="345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16375" w:rsidRPr="00591237" w:rsidRDefault="00B16375" w:rsidP="00591237">
                                        <w:pPr>
                                          <w:rPr>
                                            <w:rFonts w:ascii="GOST type B" w:hAnsi="GOST type B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591237">
                                          <w:rPr>
                                            <w:rFonts w:ascii="GOST type B" w:hAnsi="GOST type B"/>
                                            <w:sz w:val="32"/>
                                            <w:szCs w:val="32"/>
                                          </w:rPr>
                                          <w:t>Z</w:t>
                                        </w:r>
                                        <w:r w:rsidRPr="00591237">
                                          <w:rPr>
                                            <w:rFonts w:ascii="GOST type B" w:hAnsi="GOST type B"/>
                                            <w:sz w:val="32"/>
                                            <w:szCs w:val="32"/>
                                            <w:vertAlign w:val="subscript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8765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99920" y="2519680"/>
                                    <a:ext cx="441325" cy="345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16375" w:rsidRPr="00591237" w:rsidRDefault="00B16375" w:rsidP="00591237">
                                      <w:pPr>
                                        <w:rPr>
                                          <w:rFonts w:ascii="GOST type B" w:hAnsi="GOST type B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591237">
                                        <w:rPr>
                                          <w:rFonts w:ascii="GOST type B" w:hAnsi="GOST type B"/>
                                          <w:sz w:val="32"/>
                                          <w:szCs w:val="32"/>
                                        </w:rPr>
                                        <w:t>Z</w:t>
                                      </w:r>
                                      <w:r w:rsidRPr="00591237">
                                        <w:rPr>
                                          <w:rFonts w:ascii="GOST type B" w:hAnsi="GOST type B"/>
                                          <w:sz w:val="32"/>
                                          <w:szCs w:val="32"/>
                                          <w:vertAlign w:val="subscript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876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84680" y="3159760"/>
                                  <a:ext cx="441325" cy="345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16375" w:rsidRPr="00591237" w:rsidRDefault="00B16375" w:rsidP="00591237">
                                    <w:pPr>
                                      <w:rPr>
                                        <w:rFonts w:ascii="GOST type B" w:hAnsi="GOST type B"/>
                                        <w:sz w:val="32"/>
                                        <w:szCs w:val="32"/>
                                      </w:rPr>
                                    </w:pPr>
                                    <w:r w:rsidRPr="00591237">
                                      <w:rPr>
                                        <w:rFonts w:ascii="GOST type B" w:hAnsi="GOST type B"/>
                                        <w:sz w:val="32"/>
                                        <w:szCs w:val="32"/>
                                      </w:rPr>
                                      <w:t>Z</w:t>
                                    </w:r>
                                    <w:r w:rsidRPr="00591237">
                                      <w:rPr>
                                        <w:rFonts w:ascii="GOST type B" w:hAnsi="GOST type B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876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05000" y="3794760"/>
                                <a:ext cx="44132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6375" w:rsidRPr="00591237" w:rsidRDefault="00B16375" w:rsidP="00591237">
                                  <w:pPr>
                                    <w:rPr>
                                      <w:rFonts w:ascii="GOST type B" w:hAnsi="GOST type B"/>
                                      <w:sz w:val="32"/>
                                      <w:szCs w:val="32"/>
                                    </w:rPr>
                                  </w:pPr>
                                  <w:r w:rsidRPr="00591237">
                                    <w:rPr>
                                      <w:rFonts w:ascii="GOST type B" w:hAnsi="GOST type B"/>
                                      <w:sz w:val="32"/>
                                      <w:szCs w:val="32"/>
                                    </w:rPr>
                                    <w:t>Z</w:t>
                                  </w:r>
                                  <w:r w:rsidRPr="00591237">
                                    <w:rPr>
                                      <w:rFonts w:ascii="GOST type B" w:hAnsi="GOST type B"/>
                                      <w:sz w:val="32"/>
                                      <w:szCs w:val="32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70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15160" y="5466080"/>
                              <a:ext cx="441325" cy="3454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16375" w:rsidRPr="00591237" w:rsidRDefault="00B16375" w:rsidP="00591237">
                                <w:pPr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591237"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  <w:t>Z</w:t>
                                </w:r>
                                <w:r w:rsidRPr="00591237"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0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0" y="7315200"/>
                            <a:ext cx="441325" cy="345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6375" w:rsidRPr="00591237" w:rsidRDefault="00B16375" w:rsidP="00591237">
                              <w:pPr>
                                <w:rPr>
                                  <w:rFonts w:ascii="GOST type B" w:hAnsi="GOST type B"/>
                                  <w:sz w:val="32"/>
                                  <w:szCs w:val="32"/>
                                </w:rPr>
                              </w:pPr>
                              <w:r w:rsidRPr="00591237">
                                <w:rPr>
                                  <w:rFonts w:ascii="GOST type B" w:hAnsi="GOST type B"/>
                                  <w:sz w:val="32"/>
                                  <w:szCs w:val="32"/>
                                </w:rPr>
                                <w:t>Z</w:t>
                              </w:r>
                              <w:r w:rsidRPr="00591237">
                                <w:rPr>
                                  <w:rFonts w:ascii="GOST type B" w:hAnsi="GOST type B"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591" o:spid="_x0000_s1067" style="position:absolute;left:0;text-align:left;margin-left:110.55pt;margin-top:60pt;width:316.5pt;height:618.75pt;z-index:251885056;mso-position-vertical-relative:page" coordsize="38036,80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">
                <v:group id="Группа 8592" o:spid="_x0000_s1068" style="position:absolute;width:38036;height:80016" coordsize="38036,80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cW+sYAAADdAAAADwAAAGRycy9kb3ducmV2LnhtbESPT4vCMBTE78J+h/AW&#10;9qZpXRS3GkXEXTyI4B9YvD2aZ1tsXkoT2/rtjSB4HGbmN8xs0ZlSNFS7wrKCeBCBIE6tLjhTcDr+&#10;9icgnEfWWFomBXdysJh/9GaYaNvynpqDz0SAsEtQQe59lUjp0pwMuoGtiIN3sbVBH2SdSV1jG+Cm&#10;lMMoGkuDBYeFHCta5ZReDzej4K/Fdvkdr5vt9bK6n4+j3f82JqW+PrvlFISnzr/Dr/ZGK5iMfo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dxb6xgAAAN0A&#10;AAAPAAAAAAAAAAAAAAAAAKoCAABkcnMvZG93bnJldi54bWxQSwUGAAAAAAQABAD6AAAAnQMAAAAA&#10;">
                  <v:group id="Группа 8593" o:spid="_x0000_s1069" style="position:absolute;width:38036;height:80016" coordsize="38036,80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uzYcYAAADdAAAADwAAAGRycy9kb3ducmV2LnhtbESPT4vCMBTE7wt+h/AE&#10;b2taxcWtRhFR2YMs+AcWb4/m2Rabl9LEtn77jSB4HGbmN8x82ZlSNFS7wrKCeBiBIE6tLjhTcD5t&#10;P6cgnEfWWFomBQ9ysFz0PuaYaNvygZqjz0SAsEtQQe59lUjp0pwMuqGtiIN3tbVBH2SdSV1jG+Cm&#10;lKMo+pIGCw4LOVa0zim9He9Gwa7FdjWON83+dl0/LqfJ798+JqUG/W41A+Gp8+/wq/2jFUwn32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1O7NhxgAAAN0A&#10;AAAPAAAAAAAAAAAAAAAAAKoCAABkcnMvZG93bnJldi54bWxQSwUGAAAAAAQABAD6AAAAnQMAAAAA&#10;">
                    <v:group id="Группа 8594" o:spid="_x0000_s1070" style="position:absolute;width:38036;height:80016" coordsize="38036,80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tIrFccAAADdAAAADwAAAGRycy9kb3ducmV2LnhtbESPQWvCQBSE7wX/w/IK&#10;vTWbaBVNs4qILT2IoBaKt0f2mYRk34bsNon/vlso9DjMzDdMthlNI3rqXGVZQRLFIIhzqysuFHxe&#10;3p6XIJxH1thYJgV3crBZTx4yTLUd+ET92RciQNilqKD0vk2ldHlJBl1kW+Lg3Wxn0AfZFVJ3OAS4&#10;aeQ0jhfSYMVhocSWdiXl9fnbKHgfcNjOkn1/qG+7+/UyP34dElLq6XHcvoLwNPr/8F/7QytYzlcv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tIrFccAAADd&#10;AAAADwAAAAAAAAAAAAAAAACqAgAAZHJzL2Rvd25yZXYueG1sUEsFBgAAAAAEAAQA+gAAAJ4DAAAA&#10;AA==&#10;">
                      <v:group id="Группа 8595" o:spid="_x0000_s1071" style="position:absolute;width:38036;height:80016" coordsize="38036,80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no6OxgAAAN0A&#10;AAAPAAAAAAAAAAAAAAAAAKoCAABkcnMvZG93bnJldi54bWxQSwUGAAAAAAQABAD6AAAAnQMAAAAA&#10;">
                        <v:group id="Группа 8596" o:spid="_x0000_s1072" style="position:absolute;width:38036;height:80016" coordsize="38036,80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UwQ+cYAAADdAAAADwAAAGRycy9kb3ducmV2LnhtbESPT4vCMBTE7wv7HcJb&#10;8LamVRS3GkXEFQ8i+AcWb4/m2Rabl9Jk2/rtjSB4HGbmN8xs0ZlSNFS7wrKCuB+BIE6tLjhTcD79&#10;fk9AOI+ssbRMCu7kYDH//Jhhom3LB2qOPhMBwi5BBbn3VSKlS3My6Pq2Ig7e1dYGfZB1JnWNbYCb&#10;Ug6iaCwNFhwWcqxolVN6O/4bBZsW2+UwXje723V1v5xG+79dTEr1vrrlFISnzr/Dr/ZWK5iMfs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TBD5xgAAAN0A&#10;AAAPAAAAAAAAAAAAAAAAAKoCAABkcnMvZG93bnJldi54bWxQSwUGAAAAAAQABAD6AAAAnQMAAAAA&#10;">
                          <v:group id="Группа 8597" o:spid="_x0000_s1073" style="position:absolute;width:38036;height:80016" coordsize="38036,80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C1YscAAADdAAAADwAAAGRycy9kb3ducmV2LnhtbESPQWvCQBSE7wX/w/IK&#10;vTWbKFZNs4qILT2IoBaKt0f2mYRk34bsNon/vlso9DjMzDdMthlNI3rqXGVZQRLFIIhzqysuFHxe&#10;3p6XIJxH1thYJgV3crBZTx4yTLUd+ET92RciQNilqKD0vk2ldHlJBl1kW+Lg3Wxn0AfZFVJ3OAS4&#10;aeQ0jl+kwYrDQokt7UrK6/O3UfA+4LCdJfv+UN929+tlfvw6JKTU0+O4fQXhafT/4b/2h1awnK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gC1YscAAADd&#10;AAAADwAAAAAAAAAAAAAAAACqAgAAZHJzL2Rvd25yZXYueG1sUEsFBgAAAAAEAAQA+gAAAJ4DAAAA&#10;AA==&#10;">
                            <v:group id="Группа 8598" o:spid="_x0000_s1074" style="position:absolute;width:38036;height:80016" coordsize="38039,800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58hEMMAAADdAAAADwAAAGRycy9kb3ducmV2LnhtbERPTYvCMBC9C/sfwgh7&#10;07S7KN1qFBF38SCCuiDehmZsi82kNLGt/94cBI+P9z1f9qYSLTWutKwgHkcgiDOrS84V/J9+RwkI&#10;55E1VpZJwYMcLBcfgzmm2nZ8oPbocxFC2KWooPC+TqV0WUEG3djWxIG72sagD7DJpW6wC+Gmkl9R&#10;NJUGSw4NBda0Lii7He9GwV+H3eo73rS723X9uJwm+/MuJqU+h/1qBsJT79/il3urFSSTnzA3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7nyEQwwAAAN0AAAAP&#10;AAAAAAAAAAAAAAAAAKoCAABkcnMvZG93bnJldi54bWxQSwUGAAAAAAQABAD6AAAAmgMAAAAA&#10;">
                              <v:group id="Группа 8599" o:spid="_x0000_s1075" style="position:absolute;width:38039;height:80021" coordsize="29414,69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04SLxgAAAN0A&#10;AAAPAAAAAAAAAAAAAAAAAKoCAABkcnMvZG93bnJldi54bWxQSwUGAAAAAAQABAD6AAAAnQMAAAAA&#10;">
                                <v:line id="Прямая соединительная линия 8600" o:spid="_x0000_s1076" style="position:absolute;visibility:visible;mso-wrap-style:square" from="9144,9057" to="9144,11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rmi8EAAADdAAAADwAAAGRycy9kb3ducmV2LnhtbERPTYvCMBC9C/sfwizsTdN1QaQaRQR1&#10;2ZtVBG9DM7a1zaSbpFr/vTkIHh/ve77sTSNu5HxlWcH3KAFBnFtdcaHgeNgMpyB8QNbYWCYFD/Kw&#10;XHwM5phqe+c93bJQiBjCPkUFZQhtKqXPSzLoR7YljtzFOoMhQldI7fAew00jx0kykQYrjg0ltrQu&#10;Ka+zzig4dRmfr/XGNdhtd7vL6b/2P39KfX32qxmIQH14i1/uX61gOkni/vgmPgG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iuaLwQAAAN0AAAAPAAAAAAAAAAAAAAAA&#10;AKECAABkcnMvZG93bnJldi54bWxQSwUGAAAAAAQABAD5AAAAjwMAAAAA&#10;" strokeweight="1.5pt"/>
                                <v:line id="Прямая соединительная линия 8601" o:spid="_x0000_s1077" style="position:absolute;visibility:visible;mso-wrap-style:square" from="9317,40692" to="9317,4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ZDEMQAAADdAAAADwAAAGRycy9kb3ducmV2LnhtbESPQWvCQBSE7wX/w/IEb3VjBZHoKiKo&#10;pbfGIvT2yD6TmOzbuLvR9N93BcHjMDPfMMt1bxpxI+crywom4wQEcW51xYWCn+PufQ7CB2SNjWVS&#10;8Ece1qvB2xJTbe/8TbcsFCJC2KeooAyhTaX0eUkG/di2xNE7W2cwROkKqR3eI9w08iNJZtJgxXGh&#10;xJa2JeV11hkFpy7j30u9cw12+8PhfLrWfvql1GjYbxYgAvXhFX62P7WC+SyZwONNfAJy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kMQxAAAAN0AAAAPAAAAAAAAAAAA&#10;AAAAAKECAABkcnMvZG93bnJldi54bWxQSwUGAAAAAAQABAD5AAAAkgMAAAAA&#10;" strokeweight="1.5pt"/>
                                <v:group id="Группа 8602" o:spid="_x0000_s1078" style="position:absolute;width:29414;height:69171" coordsize="29414,69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lY4gHFAAAA3QAA&#10;AA8AAAAAAAAAAAAAAAAAqgIAAGRycy9kb3ducmV2LnhtbFBLBQYAAAAABAAEAPoAAACcAwAAAAA=&#10;">
                                  <v:group id="Группа 8603" o:spid="_x0000_s1079" style="position:absolute;left:433;top:54430;width:14723;height:7497" coordsize="14723,74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hRHmscAAADd&#10;AAAADwAAAAAAAAAAAAAAAACqAgAAZHJzL2Rvd25yZXYueG1sUEsFBgAAAAAEAAQA+gAAAJ4DAAAA&#10;AA==&#10;">
                                    <v:rect id="Прямоугольник 8604" o:spid="_x0000_s1080" style="position:absolute;left:3553;top:2296;width:11170;height:3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dYusYA&#10;AADdAAAADwAAAGRycy9kb3ducmV2LnhtbESPwWrDMBBE74X8g9hCLqaRG0pI3MgmFALB9FInl9wW&#10;ayubWCtjKbbz91Wh0OMwO2929sVsOzHS4FvHCl5XKQji2umWjYLL+fiyBeEDssbOMSl4kIciXzzt&#10;MdNu4i8aq2BEhLDPUEETQp9J6euGLPqV64mj9+0GiyHKwUg94BThtpPrNN1Iiy3HhgZ7+miovlV3&#10;G99I5OX0GCtZmhvu+s9xKpOrUWr5PB/eQQSaw//xX/qkFWw36Rv8rokIk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dYusYAAADdAAAADwAAAAAAAAAAAAAAAACYAgAAZHJz&#10;L2Rvd25yZXYueG1sUEsFBgAAAAAEAAQA9QAAAIsDAAAAAA==&#10;" fillcolor="window" strokecolor="windowText" strokeweight="2pt">
                                      <v:textbox>
                                        <w:txbxContent>
                                          <w:p w:rsidR="00B16375" w:rsidRPr="00591237" w:rsidRDefault="00B16375" w:rsidP="00591237">
                                            <w:pPr>
                                              <w:jc w:val="center"/>
                                              <w:rPr>
                                                <w:rFonts w:ascii="GOST type B" w:hAnsi="GOST type B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591237">
                                              <w:rPr>
                                                <w:rFonts w:ascii="GOST type B" w:hAnsi="GOST type B"/>
                                                <w:sz w:val="32"/>
                                                <w:szCs w:val="32"/>
                                              </w:rPr>
                                              <w:t>Y</w:t>
                                            </w:r>
                                            <w:r w:rsidRPr="00591237">
                                              <w:rPr>
                                                <w:rFonts w:ascii="GOST type B" w:hAnsi="GOST type B"/>
                                                <w:sz w:val="32"/>
                                                <w:szCs w:val="32"/>
                                                <w:vertAlign w:val="subscript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Прямая соединительная линия 8605" o:spid="_x0000_s1081" style="position:absolute;visibility:visible;mso-wrap-style:square" from="9013,996" to="9020,2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1FE8UAAADdAAAADwAAAGRycy9kb3ducmV2LnhtbESPQWvCQBSE74X+h+UJ3nSjRZHUVaRg&#10;ld5Mi9DbI/tMYrJv4+5G03/vCkKPw8x8wyzXvWnElZyvLCuYjBMQxLnVFRcKfr63owUIH5A1NpZJ&#10;wR95WK9eX5aYanvjA12zUIgIYZ+igjKENpXS5yUZ9GPbEkfvZJ3BEKUrpHZ4i3DTyGmSzKXBiuNC&#10;iS19lJTXWWcUHLuMf8/11jXYfe52p+Ol9m9fSg0H/eYdRKA+/Ief7b1WsJgnM3i8iU9Ar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1FE8UAAADdAAAADwAAAAAAAAAA&#10;AAAAAAChAgAAZHJzL2Rvd25yZXYueG1sUEsFBgAAAAAEAAQA+QAAAJMDAAAAAA==&#10;" strokeweight="1.5pt"/>
                                    <v:line id="Прямая соединительная линия 8606" o:spid="_x0000_s1082" style="position:absolute;flip:x;visibility:visible;mso-wrap-style:square" from="0,7497" to="9137,7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7qXcMAAADdAAAADwAAAGRycy9kb3ducmV2LnhtbESPQYvCMBSE78L+h/AWvGm6HopUo8iC&#10;oKwHdQWvj+a1KTYvJcna+u+NIOxxmJlvmOV6sK24kw+NYwVf0wwEcel0w7WCy+92MgcRIrLG1jEp&#10;eFCA9epjtMRCu55PdD/HWiQIhwIVmBi7QspQGrIYpq4jTl7lvMWYpK+l9tgnuG3lLMtyabHhtGCw&#10;o29D5e38ZxXI/U9/9NvZpaqrXeeue3PI+0Gp8eewWYCINMT/8Lu90wrmeZbD6016An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e6l3DAAAA3QAAAA8AAAAAAAAAAAAA&#10;AAAAoQIAAGRycy9kb3ducmV2LnhtbFBLBQYAAAAABAAEAPkAAACRAwAAAAA=&#10;" strokeweight="1.5pt"/>
                                    <v:line id="Прямая соединительная линия 8607" o:spid="_x0000_s1083" style="position:absolute;flip:x;visibility:visible;mso-wrap-style:square" from="9100,5330" to="9105,7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PxsQAAADdAAAADwAAAGRycy9kb3ducmV2LnhtbESPT4vCMBTE7wv7HcJb2Nua6qEr1Sgi&#10;CMp68B94fTSvTbF5KUnWdr+9ERY8DjPzG2a+HGwr7uRD41jBeJSBIC6dbrhWcDlvvqYgQkTW2Dom&#10;BX8UYLl4f5tjoV3PR7qfYi0ShEOBCkyMXSFlKA1ZDCPXESevct5iTNLXUnvsE9y2cpJlubTYcFow&#10;2NHaUHk7/VoFcvfTH/xmcqnqatu5687s835Q6vNjWM1ARBriK/zf3moF0zz7hueb9ATk4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k/GxAAAAN0AAAAPAAAAAAAAAAAA&#10;AAAAAKECAABkcnMvZG93bnJldi54bWxQSwUGAAAAAAQABAD5AAAAkgMAAAAA&#10;" strokeweight="1.5pt"/>
                                    <v:shape id="Надпись 2" o:spid="_x0000_s1084" type="#_x0000_t202" style="position:absolute;left:9837;width:1752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Pbo8IA&#10;AADdAAAADwAAAGRycy9kb3ducmV2LnhtbERPy2rCQBTdF/yH4QrdNTOKShqdBLEIXSm1D+jukrkm&#10;wcydkJma+PfOQujycN6bYrStuFLvG8caZokCQVw603Cl4etz/5KC8AHZYOuYNNzIQ5FPnjaYGTfw&#10;B11PoRIxhH2GGuoQukxKX9Zk0SeuI47c2fUWQ4R9JU2PQwy3rZwrtZIWG44NNXa0q6m8nP6shu/D&#10;+fdnoY7Vm112gxuVZPsqtX6ejts1iEBj+Bc/3O9GQ7pScW58E5+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A9ujwgAAAN0AAAAPAAAAAAAAAAAAAAAAAJgCAABkcnMvZG93&#10;bnJldi54bWxQSwUGAAAAAAQABAD1AAAAhwMAAAAA&#10;" filled="f" stroked="f">
                                      <v:textbox>
                                        <w:txbxContent>
                                          <w:p w:rsidR="00B16375" w:rsidRPr="00591237" w:rsidRDefault="00B16375" w:rsidP="00591237">
                                            <w:pPr>
                                              <w:rPr>
                                                <w:rFonts w:ascii="GOST type B" w:hAnsi="GOST type B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591237">
                                              <w:rPr>
                                                <w:rFonts w:ascii="GOST type B" w:hAnsi="GOST type B"/>
                                                <w:sz w:val="32"/>
                                                <w:szCs w:val="32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Группа 8609" o:spid="_x0000_s1085" style="position:absolute;width:29414;height:69171" coordsize="29414,69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/xwcMUAAADdAAAADwAAAGRycy9kb3ducmV2LnhtbESPQYvCMBSE7wv+h/CE&#10;va1pFUWrUUTWxYMIq4J4ezTPtti8lCbb1n9vBGGPw8x8wyxWnSlFQ7UrLCuIBxEI4tTqgjMF59P2&#10;awrCeWSNpWVS8CAHq2XvY4GJti3/UnP0mQgQdgkqyL2vEildmpNBN7AVcfButjbog6wzqWtsA9yU&#10;chhFE2mw4LCQY0WbnNL78c8o+GmxXY/i72Z/v20e19P4cNnHpNRnv1vPQXjq/H/43d5pBdNJNIP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f8cHDFAAAA3QAA&#10;AA8AAAAAAAAAAAAAAAAAqgIAAGRycy9kb3ducmV2LnhtbFBLBQYAAAAABAAEAPoAAACcAwAAAAA=&#10;">
                                    <v:line id="Прямая соединительная линия 8610" o:spid="_x0000_s1086" style="position:absolute;flip:x;visibility:visible;mso-wrap-style:square" from="346,47280" to="9414,47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JBb8AAAADdAAAADwAAAGRycy9kb3ducmV2LnhtbERPTYvCMBC9L/gfwgje1lQPRbpGEUFQ&#10;9OC6wl6HZtoUm0lJoq3/3hwEj4/3vVwPthUP8qFxrGA2zUAQl043XCu4/u2+FyBCRNbYOiYFTwqw&#10;Xo2+llho1/MvPS6xFimEQ4EKTIxdIWUoDVkMU9cRJ65y3mJM0NdSe+xTuG3lPMtyabHh1GCwo62h&#10;8na5WwXycOzPfje/VnW179z/wZzyflBqMh42PyAiDfEjfrv3WsEin6X96U16AnL1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iQW/AAAAA3QAAAA8AAAAAAAAAAAAAAAAA&#10;oQIAAGRycy9kb3ducmV2LnhtbFBLBQYAAAAABAAEAPkAAACOAwAAAAA=&#10;" strokeweight="1.5pt"/>
                                    <v:line id="Прямая соединительная линия 8611" o:spid="_x0000_s1087" style="position:absolute;flip:x;visibility:visible;mso-wrap-style:square" from="346,48796" to="9414,48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7k9MUAAADdAAAADwAAAGRycy9kb3ducmV2LnhtbESPwWrDMBBE74X+g9hCb43sHExwo4QQ&#10;MDi0hyY15LpYa8vUWhlJjd2/rwqBHoeZecNs94sdxY18GBwryFcZCOLW6YF7Bc1n9bIBESKyxtEx&#10;KfihAPvd48MWS+1mPtPtEnuRIBxKVGBinEopQ2vIYli5iTh5nfMWY5K+l9rjnOB2lOssK6TFgdOC&#10;wYmOhtqvy7dVIE9v84ev1k3Xd/XkrifzXsyLUs9Py+EVRKQl/ofv7Vor2BR5Dn9v0hOQu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27k9MUAAADdAAAADwAAAAAAAAAA&#10;AAAAAAChAgAAZHJzL2Rvd25yZXYueG1sUEsFBgAAAAAEAAQA+QAAAJMDAAAAAA==&#10;" strokeweight="1.5pt"/>
                                    <v:group id="Группа 8612" o:spid="_x0000_s1088" style="position:absolute;width:29414;height:69171" coordsize="29414,69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F03MUAAADdAAAADwAAAGRycy9kb3ducmV2LnhtbESPT4vCMBTE74LfITxh&#10;b5rWZUWqUURU9iCCf0C8PZpnW2xeShPb+u03C4LHYWZ+w8yXnSlFQ7UrLCuIRxEI4tTqgjMFl/N2&#10;OAXhPLLG0jIpeJGD5aLfm2OibctHak4+EwHCLkEFufdVIqVLczLoRrYiDt7d1gZ9kHUmdY1tgJtS&#10;jqNoIg0WHBZyrGidU/o4PY2CXYvt6jveNPvHff26nX8O131MSn0NutUMhKfOf8Lv9q9WMJ3EY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yBdNzFAAAA3QAA&#10;AA8AAAAAAAAAAAAAAAAAqgIAAGRycy9kb3ducmV2LnhtbFBLBQYAAAAABAAEAPoAAACcAwAAAAA=&#10;">
                                      <v:line id="Прямая соединительная линия 8613" o:spid="_x0000_s1089" style="position:absolute;flip:x;visibility:visible;mso-wrap-style:square" from="86,4897" to="9059,4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DfGMQAAADdAAAADwAAAGRycy9kb3ducmV2LnhtbESPQYvCMBSE7wv+h/AEb2uqQpFqFBEE&#10;xT3susJeH81rU2xeShJt/fdmYWGPw8x8w6y3g23Fg3xoHCuYTTMQxKXTDdcKrt+H9yWIEJE1to5J&#10;wZMCbDejtzUW2vX8RY9LrEWCcChQgYmxK6QMpSGLYeo64uRVzluMSfpaao99gttWzrMslxYbTgsG&#10;O9obKm+Xu1UgT+f+0x/m16qujp37OZmPvB+UmoyH3QpEpCH+h//aR61gmc8W8PsmPQG5e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8N8YxAAAAN0AAAAPAAAAAAAAAAAA&#10;AAAAAKECAABkcnMvZG93bnJldi54bWxQSwUGAAAAAAQABAD5AAAAkgMAAAAA&#10;" strokeweight="1.5pt"/>
                                      <v:group id="Группа 8614" o:spid="_x0000_s1090" style="position:absolute;width:29414;height:69171" coordsize="29414,69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CRJM8cAAADdAAAADwAAAGRycy9kb3ducmV2LnhtbESPT2vCQBTE7wW/w/KE&#10;3uomthVJXUWCigcpNCmU3h7ZZxLMvg3ZNX++fbdQ6HGYmd8wm91oGtFT52rLCuJFBIK4sLrmUsFn&#10;fnxag3AeWWNjmRRM5GC3nT1sMNF24A/qM1+KAGGXoILK+zaR0hUVGXQL2xIH72o7gz7IrpS6wyHA&#10;TSOXUbSSBmsOCxW2lFZU3LK7UXAacNg/x4f+crum03f++v51iUmpx/m4fwPhafT/4b/2WStYr+IX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CRJM8cAAADd&#10;AAAADwAAAAAAAAAAAAAAAACqAgAAZHJzL2Rvd25yZXYueG1sUEsFBgAAAAAEAAQA+gAAAJ4DAAAA&#10;AA==&#10;">
                                        <v:group id="Группа 8615" o:spid="_x0000_s1091" style="position:absolute;left:3986;top:63271;width:19986;height:5900" coordsize="19985,5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2jsqMcAAADd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vI0jiB&#10;vzfhCc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2jsqMcAAADd&#10;AAAADwAAAAAAAAAAAAAAAACqAgAAZHJzL2Rvd25yZXYueG1sUEsFBgAAAAAEAAQA+gAAAJ4DAAAA&#10;AA==&#10;">
                                          <v:shapetype id="_x0000_t176" coordsize="21600,21600" o:spt="176" adj="2700" path="m@0,qx0@0l0@2qy@0,21600l@1,21600qx21600@2l21600@0qy@1,xe">
                                            <v:stroke joinstyle="miter"/>
                                            <v:formulas>
                                              <v:f eqn="val #0"/>
                                              <v:f eqn="sum width 0 #0"/>
                                              <v:f eqn="sum height 0 #0"/>
                                              <v:f eqn="prod @0 2929 10000"/>
                                              <v:f eqn="sum width 0 @3"/>
                                              <v:f eqn="sum height 0 @3"/>
                                              <v:f eqn="val width"/>
                                              <v:f eqn="val height"/>
                                              <v:f eqn="prod width 1 2"/>
                                              <v:f eqn="prod height 1 2"/>
                                            </v:formulas>
                                            <v:path gradientshapeok="t" limo="10800,10800" o:connecttype="custom" o:connectlocs="@8,0;0,@9;@8,@7;@6,@9" textboxrect="@3,@3,@4,@5"/>
                                          </v:shapetype>
                                          <v:shape id="Блок-схема: альтернативный процесс 8616" o:spid="_x0000_s1092" type="#_x0000_t176" style="position:absolute;top:2426;width:11169;height:34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aE8QA&#10;AADdAAAADwAAAGRycy9kb3ducmV2LnhtbESPUWvCMBSF34X9h3CFvWmqQi2dUWQg23zS6g+4NHdt&#10;aXJTkqjdv1+EwR4P55zvcDa70RpxJx86xwoW8wwEce10x42C6+UwK0CEiKzROCYFPxRgt32ZbLDU&#10;7sFnulexEQnCoUQFbYxDKWWoW7IY5m4gTt638xZjkr6R2uMjwa2RyyzLpcWO00KLA723VPfVzSrI&#10;clMcTjV+rL56c7xUvV+vwlqp1+m4fwMRaYz/4b/2p1ZQ5Iscnm/SE5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hGhPEAAAA3QAAAA8AAAAAAAAAAAAAAAAAmAIAAGRycy9k&#10;b3ducmV2LnhtbFBLBQYAAAAABAAEAPUAAACJAwAAAAA=&#10;" fillcolor="window" strokecolor="windowText" strokeweight="2pt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lang w:val="uk-UA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lang w:val="uk-UA"/>
                                                    </w:rPr>
                                                    <w:t xml:space="preserve">   КІНЕЦЬ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line id="Прямая соединительная линия 8617" o:spid="_x0000_s1093" style="position:absolute;visibility:visible;mso-wrap-style:square" from="5547,0" to="5547,2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roIsUAAADdAAAADwAAAGRycy9kb3ducmV2LnhtbESPQWvCQBSE7wX/w/KE3urGFqxEVxHB&#10;Wrw1iuDtkX0mMdm36e5G47/vCkKPw8x8w8yXvWnElZyvLCsYjxIQxLnVFRcKDvvN2xSED8gaG8uk&#10;4E4elovByxxTbW/8Q9csFCJC2KeooAyhTaX0eUkG/ci2xNE7W2cwROkKqR3eItw08j1JJtJgxXGh&#10;xJbWJeV11hkFxy7j06XeuAa7r+32fPyt/cdOqddhv5qBCNSH//Cz/a0VTCfjT3i8iU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7roIsUAAADdAAAADwAAAAAAAAAA&#10;AAAAAAChAgAAZHJzL2Rvd25yZXYueG1sUEsFBgAAAAAEAAQA+QAAAJMDAAAAAA==&#10;" strokeweight="1.5pt"/>
                                          <v:line id="Прямая соединительная линия 8618" o:spid="_x0000_s1094" style="position:absolute;flip:x;visibility:visible;mso-wrap-style:square" from="5460,0" to="1998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RNacAAAADdAAAADwAAAGRycy9kb3ducmV2LnhtbERPTYvCMBC9L/gfwgje1lQPRbpGEUFQ&#10;9OC6wl6HZtoUm0lJoq3/3hwEj4/3vVwPthUP8qFxrGA2zUAQl043XCu4/u2+FyBCRNbYOiYFTwqw&#10;Xo2+llho1/MvPS6xFimEQ4EKTIxdIWUoDVkMU9cRJ65y3mJM0NdSe+xTuG3lPMtyabHh1GCwo62h&#10;8na5WwXycOzPfje/VnW179z/wZzyflBqMh42PyAiDfEjfrv3WsEin6W56U16AnL1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ZUTWnAAAAA3QAAAA8AAAAAAAAAAAAAAAAA&#10;oQIAAGRycy9kb3ducmV2LnhtbFBLBQYAAAAABAAEAPkAAACOAwAAAAA=&#10;" strokeweight="1.5pt"/>
                                        </v:group>
                                        <v:group id="Группа 8619" o:spid="_x0000_s1095" style="position:absolute;left:3640;top:16641;width:11343;height:24152" coordsize="11343,24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iXmrccAAADd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Wcdb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iXmrccAAADd&#10;AAAADwAAAAAAAAAAAAAAAACqAgAAZHJzL2Rvd25yZXYueG1sUEsFBgAAAAAEAAQA+gAAAJ4DAAAA&#10;AA==&#10;">
                                          <v:rect id="Прямоугольник 8620" o:spid="_x0000_s1096" style="position:absolute;left:86;top:2600;width:11170;height:3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kC2cQA&#10;AADdAAAADwAAAGRycy9kb3ducmV2LnhtbESPwWrCQBCG7wXfYRnBi+imHsRGVxGhINJLUy+9Ddlx&#10;E8zOhuyaxLd3DoUeh3/+b77ZHUbfqJ66WAc28L7MQBGXwdbsDFx/PhcbUDEhW2wCk4EnRTjsJ287&#10;zG0Y+Jv6IjklEI45GqhSanOtY1mRx7gMLbFkt9B5TDJ2TtsOB4H7Rq+ybK091iwXKmzpVFF5Lx5e&#10;NOb6en72hb64O360X/1wmf86Y2bT8bgFlWhM/8t/7bM1sFmvxF++EQTo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5AtnEAAAA3QAAAA8AAAAAAAAAAAAAAAAAmAIAAGRycy9k&#10;b3ducmV2LnhtbFBLBQYAAAAABAAEAPUAAACJAwAAAAA=&#10;" fillcolor="window" strokecolor="windowText" strokeweight="2pt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8621" o:spid="_x0000_s1097" style="position:absolute;left:173;top:8060;width:11170;height:3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WnQsMA&#10;AADdAAAADwAAAGRycy9kb3ducmV2LnhtbESPQavCMBCE78L7D2EfeBFN9SBajfIQBBEvVi/elmZf&#10;Wmw2pYlt/fdGEDwOs/PNznrb20q01PjSsYLpJAFBnDtdslFwvezHCxA+IGusHJOCJ3nYbn4Ga0y1&#10;6/hMbRaMiBD2KSooQqhTKX1ekEU/cTVx9P5dYzFE2RipG+wi3FZyliRzabHk2FBgTbuC8nv2sPGN&#10;kbwenm0mj+aOy/rUdsfRzSg1/O3/ViAC9eF7/EkftILFfDaF95qIALl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WnQsMAAADdAAAADwAAAAAAAAAAAAAAAACYAgAAZHJzL2Rv&#10;d25yZXYueG1sUEsFBgAAAAAEAAQA9QAAAIgDAAAAAA==&#10;" fillcolor="window" strokecolor="windowText" strokeweight="2pt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4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5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8642" o:spid="_x0000_s1098" style="position:absolute;left:173;top:13390;width:11170;height:3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jclcQA&#10;AADdAAAADwAAAGRycy9kb3ducmV2LnhtbESPQYvCMBCF74L/IYywF1lTRaRbjbIsLIh4sXrxNjRj&#10;WmwmpYlt/fdGWNjj48373rzNbrC16Kj1lWMF81kCgrhwumKj4HL+/UxB+ICssXZMCp7kYbcdjzaY&#10;adfzibo8GBEh7DNUUIbQZFL6oiSLfuYa4ujdXGsxRNkaqVvsI9zWcpEkK2mx4thQYkM/JRX3/GHj&#10;G1N52T+7XB7MHb+aY9cfplej1Mdk+F6DCDSE/+O/9F4rSFfLBbzXRATI7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43JXEAAAA3QAAAA8AAAAAAAAAAAAAAAAAmAIAAGRycy9k&#10;b3ducmV2LnhtbFBLBQYAAAAABAAEAPUAAACJAwAAAAA=&#10;" fillcolor="window" strokecolor="windowText" strokeweight="2pt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4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Группа 8643" o:spid="_x0000_s1099" style="position:absolute;top:18418;width:11163;height:5734" coordsize="11168,5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H7+WsYAAADdAAAADwAAAGRycy9kb3ducmV2LnhtbESPT4vCMBTE7wt+h/AE&#10;b2ta3RWpRhFZxYMs+AfE26N5tsXmpTTZtn77jSB4HGbmN8x82ZlSNFS7wrKCeBiBIE6tLjhTcD5t&#10;PqcgnEfWWFomBQ9ysFz0PuaYaNvygZqjz0SAsEtQQe59lUjp0pwMuqGtiIN3s7VBH2SdSV1jG+Cm&#10;lKMomkiDBYeFHCta55Tej39GwbbFdjWOf5r9/bZ+XE/fv5d9TEoN+t1qBsJT59/hV3unFUwnX2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fv5axgAAAN0A&#10;AAAPAAAAAAAAAAAAAAAAAKoCAABkcnMvZG93bnJldi54bWxQSwUGAAAAAAQABAD6AAAAnQMAAAAA&#10;">
                                            <v:shapetype id="_x0000_t110" coordsize="21600,21600" o:spt="110" path="m10800,l,10800,10800,21600,21600,10800xe">
                                              <v:stroke joinstyle="miter"/>
                                              <v:path gradientshapeok="t" o:connecttype="rect" textboxrect="5400,5400,16200,16200"/>
                                            </v:shapetype>
                                            <v:shape id="Блок-схема: решение 8644" o:spid="_x0000_s1100" type="#_x0000_t110" style="position:absolute;width:11168;height:57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ZvFcYA&#10;AADdAAAADwAAAGRycy9kb3ducmV2LnhtbESPT2vCQBTE74V+h+UVvBTdWKOkqatIwSqlF/+eH9nX&#10;JHb3bchuNX57Vyj0OMzMb5jpvLNGnKn1tWMFw0ECgrhwuuZSwX637GcgfEDWaByTgit5mM8eH6aY&#10;a3fhDZ23oRQRwj5HBVUITS6lLyqy6AeuIY7et2sthijbUuoWLxFujXxJkom0WHNcqLCh94qKn+2v&#10;VWCbj0/6en49jvh0GO/NKTOr1CvVe+oWbyACdeE//NdeawXZJE3h/iY+AT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ZvFcYAAADdAAAADwAAAAAAAAAAAAAAAACYAgAAZHJz&#10;L2Rvd25yZXYueG1sUEsFBgAAAAAEAAQA9QAAAIsDAAAAAA==&#10;" fillcolor="window" strokecolor="windowText" strokeweight="2pt">
                                              <v:textbox>
                                                <w:txbxContent>
                                                  <w:p w:rsidR="00B16375" w:rsidRPr="007E3524" w:rsidRDefault="00B16375" w:rsidP="00591237">
                                                    <w:pPr>
                                                      <w:jc w:val="center"/>
                                                      <w:rPr>
                                                        <w:rFonts w:ascii="GOST type B" w:hAnsi="GOST type B"/>
                                                        <w:sz w:val="30"/>
                                                        <w:szCs w:val="30"/>
                                                      </w:rPr>
                                                    </w:pPr>
                                                    <w:r w:rsidRPr="007E3524">
                                                      <w:rPr>
                                                        <w:rFonts w:ascii="GOST type B" w:hAnsi="GOST type B"/>
                                                        <w:sz w:val="30"/>
                                                        <w:szCs w:val="30"/>
                                                      </w:rPr>
                                                      <w:t>X</w:t>
                                                    </w:r>
                                                    <w:r w:rsidRPr="007E3524">
                                                      <w:rPr>
                                                        <w:rFonts w:ascii="GOST type B" w:hAnsi="GOST type B"/>
                                                        <w:sz w:val="30"/>
                                                        <w:szCs w:val="30"/>
                                                        <w:vertAlign w:val="subscript"/>
                                                      </w:rPr>
                                                      <w:t>2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line id="Прямая соединительная линия 8645" o:spid="_x0000_s1101" style="position:absolute;visibility:visible;mso-wrap-style:square" from="4534,1889" to="6648,1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389MYAAADdAAAADwAAAGRycy9kb3ducmV2LnhtbESP3WoCMRSE74W+QzgF7zSrqNitUYo/&#10;oHhRavsAx83pZuvmZEmibvv0RhB6OczMN8xs0dpaXMiHyrGCQT8DQVw4XXGp4Otz05uCCBFZY+2Y&#10;FPxSgMX8qTPDXLsrf9DlEEuRIBxyVGBibHIpQ2HIYui7hjh5385bjEn6UmqP1wS3tRxm2URarDgt&#10;GGxoaag4Hc5Wwc4f96fBX2nkkXd+Xb+vXoL9Uar73L69gojUxv/wo73VCqaT0Rjub9ITk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d/PTGAAAA3QAAAA8AAAAAAAAA&#10;AAAAAAAAoQIAAGRycy9kb3ducmV2LnhtbFBLBQYAAAAABAAEAPkAAACUAwAAAAA=&#10;" strokeweight="1pt"/>
                                          </v:group>
                                          <v:line id="Прямая соединительная линия 8646" o:spid="_x0000_s1102" style="position:absolute;visibility:visible;mso-wrap-style:square" from="5590,390" to="5590,2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VipMYAAADdAAAADwAAAGRycy9kb3ducmV2LnhtbESPQWvCQBSE7wX/w/KE3urGVkJIXaUI&#10;1uKtUYTeHtlnkib7Nt3daPz3bqHQ4zAz3zDL9Wg6cSHnG8sK5rMEBHFpdcOVguNh+5SB8AFZY2eZ&#10;FNzIw3o1eVhiru2VP+lShEpECPscFdQh9LmUvqzJoJ/Znjh6Z+sMhihdJbXDa4SbTj4nSSoNNhwX&#10;auxpU1PZFoNRcBoK/vput67D4X23O59+Wv+yV+pxOr69ggg0hv/wX/tDK8jSRQq/b+ITkK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9FYqTGAAAA3QAAAA8AAAAAAAAA&#10;AAAAAAAAoQIAAGRycy9kb3ducmV2LnhtbFBLBQYAAAAABAAEAPkAAACUAwAAAAA=&#10;" strokeweight="1.5pt"/>
                                          <v:line id="Прямая соединительная линия 8647" o:spid="_x0000_s1103" style="position:absolute;visibility:visible;mso-wrap-style:square" from="5677,5590" to="5677,8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nHP8UAAADdAAAADwAAAGRycy9kb3ducmV2LnhtbESPQWvCQBSE7wX/w/IEb3WjFpXUVURQ&#10;S2+NRejtkX0mabJv4+5G03/fLRQ8DjPzDbPa9KYRN3K+sqxgMk5AEOdWV1wo+Dztn5cgfEDW2Fgm&#10;BT/kYbMePK0w1fbOH3TLQiEihH2KCsoQ2lRKn5dk0I9tSxy9i3UGQ5SukNrhPcJNI6dJMpcGK44L&#10;Jba0Kymvs84oOHcZf33Xe9dgdzgeL+dr7WfvSo2G/fYVRKA+PML/7TetYDl/WcDfm/gE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nHP8UAAADdAAAADwAAAAAAAAAA&#10;AAAAAAChAgAAZHJzL2Rvd25yZXYueG1sUEsFBgAAAAAEAAQA+QAAAJMDAAAAAA==&#10;" strokeweight="1.5pt"/>
                                          <v:line id="Прямая соединительная линия 8648" o:spid="_x0000_s1104" style="position:absolute;visibility:visible;mso-wrap-style:square" from="5633,10920" to="5633,13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ZTTcIAAADdAAAADwAAAGRycy9kb3ducmV2LnhtbERPz2vCMBS+D/wfwhO8zdQ5RKpRRHCO&#10;3awieHs0z7a2ealJqt1/bw6DHT++38t1bxrxIOcrywom4wQEcW51xYWC03H3PgfhA7LGxjIp+CUP&#10;69XgbYmptk8+0CMLhYgh7FNUUIbQplL6vCSDfmxb4shdrTMYInSF1A6fMdw08iNJZtJgxbGhxJa2&#10;JeV11hkF5y7jy63euQa7r/3+er7Xfvqj1GjYbxYgAvXhX/zn/tYK5rPPODe+iU9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ZTTcIAAADdAAAADwAAAAAAAAAAAAAA&#10;AAChAgAAZHJzL2Rvd25yZXYueG1sUEsFBgAAAAAEAAQA+QAAAJADAAAAAA==&#10;" strokeweight="1.5pt"/>
                                          <v:line id="Прямая соединительная линия 8649" o:spid="_x0000_s1105" style="position:absolute;flip:x;visibility:visible;mso-wrap-style:square" from="5633,16381" to="5633,18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vH78UAAADdAAAADwAAAGRycy9kb3ducmV2LnhtbESPQWsCMRSE74L/ITzBm2aVstjVKEUQ&#10;lHporeD1sXm7Wbp5WZLUXf99IxR6HGbmG2azG2wr7uRD41jBYp6BIC6dbrhWcP06zFYgQkTW2Dom&#10;BQ8KsNuORxsstOv5k+6XWIsE4VCgAhNjV0gZSkMWw9x1xMmrnLcYk/S11B77BLetXGZZLi02nBYM&#10;drQ3VH5ffqwCeXrvP/xhea3q6ti528mc835QajoZ3tYgIg3xP/zXPmoFq/zlFZ5v0hOQ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qvH78UAAADdAAAADwAAAAAAAAAA&#10;AAAAAAChAgAAZHJzL2Rvd25yZXYueG1sUEsFBgAAAAAEAAQA+QAAAJMDAAAAAA==&#10;" strokeweight="1.5pt"/>
                                          <v:shape id="Надпись 2" o:spid="_x0000_s1106" type="#_x0000_t202" style="position:absolute;left:6283;width:1753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b4uMAA&#10;AADdAAAADwAAAGRycy9kb3ducmV2LnhtbERPy4rCMBTdC/5DuII7TRQVrUYRRZjVDD7B3aW5tsXm&#10;pjTRdv5+shhweTjv1aa1pXhT7QvHGkZDBYI4dabgTMPlfBjMQfiAbLB0TBp+ycNm3e2sMDGu4SO9&#10;TyETMYR9ghryEKpESp/mZNEPXUUcuYerLYYI60yaGpsYbks5VmomLRYcG3KsaJdT+jy9rIbr9+N+&#10;m6ifbG+nVeNaJdkupNb9XrtdggjUho/43/1lNMxn07g/volPQK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b4uMAAAADdAAAADwAAAAAAAAAAAAAAAACYAgAAZHJzL2Rvd25y&#10;ZXYueG1sUEsFBgAAAAAEAAQA9QAAAIUDAAAAAA==&#10;" filled="f" stroked="f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Группа 8651" o:spid="_x0000_s1107" style="position:absolute;left:14994;top:50270;width:14420;height:12978" coordsize="14419,129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jlTa8cAAADd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vI0iSG&#10;vzfhCc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jlTa8cAAADd&#10;AAAADwAAAAAAAAAAAAAAAACqAgAAZHJzL2Rvd25yZXYueG1sUEsFBgAAAAAEAAQA+gAAAJ4DAAAA&#10;AA==&#10;">
                                          <v:rect id="Прямоугольник 8652" o:spid="_x0000_s1108" style="position:absolute;left:3250;top:7973;width:11169;height:3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FKSMQA&#10;AADdAAAADwAAAGRycy9kb3ducmV2LnhtbESPQYvCMBCF74L/IYywF1lTBaVbjbIsLIh4sXrxNjRj&#10;WmwmpYlt/fdGWNjj48373rzNbrC16Kj1lWMF81kCgrhwumKj4HL+/UxB+ICssXZMCp7kYbcdjzaY&#10;adfzibo8GBEh7DNUUIbQZFL6oiSLfuYa4ujdXGsxRNkaqVvsI9zWcpEkK2mx4thQYkM/JRX3/GHj&#10;G1N52T+7XB7MHb+aY9cfplej1Mdk+F6DCDSE/+O/9F4rSFfLBbzXRATI7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hSkjEAAAA3QAAAA8AAAAAAAAAAAAAAAAAmAIAAGRycy9k&#10;b3ducmV2LnhtbFBLBQYAAAAABAAEAPUAAACJAwAAAAA=&#10;" fillcolor="window" strokecolor="windowText" strokeweight="2pt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1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line id="Прямая соединительная линия 8653" o:spid="_x0000_s1109" style="position:absolute;visibility:visible;mso-wrap-style:square" from="8883,10920" to="8883,12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tX4cUAAADdAAAADwAAAGRycy9kb3ducmV2LnhtbESPQWvCQBSE74L/YXlCb7qxUpHoKlKw&#10;lt4aRfD2yD6TmOzbdHej6b/vFgSPw8x8w6w2vWnEjZyvLCuYThIQxLnVFRcKjofdeAHCB2SNjWVS&#10;8EseNuvhYIWptnf+plsWChEh7FNUUIbQplL6vCSDfmJb4uhdrDMYonSF1A7vEW4a+Zokc2mw4rhQ&#10;YkvvJeV11hkFpy7j87XeuQa7j/3+cvqp/exLqZdRv12CCNSHZ/jR/tQKFvO3Gfy/iU9Ar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utX4cUAAADdAAAADwAAAAAAAAAA&#10;AAAAAAChAgAAZHJzL2Rvd25yZXYueG1sUEsFBgAAAAAEAAQA+QAAAJMDAAAAAA==&#10;" strokeweight="1.5pt"/>
                                          <v:line id="Прямая соединительная линия 8654" o:spid="_x0000_s1110" style="position:absolute;visibility:visible;mso-wrap-style:square" from="8883,2513" to="8885,7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LPlcUAAADdAAAADwAAAGRycy9kb3ducmV2LnhtbESPQWvCQBSE7wX/w/KE3uqm2oqkriKC&#10;Wrw1itDbI/tM0mTfxt2Npv/eLRQ8DjPzDTNf9qYRV3K+sqzgdZSAIM6trrhQcDxsXmYgfEDW2Fgm&#10;Bb/kYbkYPM0x1fbGX3TNQiEihH2KCsoQ2lRKn5dk0I9sSxy9s3UGQ5SukNrhLcJNI8dJMpUGK44L&#10;Jba0Limvs84oOHUZf//UG9dgt93tzqdL7Sd7pZ6H/eoDRKA+PML/7U+tYDZ9f4O/N/EJ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QLPlcUAAADdAAAADwAAAAAAAAAA&#10;AAAAAAChAgAAZHJzL2Rvd25yZXYueG1sUEsFBgAAAAAEAAQA+QAAAJMDAAAAAA==&#10;" strokeweight="1.5pt"/>
                                          <v:line id="Прямая соединительная линия 8655" o:spid="_x0000_s1111" style="position:absolute;flip:x;visibility:visible;mso-wrap-style:square" from="0,2513" to="8977,2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9bN8QAAADdAAAADwAAAGRycy9kb3ducmV2LnhtbESPQYvCMBSE7wv+h/CEva2pgkW6RlkW&#10;BGU9qCvs9dG8NmWbl5JEW/+9EQSPw8x8wyzXg23FlXxoHCuYTjIQxKXTDdcKzr+bjwWIEJE1to5J&#10;wY0CrFejtyUW2vV8pOsp1iJBOBSowMTYFVKG0pDFMHEdcfIq5y3GJH0ttcc+wW0rZ1mWS4sNpwWD&#10;HX0bKv9PF6tA7n76g9/MzlVdbTv3tzP7vB+Ueh8PX58gIg3xFX62t1rBIp/P4fEmPQG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P1s3xAAAAN0AAAAPAAAAAAAAAAAA&#10;AAAAAKECAABkcnMvZG93bnJldi54bWxQSwUGAAAAAAQABAD5AAAAkgMAAAAA&#10;" strokeweight="1.5pt"/>
                                          <v:shape id="Надпись 2" o:spid="_x0000_s1112" type="#_x0000_t202" style="position:absolute;left:693;width:1752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PFV8UA&#10;AADdAAAADwAAAGRycy9kb3ducmV2LnhtbESPT2sCMRTE7wW/Q3hCbzWx1EVXsyIWwVNLrQreHpu3&#10;f3Dzsmyiu377plDocZiZ3zCr9WAbcafO1441TCcKBHHuTM2lhuP37mUOwgdkg41j0vAgD+ts9LTC&#10;1Liev+h+CKWIEPYpaqhCaFMpfV6RRT9xLXH0CtdZDFF2pTQd9hFuG/mqVCIt1hwXKmxpW1F+Pdys&#10;htNHcTm/qc/y3c7a3g1Ksl1IrZ/Hw2YJItAQ/sN/7b3RME9mCfy+iU9AZ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Y8VXxQAAAN0AAAAPAAAAAAAAAAAAAAAAAJgCAABkcnMv&#10;ZG93bnJldi54bWxQSwUGAAAAAAQABAD1AAAAigMAAAAA&#10;" filled="f" stroked="f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Группа 8657" o:spid="_x0000_s1113" style="position:absolute;width:14760;height:17044" coordsize="14760,170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nG6ExgAAAN0A&#10;AAAPAAAAAAAAAAAAAAAAAKoCAABkcnMvZG93bnJldi54bWxQSwUGAAAAAAQABAD6AAAAnQMAAAAA&#10;">
                                          <v:shape id="Блок-схема: альтернативный процесс 8658" o:spid="_x0000_s1114" type="#_x0000_t176" style="position:absolute;left:3423;width:11170;height:3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iSOsEA&#10;AADdAAAADwAAAGRycy9kb3ducmV2LnhtbERP3WrCMBS+H/gO4Qi7m6nKaqlGEUHmdjWrD3Bojm1p&#10;clKSTLu3NxeDXX58/5vdaI24kw+dYwXzWQaCuHa640bB9XJ8K0CEiKzROCYFvxRgt528bLDU7sFn&#10;ulexESmEQ4kK2hiHUspQt2QxzNxAnLib8xZjgr6R2uMjhVsjF1mWS4sdp4YWBzq0VPfVj1WQ5aY4&#10;ftf4sfzszdel6v1qGVZKvU7H/RpEpDH+i//cJ62gyN/T3PQmPQG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YkjrBAAAA3QAAAA8AAAAAAAAAAAAAAAAAmAIAAGRycy9kb3du&#10;cmV2LnhtbFBLBQYAAAAABAAEAPUAAACGAwAAAAA=&#10;" fillcolor="window" strokecolor="windowText" strokeweight="2pt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lang w:val="uk-UA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lang w:val="uk-UA"/>
                                                    </w:rPr>
                                                    <w:t xml:space="preserve">  ПОЧАТОК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rect id="Прямоугольник 8659" o:spid="_x0000_s1115" style="position:absolute;left:3380;top:6067;width:11169;height:3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XYOcYA&#10;AADdAAAADwAAAGRycy9kb3ducmV2LnhtbESPzWrDMBCE74W+g9hCL6aRU6hx3CihBALB9FI3l94W&#10;ayubWCtjKf55+yhQ6HGYnW92tvvZdmKkwbeOFaxXKQji2umWjYLz9/ElB+EDssbOMSlYyMN+9/iw&#10;xUK7ib9orIIREcK+QAVNCH0hpa8bsuhXrieO3q8bLIYoByP1gFOE206+pmkmLbYcGxrs6dBQfamu&#10;Nr6RyPNpGStZmgtu+s9xKpMfo9Tz0/zxDiLQHP6P/9InrSDP3jZwXxMRIH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XYOcYAAADdAAAADwAAAAAAAAAAAAAAAACYAgAAZHJz&#10;L2Rvd25yZXYueG1sUEsFBgAAAAAEAAQA9QAAAIsDAAAAAA==&#10;" fillcolor="window" strokecolor="windowText" strokeweight="2pt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1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shape id="Блок-схема: решение 8660" o:spid="_x0000_s1116" type="#_x0000_t110" style="position:absolute;left:3596;top:11310;width:11164;height:5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g1dsMA&#10;AADdAAAADwAAAGRycy9kb3ducmV2LnhtbERPz2vCMBS+D/wfwhN2kZnOuVKrUYYwJ2OXOfX8aJ5t&#10;NXkpTdT635uDsOPH93u26KwRF2p97VjB6zABQVw4XXOpYPv3+ZKB8AFZo3FMCm7kYTHvPc0w1+7K&#10;v3TZhFLEEPY5KqhCaHIpfVGRRT90DXHkDq61GCJsS6lbvMZwa+QoSVJpsebYUGFDy4qK0+ZsFdhm&#10;9U0/g8n+jY+79605ZuZr7JV67ncfUxCBuvAvfrjXWkGWpnF/fBOfg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g1dsMAAADdAAAADwAAAAAAAAAAAAAAAACYAgAAZHJzL2Rv&#10;d25yZXYueG1sUEsFBgAAAAAEAAQA9QAAAIgDAAAAAA==&#10;" fillcolor="window" strokecolor="windowText" strokeweight="2pt">
                                            <v:textbox>
                                              <w:txbxContent>
                                                <w:p w:rsidR="00B16375" w:rsidRPr="0008334B" w:rsidRDefault="00B16375" w:rsidP="00591237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30"/>
                                                      <w:szCs w:val="30"/>
                                                    </w:rPr>
                                                  </w:pPr>
                                                  <w:r w:rsidRPr="0008334B">
                                                    <w:rPr>
                                                      <w:rFonts w:ascii="GOST type B" w:hAnsi="GOST type B"/>
                                                      <w:sz w:val="30"/>
                                                      <w:szCs w:val="30"/>
                                                    </w:rPr>
                                                    <w:t>X</w:t>
                                                  </w:r>
                                                  <w:r w:rsidRPr="0008334B">
                                                    <w:rPr>
                                                      <w:rFonts w:ascii="GOST type B" w:hAnsi="GOST type B"/>
                                                      <w:sz w:val="30"/>
                                                      <w:szCs w:val="30"/>
                                                      <w:vertAlign w:val="subscript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line id="Прямая соединительная линия 8661" o:spid="_x0000_s1117" style="position:absolute;visibility:visible;mso-wrap-style:square" from="9057,3683" to="9057,6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mmsMUAAADdAAAADwAAAGRycy9kb3ducmV2LnhtbESPT2vCQBTE7wW/w/IEb3WjQpDUVUrB&#10;P3hrWoTeHtlnkib7Nu5uNH77riD0OMzMb5jVZjCtuJLztWUFs2kCgriwuuZSwffX9nUJwgdkja1l&#10;UnAnD5v16GWFmbY3/qRrHkoRIewzVFCF0GVS+qIig35qO+Lona0zGKJ0pdQObxFuWjlPklQarDku&#10;VNjRR0VFk/dGwanP+ee32boW+91+fz5dGr84KjUZD+9vIAIN4T/8bB+0gmWazuDxJj4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mmsMUAAADdAAAADwAAAAAAAAAA&#10;AAAAAAChAgAAZHJzL2Rvd25yZXYueG1sUEsFBgAAAAAEAAQA+QAAAJMDAAAAAA==&#10;" strokeweight="1.5pt"/>
                                          <v:line id="Прямая соединительная линия 8681" o:spid="_x0000_s1118" style="position:absolute;flip:x;visibility:visible;mso-wrap-style:square" from="0,14171" to="3714,14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Rxc8QAAADdAAAADwAAAGRycy9kb3ducmV2LnhtbESPQYvCMBSE78L+h/AW9qapHkrpGkUE&#10;QVkPrgpeH81rU7Z5KUnW1n+/ERY8DjPzDbNcj7YTd/KhdaxgPstAEFdOt9wouF520wJEiMgaO8ek&#10;4EEB1qu3yRJL7Qb+pvs5NiJBOJSowMTYl1KGypDFMHM9cfJq5y3GJH0jtcchwW0nF1mWS4stpwWD&#10;PW0NVT/nX6tAHr6Gk98trnVT73t3O5hjPoxKfbyPm08Qkcb4Cv+391pBkRdzeL5JT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ZHFzxAAAAN0AAAAPAAAAAAAAAAAA&#10;AAAAAKECAABkcnMvZG93bnJldi54bWxQSwUGAAAAAAQABAD5AAAAkgMAAAAA&#10;" strokeweight="1.5pt"/>
                                          <v:line id="Прямая соединительная линия 8682" o:spid="_x0000_s1119" style="position:absolute;visibility:visible;mso-wrap-style:square" from="130,4767" to="130,14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fePcUAAADdAAAADwAAAGRycy9kb3ducmV2LnhtbESPQWvCQBSE7wX/w/KE3upGCxJSN6EU&#10;rMWbaRF6e2SfSZrs27i70fjv3UKhx2FmvmE2xWR6cSHnW8sKlosEBHFldcu1gq/P7VMKwgdkjb1l&#10;UnAjD0U+e9hgpu2VD3QpQy0ihH2GCpoQhkxKXzVk0C/sQBy9k3UGQ5SultrhNcJNL1dJspYGW44L&#10;DQ701lDVlaNRcBxL/v7ptq7H8X23Ox3PnX/eK/U4n15fQASawn/4r/2hFaTrdAW/b+ITk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8fePcUAAADdAAAADwAAAAAAAAAA&#10;AAAAAAChAgAAZHJzL2Rvd25yZXYueG1sUEsFBgAAAAAEAAQA+QAAAJMDAAAAAA==&#10;" strokeweight="1.5pt"/>
                                          <v:shape id="Надпись 2" o:spid="_x0000_s1120" type="#_x0000_t202" style="position:absolute;left:1430;top:11744;width:1752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RKiMUA&#10;AADdAAAADwAAAGRycy9kb3ducmV2LnhtbESPW2vCQBSE3wv+h+UIfau7XioxuooohT5Z6g18O2SP&#10;STB7NmS3Jv57t1Do4zAz3zCLVWcrcafGl441DAcKBHHmTMm5huPh4y0B4QOywcoxaXiQh9Wy97LA&#10;1LiWv+m+D7mIEPYpaihCqFMpfVaQRT9wNXH0rq6xGKJscmkabCPcVnKk1FRaLDkuFFjTpqDstv+x&#10;Gk676+U8UV/51r7XreuUZDuTWr/2u/UcRKAu/If/2p9GQzJNxvD7Jj4BuX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dEqIxQAAAN0AAAAPAAAAAAAAAAAAAAAAAJgCAABkcnMv&#10;ZG93bnJldi54bWxQSwUGAAAAAAQABAD1AAAAigMAAAAA&#10;" filled="f" stroked="f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type id="_x0000_t32" coordsize="21600,21600" o:spt="32" o:oned="t" path="m,l21600,21600e" filled="f">
                                            <v:path arrowok="t" fillok="f" o:connecttype="none"/>
                                            <o:lock v:ext="edit" shapetype="t"/>
                                          </v:shapetype>
                                          <v:shape id="Прямая со стрелкой 8684" o:spid="_x0000_s1121" type="#_x0000_t32" style="position:absolute;left:2556;top:4896;width:6517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wavMQAAADdAAAADwAAAGRycy9kb3ducmV2LnhtbESPzWrDMBCE74W8g9hAbo3kNgTjRjGh&#10;4DbH5oecF2trmVgr11IS5+2rQiHHYWa+YVbl6DpxpSG0njVkcwWCuPam5UbD8VA95yBCRDbYeSYN&#10;dwpQridPKyyMv/GOrvvYiAThUKAGG2NfSBlqSw7D3PfEyfv2g8OY5NBIM+AtwV0nX5RaSoctpwWL&#10;Pb1bqs/7i9Nw+szs2GyVfb38LA7q46sKdKy0nk3HzRuISGN8hP/bW6MhX+YL+HuTno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jBq8xAAAAN0AAAAPAAAAAAAAAAAA&#10;AAAAAKECAABkcnMvZG93bnJldi54bWxQSwUGAAAAAAQABAD5AAAAkgMAAAAA&#10;" strokeweight="1.5pt">
                                            <v:stroke endarrow="open"/>
                                          </v:shape>
                                        </v:group>
                                        <v:group id="Группа 8685" o:spid="_x0000_s1122" style="position:absolute;left:303;top:35492;width:14853;height:11830" coordsize="14853,11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tieS/FAAAA3QAA&#10;AA8AAAAAAAAAAAAAAAAAqgIAAGRycy9kb3ducmV2LnhtbFBLBQYAAAAABAAEAPoAAACcAwAAAAA=&#10;">
                                          <v:rect id="Прямоугольник 8686" o:spid="_x0000_s1123" style="position:absolute;left:3683;top:7540;width:11170;height:3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pgDMQA&#10;AADdAAAADwAAAGRycy9kb3ducmV2LnhtbESPQYvCMBCF7wv+hzCCF9FUD6VbjSKCILIXu172NjRj&#10;WmwmpYlt/febhQWPjzfve/O2+9E2oqfO144VrJYJCOLS6ZqNgtv3aZGB8AFZY+OYFLzIw343+dhi&#10;rt3AV+qLYESEsM9RQRVCm0vpy4os+qVriaN3d53FEGVnpO5wiHDbyHWSpNJizbGhwpaOFZWP4mnj&#10;G3N5O7/6Ql7MAz/br364zH+MUrPpeNiACDSG9/F/+qwVZGmWwt+aiAC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6YAzEAAAA3QAAAA8AAAAAAAAAAAAAAAAAmAIAAGRycy9k&#10;b3ducmV2LnhtbFBLBQYAAAAABAAEAPUAAACJAwAAAAA=&#10;" fillcolor="window" strokecolor="windowText" strokeweight="2pt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line id="Прямая соединительная линия 8687" o:spid="_x0000_s1124" style="position:absolute;flip:x;visibility:visible;mso-wrap-style:square" from="0,2470" to="3714,2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FMnMUAAADdAAAADwAAAGRycy9kb3ducmV2LnhtbESPQWvCQBSE70L/w/IKvemmHtIQXUUK&#10;gmIPVgWvj+xLNph9G3ZXk/77rlDocZiZb5jlerSdeJAPrWMF77MMBHHldMuNgst5Oy1AhIissXNM&#10;Cn4owHr1Mlliqd3A3/Q4xUYkCIcSFZgY+1LKUBmyGGauJ05e7bzFmKRvpPY4JLjt5DzLcmmx5bRg&#10;sKdPQ9XtdLcK5P4wHP12fqmbete769585cOo1NvruFmAiDTG//Bfe6cVFHnxAc836Qn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FMnMUAAADdAAAADwAAAAAAAAAA&#10;AAAAAAChAgAAZHJzL2Rvd25yZXYueG1sUEsFBgAAAAAEAAQA+QAAAJMDAAAAAA==&#10;" strokeweight="1.5pt"/>
                                          <v:line id="Прямая соединительная линия 8688" o:spid="_x0000_s1125" style="position:absolute;visibility:visible;mso-wrap-style:square" from="130,2470" to="130,11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/p18IAAADdAAAADwAAAGRycy9kb3ducmV2LnhtbERPz2vCMBS+D/wfwhN2m6kTpFSjiOCU&#10;3axD2O3RPNva5qUmqXb//XIQPH58v5frwbTiTs7XlhVMJwkI4sLqmksFP6fdRwrCB2SNrWVS8Ece&#10;1qvR2xIzbR98pHseShFD2GeooAqhy6T0RUUG/cR2xJG7WGcwROhKqR0+Yrhp5WeSzKXBmmNDhR1t&#10;KyqavDcKzn3Ov9dm51rsv/b7y/nW+Nm3Uu/jYbMAEWgIL/HTfdAK0nka58Y38Qn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/p18IAAADdAAAADwAAAAAAAAAAAAAA&#10;AAChAgAAZHJzL2Rvd25yZXYueG1sUEsFBgAAAAAEAAQA+QAAAJADAAAAAA==&#10;" strokeweight="1.5pt"/>
                                          <v:shape id="Надпись 2" o:spid="_x0000_s1126" type="#_x0000_t202" style="position:absolute;left:1343;width:1753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x9YsQA&#10;AADdAAAADwAAAGRycy9kb3ducmV2LnhtbESPQWvCQBSE74L/YXlCb7prUYnRVaRF6MmiVcHbI/tM&#10;gtm3Ibs18d+7BaHHYWa+YZbrzlbiTo0vHWsYjxQI4syZknMNx5/tMAHhA7LByjFpeJCH9arfW2Jq&#10;XMt7uh9CLiKEfYoaihDqVEqfFWTRj1xNHL2rayyGKJtcmgbbCLeVfFdqJi2WHBcKrOmjoOx2+LUa&#10;Trvr5TxR3/mnndat65RkO5davw26zQJEoC78h1/tL6MhmSVz+HsTn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cfWLEAAAA3QAAAA8AAAAAAAAAAAAAAAAAmAIAAGRycy9k&#10;b3ducmV2LnhtbFBLBQYAAAAABAAEAPUAAACJAwAAAAA=&#10;" filled="f" stroked="f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Прямая со стрелкой 8690" o:spid="_x0000_s1127" type="#_x0000_t32" style="position:absolute;left:3423;top:11830;width:56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N1fsEAAADdAAAADwAAAGRycy9kb3ducmV2LnhtbERPzYrCMBC+C/sOYRa8yJoqKG7XKCIK&#10;FvGg7gMMzWxbtpnUJmp9e+cgePz4/ufLztXqRm2oPBsYDRNQxLm3FRcGfs/brxmoEJEt1p7JwIMC&#10;LBcfvTmm1t/5SLdTLJSEcEjRQBljk2od8pIchqFviIX7863DKLAttG3xLuGu1uMkmWqHFUtDiQ2t&#10;S8r/T1dnYHbIJvt8sLYbOmRe77IRXba1Mf3PbvUDKlIX3+KXe2fFN/2W/fJGnoBe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I3V+wQAAAN0AAAAPAAAAAAAAAAAAAAAA&#10;AKECAABkcnMvZG93bnJldi54bWxQSwUGAAAAAAQABAD5AAAAjwMAAAAA&#10;" strokeweight="1.5pt">
                                            <v:stroke endarrow="open"/>
                                          </v:shape>
                                        </v:group>
                                        <v:group id="Группа 8691" o:spid="_x0000_s1128" style="position:absolute;left:433;top:40302;width:14630;height:21593" coordsize="14630,215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Dp8ccAAADd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WW9j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Dp8ccAAADd&#10;AAAADwAAAAAAAAAAAAAAAACqAgAAZHJzL2Rvd25yZXYueG1sUEsFBgAAAAAEAAQA+gAAAJ4DAAAA&#10;AA==&#10;">
                                          <v:shape id="Блок-схема: решение 8692" o:spid="_x0000_s1129" type="#_x0000_t110" style="position:absolute;left:3466;top:9577;width:11164;height:5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N+vcYA&#10;AADdAAAADwAAAGRycy9kb3ducmV2LnhtbESPT2vCQBTE7wW/w/KEXopuqm2I0VVKoVakF/+eH9ln&#10;Et19G7JbTb+9Wyj0OMzMb5jZorNGXKn1tWMFz8MEBHHhdM2lgv3uY5CB8AFZo3FMCn7Iw2Lee5hh&#10;rt2NN3TdhlJECPscFVQhNLmUvqjIoh+6hjh6J9daDFG2pdQt3iLcGjlKklRarDkuVNjQe0XFZftt&#10;Fdhmuaavp8lxzOfD696cM/P54pV67HdvUxCBuvAf/muvtIIsnYzg9018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N+vcYAAADdAAAADwAAAAAAAAAAAAAAAACYAgAAZHJz&#10;L2Rvd25yZXYueG1sUEsFBgAAAAAEAAQA9QAAAIsDAAAAAA==&#10;" fillcolor="window" strokecolor="windowText" strokeweight="2pt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X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line id="Прямая соединительная линия 8693" o:spid="_x0000_s1130" style="position:absolute;visibility:visible;mso-wrap-style:square" from="9013,5763" to="9020,9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Lte8UAAADdAAAADwAAAGRycy9kb3ducmV2LnhtbESPQWvCQBSE7wX/w/IEb3WjgmjqKkVQ&#10;S29GEXp7ZJ9JmuzbuLvR9N93hUKPw8x8w6w2vWnEnZyvLCuYjBMQxLnVFRcKzqfd6wKED8gaG8uk&#10;4Ic8bNaDlxWm2j74SPcsFCJC2KeooAyhTaX0eUkG/di2xNG7WmcwROkKqR0+Itw0cpokc2mw4rhQ&#10;YkvbkvI664yCS5fx13e9cw12+8PhernVfvap1GjYv7+BCNSH//Bf+0MrWMyXM3i+iU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VLte8UAAADdAAAADwAAAAAAAAAA&#10;AAAAAAChAgAAZHJzL2Rvd25yZXYueG1sUEsFBgAAAAAEAAQA+QAAAJMDAAAAAA==&#10;" strokeweight="1.5pt"/>
                                          <v:line id="Прямая соединительная линия 8694" o:spid="_x0000_s1131" style="position:absolute;visibility:visible;mso-wrap-style:square" from="0,8493" to="135,21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t1D8UAAADdAAAADwAAAGRycy9kb3ducmV2LnhtbESPQWvCQBSE7wX/w/IEb3WjFrGpq4ig&#10;lt4aRejtkX0mabJv4+5G03/fLRQ8DjPzDbNc96YRN3K+sqxgMk5AEOdWV1woOB13zwsQPiBrbCyT&#10;gh/ysF4NnpaYanvnT7ploRARwj5FBWUIbSqlz0sy6Me2JY7exTqDIUpXSO3wHuGmkdMkmUuDFceF&#10;ElvalpTXWWcUnLuMv77rnWuw2x8Ol/O19rMPpUbDfvMGIlAfHuH/9rtWsJi/vsDfm/g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t1D8UAAADdAAAADwAAAAAAAAAA&#10;AAAAAAChAgAAZHJzL2Rvd25yZXYueG1sUEsFBgAAAAAEAAQA+QAAAJMDAAAAAA==&#10;" strokeweight="1.5pt"/>
                                          <v:shape id="Надпись 2" o:spid="_x0000_s1132" type="#_x0000_t202" style="position:absolute;left:9707;width:1752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jhusMA&#10;AADdAAAADwAAAGRycy9kb3ducmV2LnhtbESPQYvCMBSE78L+h/AWvGmyoqLVKKIseFJ0V8Hbo3m2&#10;ZZuX0mRt/fdGEDwOM/MNM1+2thQ3qn3hWMNXX4EgTp0pONPw+/Pdm4DwAdlg6Zg03MnDcvHRmWNi&#10;XMMHuh1DJiKEfYIa8hCqREqf5mTR911FHL2rqy2GKOtMmhqbCLelHCg1lhYLjgs5VrTOKf07/lsN&#10;p931ch6qfbaxo6pxrZJsp1Lr7me7moEI1IZ3+NXeGg2T8XQEzzfxCc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jhusMAAADdAAAADwAAAAAAAAAAAAAAAACYAgAAZHJzL2Rv&#10;d25yZXYueG1sUEsFBgAAAAAEAAQA9QAAAIgDAAAAAA==&#10;" filled="f" stroked="f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Прямая со стрелкой 8696" o:spid="_x0000_s1133" type="#_x0000_t32" style="position:absolute;left:3588;top:8414;width:55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ZIkcMAAADdAAAADwAAAGRycy9kb3ducmV2LnhtbESP3YrCMBSE7wXfIRzBG9HUBYtWo4is&#10;YBEv/HmAQ3Nsi81Jt8lqfXsjCF4OM98Ms1i1phJ3alxpWcF4FIEgzqwuOVdwOW+HUxDOI2usLJOC&#10;JzlYLbudBSbaPvhI95PPRShhl6CCwvs6kdJlBRl0I1sTB+9qG4M+yCaXusFHKDeV/ImiWBosOSwU&#10;WNOmoOx2+jcKpod0ss8GG/1Lh9TKXTqmv22lVL/XrucgPLX+G/7QOx24eBbD+014AnL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GSJHDAAAA3QAAAA8AAAAAAAAAAAAA&#10;AAAAoQIAAGRycy9kb3ducmV2LnhtbFBLBQYAAAAABAAEAPkAAACRAwAAAAA=&#10;" strokeweight="1.5pt">
                                            <v:stroke endarrow="open"/>
                                          </v:shape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  <v:shapetype id="_x0000_t23" coordsize="21600,21600" o:spt="23" adj="5400" path="m,10800qy10800,,21600,10800,10800,21600,,10800xm@0,10800qy10800@2@1,10800,10800@0@0,10800xe">
                                <v:formulas>
                                  <v:f eqn="val #0"/>
                                  <v:f eqn="sum width 0 #0"/>
                                  <v:f eqn="sum height 0 #0"/>
                                  <v:f eqn="prod @0 2929 10000"/>
                                  <v:f eqn="sum width 0 @3"/>
                                  <v:f eqn="sum height 0 @3"/>
                                </v:formulas>
                                <v:path o:connecttype="custom" o:connectlocs="10800,0;3163,3163;0,10800;3163,18437;10800,21600;18437,18437;21600,10800;18437,3163" textboxrect="3163,3163,18437,18437"/>
                                <v:handles>
                                  <v:h position="#0,center" xrange="0,10800"/>
                                </v:handles>
                              </v:shapetype>
                              <v:shape id="Кольцо 8697" o:spid="_x0000_s1134" type="#_x0000_t23" style="position:absolute;left:11324;top:6096;width:725;height: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PFAsYA&#10;AADdAAAADwAAAGRycy9kb3ducmV2LnhtbESPQWvCQBSE70L/w/IKvZlNKqYxdQ1FEIqnalvB2yP7&#10;TEKzb0N2jdFf3y0UPA4z8w2zLEbTioF611hWkEQxCOLS6oYrBV+fm2kGwnlkja1lUnAlB8XqYbLE&#10;XNsL72jY+0oECLscFdTed7mUrqzJoItsRxy8k+0N+iD7SuoeLwFuWvkcx6k02HBYqLGjdU3lz/5s&#10;FHD3fThek3R2Ox0/6LbG2Xa+Y6WeHse3VxCeRn8P/7fftYIsXbzA35v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HPFAsYAAADdAAAADwAAAAAAAAAAAAAAAACYAgAAZHJz&#10;L2Rvd25yZXYueG1sUEsFBgAAAAAEAAQA9QAAAIsDAAAAAA==&#10;" adj="4949" fillcolor="windowText" strokeweight="2pt"/>
                              <v:shape id="Кольцо 8698" o:spid="_x0000_s1135" type="#_x0000_t23" style="position:absolute;left:11487;top:12192;width:724;height: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l198QA&#10;AADdAAAADwAAAGRycy9kb3ducmV2LnhtbERPTWvCQBC9C/6HZYTedFMPIU1dxYqFlmLFpBdvQ3ZM&#10;gtnZmF1N6q/vHgoeH+97sRpMI27UudqygudZBIK4sLrmUsFP/j5NQDiPrLGxTAp+ycFqOR4tMNW2&#10;5wPdMl+KEMIuRQWV920qpSsqMuhmtiUO3Ml2Bn2AXSl1h30IN42cR1EsDdYcGipsaVNRcc6uRsHb&#10;+TsuL/p4X1/znXRf+wNuPwelnibD+hWEp8E/xP/uD60giV/C3PAmP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5dffEAAAA3QAAAA8AAAAAAAAAAAAAAAAAmAIAAGRycy9k&#10;b3ducmV2LnhtbFBLBQYAAAAABAAEAPUAAACJAwAAAAA=&#10;" adj="4926" fillcolor="windowText" strokeweight="2pt"/>
                              <v:shape id="Кольцо 8699" o:spid="_x0000_s1136" type="#_x0000_t23" style="position:absolute;left:11684;top:27666;width:723;height: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XQbMcA&#10;AADdAAAADwAAAGRycy9kb3ducmV2LnhtbESPQWvCQBSE7wX/w/KE3urGHoJGV9HSQkuxkujF2yP7&#10;TEKyb9PsRlN/fbdQ8DjMzDfMcj2YRlyoc5VlBdNJBII4t7riQsHx8PY0A+E8ssbGMin4IQfr1ehh&#10;iYm2V07pkvlCBAi7BBWU3reJlC4vyaCb2JY4eGfbGfRBdoXUHV4D3DTyOYpiabDisFBiSy8l5XXW&#10;GwXb+isuvvXptukPO+k+9ym+fgxKPY6HzQKEp8Hfw//td61gFs/n8PcmPA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M10GzHAAAA3QAAAA8AAAAAAAAAAAAAAAAAmAIAAGRy&#10;cy9kb3ducmV2LnhtbFBLBQYAAAAABAAEAPUAAACMAwAAAAA=&#10;" adj="4926" fillcolor="windowText" strokeweight="2pt"/>
                              <v:shape id="Кольцо 8700" o:spid="_x0000_s1137" type="#_x0000_t23" style="position:absolute;left:11684;top:33762;width:723;height: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Tj68UA&#10;AADdAAAADwAAAGRycy9kb3ducmV2LnhtbERPTWvCQBC9C/0PyxS86aYeUkmzEVtaqJQqib30NmSn&#10;SUh2NmZXjf767kHw+Hjf6Wo0nTjR4BrLCp7mEQji0uqGKwU/+4/ZEoTzyBo7y6TgQg5W2cMkxUTb&#10;M+d0KnwlQgi7BBXU3veJlK6syaCb2544cH92MOgDHCqpBzyHcNPJRRTF0mDDoaHGnt5qKtviaBS8&#10;ttu4Oujf6/q4/5bua5fj+2ZUavo4rl9AeBr9XXxzf2oFy+co7A9vwhO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5OPrxQAAAN0AAAAPAAAAAAAAAAAAAAAAAJgCAABkcnMv&#10;ZG93bnJldi54bWxQSwUGAAAAAAQABAD1AAAAigMAAAAA&#10;" adj="4926" fillcolor="windowText" strokeweight="2pt"/>
                              <v:shape id="Кольцо 8760" o:spid="_x0000_s1138" type="#_x0000_t23" style="position:absolute;left:11644;top:39663;width:724;height: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sGS8UA&#10;AADdAAAADwAAAGRycy9kb3ducmV2LnhtbERPTWvCQBC9F/wPywje6qY9xJC6ihULFaklSS/ehuyY&#10;BLOzaXY1aX999yD0+Hjfy/VoWnGj3jWWFTzNIxDEpdUNVwq+irfHBITzyBpby6TghxysV5OHJaba&#10;DpzRLfeVCCHsUlRQe9+lUrqyJoNubjviwJ1tb9AH2FdS9ziEcNPK5yiKpcGGQ0ONHW1rKi/51Sh4&#10;vRzj6luffjfX4kO6w2eGu/2o1Gw6bl5AeBr9v/juftcKkkUc9oc34Qn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OwZLxQAAAN0AAAAPAAAAAAAAAAAAAAAAAJgCAABkcnMv&#10;ZG93bnJldi54bWxQSwUGAAAAAAQABAD1AAAAigMAAAAA&#10;" adj="4926" fillcolor="windowText" strokeweight="2pt"/>
                              <v:shape id="Кольцо 8761" o:spid="_x0000_s1139" type="#_x0000_t23" style="position:absolute;left:11801;top:56817;width:724;height: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j0McA&#10;AADdAAAADwAAAGRycy9kb3ducmV2LnhtbESPQWvCQBSE7wX/w/IK3uomHlKJrmJFwVJsSfTS2yP7&#10;moRk38bsqqm/vlso9DjMzDfMYjWYVlypd7VlBfEkAkFcWF1zqeB03D3NQDiPrLG1TAq+ycFqOXpY&#10;YKrtjTO65r4UAcIuRQWV910qpSsqMugmtiMO3pftDfog+1LqHm8Bblo5jaJEGqw5LFTY0aaioskv&#10;RsFL856UZ/15X1+OB+nePjLcvg5KjR+H9RyEp8H/h//ae61g9pzE8PsmPAG5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53o9DHAAAA3QAAAA8AAAAAAAAAAAAAAAAAmAIAAGRy&#10;cy9kb3ducmV2LnhtbFBLBQYAAAAABAAEAPUAAACMAwAAAAA=&#10;" adj="4926" fillcolor="windowText" strokeweight="2pt"/>
                              <v:shape id="Кольцо 8762" o:spid="_x0000_s1140" type="#_x0000_t23" style="position:absolute;left:11996;top:75066;width:724;height: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U9p8YA&#10;AADdAAAADwAAAGRycy9kb3ducmV2LnhtbESPT4vCMBTE7wt+h/AEb2uqh65Uo6gouCwq/rl4ezTP&#10;tti81CZq10+/WRA8DjPzG2Y0aUwp7lS7wrKCXjcCQZxaXXCm4HhYfg5AOI+ssbRMCn7JwWTc+hhh&#10;ou2Dd3Tf+0wECLsEFeTeV4mULs3JoOvaijh4Z1sb9EHWmdQ1PgLclLIfRbE0WHBYyLGieU7pZX8z&#10;CmaXTZxd9ek5vR3W0v1sd7j4bpTqtJvpEISnxr/Dr/ZKKxh8xX34fxOegB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qU9p8YAAADdAAAADwAAAAAAAAAAAAAAAACYAgAAZHJz&#10;L2Rvd25yZXYueG1sUEsFBgAAAAAEAAQA9QAAAIsDAAAAAA==&#10;" adj="4926" fillcolor="windowText" strokeweight="2pt"/>
                            </v:group>
                            <v:shape id="Надпись 2" o:spid="_x0000_s1141" type="#_x0000_t202" style="position:absolute;left:18389;top:4064;width:4413;height:3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mj78YA&#10;AADdAAAADwAAAGRycy9kb3ducmV2LnhtbESPT2vCQBTE7wW/w/IEb3VXq9am2YhUBE+V2j/Q2yP7&#10;TILZtyG7mvjt3YLQ4zAzv2HSVW9rcaHWV441TMYKBHHuTMWFhq/P7eMShA/IBmvHpOFKHlbZ4CHF&#10;xLiOP+hyCIWIEPYJaihDaBIpfV6SRT92DXH0jq61GKJsC2la7CLc1nKq1EJarDgulNjQW0n56XC2&#10;Gr7fj78/M7UvNnbedK5Xku2L1Ho07NevIAL14T98b++MhuXz4gn+3sQn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mj78YAAADdAAAADwAAAAAAAAAAAAAAAACYAgAAZHJz&#10;L2Rvd25yZXYueG1sUEsFBgAAAAAEAAQA9QAAAIsDAAAAAA==&#10;" filled="f" stroked="f">
                              <v:textbox>
                                <w:txbxContent>
                                  <w:p w:rsidR="00B16375" w:rsidRPr="00591237" w:rsidRDefault="00B16375" w:rsidP="00591237">
                                    <w:pPr>
                                      <w:rPr>
                                        <w:rFonts w:ascii="GOST type B" w:hAnsi="GOST type B"/>
                                        <w:sz w:val="32"/>
                                        <w:szCs w:val="32"/>
                                      </w:rPr>
                                    </w:pPr>
                                    <w:r w:rsidRPr="00591237">
                                      <w:rPr>
                                        <w:rFonts w:ascii="GOST type B" w:hAnsi="GOST type B"/>
                                        <w:sz w:val="32"/>
                                        <w:szCs w:val="32"/>
                                      </w:rPr>
                                      <w:t>Z</w:t>
                                    </w:r>
                                    <w:r w:rsidRPr="00591237">
                                      <w:rPr>
                                        <w:rFonts w:ascii="GOST type B" w:hAnsi="GOST type B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Надпись 2" o:spid="_x0000_s1142" type="#_x0000_t202" style="position:absolute;left:18389;top:10566;width:4413;height:3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A7m8UA&#10;AADdAAAADwAAAGRycy9kb3ducmV2LnhtbESPT2sCMRTE7wW/Q3iCt5ooVu26UUQRPLWobcHbY/P2&#10;D25elk10t9++KRR6HGbmN0y66W0tHtT6yrGGyViBIM6cqbjQ8HE5PC9B+IBssHZMGr7Jw2Y9eEox&#10;Ma7jEz3OoRARwj5BDWUITSKlz0qy6MeuIY5e7lqLIcq2kKbFLsJtLadKzaXFiuNCiQ3tSspu57vV&#10;8PmWX79m6r3Y25emc72SbF+l1qNhv12BCNSH//Bf+2g0LBfzGfy+iU9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cDubxQAAAN0AAAAPAAAAAAAAAAAAAAAAAJgCAABkcnMv&#10;ZG93bnJldi54bWxQSwUGAAAAAAQABAD1AAAAigMAAAAA&#10;" filled="f" stroked="f">
                            <v:textbox>
                              <w:txbxContent>
                                <w:p w:rsidR="00B16375" w:rsidRPr="00591237" w:rsidRDefault="00B16375" w:rsidP="00591237">
                                  <w:pPr>
                                    <w:rPr>
                                      <w:rFonts w:ascii="GOST type B" w:hAnsi="GOST type B"/>
                                      <w:sz w:val="32"/>
                                      <w:szCs w:val="32"/>
                                    </w:rPr>
                                  </w:pPr>
                                  <w:r w:rsidRPr="00591237">
                                    <w:rPr>
                                      <w:rFonts w:ascii="GOST type B" w:hAnsi="GOST type B"/>
                                      <w:sz w:val="32"/>
                                      <w:szCs w:val="32"/>
                                    </w:rPr>
                                    <w:t>Z</w:t>
                                  </w:r>
                                  <w:r w:rsidRPr="00591237">
                                    <w:rPr>
                                      <w:rFonts w:ascii="GOST type B" w:hAnsi="GOST type B"/>
                                      <w:sz w:val="32"/>
                                      <w:szCs w:val="3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Надпись 2" o:spid="_x0000_s1143" type="#_x0000_t202" style="position:absolute;left:18999;top:25196;width:4413;height:3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yeAMUA&#10;AADdAAAADwAAAGRycy9kb3ducmV2LnhtbESPW2sCMRSE3wX/QzhC3zRpqZduN0pRhD4palvo22Fz&#10;9kI3J8smutt/bwTBx2FmvmHSVW9rcaHWV441PE8UCOLMmYoLDV+n7XgBwgdkg7Vj0vBPHlbL4SDF&#10;xLiOD3Q5hkJECPsENZQhNImUPivJop+4hjh6uWsthijbQpoWuwi3tXxRaiYtVhwXSmxoXVL2dzxb&#10;Dd+7/PfnVe2LjZ02neuVZPsmtX4a9R/vIAL14RG+tz+NhsV8NoXbm/g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PJ4AxQAAAN0AAAAPAAAAAAAAAAAAAAAAAJgCAABkcnMv&#10;ZG93bnJldi54bWxQSwUGAAAAAAQABAD1AAAAigMAAAAA&#10;" filled="f" stroked="f">
                          <v:textbox>
                            <w:txbxContent>
                              <w:p w:rsidR="00B16375" w:rsidRPr="00591237" w:rsidRDefault="00B16375" w:rsidP="00591237">
                                <w:pPr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591237"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  <w:t>Z</w:t>
                                </w:r>
                                <w:r w:rsidRPr="00591237"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  <v:shape id="Надпись 2" o:spid="_x0000_s1144" type="#_x0000_t202" style="position:absolute;left:18846;top:31597;width:4414;height:3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4Ad8UA&#10;AADdAAAADwAAAGRycy9kb3ducmV2LnhtbESPT2vCQBTE74LfYXlCb7pr0Wijq0il0JPFPy309sg+&#10;k2D2bchuTfz2bkHwOMzMb5jlurOVuFLjS8caxiMFgjhzpuRcw+n4MZyD8AHZYOWYNNzIw3rV7y0x&#10;Na7lPV0PIRcRwj5FDUUIdSqlzwqy6EeuJo7e2TUWQ5RNLk2DbYTbSr4qlUiLJceFAmt6Lyi7HP6s&#10;hu/d+fdnor7yrZ3WreuUZPsmtX4ZdJsFiEBdeIYf7U+jYT5LEvh/E5+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7gB3xQAAAN0AAAAPAAAAAAAAAAAAAAAAAJgCAABkcnMv&#10;ZG93bnJldi54bWxQSwUGAAAAAAQABAD1AAAAigMAAAAA&#10;" filled="f" stroked="f">
                        <v:textbox>
                          <w:txbxContent>
                            <w:p w:rsidR="00B16375" w:rsidRPr="00591237" w:rsidRDefault="00B16375" w:rsidP="00591237">
                              <w:pPr>
                                <w:rPr>
                                  <w:rFonts w:ascii="GOST type B" w:hAnsi="GOST type B"/>
                                  <w:sz w:val="32"/>
                                  <w:szCs w:val="32"/>
                                </w:rPr>
                              </w:pPr>
                              <w:r w:rsidRPr="00591237">
                                <w:rPr>
                                  <w:rFonts w:ascii="GOST type B" w:hAnsi="GOST type B"/>
                                  <w:sz w:val="32"/>
                                  <w:szCs w:val="32"/>
                                </w:rPr>
                                <w:t>Z</w:t>
                              </w:r>
                              <w:r w:rsidRPr="00591237">
                                <w:rPr>
                                  <w:rFonts w:ascii="GOST type B" w:hAnsi="GOST type B"/>
                                  <w:sz w:val="32"/>
                                  <w:szCs w:val="32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shape id="Надпись 2" o:spid="_x0000_s1145" type="#_x0000_t202" style="position:absolute;left:19050;top:37947;width:4413;height:3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Kl7MUA&#10;AADdAAAADwAAAGRycy9kb3ducmV2LnhtbESPQWvCQBSE7wX/w/IEb3VXsWqjq4gi9NRibAveHtln&#10;Esy+DdnVxH/vFgoeh5n5hlmuO1uJGzW+dKxhNFQgiDNnSs41fB/3r3MQPiAbrByThjt5WK96L0tM&#10;jGv5QLc05CJC2CeooQihTqT0WUEW/dDVxNE7u8ZiiLLJpWmwjXBbybFSU2mx5LhQYE3bgrJLerUa&#10;fj7Pp9+J+sp39q1uXack23ep9aDfbRYgAnXhGf5vfxgN89l0Bn9v4hO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oqXsxQAAAN0AAAAPAAAAAAAAAAAAAAAAAJgCAABkcnMv&#10;ZG93bnJldi54bWxQSwUGAAAAAAQABAD1AAAAigMAAAAA&#10;" filled="f" stroked="f">
                      <v:textbox>
                        <w:txbxContent>
                          <w:p w:rsidR="00B16375" w:rsidRPr="00591237" w:rsidRDefault="00B16375" w:rsidP="00591237">
                            <w:pPr>
                              <w:rPr>
                                <w:rFonts w:ascii="GOST type B" w:hAnsi="GOST type B"/>
                                <w:sz w:val="32"/>
                                <w:szCs w:val="32"/>
                              </w:rPr>
                            </w:pPr>
                            <w:r w:rsidRPr="00591237">
                              <w:rPr>
                                <w:rFonts w:ascii="GOST type B" w:hAnsi="GOST type B"/>
                                <w:sz w:val="32"/>
                                <w:szCs w:val="32"/>
                              </w:rPr>
                              <w:t>Z</w:t>
                            </w:r>
                            <w:r w:rsidRPr="00591237">
                              <w:rPr>
                                <w:rFonts w:ascii="GOST type B" w:hAnsi="GOST type B"/>
                                <w:sz w:val="32"/>
                                <w:szCs w:val="32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  <v:shape id="Надпись 2" o:spid="_x0000_s1146" type="#_x0000_t202" style="position:absolute;left:19151;top:54660;width:4413;height:3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DbG8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Vk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g2xvEAAAA3AAAAA8AAAAAAAAAAAAAAAAAmAIAAGRycy9k&#10;b3ducmV2LnhtbFBLBQYAAAAABAAEAPUAAACJAwAAAAA=&#10;" filled="f" stroked="f">
                    <v:textbox>
                      <w:txbxContent>
                        <w:p w:rsidR="00B16375" w:rsidRPr="00591237" w:rsidRDefault="00B16375" w:rsidP="00591237">
                          <w:pPr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591237"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  <w:t>Z</w:t>
                          </w:r>
                          <w:r w:rsidRPr="00591237">
                            <w:rPr>
                              <w:rFonts w:ascii="GOST type B" w:hAnsi="GOST type B"/>
                              <w:sz w:val="32"/>
                              <w:szCs w:val="32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shape id="Надпись 2" o:spid="_x0000_s1147" type="#_x0000_t202" style="position:absolute;left:19050;top:73152;width:4413;height:3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x+gMQA&#10;AADcAAAADwAAAGRycy9kb3ducmV2LnhtbESPT2vCQBTE74LfYXlCb3XXolWjq0il0JPF+Ae8PbLP&#10;JJh9G7Jbk377rlDwOMzMb5jlurOVuFPjS8caRkMFgjhzpuRcw/Hw+ToD4QOywcoxafglD+tVv7fE&#10;xLiW93RPQy4ihH2CGooQ6kRKnxVk0Q9dTRy9q2sshiibXJoG2wi3lXxT6l1aLDkuFFjTR0HZLf2x&#10;Gk676+U8Vt/51k7q1nVKsp1LrV8G3WYBIlAXnuH/9pfRMFUT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sfoDEAAAA3AAAAA8AAAAAAAAAAAAAAAAAmAIAAGRycy9k&#10;b3ducmV2LnhtbFBLBQYAAAAABAAEAPUAAACJAwAAAAA=&#10;" filled="f" stroked="f">
                  <v:textbox>
                    <w:txbxContent>
                      <w:p w:rsidR="00B16375" w:rsidRPr="00591237" w:rsidRDefault="00B16375" w:rsidP="00591237">
                        <w:pPr>
                          <w:rPr>
                            <w:rFonts w:ascii="GOST type B" w:hAnsi="GOST type B"/>
                            <w:sz w:val="32"/>
                            <w:szCs w:val="32"/>
                          </w:rPr>
                        </w:pPr>
                        <w:r w:rsidRPr="00591237">
                          <w:rPr>
                            <w:rFonts w:ascii="GOST type B" w:hAnsi="GOST type B"/>
                            <w:sz w:val="32"/>
                            <w:szCs w:val="32"/>
                          </w:rPr>
                          <w:t>Z</w:t>
                        </w:r>
                        <w:r w:rsidRPr="00591237">
                          <w:rPr>
                            <w:rFonts w:ascii="GOST type B" w:hAnsi="GOST type B"/>
                            <w:sz w:val="32"/>
                            <w:szCs w:val="3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</w:p>
    <w:p w:rsidR="00F901FF" w:rsidRPr="007A1D25" w:rsidRDefault="00591237" w:rsidP="00872A17">
      <w:pPr>
        <w:tabs>
          <w:tab w:val="left" w:pos="426"/>
        </w:tabs>
        <w:spacing w:line="360" w:lineRule="auto"/>
        <w:ind w:left="284" w:right="283" w:firstLine="567"/>
        <w:rPr>
          <w:rFonts w:ascii="GOST type B" w:hAnsi="GOST type B"/>
          <w:bCs/>
          <w:sz w:val="28"/>
          <w:szCs w:val="28"/>
          <w:lang w:val="ru-RU"/>
        </w:rPr>
      </w:pPr>
      <w:r w:rsidRPr="007A1D25">
        <w:rPr>
          <w:rFonts w:ascii="GOST type B" w:hAnsi="GOST type B"/>
          <w:bCs/>
          <w:noProof/>
          <w:lang w:val="ru-RU"/>
        </w:rPr>
        <mc:AlternateContent>
          <mc:Choice Requires="wpg">
            <w:drawing>
              <wp:anchor distT="0" distB="0" distL="114300" distR="114300" simplePos="0" relativeHeight="251884032" behindDoc="0" locked="0" layoutInCell="1" allowOverlap="1" wp14:anchorId="3C89EE9F" wp14:editId="1294264D">
                <wp:simplePos x="0" y="0"/>
                <wp:positionH relativeFrom="page">
                  <wp:posOffset>717550</wp:posOffset>
                </wp:positionH>
                <wp:positionV relativeFrom="page">
                  <wp:posOffset>336550</wp:posOffset>
                </wp:positionV>
                <wp:extent cx="6658610" cy="10209530"/>
                <wp:effectExtent l="19050" t="19050" r="8890" b="1270"/>
                <wp:wrapNone/>
                <wp:docPr id="31" name="Group 6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32" name="Rectangle 6836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3" name="Group 6837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34" name="Line 6838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6839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6840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6841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6842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6843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6844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6845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6846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Text Box 68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42098A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4" name="Text Box 68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42098A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" name="Text Box 68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42098A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№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докум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" name="Text Box 68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42098A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" name="Text Box 68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42098A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" name="Line 6852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Text Box 68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42098A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  <w:p w:rsidR="00B16375" w:rsidRDefault="00B16375" w:rsidP="0042098A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B16375" w:rsidRDefault="00621972" w:rsidP="0042098A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" name="Text Box 68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42098A">
                                <w:pP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ІАЛЦ.463626.00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35" o:spid="_x0000_s1148" style="position:absolute;left:0;text-align:left;margin-left:56.5pt;margin-top:26.5pt;width:524.3pt;height:803.9pt;z-index:251884032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">
                <v:rect id="Rectangle 6836" o:spid="_x0000_s1149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tGR8UA&#10;AADbAAAADwAAAGRycy9kb3ducmV2LnhtbESPQWvCQBSE74L/YXmF3nRjtLZEV9FAoWAvxoL29sg+&#10;k9Ds25DdavTXu4LgcZiZb5j5sjO1OFHrKssKRsMIBHFudcWFgp/d5+ADhPPIGmvLpOBCDpaLfm+O&#10;ibZn3tIp84UIEHYJKii9bxIpXV6SQTe0DXHwjrY16INsC6lbPAe4qWUcRVNpsOKwUGJDaUn5X/Zv&#10;FGzf1qvfw/t4b67RJpuk3yZOR7FSry/dagbCU+ef4Uf7SysYx3D/En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K0ZHxQAAANsAAAAPAAAAAAAAAAAAAAAAAJgCAABkcnMv&#10;ZG93bnJldi54bWxQSwUGAAAAAAQABAD1AAAAigMAAAAA&#10;" filled="f" strokeweight="2.25pt"/>
                <v:group id="Group 6837" o:spid="_x0000_s1150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line id="Line 6838" o:spid="_x0000_s1151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xVZsIAAADbAAAADwAAAGRycy9kb3ducmV2LnhtbESPwWrDMBBE74X8g9hAb7Wc2hTjWAkh&#10;JVB8q9tLb4u1sY2tlSMpifv3VaHQ4zAzb5hqv5hJ3Mj5wbKCTZKCIG6tHrhT8PlxeipA+ICscbJM&#10;Cr7Jw363eqiw1PbO73RrQicihH2JCvoQ5lJK3/Zk0Cd2Jo7e2TqDIUrXSe3wHuFmks9p+iINDhwX&#10;epzp2FM7NlejoMhyxOJrrEfymbuE19osXCv1uF4OWxCBlvAf/mu/aQVZDr9f4g+Q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xVZsIAAADbAAAADwAAAAAAAAAAAAAA&#10;AAChAgAAZHJzL2Rvd25yZXYueG1sUEsFBgAAAAAEAAQA+QAAAJADAAAAAA==&#10;" strokeweight="2.25pt">
                    <v:stroke endarrowwidth="narrow"/>
                  </v:line>
                  <v:line id="Line 6839" o:spid="_x0000_s1152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<v:stroke endarrowwidth="narrow"/>
                  </v:line>
                  <v:line id="Line 6840" o:spid="_x0000_s1153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aIPcUAAADbAAAADwAAAGRycy9kb3ducmV2LnhtbESPzWrDMBCE74W8g9hALyGR00BIXCsh&#10;BAqllELtPMDW2tjG1sq2VP+8fVUo9DjMzDdMcp5MIwbqXWVZwXYTgSDOra64UHDLXtYHEM4ja2ws&#10;k4KZHJxPi4cEY21H/qQh9YUIEHYxKii9b2MpXV6SQbexLXHw7rY36IPsC6l7HAPcNPIpivbSYMVh&#10;ocSWriXldfptFFQ7/Fr544qL5v1Wf8x51r11mVKPy+nyDMLT5P/Df+1XrWC3h98v4QfI0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zaIPcUAAADbAAAADwAAAAAAAAAA&#10;AAAAAAChAgAAZHJzL2Rvd25yZXYueG1sUEsFBgAAAAAEAAQA+QAAAJMDAAAAAA==&#10;" strokeweight="2.25pt">
                    <v:stroke endarrowwidth="narrow"/>
                  </v:line>
                  <v:line id="Line 6841" o:spid="_x0000_s1154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otpsQAAADbAAAADwAAAGRycy9kb3ducmV2LnhtbESP0WrCQBRE3wX/YbkFX6RuNGBr6ioi&#10;FEoRwSQfcJu9JsHs3ZjdavL3bqHg4zAzZ5j1tjeNuFHnassK5rMIBHFhdc2lgjz7fH0H4TyyxsYy&#10;KRjIwXYzHq0x0fbOJ7qlvhQBwi5BBZX3bSKlKyoy6Ga2JQ7e2XYGfZBdKXWH9wA3jVxE0VIarDks&#10;VNjSvqLikv4aBXWMP1O/mnLZHPLLcSiy6/c1U2ry0u8+QHjq/TP83/7SCuI3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ei2mxAAAANsAAAAPAAAAAAAAAAAA&#10;AAAAAKECAABkcnMvZG93bnJldi54bWxQSwUGAAAAAAQABAD5AAAAkgMAAAAA&#10;" strokeweight="2.25pt">
                    <v:stroke endarrowwidth="narrow"/>
                  </v:line>
                  <v:line id="Line 6842" o:spid="_x0000_s1155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W51L0AAADbAAAADwAAAGRycy9kb3ducmV2LnhtbERP3QoBQRS+V95hOsqNmEWJZUhKSVKs&#10;Bzh2jt3Nzpm1M1hvby6Uy6/vf7FqTCleVLvCsoLhIAJBnFpdcKbgkmz7UxDOI2ssLZOCDzlYLdut&#10;BcbavvlEr7PPRAhhF6OC3PsqltKlORl0A1sRB+5ma4M+wDqTusZ3CDelHEXRRBosODTkWNEmp/R+&#10;fhoFxRivPT/rcVYeLvfjJ00e+0eiVLfTrOcgPDX+L/65d1rBOIwNX8IPkM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nludS9AAAA2wAAAA8AAAAAAAAAAAAAAAAAoQIA&#10;AGRycy9kb3ducmV2LnhtbFBLBQYAAAAABAAEAPkAAACLAwAAAAA=&#10;" strokeweight="2.25pt">
                    <v:stroke endarrowwidth="narrow"/>
                  </v:line>
                  <v:line id="Line 6843" o:spid="_x0000_s1156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kcT8MAAADbAAAADwAAAGRycy9kb3ducmV2LnhtbESP0WrCQBRE34X+w3ILvojZVEFMzCql&#10;UJBSBE0+4Jq9JsHs3ZhdNf59tyD4OMzMGSbbDKYVN+pdY1nBRxSDIC6tbrhSUOTf0yUI55E1tpZJ&#10;wYMcbNZvowxTbe+8p9vBVyJA2KWooPa+S6V0ZU0GXWQ74uCdbG/QB9lXUvd4D3DTylkcL6TBhsNC&#10;jR191VSeD1ejoJnjceKTCVftb3HePcr88nPJlRq/D58rEJ4G/wo/21utYJ7A/5fwA+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pHE/DAAAA2wAAAA8AAAAAAAAAAAAA&#10;AAAAoQIAAGRycy9kb3ducmV2LnhtbFBLBQYAAAAABAAEAPkAAACRAwAAAAA=&#10;" strokeweight="2.25pt">
                    <v:stroke endarrowwidth="narrow"/>
                  </v:line>
                  <v:line id="Line 6844" o:spid="_x0000_s1157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XGr8EAAADbAAAADwAAAGRycy9kb3ducmV2LnhtbERP3WrCMBS+F/YO4Qy8kZn6w9i6RhmC&#10;IDIEWx/grDlrS5uT2kTbvr25GHj58f0n28E04k6dqywrWMwjEMS51RUXCi7Z/u0DhPPIGhvLpGAk&#10;B9vNyyTBWNuez3RPfSFCCLsYFZTet7GULi/JoJvbljhwf7Yz6APsCqk77EO4aeQyit6lwYpDQ4kt&#10;7UrK6/RmFFQr/J35zxkXzc+lPo15dj1eM6Wmr8P3FwhPg3+K/90HrWAd1ocv4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lcavwQAAANsAAAAPAAAAAAAAAAAAAAAA&#10;AKECAABkcnMvZG93bnJldi54bWxQSwUGAAAAAAQABAD5AAAAjwMAAAAA&#10;" strokeweight="2.25pt">
                    <v:stroke endarrowwidth="narrow"/>
                  </v:line>
                  <v:line id="Line 6845" o:spid="_x0000_s1158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<v:stroke endarrowwidth="narrow"/>
                  </v:line>
                  <v:line id="Line 6846" o:spid="_x0000_s1159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v9Q8UAAADbAAAADwAAAGRycy9kb3ducmV2LnhtbESP0WrCQBRE3wv+w3ILfZFmo5ZS02xE&#10;hEKRUtD4AbfZaxKSvRuzW5P8fVcQ+jjMzBkm3YymFVfqXW1ZwSKKQRAXVtdcKjjlH89vIJxH1tha&#10;JgUTOdhks4cUE20HPtD16EsRIOwSVFB53yVSuqIigy6yHXHwzrY36IPsS6l7HALctHIZx6/SYM1h&#10;ocKOdhUVzfHXKKhX+DP36zmX7dep+Z6K/LK/5Eo9PY7bdxCeRv8fvrc/tYKXJdy+hB8g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v9Q8UAAADbAAAADwAAAAAAAAAA&#10;AAAAAAChAgAAZHJzL2Rvd25yZXYueG1sUEsFBgAAAAAEAAQA+QAAAJMDAAAAAA==&#10;" strokeweight="2.25pt">
                    <v:stroke endarrowwidth="narrow"/>
                  </v:line>
                  <v:shape id="Text Box 6847" o:spid="_x0000_s1160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42098A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6848" o:spid="_x0000_s1161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KtCcQA&#10;AADbAAAADwAAAGRycy9kb3ducmV2LnhtbESPX2vCQBDE34V+h2MLfdOLIkVSz1AEQ9uHUv9UX5fc&#10;Nonm9kJuq+m37wmCj8PM/IaZZ71r1Jm6UHs2MB4loIgLb2suDey2q+EMVBBki41nMvBHAbLFw2CO&#10;qfUXXtN5I6WKEA4pGqhE2lTrUFTkMIx8Sxy9H985lCi7UtsOLxHuGj1JkmftsOa4UGFLy4qK0+bX&#10;GSgP23fU318fn3vXhmZ9FMpzMebpsX99ASXUyz18a79ZA9MpXL/EH6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CrQn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42098A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6849" o:spid="_x0000_s1162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4IksMA&#10;AADbAAAADwAAAGRycy9kb3ducmV2LnhtbESPQWvCQBSE74X+h+UVvNVNxUqJriKCYnsoatReH9nX&#10;JDb7NmRfNf33riD0OMzMN8xk1rlanakNlWcDL/0EFHHubcWFgX22fH4DFQTZYu2ZDPxRgNn08WGC&#10;qfUX3tJ5J4WKEA4pGihFmlTrkJfkMPR9Qxy9b986lCjbQtsWLxHuaj1IkpF2WHFcKLGhRUn5z+7X&#10;GSi+snfUh83H59E1od6ehFYrMab31M3HoIQ6+Q/f22trYPgK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U4Iks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42098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№ </w:t>
                          </w: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докум</w:t>
                          </w:r>
                          <w:proofErr w:type="spellEnd"/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6850" o:spid="_x0000_s1163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yW5cMA&#10;AADbAAAADwAAAGRycy9kb3ducmV2LnhtbESPX2vCQBDE3wv9DscWfKuXFhG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yW5c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42098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6851" o:spid="_x0000_s1164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AzfsMA&#10;AADbAAAADwAAAGRycy9kb3ducmV2LnhtbESPQWvCQBSE74X+h+UVvNVNR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Azfs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42098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  <w:proofErr w:type="spellEnd"/>
                        </w:p>
                      </w:txbxContent>
                    </v:textbox>
                  </v:shape>
                  <v:line id="Line 6852" o:spid="_x0000_s1165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PKqcEAAADbAAAADwAAAGRycy9kb3ducmV2LnhtbERP3WrCMBS+F/YO4Qy8kZn6w9i6RhmC&#10;IDIEWx/grDlrS5uT2kTbvr25GHj58f0n28E04k6dqywrWMwjEMS51RUXCi7Z/u0DhPPIGhvLpGAk&#10;B9vNyyTBWNuez3RPfSFCCLsYFZTet7GULi/JoJvbljhwf7Yz6APsCqk77EO4aeQyit6lwYpDQ4kt&#10;7UrK6/RmFFQr/J35zxkXzc+lPo15dj1eM6Wmr8P3FwhPg3+K/90HrWAdxoYv4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48qpwQAAANsAAAAPAAAAAAAAAAAAAAAA&#10;AKECAABkcnMvZG93bnJldi54bWxQSwUGAAAAAAQABAD5AAAAjwMAAAAA&#10;" strokeweight="2.25pt">
                    <v:stroke endarrowwidth="narrow"/>
                  </v:line>
                  <v:shape id="Text Box 6853" o:spid="_x0000_s1166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MCl8MA&#10;AADbAAAADwAAAGRycy9kb3ducmV2LnhtbESPQWvCQBSE74X+h+UVvNVNR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MCl8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42098A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  <w:p w:rsidR="00B16375" w:rsidRDefault="00B16375" w:rsidP="0042098A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B16375" w:rsidRDefault="00621972" w:rsidP="0042098A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6854" o:spid="_x0000_s1167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A9178A&#10;AADbAAAADwAAAGRycy9kb3ducmV2LnhtbERPS2vCQBC+F/wPywi91Y0FS4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4D3XvwAAANsAAAAPAAAAAAAAAAAAAAAAAJgCAABkcnMvZG93bnJl&#10;di54bWxQSwUGAAAAAAQABAD1AAAAhA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42098A">
                          <w:pPr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ІАЛЦ.463626.00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:rsidR="00591237" w:rsidRPr="007A1D25" w:rsidRDefault="00932CE3" w:rsidP="00932CE3">
      <w:pPr>
        <w:tabs>
          <w:tab w:val="left" w:pos="426"/>
        </w:tabs>
        <w:ind w:right="283" w:firstLine="567"/>
        <w:rPr>
          <w:rFonts w:ascii="GOST type B" w:hAnsi="GOST type B"/>
          <w:bCs/>
          <w:i/>
          <w:sz w:val="28"/>
          <w:szCs w:val="28"/>
          <w:lang w:val="ru-RU"/>
        </w:rPr>
      </w:pPr>
      <w:r>
        <w:rPr>
          <w:rFonts w:ascii="GOST type B" w:hAnsi="GOST type B"/>
          <w:bCs/>
          <w:i/>
          <w:sz w:val="28"/>
          <w:szCs w:val="28"/>
          <w:lang w:val="ru-RU"/>
        </w:rPr>
        <w:tab/>
      </w:r>
      <w:r>
        <w:rPr>
          <w:rFonts w:ascii="GOST type B" w:hAnsi="GOST type B"/>
          <w:bCs/>
          <w:i/>
          <w:sz w:val="28"/>
          <w:szCs w:val="28"/>
          <w:lang w:val="ru-RU"/>
        </w:rPr>
        <w:tab/>
      </w:r>
      <w:r>
        <w:rPr>
          <w:rFonts w:ascii="GOST type B" w:hAnsi="GOST type B"/>
          <w:bCs/>
          <w:i/>
          <w:sz w:val="28"/>
          <w:szCs w:val="28"/>
          <w:lang w:val="ru-RU"/>
        </w:rPr>
        <w:tab/>
      </w:r>
      <w:r>
        <w:rPr>
          <w:rFonts w:ascii="GOST type B" w:hAnsi="GOST type B"/>
          <w:bCs/>
          <w:i/>
          <w:sz w:val="28"/>
          <w:szCs w:val="28"/>
          <w:lang w:val="ru-RU"/>
        </w:rPr>
        <w:tab/>
      </w:r>
      <w:r w:rsidR="00591237" w:rsidRPr="007A1D25">
        <w:rPr>
          <w:rFonts w:ascii="GOST type B" w:hAnsi="GOST type B"/>
          <w:bCs/>
          <w:i/>
          <w:sz w:val="28"/>
          <w:szCs w:val="28"/>
          <w:lang w:val="ru-RU"/>
        </w:rPr>
        <w:t>Рисунок 4</w:t>
      </w:r>
      <w:r w:rsidR="00D85B63" w:rsidRPr="007A1D25">
        <w:rPr>
          <w:rFonts w:ascii="GOST type B" w:hAnsi="GOST type B"/>
          <w:bCs/>
          <w:i/>
          <w:sz w:val="28"/>
          <w:szCs w:val="28"/>
          <w:lang w:val="ru-RU"/>
        </w:rPr>
        <w:t>.2</w:t>
      </w:r>
      <w:r w:rsidR="007A1D25" w:rsidRPr="007A1D25">
        <w:rPr>
          <w:rFonts w:ascii="GOST type B" w:hAnsi="GOST type B"/>
          <w:bCs/>
          <w:i/>
          <w:sz w:val="28"/>
          <w:szCs w:val="28"/>
          <w:lang w:val="ru-RU"/>
        </w:rPr>
        <w:t>.</w:t>
      </w:r>
      <w:r w:rsidR="00591237"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="007A1D25" w:rsidRPr="007A1D25">
        <w:rPr>
          <w:rFonts w:ascii="GOST type B" w:hAnsi="GOST type B"/>
          <w:bCs/>
          <w:i/>
          <w:sz w:val="28"/>
          <w:szCs w:val="28"/>
          <w:lang w:val="ru-RU"/>
        </w:rPr>
        <w:t>Р</w:t>
      </w:r>
      <w:r w:rsidR="00591237" w:rsidRPr="007A1D25">
        <w:rPr>
          <w:rFonts w:ascii="GOST type B" w:hAnsi="GOST type B"/>
          <w:bCs/>
          <w:i/>
          <w:sz w:val="28"/>
          <w:szCs w:val="28"/>
          <w:lang w:val="ru-RU"/>
        </w:rPr>
        <w:t>озмітка</w:t>
      </w:r>
      <w:proofErr w:type="spellEnd"/>
      <w:r w:rsidR="00591237"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="00591237" w:rsidRPr="007A1D25">
        <w:rPr>
          <w:rFonts w:ascii="GOST type B" w:hAnsi="GOST type B"/>
          <w:bCs/>
          <w:i/>
          <w:sz w:val="28"/>
          <w:szCs w:val="28"/>
          <w:lang w:val="ru-RU"/>
        </w:rPr>
        <w:t>стані</w:t>
      </w:r>
      <w:proofErr w:type="gramStart"/>
      <w:r w:rsidR="00591237" w:rsidRPr="007A1D25">
        <w:rPr>
          <w:rFonts w:ascii="GOST type B" w:hAnsi="GOST type B"/>
          <w:bCs/>
          <w:i/>
          <w:sz w:val="28"/>
          <w:szCs w:val="28"/>
          <w:lang w:val="ru-RU"/>
        </w:rPr>
        <w:t>в</w:t>
      </w:r>
      <w:proofErr w:type="spellEnd"/>
      <w:proofErr w:type="gramEnd"/>
      <w:r w:rsidR="00591237"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автомата</w:t>
      </w:r>
    </w:p>
    <w:p w:rsidR="007A1D25" w:rsidRPr="007A1D25" w:rsidRDefault="007A1D25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7A1D25">
      <w:pPr>
        <w:tabs>
          <w:tab w:val="left" w:pos="426"/>
        </w:tabs>
        <w:spacing w:line="360" w:lineRule="auto"/>
        <w:ind w:right="283" w:firstLine="567"/>
        <w:jc w:val="both"/>
        <w:rPr>
          <w:rFonts w:ascii="GOST type B" w:hAnsi="GOST type B"/>
          <w:noProof/>
          <w:sz w:val="28"/>
          <w:szCs w:val="28"/>
          <w:lang w:val="uk-UA"/>
        </w:rPr>
      </w:pPr>
      <w:r w:rsidRPr="007A1D25">
        <w:rPr>
          <w:rFonts w:ascii="GOST type B" w:hAnsi="GOST type B"/>
          <w:noProof/>
          <w:sz w:val="28"/>
          <w:szCs w:val="28"/>
          <w:lang w:val="uk-UA"/>
        </w:rPr>
        <w:t>Побудуємо граф автомата з кодуванням (рисунок 4.3)</w:t>
      </w:r>
      <w:r w:rsidRPr="007A1D25">
        <w:rPr>
          <w:rFonts w:ascii="GOST type B" w:hAnsi="GOST type B"/>
          <w:noProof/>
          <w:sz w:val="28"/>
          <w:szCs w:val="28"/>
          <w:lang w:val="ru-RU"/>
        </w:rPr>
        <w:t>.</w:t>
      </w:r>
    </w:p>
    <w:p w:rsidR="00872A17" w:rsidRPr="007A1D25" w:rsidRDefault="007A1D2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 w:rsidRPr="007A1D25">
        <w:rPr>
          <w:rFonts w:ascii="GOST type B" w:hAnsi="GOST type B"/>
          <w:bCs/>
          <w:noProof/>
          <w:sz w:val="28"/>
          <w:szCs w:val="28"/>
          <w:lang w:val="ru-RU"/>
        </w:rPr>
        <w:drawing>
          <wp:inline distT="0" distB="0" distL="0" distR="0" wp14:anchorId="588E17F6" wp14:editId="5E3A16DA">
            <wp:extent cx="5734995" cy="3890470"/>
            <wp:effectExtent l="0" t="0" r="0" b="0"/>
            <wp:docPr id="26" name="Рисунок 26" descr="C:\Users\Alexandr\Desktop\няшно\граф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lexandr\Desktop\няшно\граф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37" cy="389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17" w:rsidRPr="007A1D25" w:rsidRDefault="00872A17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</w:p>
    <w:p w:rsidR="00872A17" w:rsidRPr="007A1D25" w:rsidRDefault="007A1D2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i/>
          <w:sz w:val="28"/>
          <w:szCs w:val="28"/>
          <w:lang w:val="ru-RU"/>
        </w:rPr>
      </w:pPr>
      <w:r w:rsidRPr="007A1D25">
        <w:rPr>
          <w:rFonts w:ascii="GOST type B" w:hAnsi="GOST type B"/>
          <w:bCs/>
          <w:sz w:val="28"/>
          <w:szCs w:val="28"/>
          <w:lang w:val="ru-RU"/>
        </w:rPr>
        <w:tab/>
      </w:r>
      <w:r w:rsidRPr="007A1D25">
        <w:rPr>
          <w:rFonts w:ascii="GOST type B" w:hAnsi="GOST type B"/>
          <w:bCs/>
          <w:sz w:val="28"/>
          <w:szCs w:val="28"/>
          <w:lang w:val="ru-RU"/>
        </w:rPr>
        <w:tab/>
      </w:r>
      <w:r w:rsidRPr="007A1D25">
        <w:rPr>
          <w:rFonts w:ascii="GOST type B" w:hAnsi="GOST type B"/>
          <w:bCs/>
          <w:sz w:val="28"/>
          <w:szCs w:val="28"/>
          <w:lang w:val="ru-RU"/>
        </w:rPr>
        <w:tab/>
      </w:r>
      <w:r w:rsidRPr="007A1D25">
        <w:rPr>
          <w:rFonts w:ascii="GOST type B" w:hAnsi="GOST type B"/>
          <w:bCs/>
          <w:sz w:val="28"/>
          <w:szCs w:val="28"/>
          <w:lang w:val="ru-RU"/>
        </w:rPr>
        <w:tab/>
      </w:r>
      <w:r w:rsidRPr="007A1D25">
        <w:rPr>
          <w:rFonts w:ascii="GOST type B" w:hAnsi="GOST type B"/>
          <w:bCs/>
          <w:i/>
          <w:sz w:val="28"/>
          <w:szCs w:val="28"/>
          <w:lang w:val="ru-RU"/>
        </w:rPr>
        <w:t>Рисунок 4.3. Г</w:t>
      </w:r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раф</w:t>
      </w:r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 xml:space="preserve">автомата з </w:t>
      </w:r>
      <w:proofErr w:type="spellStart"/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кодуванням</w:t>
      </w:r>
      <w:proofErr w:type="spellEnd"/>
    </w:p>
    <w:p w:rsidR="00872A17" w:rsidRPr="007A1D25" w:rsidRDefault="00872A17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</w:p>
    <w:p w:rsidR="00872A17" w:rsidRPr="007A1D25" w:rsidRDefault="004C471C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  <w:r w:rsidRPr="007A1D25">
        <w:rPr>
          <w:rFonts w:ascii="Times New Roman" w:hAnsi="Times New Roman"/>
          <w:bCs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889152" behindDoc="0" locked="0" layoutInCell="1" allowOverlap="1" wp14:anchorId="758B84E8" wp14:editId="04769EB6">
                <wp:simplePos x="0" y="0"/>
                <wp:positionH relativeFrom="column">
                  <wp:posOffset>2023110</wp:posOffset>
                </wp:positionH>
                <wp:positionV relativeFrom="paragraph">
                  <wp:posOffset>1591310</wp:posOffset>
                </wp:positionV>
                <wp:extent cx="2971800" cy="1818640"/>
                <wp:effectExtent l="0" t="0" r="0" b="0"/>
                <wp:wrapTopAndBottom/>
                <wp:docPr id="286" name="Группа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1818640"/>
                          <a:chOff x="1869507" y="0"/>
                          <a:chExt cx="2971800" cy="1818640"/>
                        </a:xfrm>
                      </wpg:grpSpPr>
                      <wpg:grpSp>
                        <wpg:cNvPr id="282" name="Группа 282"/>
                        <wpg:cNvGrpSpPr/>
                        <wpg:grpSpPr>
                          <a:xfrm>
                            <a:off x="1869507" y="0"/>
                            <a:ext cx="2971800" cy="1818640"/>
                            <a:chOff x="1456757" y="-137795"/>
                            <a:chExt cx="2971800" cy="1818640"/>
                          </a:xfrm>
                        </wpg:grpSpPr>
                        <wps:wsp>
                          <wps:cNvPr id="27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6757" y="-137795"/>
                              <a:ext cx="2971800" cy="18186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16375" w:rsidRPr="007F1A62" w:rsidRDefault="00B16375" w:rsidP="006D47FE">
                                <w:pPr>
                                  <w:rPr>
                                    <w:rFonts w:ascii="GOST type B" w:hAnsi="GOST type B"/>
                                    <w:sz w:val="50"/>
                                    <w:szCs w:val="50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6D47FE">
                                  <w:rPr>
                                    <w:rFonts w:ascii="GOST type B" w:hAnsi="GOST type B"/>
                                    <w:sz w:val="40"/>
                                    <w:szCs w:val="32"/>
                                  </w:rPr>
                                  <w:t xml:space="preserve">  </w:t>
                                </w:r>
                                <w:r w:rsidRPr="007F1A62">
                                  <w:rPr>
                                    <w:rFonts w:ascii="GOST type B" w:hAnsi="GOST type B"/>
                                    <w:sz w:val="50"/>
                                    <w:szCs w:val="50"/>
                                  </w:rPr>
                                  <w:t>J</w:t>
                                </w:r>
                                <w:r w:rsidRPr="006D47FE">
                                  <w:rPr>
                                    <w:rFonts w:ascii="GOST type B" w:hAnsi="GOST type B"/>
                                    <w:sz w:val="72"/>
                                    <w:szCs w:val="50"/>
                                  </w:rPr>
                                  <w:t xml:space="preserve"> </w:t>
                                </w:r>
                                <w:r w:rsidRPr="007F1A62">
                                  <w:rPr>
                                    <w:rFonts w:ascii="GOST type B" w:hAnsi="GOST type B"/>
                                    <w:sz w:val="50"/>
                                    <w:szCs w:val="50"/>
                                  </w:rPr>
                                  <w:t>K</w:t>
                                </w:r>
                              </w:p>
                              <w:p w:rsidR="00B16375" w:rsidRPr="006C7AE7" w:rsidRDefault="00B16375" w:rsidP="006D47FE">
                                <w:pPr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32"/>
                                  </w:rPr>
                                  <w:t>0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36"/>
                                    <w:szCs w:val="32"/>
                                  </w:rPr>
                                  <w:t xml:space="preserve"> 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32"/>
                                    <w:vertAlign w:val="superscript"/>
                                  </w:rPr>
                                  <w:t>0</w:t>
                                </w:r>
                                <w:proofErr w:type="gramEnd"/>
                                <w:r>
                                  <w:rPr>
                                    <w:rFonts w:ascii="GOST type B" w:hAnsi="GOST type B"/>
                                    <w:sz w:val="40"/>
                                    <w:szCs w:val="32"/>
                                    <w:vertAlign w:val="superscript"/>
                                  </w:rPr>
                                  <w:t xml:space="preserve"> 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Cs w:val="32"/>
                                    <w:vertAlign w:val="superscript"/>
                                  </w:rPr>
                                  <w:t xml:space="preserve"> 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32"/>
                                    <w:vertAlign w:val="superscript"/>
                                  </w:rPr>
                                  <w:sym w:font="Symbol" w:char="F0BE"/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sz w:val="40"/>
                                    <w:szCs w:val="32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44"/>
                                  </w:rPr>
                                  <w:t>0</w:t>
                                </w:r>
                              </w:p>
                              <w:p w:rsidR="00B16375" w:rsidRPr="006C7AE7" w:rsidRDefault="00B16375" w:rsidP="006D47FE">
                                <w:pPr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44"/>
                                  </w:rPr>
                                  <w:t>0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52"/>
                                    <w:szCs w:val="44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24"/>
                                    <w:szCs w:val="44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t>1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12"/>
                                    <w:szCs w:val="40"/>
                                    <w:vertAlign w:val="superscript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sz w:val="12"/>
                                    <w:szCs w:val="40"/>
                                    <w:vertAlign w:val="superscript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sym w:font="Symbol" w:char="F0BE"/>
                                </w:r>
                                <w:r w:rsidRPr="007F1A62">
                                  <w:rPr>
                                    <w:rFonts w:ascii="GOST type B" w:hAnsi="GOST type B"/>
                                    <w:sz w:val="36"/>
                                    <w:szCs w:val="36"/>
                                    <w:vertAlign w:val="superscript"/>
                                  </w:rPr>
                                  <w:t xml:space="preserve"> </w:t>
                                </w:r>
                                <w:r w:rsidRPr="007F1A62">
                                  <w:rPr>
                                    <w:rFonts w:ascii="GOST type B" w:hAnsi="GOST type B"/>
                                    <w:sz w:val="33"/>
                                    <w:szCs w:val="33"/>
                                    <w:vertAlign w:val="superscript"/>
                                  </w:rPr>
                                  <w:t xml:space="preserve">  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44"/>
                                  </w:rPr>
                                  <w:t>1</w:t>
                                </w:r>
                              </w:p>
                              <w:p w:rsidR="00B16375" w:rsidRPr="006C7AE7" w:rsidRDefault="00B16375" w:rsidP="006D47FE">
                                <w:pPr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44"/>
                                  </w:rPr>
                                  <w:t>1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28"/>
                                    <w:szCs w:val="32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Cs w:val="32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22"/>
                                    <w:szCs w:val="32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sym w:font="Symbol" w:char="F0BE"/>
                                </w:r>
                                <w:r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t xml:space="preserve"> 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t xml:space="preserve"> 1</w:t>
                                </w:r>
                                <w:r w:rsidRPr="007F1A62">
                                  <w:rPr>
                                    <w:rFonts w:ascii="GOST type B" w:hAnsi="GOST type B"/>
                                    <w:sz w:val="56"/>
                                    <w:szCs w:val="56"/>
                                  </w:rPr>
                                  <w:t xml:space="preserve"> 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44"/>
                                  </w:rPr>
                                  <w:t>0</w:t>
                                </w:r>
                              </w:p>
                              <w:p w:rsidR="00B16375" w:rsidRPr="006C7AE7" w:rsidRDefault="00B16375" w:rsidP="006D47FE">
                                <w:pPr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44"/>
                                  </w:rPr>
                                  <w:t>1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44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28"/>
                                    <w:szCs w:val="32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sym w:font="Symbol" w:char="F0BE"/>
                                </w:r>
                                <w:r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t xml:space="preserve">  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t>0</w:t>
                                </w:r>
                                <w:r w:rsidRPr="007F1A62">
                                  <w:rPr>
                                    <w:rFonts w:ascii="GOST type B" w:hAnsi="GOST type B"/>
                                    <w:sz w:val="26"/>
                                    <w:szCs w:val="26"/>
                                  </w:rPr>
                                  <w:t xml:space="preserve">   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4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9" name="Прямая со стрелкой 279"/>
                          <wps:cNvCnPr/>
                          <wps:spPr>
                            <a:xfrm>
                              <a:off x="1712500" y="487680"/>
                              <a:ext cx="76073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83" name="Прямая со стрелкой 283"/>
                        <wps:cNvCnPr/>
                        <wps:spPr>
                          <a:xfrm>
                            <a:off x="2125042" y="931101"/>
                            <a:ext cx="76071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84" name="Прямая со стрелкой 284"/>
                        <wps:cNvCnPr/>
                        <wps:spPr>
                          <a:xfrm>
                            <a:off x="2125234" y="1240076"/>
                            <a:ext cx="76071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85" name="Прямая со стрелкой 285"/>
                        <wps:cNvCnPr/>
                        <wps:spPr>
                          <a:xfrm>
                            <a:off x="2120986" y="1540700"/>
                            <a:ext cx="76071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286" o:spid="_x0000_s1168" style="position:absolute;left:0;text-align:left;margin-left:159.3pt;margin-top:125.3pt;width:234pt;height:143.2pt;z-index:251889152;mso-width-relative:margin" coordorigin="18695" coordsize="29718,18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">
                <v:group id="Группа 282" o:spid="_x0000_s1169" style="position:absolute;left:18695;width:29718;height:18186" coordorigin="14567,-1377" coordsize="29718,18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shape id="Надпись 2" o:spid="_x0000_s1170" type="#_x0000_t202" style="position:absolute;left:14567;top:-1377;width:29718;height:18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bFZMQA&#10;AADcAAAADwAAAGRycy9kb3ducmV2LnhtbESPzWrDMBCE74W+g9hCLiWRG5q4dS2bNpDia34eYGOt&#10;f6i1MpYa228fFQo5DjPzDZPmk+nElQbXWlbwsopAEJdWt1wrOJ/2yzcQziNr7CyTgpkc5NnjQ4qJ&#10;tiMf6Hr0tQgQdgkqaLzvEyld2ZBBt7I9cfAqOxj0QQ611AOOAW46uY6irTTYclhosKddQ+XP8dco&#10;qIrxefM+Xr79OT68br+wjS92VmrxNH1+gPA0+Xv4v11oBes4hr8z4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WxWTEAAAA3AAAAA8AAAAAAAAAAAAAAAAAmAIAAGRycy9k&#10;b3ducmV2LnhtbFBLBQYAAAAABAAEAPUAAACJAwAAAAA=&#10;" stroked="f">
                    <v:textbox>
                      <w:txbxContent>
                        <w:p w:rsidR="00B16375" w:rsidRPr="007F1A62" w:rsidRDefault="00B16375" w:rsidP="006D47FE">
                          <w:pPr>
                            <w:rPr>
                              <w:rFonts w:ascii="GOST type B" w:hAnsi="GOST type B"/>
                              <w:sz w:val="50"/>
                              <w:szCs w:val="50"/>
                            </w:rPr>
                          </w:pPr>
                          <w:r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6D47FE">
                            <w:rPr>
                              <w:rFonts w:ascii="GOST type B" w:hAnsi="GOST type B"/>
                              <w:sz w:val="40"/>
                              <w:szCs w:val="32"/>
                            </w:rPr>
                            <w:t xml:space="preserve">  </w:t>
                          </w:r>
                          <w:r w:rsidRPr="007F1A62">
                            <w:rPr>
                              <w:rFonts w:ascii="GOST type B" w:hAnsi="GOST type B"/>
                              <w:sz w:val="50"/>
                              <w:szCs w:val="50"/>
                            </w:rPr>
                            <w:t>J</w:t>
                          </w:r>
                          <w:r w:rsidRPr="006D47FE">
                            <w:rPr>
                              <w:rFonts w:ascii="GOST type B" w:hAnsi="GOST type B"/>
                              <w:sz w:val="72"/>
                              <w:szCs w:val="50"/>
                            </w:rPr>
                            <w:t xml:space="preserve"> </w:t>
                          </w:r>
                          <w:r w:rsidRPr="007F1A62">
                            <w:rPr>
                              <w:rFonts w:ascii="GOST type B" w:hAnsi="GOST type B"/>
                              <w:sz w:val="50"/>
                              <w:szCs w:val="50"/>
                            </w:rPr>
                            <w:t>K</w:t>
                          </w:r>
                        </w:p>
                        <w:p w:rsidR="00B16375" w:rsidRPr="006C7AE7" w:rsidRDefault="00B16375" w:rsidP="006D47FE">
                          <w:pPr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proofErr w:type="gramStart"/>
                          <w:r w:rsidRPr="006C7AE7">
                            <w:rPr>
                              <w:rFonts w:ascii="GOST type B" w:hAnsi="GOST type B"/>
                              <w:sz w:val="44"/>
                              <w:szCs w:val="32"/>
                            </w:rPr>
                            <w:t>0</w:t>
                          </w:r>
                          <w:r w:rsidRPr="006C7AE7">
                            <w:rPr>
                              <w:rFonts w:ascii="GOST type B" w:hAnsi="GOST type B"/>
                              <w:sz w:val="36"/>
                              <w:szCs w:val="32"/>
                            </w:rPr>
                            <w:t xml:space="preserve"> 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32"/>
                              <w:vertAlign w:val="superscript"/>
                            </w:rPr>
                            <w:t>0</w:t>
                          </w:r>
                          <w:proofErr w:type="gramEnd"/>
                          <w:r>
                            <w:rPr>
                              <w:rFonts w:ascii="GOST type B" w:hAnsi="GOST type B"/>
                              <w:sz w:val="40"/>
                              <w:szCs w:val="32"/>
                              <w:vertAlign w:val="superscript"/>
                            </w:rPr>
                            <w:t xml:space="preserve">  </w:t>
                          </w:r>
                          <w:r w:rsidRPr="006C7AE7">
                            <w:rPr>
                              <w:rFonts w:ascii="GOST type B" w:hAnsi="GOST type B"/>
                              <w:szCs w:val="32"/>
                              <w:vertAlign w:val="superscript"/>
                            </w:rPr>
                            <w:t xml:space="preserve"> 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32"/>
                              <w:vertAlign w:val="superscript"/>
                            </w:rPr>
                            <w:sym w:font="Symbol" w:char="F0BE"/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sz w:val="40"/>
                              <w:szCs w:val="32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44"/>
                              <w:szCs w:val="44"/>
                            </w:rPr>
                            <w:t>0</w:t>
                          </w:r>
                        </w:p>
                        <w:p w:rsidR="00B16375" w:rsidRPr="006C7AE7" w:rsidRDefault="00B16375" w:rsidP="006D47FE">
                          <w:pPr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6C7AE7">
                            <w:rPr>
                              <w:rFonts w:ascii="GOST type B" w:hAnsi="GOST type B"/>
                              <w:sz w:val="44"/>
                              <w:szCs w:val="44"/>
                            </w:rPr>
                            <w:t>0</w:t>
                          </w:r>
                          <w:r w:rsidRPr="006C7AE7">
                            <w:rPr>
                              <w:rFonts w:ascii="GOST type B" w:hAnsi="GOST type B"/>
                              <w:sz w:val="52"/>
                              <w:szCs w:val="44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24"/>
                              <w:szCs w:val="44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t>1</w:t>
                          </w:r>
                          <w:r w:rsidRPr="006C7AE7">
                            <w:rPr>
                              <w:rFonts w:ascii="GOST type B" w:hAnsi="GOST type B"/>
                              <w:sz w:val="12"/>
                              <w:szCs w:val="40"/>
                              <w:vertAlign w:val="superscript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sz w:val="12"/>
                              <w:szCs w:val="40"/>
                              <w:vertAlign w:val="superscript"/>
                            </w:rPr>
                            <w:t xml:space="preserve">       </w:t>
                          </w:r>
                          <w:r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sym w:font="Symbol" w:char="F0BE"/>
                          </w:r>
                          <w:r w:rsidRPr="007F1A62">
                            <w:rPr>
                              <w:rFonts w:ascii="GOST type B" w:hAnsi="GOST type B"/>
                              <w:sz w:val="36"/>
                              <w:szCs w:val="36"/>
                              <w:vertAlign w:val="superscript"/>
                            </w:rPr>
                            <w:t xml:space="preserve"> </w:t>
                          </w:r>
                          <w:r w:rsidRPr="007F1A62">
                            <w:rPr>
                              <w:rFonts w:ascii="GOST type B" w:hAnsi="GOST type B"/>
                              <w:sz w:val="33"/>
                              <w:szCs w:val="33"/>
                              <w:vertAlign w:val="superscript"/>
                            </w:rPr>
                            <w:t xml:space="preserve">   </w:t>
                          </w:r>
                          <w:r w:rsidRPr="006C7AE7">
                            <w:rPr>
                              <w:rFonts w:ascii="GOST type B" w:hAnsi="GOST type B"/>
                              <w:sz w:val="44"/>
                              <w:szCs w:val="44"/>
                            </w:rPr>
                            <w:t>1</w:t>
                          </w:r>
                        </w:p>
                        <w:p w:rsidR="00B16375" w:rsidRPr="006C7AE7" w:rsidRDefault="00B16375" w:rsidP="006D47FE">
                          <w:pPr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6C7AE7">
                            <w:rPr>
                              <w:rFonts w:ascii="GOST type B" w:hAnsi="GOST type B"/>
                              <w:sz w:val="44"/>
                              <w:szCs w:val="44"/>
                            </w:rPr>
                            <w:t>1</w:t>
                          </w:r>
                          <w:r w:rsidRPr="006C7AE7">
                            <w:rPr>
                              <w:rFonts w:ascii="GOST type B" w:hAnsi="GOST type B"/>
                              <w:sz w:val="28"/>
                              <w:szCs w:val="32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Cs w:val="32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22"/>
                              <w:szCs w:val="32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sym w:font="Symbol" w:char="F0BE"/>
                          </w:r>
                          <w:r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t xml:space="preserve"> 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t xml:space="preserve"> 1</w:t>
                          </w:r>
                          <w:r w:rsidRPr="007F1A62">
                            <w:rPr>
                              <w:rFonts w:ascii="GOST type B" w:hAnsi="GOST type B"/>
                              <w:sz w:val="56"/>
                              <w:szCs w:val="56"/>
                            </w:rPr>
                            <w:t xml:space="preserve">  </w:t>
                          </w:r>
                          <w:r w:rsidRPr="006C7AE7">
                            <w:rPr>
                              <w:rFonts w:ascii="GOST type B" w:hAnsi="GOST type B"/>
                              <w:sz w:val="44"/>
                              <w:szCs w:val="44"/>
                            </w:rPr>
                            <w:t>0</w:t>
                          </w:r>
                        </w:p>
                        <w:p w:rsidR="00B16375" w:rsidRPr="006C7AE7" w:rsidRDefault="00B16375" w:rsidP="006D47FE">
                          <w:pPr>
                            <w:rPr>
                              <w:rFonts w:ascii="GOST type B" w:hAnsi="GOST type B"/>
                              <w:sz w:val="32"/>
                              <w:szCs w:val="32"/>
                              <w:lang w:val="ru-RU"/>
                            </w:rPr>
                          </w:pPr>
                          <w:r w:rsidRPr="006C7AE7">
                            <w:rPr>
                              <w:rFonts w:ascii="GOST type B" w:hAnsi="GOST type B"/>
                              <w:sz w:val="44"/>
                              <w:szCs w:val="44"/>
                            </w:rPr>
                            <w:t>1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44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28"/>
                              <w:szCs w:val="32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sym w:font="Symbol" w:char="F0BE"/>
                          </w:r>
                          <w:r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t xml:space="preserve">  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t>0</w:t>
                          </w:r>
                          <w:r w:rsidRPr="007F1A62">
                            <w:rPr>
                              <w:rFonts w:ascii="GOST type B" w:hAnsi="GOST type B"/>
                              <w:sz w:val="26"/>
                              <w:szCs w:val="26"/>
                            </w:rPr>
                            <w:t xml:space="preserve">    </w:t>
                          </w:r>
                          <w:r w:rsidRPr="006C7AE7">
                            <w:rPr>
                              <w:rFonts w:ascii="GOST type B" w:hAnsi="GOST type B"/>
                              <w:sz w:val="44"/>
                              <w:szCs w:val="44"/>
                            </w:rPr>
                            <w:t>1</w:t>
                          </w:r>
                        </w:p>
                      </w:txbxContent>
                    </v:textbox>
                  </v:shape>
                  <v:shape id="Прямая со стрелкой 279" o:spid="_x0000_s1171" type="#_x0000_t32" style="position:absolute;left:17125;top:4876;width:76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Ho38UAAADcAAAADwAAAGRycy9kb3ducmV2LnhtbESPzWrDMBCE74W+g9hCLyWR49IkdSOH&#10;EGhayCk/kOtirS1ja2UsxXHevioUehxm5htmtR5tKwbqfe1YwWyagCAunK65UnA+fU6WIHxA1tg6&#10;JgV38rDOHx9WmGl34wMNx1CJCGGfoQITQpdJ6QtDFv3UdcTRK11vMUTZV1L3eItw28o0SebSYs1x&#10;wWBHW0NFc7xaBWWqafbSXMzX4g3L7f41HYZ2p9Tz07j5ABFoDP/hv/a3VpAu3uH3TDwC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XHo38UAAADcAAAADwAAAAAAAAAA&#10;AAAAAAChAgAAZHJzL2Rvd25yZXYueG1sUEsFBgAAAAAEAAQA+QAAAJMDAAAAAA==&#10;">
                    <v:stroke endarrow="open"/>
                  </v:shape>
                </v:group>
                <v:shape id="Прямая со стрелкой 283" o:spid="_x0000_s1172" type="#_x0000_t32" style="position:absolute;left:21250;top:9311;width:76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yvEsUAAADcAAAADwAAAGRycy9kb3ducmV2LnhtbESPS2vDMBCE74H8B7GBXkIixyEPXCuh&#10;BPqAnOIWel2stWVsrYylOu6/rwqFHoeZ+YbJz5PtxEiDbxwr2KwTEMSl0w3XCj7en1dHED4ga+wc&#10;k4Jv8nA+zWc5Ztrd+UZjEWoRIewzVGBC6DMpfWnIol+7njh6lRsshiiHWuoB7xFuO5kmyV5abDgu&#10;GOzpYqhsiy+roEo1bZbtp3k97LC6XLfpOHYvSj0spqdHEIGm8B/+a79pBelxC79n4hGQp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UyvEsUAAADcAAAADwAAAAAAAAAA&#10;AAAAAAChAgAAZHJzL2Rvd25yZXYueG1sUEsFBgAAAAAEAAQA+QAAAJMDAAAAAA==&#10;">
                  <v:stroke endarrow="open"/>
                </v:shape>
                <v:shape id="Прямая со стрелкой 284" o:spid="_x0000_s1173" type="#_x0000_t32" style="position:absolute;left:21252;top:12400;width:76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U3ZsUAAADcAAAADwAAAGRycy9kb3ducmV2LnhtbESPzWrDMBCE74W+g9hCLyWR4zZpcCOH&#10;EGhayCk/kOtirS1ja2UsxXHevioUehxm5htmtR5tKwbqfe1YwWyagCAunK65UnA+fU6WIHxA1tg6&#10;JgV38rDOHx9WmGl34wMNx1CJCGGfoQITQpdJ6QtDFv3UdcTRK11vMUTZV1L3eItw28o0SRbSYs1x&#10;wWBHW0NFc7xaBWWqafbSXMzX+xzL7f41HYZ2p9Tz07j5ABFoDP/hv/a3VpAu3+D3TDwC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qU3ZsUAAADcAAAADwAAAAAAAAAA&#10;AAAAAAChAgAAZHJzL2Rvd25yZXYueG1sUEsFBgAAAAAEAAQA+QAAAJMDAAAAAA==&#10;">
                  <v:stroke endarrow="open"/>
                </v:shape>
                <v:shape id="Прямая со стрелкой 285" o:spid="_x0000_s1174" type="#_x0000_t32" style="position:absolute;left:21209;top:15407;width:76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mS/cUAAADcAAAADwAAAGRycy9kb3ducmV2LnhtbESPzWrDMBCE74W8g9hALyWR45IfXCuh&#10;BNoUcopb6HWx1paxtTKW6rhvHxUKOQ4z8w2THybbiZEG3zhWsFomIIhLpxuuFXx9vi12IHxA1tg5&#10;JgW/5OGwnz3kmGl35QuNRahFhLDPUIEJoc+k9KUhi37peuLoVW6wGKIcaqkHvEa47WSaJBtpseG4&#10;YLCno6GyLX6sgirVtHpqv81pu8bqeH5Ox7F7V+pxPr2+gAg0hXv4v/2hFaS7NfydiUdA7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emS/cUAAADcAAAADwAAAAAAAAAA&#10;AAAAAAChAgAAZHJzL2Rvd25yZXYueG1sUEsFBgAAAAAEAAQA+QAAAJMDAAAAAA==&#10;">
                  <v:stroke endarrow="open"/>
                </v:shape>
                <w10:wrap type="topAndBottom"/>
              </v:group>
            </w:pict>
          </mc:Fallback>
        </mc:AlternateContent>
      </w:r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Для синтезу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логічної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схеми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автомату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необхідно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виконати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синтез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функцій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збудження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тригері</w:t>
      </w:r>
      <w:proofErr w:type="gram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в</w:t>
      </w:r>
      <w:proofErr w:type="spellEnd"/>
      <w:proofErr w:type="gram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та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вихідних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функцій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автомата.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Оскільки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кількість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стані</w:t>
      </w:r>
      <w:proofErr w:type="gram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в</w:t>
      </w:r>
      <w:proofErr w:type="spellEnd"/>
      <w:proofErr w:type="gram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автомата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дорівнює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3,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кількість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тригерів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дорівнює</w:t>
      </w:r>
      <w:proofErr w:type="spellEnd"/>
      <w:r w:rsidR="007A1D25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3. Так як для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побудови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даного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автомата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необхідно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використовувати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872A17" w:rsidRPr="007A1D25">
        <w:rPr>
          <w:rFonts w:ascii="GOST type B" w:hAnsi="GOST type B"/>
          <w:bCs/>
          <w:sz w:val="28"/>
          <w:szCs w:val="28"/>
        </w:rPr>
        <w:t>JK</w:t>
      </w:r>
      <w:r w:rsidR="00872A17" w:rsidRPr="007A1D25">
        <w:rPr>
          <w:rFonts w:ascii="GOST type B" w:hAnsi="GOST type B"/>
          <w:bCs/>
          <w:sz w:val="28"/>
          <w:szCs w:val="28"/>
          <w:lang w:val="ru-RU"/>
        </w:rPr>
        <w:t>-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тригери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,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запишемо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таблицю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переходів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цього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типу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тригерів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(рисунок 4</w:t>
      </w:r>
      <w:r w:rsidR="007A1D25" w:rsidRPr="007A1D25">
        <w:rPr>
          <w:rFonts w:ascii="GOST type B" w:hAnsi="GOST type B"/>
          <w:bCs/>
          <w:sz w:val="28"/>
          <w:szCs w:val="28"/>
          <w:lang w:val="ru-RU"/>
        </w:rPr>
        <w:t>.4</w:t>
      </w:r>
      <w:r w:rsidR="00872A17" w:rsidRPr="007A1D25">
        <w:rPr>
          <w:rFonts w:ascii="GOST type B" w:hAnsi="GOST type B"/>
          <w:bCs/>
          <w:sz w:val="28"/>
          <w:szCs w:val="28"/>
          <w:lang w:val="ru-RU"/>
        </w:rPr>
        <w:t>).</w:t>
      </w:r>
    </w:p>
    <w:p w:rsidR="00E43280" w:rsidRPr="007A1D25" w:rsidRDefault="001B3624" w:rsidP="007A1D25">
      <w:pPr>
        <w:tabs>
          <w:tab w:val="left" w:pos="426"/>
        </w:tabs>
        <w:spacing w:line="360" w:lineRule="auto"/>
        <w:ind w:left="1593" w:right="283" w:firstLine="567"/>
        <w:jc w:val="both"/>
        <w:rPr>
          <w:rFonts w:ascii="GOST type B" w:hAnsi="GOST type B"/>
          <w:bCs/>
          <w:i/>
          <w:sz w:val="28"/>
          <w:szCs w:val="28"/>
          <w:lang w:val="ru-RU"/>
        </w:rPr>
      </w:pPr>
      <w:r w:rsidRPr="007A1D25">
        <w:rPr>
          <w:rFonts w:ascii="Times New Roman" w:hAnsi="Times New Roman"/>
          <w:bCs/>
          <w:i/>
          <w:noProof/>
          <w:lang w:val="ru-RU"/>
        </w:rPr>
        <mc:AlternateContent>
          <mc:Choice Requires="wpg">
            <w:drawing>
              <wp:anchor distT="0" distB="0" distL="114300" distR="114300" simplePos="0" relativeHeight="251529728" behindDoc="0" locked="0" layoutInCell="1" allowOverlap="1" wp14:anchorId="539F8AAE" wp14:editId="2A980828">
                <wp:simplePos x="0" y="0"/>
                <wp:positionH relativeFrom="page">
                  <wp:posOffset>698500</wp:posOffset>
                </wp:positionH>
                <wp:positionV relativeFrom="page">
                  <wp:posOffset>135890</wp:posOffset>
                </wp:positionV>
                <wp:extent cx="6658610" cy="10209530"/>
                <wp:effectExtent l="22225" t="21590" r="15240" b="8255"/>
                <wp:wrapNone/>
                <wp:docPr id="57" name="Group 6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58" name="Rectangle 6857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9" name="Group 6858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60" name="Line 6859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6860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6861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6862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6" name="Line 6863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7" name="Line 6864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8" name="Line 6865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9" name="Line 6866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0" name="Line 6867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1" name="Text Box 68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378EF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582" name="Text Box 68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378EF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583" name="Text Box 68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378EF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№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докум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584" name="Text Box 68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378EF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585" name="Text Box 68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378EF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586" name="Line 6873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7" name="Text Box 68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378EF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  <w:p w:rsidR="00B16375" w:rsidRDefault="00B16375" w:rsidP="007378EF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B16375" w:rsidRDefault="00621972" w:rsidP="007378EF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588" name="Text Box 68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378EF">
                                <w:pP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ІАЛЦ.463626.00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56" o:spid="_x0000_s1175" style="position:absolute;left:0;text-align:left;margin-left:55pt;margin-top:10.7pt;width:524.3pt;height:803.9pt;z-index:251529728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">
                <v:rect id="Rectangle 6857" o:spid="_x0000_s1176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yUDcMA&#10;AADbAAAADwAAAGRycy9kb3ducmV2LnhtbERPTWvCQBC9F/wPyxS8NZvE2pboGjRQKNiLaUF7G7Jj&#10;EpqdDdmtRn+9eyh4fLzvZT6aTpxocK1lBUkUgyCurG65VvD99f70BsJ5ZI2dZVJwIQf5avKwxEzb&#10;M+/oVPpahBB2GSpovO8zKV3VkEEX2Z44cEc7GPQBDrXUA55DuOlkGscv0mDLoaHBnoqGqt/yzyjY&#10;zTfrn8PrbG+u8bZ8Lj5NWiSpUtPHcb0A4Wn0d/G/+0MrmIex4Uv4A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yUDcMAAADbAAAADwAAAAAAAAAAAAAAAACYAgAAZHJzL2Rv&#10;d25yZXYueG1sUEsFBgAAAAAEAAQA9QAAAIgDAAAAAA==&#10;" filled="f" strokeweight="2.25pt"/>
                <v:group id="Group 6858" o:spid="_x0000_s1177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line id="Line 6859" o:spid="_x0000_s1178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R8eL0AAADbAAAADwAAAGRycy9kb3ducmV2LnhtbERPTYvCMBC9C/6HMII3TV1FSjWKKIL0&#10;puvF29CMbWkzqUlW6783B2GPj/e93vamFU9yvrasYDZNQBAXVtdcKrj+HicpCB+QNbaWScGbPGw3&#10;w8EaM21ffKbnJZQihrDPUEEVQpdJ6YuKDPqp7Ygjd7fOYIjQlVI7fMVw08qfJFlKgzXHhgo72ldU&#10;NJc/oyCdLxDTW5M35OfuEQ656TlXajzqdysQgfrwL/66T1rBMq6PX+IPkJ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HEfHi9AAAA2wAAAA8AAAAAAAAAAAAAAAAAoQIA&#10;AGRycy9kb3ducmV2LnhtbFBLBQYAAAAABAAEAPkAAACLAwAAAAA=&#10;" strokeweight="2.25pt">
                    <v:stroke endarrowwidth="narrow"/>
                  </v:line>
                  <v:line id="Line 6860" o:spid="_x0000_s1179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w/VMMAAADbAAAADwAAAGRycy9kb3ducmV2LnhtbESP0YrCMBRE3wX/IVxhX0RTVxDtNooI&#10;giyyYOsH3G2ubWlzU5uo9e83C4KPw8ycYZJNbxpxp85VlhXMphEI4tzqigsF52w/WYJwHlljY5kU&#10;PMnBZj0cJBhr++AT3VNfiABhF6OC0vs2ltLlJRl0U9sSB+9iO4M+yK6QusNHgJtGfkbRQhqsOCyU&#10;2NKupLxOb0ZBNcffsV+NuWiO5/rnmWfX72um1Meo336B8NT7d/jVPmgFixn8fwk/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sP1TDAAAA2wAAAA8AAAAAAAAAAAAA&#10;AAAAoQIAAGRycy9kb3ducmV2LnhtbFBLBQYAAAAABAAEAPkAAACRAwAAAAA=&#10;" strokeweight="2.25pt">
                    <v:stroke endarrowwidth="narrow"/>
                  </v:line>
                  <v:line id="Line 6861" o:spid="_x0000_s1180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6hI8EAAADbAAAADwAAAGRycy9kb3ducmV2LnhtbESP0arCMBBE3wX/IaxwX0RTFUSrUUQQ&#10;LiKC1g9Ym7UtNpvaRK1/bwTBx2FmzjDzZWNK8aDaFZYVDPoRCOLU6oIzBadk05uAcB5ZY2mZFLzI&#10;wXLRbs0x1vbJB3ocfSYChF2MCnLvq1hKl+Zk0PVtRRy8i60N+iDrTOoanwFuSjmMorE0WHBYyLGi&#10;dU7p9Xg3CooRnrt+2uWs3J2u+1ea3La3RKm/TrOagfDU+F/42/7XCsZD+HwJP0A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vqEjwQAAANsAAAAPAAAAAAAAAAAAAAAA&#10;AKECAABkcnMvZG93bnJldi54bWxQSwUGAAAAAAQABAD5AAAAjwMAAAAA&#10;" strokeweight="2.25pt">
                    <v:stroke endarrowwidth="narrow"/>
                  </v:line>
                  <v:line id="Line 6862" o:spid="_x0000_s1181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IEuMUAAADbAAAADwAAAGRycy9kb3ducmV2LnhtbESPzWrDMBCE74W8g9hALyGR00BIXCsh&#10;BAqllELtPMDW2tjG1sq2VP+8fVUo9DjMzDdMcp5MIwbqXWVZwXYTgSDOra64UHDLXtYHEM4ja2ws&#10;k4KZHJxPi4cEY21H/qQh9YUIEHYxKii9b2MpXV6SQbexLXHw7rY36IPsC6l7HAPcNPIpivbSYMVh&#10;ocSWriXldfptFFQ7/Fr544qL5v1Wf8x51r11mVKPy+nyDMLT5P/Df+1XrWC/g98v4QfI0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IEuMUAAADbAAAADwAAAAAAAAAA&#10;AAAAAAChAgAAZHJzL2Rvd25yZXYueG1sUEsFBgAAAAAEAAQA+QAAAJMDAAAAAA==&#10;" strokeweight="2.25pt">
                    <v:stroke endarrowwidth="narrow"/>
                  </v:line>
                  <v:line id="Line 6863" o:spid="_x0000_s1182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CIkMcAAADdAAAADwAAAGRycy9kb3ducmV2LnhtbESP0WrCQBRE3wv+w3ILfRHd2NKoaVYR&#10;oVBKETR+wDV7TUKyd2N2a5K/7xYKfRxm5gyTbgfTiDt1rrKsYDGPQBDnVldcKDhn77MVCOeRNTaW&#10;ScFIDrabyUOKibY9H+l+8oUIEHYJKii9bxMpXV6SQTe3LXHwrrYz6IPsCqk77APcNPI5imJpsOKw&#10;UGJL+5Ly+vRtFFQveJn69ZSL5utcH8Y8u33eMqWeHofdGwhPg/8P/7U/tILV6zKG3zfhCcj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EIiQxwAAAN0AAAAPAAAAAAAA&#10;AAAAAAAAAKECAABkcnMvZG93bnJldi54bWxQSwUGAAAAAAQABAD5AAAAlQMAAAAA&#10;" strokeweight="2.25pt">
                    <v:stroke endarrowwidth="narrow"/>
                  </v:line>
                  <v:line id="Line 6864" o:spid="_x0000_s1183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wtC8cAAADdAAAADwAAAGRycy9kb3ducmV2LnhtbESP3WrCQBSE7wu+w3IKvRHd2FJ/0qwi&#10;QqGUIpj4AMfsMQnJno3ZrUnevlso9HKYmW+YZDeYRtypc5VlBYt5BII4t7riQsE5e5+tQTiPrLGx&#10;TApGcrDbTh4SjLXt+UT31BciQNjFqKD0vo2ldHlJBt3ctsTBu9rOoA+yK6TusA9w08jnKFpKgxWH&#10;hRJbOpSU1+m3UVC94GXqN1Mumq9zfRzz7PZ5y5R6ehz2byA8Df4//Nf+0ArWr6sV/L4JT0B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XC0LxwAAAN0AAAAPAAAAAAAA&#10;AAAAAAAAAKECAABkcnMvZG93bnJldi54bWxQSwUGAAAAAAQABAD5AAAAlQMAAAAA&#10;" strokeweight="2.25pt">
                    <v:stroke endarrowwidth="narrow"/>
                  </v:line>
                  <v:line id="Line 6865" o:spid="_x0000_s1184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O5ecQAAADdAAAADwAAAGRycy9kb3ducmV2LnhtbERP3WrCMBS+H+wdwhl4I2vqxrbaGUUG&#10;gsgQZn2AY3PWFpuTton9efvlQtjlx/e/2oymFj11rrKsYBHFIIhzqysuFJyz3XMCwnlkjbVlUjCR&#10;g8368WGFqbYD/1B/8oUIIexSVFB636RSurwkgy6yDXHgfm1n0AfYFVJ3OIRwU8uXOH6XBisODSU2&#10;9FVSfj3djILqFS9zv5xzUX+fr8cpz9pDmyk1exq3nyA8jf5ffHfvtYLk7SPMDW/CE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w7l5xAAAAN0AAAAPAAAAAAAAAAAA&#10;AAAAAKECAABkcnMvZG93bnJldi54bWxQSwUGAAAAAAQABAD5AAAAkgMAAAAA&#10;" strokeweight="2.25pt">
                    <v:stroke endarrowwidth="narrow"/>
                  </v:line>
                  <v:line id="Line 6866" o:spid="_x0000_s1185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8c4scAAADdAAAADwAAAGRycy9kb3ducmV2LnhtbESP0WrCQBRE3wv+w3KFvkjd2FKr0U0Q&#10;oVBKEUz8gGv2mgSzd2N2a5K/7xYKfRxm5gyzTQfTiDt1rrasYDGPQBAXVtdcKjjl708rEM4ja2ws&#10;k4KRHKTJ5GGLsbY9H+me+VIECLsYFVTet7GUrqjIoJvbljh4F9sZ9EF2pdQd9gFuGvkcRUtpsOaw&#10;UGFL+4qKa/ZtFNQveJ759YzL5ut0PYxFfvu85Uo9TofdBoSnwf+H/9ofWsHq9W0Nv2/CE5DJ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jxzixwAAAN0AAAAPAAAAAAAA&#10;AAAAAAAAAKECAABkcnMvZG93bnJldi54bWxQSwUGAAAAAAQABAD5AAAAlQMAAAAA&#10;" strokeweight="2.25pt">
                    <v:stroke endarrowwidth="narrow"/>
                  </v:line>
                  <v:line id="Line 6867" o:spid="_x0000_s1186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DFWMIAAADdAAAADwAAAGRycy9kb3ducmV2LnhtbERPzYrCMBC+L/gOYYS9iKa7skutpiIL&#10;gogIa32AsRnb0mZSm6j17c1B8Pjx/S+WvWnEjTpXWVbwNYlAEOdWV1woOGbrcQzCeWSNjWVS8CAH&#10;y3TwscBE2zv/0+3gCxFC2CWooPS+TaR0eUkG3cS2xIE7286gD7ArpO7wHsJNI7+j6FcarDg0lNjS&#10;X0l5fbgaBdUUTyM/G3HR7I71/pFnl+0lU+pz2K/mIDz1/i1+uTdaQfwTh/3hTXgCMn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DFWMIAAADdAAAADwAAAAAAAAAAAAAA&#10;AAChAgAAZHJzL2Rvd25yZXYueG1sUEsFBgAAAAAEAAQA+QAAAJADAAAAAA==&#10;" strokeweight="2.25pt">
                    <v:stroke endarrowwidth="narrow"/>
                  </v:line>
                  <v:shape id="Text Box 6868" o:spid="_x0000_s1187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wtrMUA&#10;AADdAAAADwAAAGRycy9kb3ducmV2LnhtbESPW2vCQBSE34X+h+UUfNONgiWkrlIKivpQvPTyesie&#10;JmmzZ0P2qPHfu4Lg4zAz3zDTeedqdaI2VJ4NjIYJKOLc24oLA5+HxSAFFQTZYu2ZDFwowHz21Jti&#10;Zv2Zd3TaS6EihEOGBkqRJtM65CU5DEPfEEfv17cOJcq20LbFc4S7Wo+T5EU7rDgulNjQe0n5//7o&#10;DBQ/hzXqr+3m49s1od79CS2XYkz/uXt7BSXUySN8b6+sgXSSjuD2Jj4BP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nC2s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378EF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6869" o:spid="_x0000_s1188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6z28UA&#10;AADdAAAADwAAAGRycy9kb3ducmV2LnhtbESPX2vCQBDE3wt+h2MLvtVLBSWknlIKivogavrndclt&#10;k7S5vZBbNX57Tyj0cZiZ3zCzRe8adaYu1J4NPI8SUMSFtzWXBt7z5VMKKgiyxcYzGbhSgMV88DDD&#10;zPoLH+h8lFJFCIcMDVQibaZ1KCpyGEa+JY7et+8cSpRdqW2Hlwh3jR4nyVQ7rDkuVNjSW0XF7/Hk&#10;DJRf+Qb1x367+3RtaA4/QquVGDN87F9fQAn18h/+a6+tgXSSjuH+Jj4BP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TrPb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378EF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6870" o:spid="_x0000_s1189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IWQMUA&#10;AADdAAAADwAAAGRycy9kb3ducmV2LnhtbESPX2vCQBDE3wv9DscKfasXLUpIPaUIivpQ/Nu+Lrlt&#10;kja3F3Krpt++VxB8HGbmN8xk1rlaXagNlWcDg34Cijj3tuLCwPGweE5BBUG2WHsmA78UYDZ9fJhg&#10;Zv2Vd3TZS6EihEOGBkqRJtM65CU5DH3fEEfvy7cOJcq20LbFa4S7Wg+TZKwdVhwXSmxoXlL+sz87&#10;A8XnYY36tN28f7gm1LtvoeVSjHnqdW+voIQ6uYdv7ZU1kI7SF/h/E5+An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AhZA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378EF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№ </w:t>
                          </w: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докум</w:t>
                          </w:r>
                          <w:proofErr w:type="spellEnd"/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6871" o:spid="_x0000_s1190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uONMUA&#10;AADdAAAADwAAAGRycy9kb3ducmV2LnhtbESPX2vCQBDE3wv9DscKfasXpUpIPaUIivpQ/Nu+Lrlt&#10;kja3F3Krpt++VxB8HGbmN8xk1rlaXagNlWcDg34Cijj3tuLCwPGweE5BBUG2WHsmA78UYDZ9fJhg&#10;Zv2Vd3TZS6EihEOGBkqRJtM65CU5DH3fEEfvy7cOJcq20LbFa4S7Wg+TZKwdVhwXSmxoXlL+sz87&#10;A8XnYY36tN28f7gm1LtvoeVSjHnqdW+voIQ6uYdv7ZU1kI7SF/h/E5+An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6440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378EF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6872" o:spid="_x0000_s1191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crr8UA&#10;AADdAAAADwAAAGRycy9kb3ducmV2LnhtbESPX2vCQBDE3wW/w7GCb3qxYAmpp4ig1D6U+q99XXLb&#10;JJrbC7mtxm/vFQp9HGbmN8xs0blaXakNlWcDk3ECijj3tuLCwPGwHqWggiBbrD2TgTsFWMz7vRlm&#10;1t94R9e9FCpCOGRooBRpMq1DXpLDMPYNcfS+fetQomwLbVu8Rbir9VOSPGuHFceFEhtalZRf9j/O&#10;QPF12KI+fby9f7om1Luz0GYjxgwH3fIFlFAn/+G/9qs1kE7TKfy+iU9Az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pyuv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378EF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  <w:proofErr w:type="spellEnd"/>
                        </w:p>
                      </w:txbxContent>
                    </v:textbox>
                  </v:shape>
                  <v:line id="Line 6873" o:spid="_x0000_s1192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X4t8QAAADdAAAADwAAAGRycy9kb3ducmV2LnhtbESP0YrCMBRE3wX/IVzBF9F0FaVWo8jC&#10;wrKIoPUDrs21LTY3tclq/XsjCD4OM3OGWa5bU4kbNa60rOBrFIEgzqwuOVdwTH+GMQjnkTVWlknB&#10;gxysV93OEhNt77yn28HnIkDYJaig8L5OpHRZQQbdyNbEwTvbxqAPssmlbvAe4KaS4yiaSYMlh4UC&#10;a/ouKLsc/o2CcoKngZ8POK+2x8vukaXXv2uqVL/XbhYgPLX+E363f7WCeBrP4PUmPA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xfi3xAAAAN0AAAAPAAAAAAAAAAAA&#10;AAAAAKECAABkcnMvZG93bnJldi54bWxQSwUGAAAAAAQABAD5AAAAkgMAAAAA&#10;" strokeweight="2.25pt">
                    <v:stroke endarrowwidth="narrow"/>
                  </v:line>
                  <v:shape id="Text Box 6874" o:spid="_x0000_s1193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kQQ8UA&#10;AADdAAAADwAAAGRycy9kb3ducmV2LnhtbESPX2vCQBDE3wv9DscKfasXhWpIPaUIivpQ/Nu+Lrlt&#10;kja3F3Krpt++VxB8HGbmN8xk1rlaXagNlWcDg34Cijj3tuLCwPGweE5BBUG2WHsmA78UYDZ9fJhg&#10;Zv2Vd3TZS6EihEOGBkqRJtM65CU5DH3fEEfvy7cOJcq20LbFa4S7Wg+TZKQdVhwXSmxoXlL+sz87&#10;A8XnYY36tN28f7gm1LtvoeVSjHnqdW+voIQ6uYdv7ZU1kL6kY/h/E5+An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ORBD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378EF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  <w:p w:rsidR="00B16375" w:rsidRDefault="00B16375" w:rsidP="007378EF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B16375" w:rsidRDefault="00621972" w:rsidP="007378EF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6875" o:spid="_x0000_s1194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aEMcIA&#10;AADdAAAADwAAAGRycy9kb3ducmV2LnhtbERPTWvCQBC9C/0PyxR6002FSoiuIgVD24NUrXodsmMS&#10;zc6G7DSm/757KPT4eN+L1eAa1VMXas8GnicJKOLC25pLA1+HzTgFFQTZYuOZDPxQgNXyYbTAzPo7&#10;76jfS6liCIcMDVQibaZ1KCpyGCa+JY7cxXcOJcKu1LbDewx3jZ4myUw7rDk2VNjSa0XFbf/tDJTn&#10;wzvq4+fH9uTa0OyuQnkuxjw9Dus5KKFB/sV/7jdrIH1J49z4Jj4Bv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poQxwgAAAN0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378EF">
                          <w:pPr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ІАЛЦ.463626.00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090B07" w:rsidRPr="007A1D25">
        <w:rPr>
          <w:rFonts w:ascii="GOST type B" w:hAnsi="GOST type B"/>
          <w:bCs/>
          <w:i/>
          <w:noProof/>
          <w:sz w:val="28"/>
          <w:szCs w:val="28"/>
          <w:lang w:val="ru-RU"/>
        </w:rPr>
        <w:t>Рисунок 4</w:t>
      </w:r>
      <w:r w:rsidR="004C471C" w:rsidRPr="007A1D25">
        <w:rPr>
          <w:rFonts w:ascii="GOST type B" w:hAnsi="GOST type B"/>
          <w:bCs/>
          <w:i/>
          <w:noProof/>
          <w:sz w:val="28"/>
          <w:szCs w:val="28"/>
          <w:lang w:val="ru-RU"/>
        </w:rPr>
        <w:t>.4</w:t>
      </w:r>
      <w:r w:rsidR="007A1D25" w:rsidRPr="007A1D25">
        <w:rPr>
          <w:rFonts w:ascii="GOST type B" w:hAnsi="GOST type B"/>
          <w:bCs/>
          <w:i/>
          <w:noProof/>
          <w:sz w:val="28"/>
          <w:szCs w:val="28"/>
          <w:lang w:val="uk-UA"/>
        </w:rPr>
        <w:t>. Т</w:t>
      </w:r>
      <w:r w:rsidR="00DF51A7" w:rsidRPr="007A1D25">
        <w:rPr>
          <w:rFonts w:ascii="GOST type B" w:hAnsi="GOST type B" w:cs="GOST type B"/>
          <w:bCs/>
          <w:i/>
          <w:noProof/>
          <w:sz w:val="28"/>
          <w:szCs w:val="28"/>
          <w:lang w:val="uk-UA"/>
        </w:rPr>
        <w:t>аблиця</w:t>
      </w:r>
      <w:r w:rsidR="00DF51A7" w:rsidRPr="007A1D25">
        <w:rPr>
          <w:rFonts w:ascii="GOST type B" w:hAnsi="GOST type B"/>
          <w:bCs/>
          <w:i/>
          <w:noProof/>
          <w:sz w:val="28"/>
          <w:szCs w:val="28"/>
          <w:lang w:val="uk-UA"/>
        </w:rPr>
        <w:t xml:space="preserve"> </w:t>
      </w:r>
      <w:r w:rsidR="00DF51A7" w:rsidRPr="007A1D25">
        <w:rPr>
          <w:rFonts w:ascii="GOST type B" w:hAnsi="GOST type B" w:cs="GOST type B"/>
          <w:bCs/>
          <w:i/>
          <w:noProof/>
          <w:sz w:val="28"/>
          <w:szCs w:val="28"/>
          <w:lang w:val="uk-UA"/>
        </w:rPr>
        <w:t>переходів</w:t>
      </w:r>
      <w:r w:rsidR="00DF51A7" w:rsidRPr="007A1D25">
        <w:rPr>
          <w:rFonts w:ascii="GOST type B" w:hAnsi="GOST type B"/>
          <w:bCs/>
          <w:i/>
          <w:noProof/>
          <w:sz w:val="28"/>
          <w:szCs w:val="28"/>
          <w:lang w:val="uk-UA"/>
        </w:rPr>
        <w:t xml:space="preserve"> </w:t>
      </w:r>
      <w:r w:rsidR="006D47FE" w:rsidRPr="007A1D25">
        <w:rPr>
          <w:rFonts w:ascii="GOST type B" w:hAnsi="GOST type B"/>
          <w:bCs/>
          <w:i/>
          <w:sz w:val="28"/>
          <w:szCs w:val="28"/>
        </w:rPr>
        <w:t>JK</w:t>
      </w:r>
      <w:r w:rsidR="00DF51A7" w:rsidRPr="007A1D25">
        <w:rPr>
          <w:rFonts w:ascii="GOST type B" w:hAnsi="GOST type B"/>
          <w:bCs/>
          <w:i/>
          <w:sz w:val="28"/>
          <w:szCs w:val="28"/>
          <w:lang w:val="ru-RU"/>
        </w:rPr>
        <w:t>-</w:t>
      </w:r>
      <w:proofErr w:type="spellStart"/>
      <w:r w:rsidR="00DF51A7" w:rsidRPr="007A1D25">
        <w:rPr>
          <w:rFonts w:ascii="GOST type B" w:hAnsi="GOST type B"/>
          <w:bCs/>
          <w:i/>
          <w:sz w:val="28"/>
          <w:szCs w:val="28"/>
          <w:lang w:val="ru-RU"/>
        </w:rPr>
        <w:t>тригера</w:t>
      </w:r>
      <w:proofErr w:type="spellEnd"/>
    </w:p>
    <w:p w:rsidR="007A1D25" w:rsidRPr="007A1D25" w:rsidRDefault="007A1D2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lang w:val="uk-UA"/>
        </w:rPr>
      </w:pPr>
    </w:p>
    <w:p w:rsidR="00E43280" w:rsidRPr="007A1D25" w:rsidRDefault="00E43280" w:rsidP="00872A17">
      <w:pPr>
        <w:tabs>
          <w:tab w:val="left" w:pos="426"/>
        </w:tabs>
        <w:ind w:right="283" w:firstLine="567"/>
        <w:rPr>
          <w:rFonts w:ascii="Times New Roman" w:hAnsi="Times New Roman"/>
          <w:bCs/>
          <w:sz w:val="16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ind w:right="283" w:firstLine="567"/>
        <w:rPr>
          <w:rFonts w:ascii="Times New Roman" w:hAnsi="Times New Roman"/>
          <w:bCs/>
          <w:sz w:val="16"/>
          <w:lang w:val="ru-RU"/>
        </w:rPr>
      </w:pPr>
    </w:p>
    <w:p w:rsidR="001B3624" w:rsidRPr="007A1D25" w:rsidRDefault="00C90120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  <w:proofErr w:type="gramStart"/>
      <w:r w:rsidRPr="007A1D25">
        <w:rPr>
          <w:rFonts w:ascii="GOST type B" w:hAnsi="GOST type B"/>
          <w:bCs/>
          <w:sz w:val="28"/>
          <w:szCs w:val="28"/>
          <w:lang w:val="ru-RU"/>
        </w:rPr>
        <w:t>На</w:t>
      </w:r>
      <w:proofErr w:type="gram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7A1D25">
        <w:rPr>
          <w:rFonts w:ascii="GOST type B" w:hAnsi="GOST type B"/>
          <w:bCs/>
          <w:sz w:val="28"/>
          <w:szCs w:val="28"/>
          <w:lang w:val="ru-RU"/>
        </w:rPr>
        <w:t>основ</w:t>
      </w:r>
      <w:proofErr w:type="gramEnd"/>
      <w:r w:rsidRPr="007A1D25">
        <w:rPr>
          <w:rFonts w:ascii="GOST type B" w:hAnsi="GOST type B"/>
          <w:bCs/>
          <w:sz w:val="28"/>
          <w:szCs w:val="28"/>
          <w:lang w:val="ru-RU"/>
        </w:rPr>
        <w:t>і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графа автомата (рис</w:t>
      </w:r>
      <w:r w:rsidR="006A5B47" w:rsidRPr="007A1D25">
        <w:rPr>
          <w:rFonts w:ascii="GOST type B" w:hAnsi="GOST type B"/>
          <w:bCs/>
          <w:sz w:val="28"/>
          <w:szCs w:val="28"/>
          <w:lang w:val="ru-RU"/>
        </w:rPr>
        <w:t>унок</w:t>
      </w:r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090B07" w:rsidRPr="007A1D25">
        <w:rPr>
          <w:rFonts w:ascii="GOST type B" w:hAnsi="GOST type B"/>
          <w:bCs/>
          <w:sz w:val="28"/>
          <w:szCs w:val="28"/>
          <w:lang w:val="ru-RU"/>
        </w:rPr>
        <w:t>4</w:t>
      </w:r>
      <w:r w:rsidR="00D85B63" w:rsidRPr="007A1D25">
        <w:rPr>
          <w:rFonts w:ascii="GOST type B" w:hAnsi="GOST type B"/>
          <w:bCs/>
          <w:sz w:val="28"/>
          <w:szCs w:val="28"/>
          <w:lang w:val="ru-RU"/>
        </w:rPr>
        <w:t>.1</w:t>
      </w:r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) </w:t>
      </w:r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та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таблиці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переходів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872A17" w:rsidRPr="007A1D25">
        <w:rPr>
          <w:rFonts w:ascii="GOST type B" w:hAnsi="GOST type B"/>
          <w:bCs/>
          <w:sz w:val="28"/>
          <w:szCs w:val="28"/>
        </w:rPr>
        <w:t>JK</w:t>
      </w:r>
      <w:r w:rsidR="00872A17" w:rsidRPr="007A1D25">
        <w:rPr>
          <w:rFonts w:ascii="GOST type B" w:hAnsi="GOST type B"/>
          <w:bCs/>
          <w:sz w:val="28"/>
          <w:szCs w:val="28"/>
          <w:lang w:val="ru-RU"/>
        </w:rPr>
        <w:t>-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тригера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(рисунок </w:t>
      </w:r>
      <w:r w:rsidR="004C471C" w:rsidRPr="007A1D25">
        <w:rPr>
          <w:rFonts w:ascii="GOST type B" w:hAnsi="GOST type B"/>
          <w:bCs/>
          <w:sz w:val="28"/>
          <w:szCs w:val="28"/>
          <w:lang w:val="ru-RU"/>
        </w:rPr>
        <w:t xml:space="preserve">4.4)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складемо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структурну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таблицю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автомата (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табл</w:t>
      </w:r>
      <w:r w:rsidR="006A5B47" w:rsidRPr="007A1D25">
        <w:rPr>
          <w:rFonts w:ascii="GOST type B" w:hAnsi="GOST type B"/>
          <w:bCs/>
          <w:sz w:val="28"/>
          <w:szCs w:val="28"/>
          <w:lang w:val="ru-RU"/>
        </w:rPr>
        <w:t>иц</w:t>
      </w:r>
      <w:r w:rsidR="00E378E1" w:rsidRPr="007A1D25">
        <w:rPr>
          <w:rFonts w:ascii="GOST type B" w:hAnsi="GOST type B"/>
          <w:bCs/>
          <w:sz w:val="28"/>
          <w:szCs w:val="28"/>
          <w:lang w:val="ru-RU"/>
        </w:rPr>
        <w:t>я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090B07" w:rsidRPr="007A1D25">
        <w:rPr>
          <w:rFonts w:ascii="GOST type B" w:hAnsi="GOST type B"/>
          <w:bCs/>
          <w:sz w:val="28"/>
          <w:szCs w:val="28"/>
          <w:lang w:val="ru-RU"/>
        </w:rPr>
        <w:t>4</w:t>
      </w:r>
      <w:r w:rsidR="0042098A" w:rsidRPr="007A1D25">
        <w:rPr>
          <w:rFonts w:ascii="GOST type B" w:hAnsi="GOST type B"/>
          <w:bCs/>
          <w:sz w:val="28"/>
          <w:szCs w:val="28"/>
          <w:lang w:val="ru-RU"/>
        </w:rPr>
        <w:t>.</w:t>
      </w:r>
      <w:r w:rsidR="004C471C" w:rsidRPr="007A1D25">
        <w:rPr>
          <w:rFonts w:ascii="GOST type B" w:hAnsi="GOST type B"/>
          <w:bCs/>
          <w:sz w:val="28"/>
          <w:szCs w:val="28"/>
          <w:lang w:val="ru-RU"/>
        </w:rPr>
        <w:t>1</w:t>
      </w:r>
      <w:r w:rsidRPr="007A1D25">
        <w:rPr>
          <w:rFonts w:ascii="GOST type B" w:hAnsi="GOST type B"/>
          <w:bCs/>
          <w:sz w:val="28"/>
          <w:szCs w:val="28"/>
          <w:lang w:val="ru-RU"/>
        </w:rPr>
        <w:t>)</w:t>
      </w:r>
      <w:r w:rsidR="006A5B47" w:rsidRPr="007A1D25">
        <w:rPr>
          <w:rFonts w:ascii="GOST type B" w:hAnsi="GOST type B"/>
          <w:bCs/>
          <w:sz w:val="28"/>
          <w:szCs w:val="28"/>
          <w:lang w:val="ru-RU"/>
        </w:rPr>
        <w:t>.</w:t>
      </w:r>
    </w:p>
    <w:p w:rsidR="00EF1445" w:rsidRPr="007A1D25" w:rsidRDefault="00EF1445" w:rsidP="00872A17">
      <w:pPr>
        <w:tabs>
          <w:tab w:val="left" w:pos="426"/>
        </w:tabs>
        <w:ind w:right="283" w:firstLine="567"/>
        <w:rPr>
          <w:rFonts w:ascii="GOST type B" w:hAnsi="GOST type B"/>
          <w:bCs/>
          <w:sz w:val="8"/>
          <w:szCs w:val="28"/>
          <w:lang w:val="ru-RU"/>
        </w:rPr>
      </w:pPr>
    </w:p>
    <w:p w:rsidR="00F901FF" w:rsidRPr="007A1D25" w:rsidRDefault="00F901FF" w:rsidP="00872A17">
      <w:pPr>
        <w:tabs>
          <w:tab w:val="left" w:pos="426"/>
        </w:tabs>
        <w:ind w:right="283" w:firstLine="567"/>
        <w:rPr>
          <w:rFonts w:ascii="GOST type B" w:hAnsi="GOST type B"/>
          <w:bCs/>
          <w:sz w:val="8"/>
          <w:szCs w:val="28"/>
          <w:lang w:val="ru-RU"/>
        </w:rPr>
      </w:pPr>
    </w:p>
    <w:p w:rsidR="00D85B63" w:rsidRPr="007A1D25" w:rsidRDefault="00D85B63" w:rsidP="00872A17">
      <w:pPr>
        <w:tabs>
          <w:tab w:val="left" w:pos="426"/>
        </w:tabs>
        <w:ind w:right="283" w:firstLine="567"/>
        <w:rPr>
          <w:rFonts w:ascii="GOST type B" w:hAnsi="GOST type B"/>
          <w:bCs/>
          <w:i/>
          <w:sz w:val="28"/>
          <w:szCs w:val="28"/>
          <w:lang w:val="ru-RU"/>
        </w:rPr>
      </w:pPr>
      <w:proofErr w:type="spellStart"/>
      <w:r w:rsidRPr="007A1D25">
        <w:rPr>
          <w:rFonts w:ascii="GOST type B" w:hAnsi="GOST type B"/>
          <w:bCs/>
          <w:i/>
          <w:sz w:val="28"/>
          <w:szCs w:val="28"/>
          <w:lang w:val="ru-RU"/>
        </w:rPr>
        <w:t>Таблиця</w:t>
      </w:r>
      <w:proofErr w:type="spell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4.</w:t>
      </w:r>
      <w:r w:rsidR="004C471C" w:rsidRPr="007A1D25">
        <w:rPr>
          <w:rFonts w:ascii="GOST type B" w:hAnsi="GOST type B"/>
          <w:bCs/>
          <w:i/>
          <w:sz w:val="28"/>
          <w:szCs w:val="28"/>
          <w:lang w:val="ru-RU"/>
        </w:rPr>
        <w:t>1</w:t>
      </w:r>
      <w:r w:rsidR="007A1D25"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. </w:t>
      </w:r>
      <w:proofErr w:type="gramStart"/>
      <w:r w:rsidR="007A1D25" w:rsidRPr="007A1D25">
        <w:rPr>
          <w:rFonts w:ascii="GOST type B" w:hAnsi="GOST type B"/>
          <w:bCs/>
          <w:i/>
          <w:sz w:val="28"/>
          <w:szCs w:val="28"/>
          <w:lang w:val="ru-RU"/>
        </w:rPr>
        <w:t>С</w:t>
      </w:r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труктурна</w:t>
      </w:r>
      <w:proofErr w:type="gram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таблиця</w:t>
      </w:r>
      <w:proofErr w:type="spellEnd"/>
      <w:r w:rsidR="007A1D25"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 xml:space="preserve"> автомата</w:t>
      </w:r>
    </w:p>
    <w:p w:rsidR="00392E68" w:rsidRPr="007A1D25" w:rsidRDefault="00392E68" w:rsidP="00872A17">
      <w:pPr>
        <w:tabs>
          <w:tab w:val="left" w:pos="426"/>
        </w:tabs>
        <w:ind w:right="283" w:firstLine="567"/>
        <w:rPr>
          <w:rFonts w:ascii="Times New Roman" w:hAnsi="Times New Roman"/>
          <w:bCs/>
          <w:sz w:val="28"/>
          <w:szCs w:val="28"/>
          <w:lang w:val="ru-RU"/>
        </w:rPr>
      </w:pPr>
    </w:p>
    <w:tbl>
      <w:tblPr>
        <w:tblW w:w="9887" w:type="dxa"/>
        <w:tblInd w:w="427" w:type="dxa"/>
        <w:tblLayout w:type="fixed"/>
        <w:tblLook w:val="04A0" w:firstRow="1" w:lastRow="0" w:firstColumn="1" w:lastColumn="0" w:noHBand="0" w:noVBand="1"/>
      </w:tblPr>
      <w:tblGrid>
        <w:gridCol w:w="1241"/>
        <w:gridCol w:w="1417"/>
        <w:gridCol w:w="1559"/>
        <w:gridCol w:w="1276"/>
        <w:gridCol w:w="1701"/>
        <w:gridCol w:w="897"/>
        <w:gridCol w:w="898"/>
        <w:gridCol w:w="898"/>
      </w:tblGrid>
      <w:tr w:rsidR="00F92A27" w:rsidRPr="007A1D25" w:rsidTr="00F92A27">
        <w:trPr>
          <w:trHeight w:val="478"/>
        </w:trPr>
        <w:tc>
          <w:tcPr>
            <w:tcW w:w="124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EF1445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ru-RU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Пе</w:t>
            </w:r>
            <w:r w:rsidR="004C471C"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р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val="ru-RU" w:eastAsia="uk-UA"/>
              </w:rPr>
              <w:t>.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445" w:rsidRPr="00B16375" w:rsidRDefault="00EF1445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4"/>
                <w:szCs w:val="24"/>
                <w:lang w:val="uk-UA" w:eastAsia="uk-UA"/>
              </w:rPr>
            </w:pPr>
            <w:r w:rsidRPr="00B16375">
              <w:rPr>
                <w:rFonts w:ascii="GOST type B" w:hAnsi="GOST type B" w:cs="Calibri"/>
                <w:color w:val="000000"/>
                <w:sz w:val="24"/>
                <w:szCs w:val="24"/>
                <w:lang w:val="uk-UA" w:eastAsia="uk-UA"/>
              </w:rPr>
              <w:t>Ст. стан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EF1445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5"/>
                <w:szCs w:val="25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5"/>
                <w:szCs w:val="25"/>
                <w:lang w:val="uk-UA" w:eastAsia="uk-UA"/>
              </w:rPr>
              <w:t>Нов. стан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4C471C" w:rsidP="00F92A27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5"/>
                <w:szCs w:val="25"/>
                <w:lang w:val="uk-UA" w:eastAsia="uk-UA"/>
              </w:rPr>
            </w:pPr>
            <w:proofErr w:type="spellStart"/>
            <w:r w:rsidRPr="007A1D25">
              <w:rPr>
                <w:rFonts w:ascii="GOST type B" w:hAnsi="GOST type B" w:cs="Calibri"/>
                <w:color w:val="000000"/>
                <w:sz w:val="25"/>
                <w:szCs w:val="25"/>
                <w:lang w:val="uk-UA" w:eastAsia="uk-UA"/>
              </w:rPr>
              <w:t>Вх.</w:t>
            </w:r>
            <w:r w:rsidR="00EF1445" w:rsidRPr="007A1D25">
              <w:rPr>
                <w:rFonts w:ascii="GOST type B" w:hAnsi="GOST type B" w:cs="Calibri"/>
                <w:color w:val="000000"/>
                <w:sz w:val="25"/>
                <w:szCs w:val="25"/>
                <w:lang w:val="uk-UA" w:eastAsia="uk-UA"/>
              </w:rPr>
              <w:t>cигн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EF1445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Вих. cигн.</w:t>
            </w:r>
          </w:p>
        </w:tc>
        <w:tc>
          <w:tcPr>
            <w:tcW w:w="2693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5D8A" w:rsidRPr="007A1D25" w:rsidRDefault="008E5D8A" w:rsidP="00F92A27">
            <w:pPr>
              <w:tabs>
                <w:tab w:val="left" w:pos="426"/>
              </w:tabs>
              <w:ind w:right="283"/>
              <w:rPr>
                <w:rFonts w:ascii="GOST type B" w:hAnsi="GOST type B"/>
                <w:sz w:val="26"/>
                <w:szCs w:val="26"/>
                <w:lang w:val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Функції тригерів</w:t>
            </w:r>
          </w:p>
        </w:tc>
      </w:tr>
      <w:tr w:rsidR="00F92A27" w:rsidRPr="007A1D25" w:rsidTr="00F92A27">
        <w:trPr>
          <w:trHeight w:val="213"/>
        </w:trPr>
        <w:tc>
          <w:tcPr>
            <w:tcW w:w="12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F92A27" w:rsidP="00F92A27">
            <w:pPr>
              <w:tabs>
                <w:tab w:val="left" w:pos="426"/>
              </w:tabs>
              <w:ind w:right="283"/>
              <w:rPr>
                <w:rFonts w:ascii="GOST type B" w:hAnsi="GOST type B" w:cs="Calibri"/>
                <w:color w:val="000000"/>
                <w:sz w:val="26"/>
                <w:szCs w:val="26"/>
                <w:lang w:val="ru-RU" w:eastAsia="uk-UA"/>
              </w:rPr>
            </w:pPr>
            <w:proofErr w:type="spellStart"/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eastAsia="uk-UA"/>
              </w:rPr>
              <w:t>i</w:t>
            </w:r>
            <w:proofErr w:type="spellEnd"/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proofErr w:type="spellStart"/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eastAsia="uk-UA"/>
              </w:rPr>
              <w:t>j</w:t>
            </w:r>
            <w:proofErr w:type="spellEnd"/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Q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3</w:t>
            </w:r>
            <w:r w:rsidR="00EF1445"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Q</w:t>
            </w:r>
            <w:r w:rsidR="00EF1445"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2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Q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Q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3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Q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2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Q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EF1445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X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2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 xml:space="preserve"> X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EF1445" w:rsidP="00F92A27">
            <w:pPr>
              <w:tabs>
                <w:tab w:val="left" w:pos="426"/>
              </w:tabs>
              <w:ind w:right="283"/>
              <w:rPr>
                <w:rFonts w:ascii="GOST type B" w:hAnsi="GOST type B" w:cs="Calibri"/>
                <w:color w:val="000000"/>
                <w:sz w:val="26"/>
                <w:szCs w:val="26"/>
                <w:lang w:val="ru-RU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Y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1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Y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2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Y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3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Y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4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Y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ru-RU" w:eastAsia="uk-UA"/>
              </w:rPr>
              <w:t>5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B16375">
              <w:rPr>
                <w:rFonts w:ascii="GOST type B" w:hAnsi="GOST type B" w:cs="Calibri"/>
                <w:color w:val="000000"/>
                <w:sz w:val="25"/>
                <w:szCs w:val="25"/>
                <w:lang w:eastAsia="uk-UA"/>
              </w:rPr>
              <w:t>J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3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K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B16375">
              <w:rPr>
                <w:rFonts w:ascii="GOST type B" w:hAnsi="GOST type B" w:cs="Calibri"/>
                <w:color w:val="000000"/>
                <w:sz w:val="25"/>
                <w:szCs w:val="25"/>
                <w:lang w:eastAsia="uk-UA"/>
              </w:rPr>
              <w:t>J</w:t>
            </w:r>
            <w:r w:rsidR="00EF1445"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2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K</w:t>
            </w:r>
            <w:r w:rsidR="00EF1445"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B16375">
              <w:rPr>
                <w:rFonts w:ascii="GOST type B" w:hAnsi="GOST type B" w:cs="Calibri"/>
                <w:color w:val="000000"/>
                <w:sz w:val="25"/>
                <w:szCs w:val="25"/>
                <w:lang w:eastAsia="uk-UA"/>
              </w:rPr>
              <w:t>J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1</w:t>
            </w:r>
            <w:r w:rsidRPr="00B16375">
              <w:rPr>
                <w:rFonts w:ascii="GOST type B" w:hAnsi="GOST type B" w:cs="Calibri"/>
                <w:color w:val="000000"/>
                <w:sz w:val="25"/>
                <w:szCs w:val="25"/>
                <w:lang w:eastAsia="uk-UA"/>
              </w:rPr>
              <w:t>K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1</w:t>
            </w:r>
          </w:p>
        </w:tc>
      </w:tr>
      <w:tr w:rsidR="00F92A27" w:rsidRPr="007A1D25" w:rsidTr="00F92A27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F1445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ru-RU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ru-RU" w:eastAsia="uk-UA"/>
              </w:rPr>
              <w:t>1</w:t>
            </w:r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val="ru-RU" w:eastAsia="uk-UA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1445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ru-RU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ru-RU" w:eastAsia="uk-UA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F1445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ru-RU" w:eastAsia="uk-UA"/>
              </w:rPr>
              <w:t>0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 xml:space="preserve"> 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1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 xml:space="preserve">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0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1445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0 -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1445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0 -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F1445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1 -</w:t>
            </w:r>
          </w:p>
        </w:tc>
      </w:tr>
      <w:tr w:rsidR="00F92A27" w:rsidRPr="007A1D25" w:rsidTr="00F92A27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eastAsia="uk-UA"/>
              </w:rPr>
              <w:t>2</w:t>
            </w:r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eastAsia="uk-U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000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377D0B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</w:p>
        </w:tc>
      </w:tr>
      <w:tr w:rsidR="00F92A27" w:rsidRPr="007A1D25" w:rsidTr="00F92A27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eastAsia="uk-UA"/>
              </w:rPr>
              <w:t>2</w:t>
            </w:r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eastAsia="uk-UA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- 0</w:t>
            </w:r>
          </w:p>
        </w:tc>
      </w:tr>
      <w:tr w:rsidR="00F92A27" w:rsidRPr="007A1D25" w:rsidTr="00F92A27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B16375">
              <w:rPr>
                <w:rFonts w:ascii="GOST type B" w:hAnsi="GOST type B" w:cs="Calibri"/>
                <w:color w:val="000000"/>
                <w:sz w:val="25"/>
                <w:szCs w:val="25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eastAsia="uk-UA"/>
              </w:rPr>
              <w:t>3</w:t>
            </w:r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eastAsia="uk-UA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F92A27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- 0</w:t>
            </w:r>
          </w:p>
        </w:tc>
      </w:tr>
      <w:tr w:rsidR="00F92A27" w:rsidRPr="007A1D25" w:rsidTr="00F92A27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B16375">
              <w:rPr>
                <w:rFonts w:ascii="GOST type B" w:hAnsi="GOST type B" w:cs="Calibri"/>
                <w:color w:val="000000"/>
                <w:sz w:val="25"/>
                <w:szCs w:val="25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eastAsia="uk-UA"/>
              </w:rPr>
              <w:t>4</w:t>
            </w:r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eastAsia="uk-UA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101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-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- 0</w:t>
            </w:r>
          </w:p>
        </w:tc>
      </w:tr>
      <w:tr w:rsidR="00F92A27" w:rsidRPr="007A1D25" w:rsidTr="00F92A27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eastAsia="uk-UA"/>
              </w:rPr>
              <w:t>5</w:t>
            </w:r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eastAsia="uk-UA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100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F92A27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0 0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377D0B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- </w:t>
            </w:r>
            <w:r w:rsidR="00377D0B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</w:p>
        </w:tc>
      </w:tr>
      <w:tr w:rsidR="00F92A27" w:rsidRPr="007A1D25" w:rsidTr="00F92A27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eastAsia="uk-UA"/>
              </w:rPr>
              <w:t>5</w:t>
            </w:r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eastAsia="uk-UA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100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- 1</w:t>
            </w:r>
          </w:p>
        </w:tc>
      </w:tr>
      <w:tr w:rsidR="00F92A27" w:rsidRPr="007A1D25" w:rsidTr="00F92A27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92A27" w:rsidRPr="007A1D25" w:rsidRDefault="00F92A27" w:rsidP="00F92A27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eastAsia="uk-UA"/>
              </w:rPr>
              <w:t>6</w:t>
            </w:r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eastAsia="uk-UA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100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F92A27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-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377D0B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0 -</w:t>
            </w:r>
          </w:p>
        </w:tc>
      </w:tr>
      <w:tr w:rsidR="00F92A27" w:rsidRPr="007A1D25" w:rsidTr="00F92A27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eastAsia="uk-UA"/>
              </w:rPr>
              <w:t>6</w:t>
            </w:r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eastAsia="uk-U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000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-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0 -</w:t>
            </w:r>
          </w:p>
        </w:tc>
      </w:tr>
    </w:tbl>
    <w:p w:rsidR="00C93897" w:rsidRPr="007A1D25" w:rsidRDefault="00C93897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2"/>
          <w:szCs w:val="28"/>
          <w:lang w:val="ru-RU"/>
        </w:rPr>
      </w:pPr>
    </w:p>
    <w:p w:rsidR="007958AC" w:rsidRPr="007A1D25" w:rsidRDefault="00377D0B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 w:rsidRPr="007A1D25">
        <w:rPr>
          <w:rFonts w:ascii="Times New Roman" w:hAnsi="Times New Roman"/>
          <w:bCs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891200" behindDoc="0" locked="0" layoutInCell="1" allowOverlap="1" wp14:anchorId="0A8E5A2A" wp14:editId="1225B934">
                <wp:simplePos x="0" y="0"/>
                <wp:positionH relativeFrom="page">
                  <wp:posOffset>688340</wp:posOffset>
                </wp:positionH>
                <wp:positionV relativeFrom="page">
                  <wp:posOffset>394335</wp:posOffset>
                </wp:positionV>
                <wp:extent cx="6658610" cy="10209530"/>
                <wp:effectExtent l="19050" t="19050" r="8890" b="1270"/>
                <wp:wrapNone/>
                <wp:docPr id="726" name="Group 7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727" name="Rectangle 7851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28" name="Group 7852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729" name="Line 7853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" name="Line 7854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" name="Line 7855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" name="Line 7856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" name="Line 7857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" name="Line 7858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5" name="Line 7859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" name="Line 7860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" name="Line 7861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" name="Text Box 78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377D0B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39" name="Text Box 78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377D0B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40" name="Text Box 78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377D0B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№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докум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41" name="Text Box 78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377D0B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42" name="Text Box 78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377D0B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47" name="Line 7867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" name="Text Box 78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377D0B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  <w:p w:rsidR="00B16375" w:rsidRDefault="00B16375" w:rsidP="00377D0B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B16375" w:rsidRPr="00B65821" w:rsidRDefault="00B16375" w:rsidP="00377D0B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50" name="Text Box 78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377D0B">
                                <w:pP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ІАЛЦ.463626.00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50" o:spid="_x0000_s1195" style="position:absolute;left:0;text-align:left;margin-left:54.2pt;margin-top:31.05pt;width:524.3pt;height:803.9pt;z-index:251891200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">
                <v:rect id="Rectangle 7851" o:spid="_x0000_s1196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b/+MYA&#10;AADcAAAADwAAAGRycy9kb3ducmV2LnhtbESPQWvCQBSE74L/YXlCb2Zj2hqJrmIDhUJ7MQrq7ZF9&#10;JsHs25Ddatpf3y0Uehxm5htmtRlMK27Uu8ayglkUgyAurW64UnDYv04XIJxH1thaJgVf5GCzHo9W&#10;mGl75x3dCl+JAGGXoYLa+y6T0pU1GXSR7YiDd7G9QR9kX0nd4z3ATSuTOJ5Lgw2HhRo7ymsqr8Wn&#10;UbB7ftmeT+nj0XzH78VT/mGSfJYo9TAZtksQngb/H/5rv2kFaZLC75lwBO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wb/+MYAAADcAAAADwAAAAAAAAAAAAAAAACYAgAAZHJz&#10;L2Rvd25yZXYueG1sUEsFBgAAAAAEAAQA9QAAAIsDAAAAAA==&#10;" filled="f" strokeweight="2.25pt"/>
                <v:group id="Group 7852" o:spid="_x0000_s1197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wIws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S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hMCMLCAAAA3AAAAA8A&#10;AAAAAAAAAAAAAAAAqgIAAGRycy9kb3ducmV2LnhtbFBLBQYAAAAABAAEAPoAAACZAwAAAAA=&#10;">
                  <v:line id="Line 7853" o:spid="_x0000_s1198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ti48MAAADcAAAADwAAAGRycy9kb3ducmV2LnhtbESPQWvCQBSE74L/YXmCN91USxtTN0Eq&#10;guRW20tvj+wzCcm+jbtbjf/eLRR6HGbmG2ZbjKYXV3K+tazgaZmAIK6sbrlW8PV5WKQgfEDW2Fsm&#10;BXfyUOTTyRYzbW/8QddTqEWEsM9QQRPCkEnpq4YM+qUdiKN3ts5giNLVUju8Rbjp5SpJXqTBluNC&#10;gwO9N1R1px+jIF0/I6bfXdmRX7tL2Jdm5FKp+WzcvYEINIb/8F/7qBW8rjbweyYeAZ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37YuPDAAAA3AAAAA8AAAAAAAAAAAAA&#10;AAAAoQIAAGRycy9kb3ducmV2LnhtbFBLBQYAAAAABAAEAPkAAACRAwAAAAA=&#10;" strokeweight="2.25pt">
                    <v:stroke endarrowwidth="narrow"/>
                  </v:line>
                  <v:line id="Line 7854" o:spid="_x0000_s1199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g9bsIAAADcAAAADwAAAGRycy9kb3ducmV2LnhtbERP3WrCMBS+H/gO4Qi7EU1dYdPaKCIM&#10;xhjCWh/g2Bzb0uakNlHbt18uBl5+fP/pbjCtuFPvassKlosIBHFhdc2lglP+OV+BcB5ZY2uZFIzk&#10;YLedvKSYaPvgX7pnvhQhhF2CCirvu0RKV1Rk0C1sRxy4i+0N+gD7UuoeHyHctPItit6lwZpDQ4Ud&#10;HSoqmuxmFNQxnmd+PeOy/Tk1x7HIr9/XXKnX6bDfgPA0+Kf43/2lFXzEYX44E46A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g9bsIAAADcAAAADwAAAAAAAAAAAAAA&#10;AAChAgAAZHJzL2Rvd25yZXYueG1sUEsFBgAAAAAEAAQA+QAAAJADAAAAAA==&#10;" strokeweight="2.25pt">
                    <v:stroke endarrowwidth="narrow"/>
                  </v:line>
                  <v:line id="Line 7855" o:spid="_x0000_s1200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SY9cUAAADcAAAADwAAAGRycy9kb3ducmV2LnhtbESP0WrCQBRE3wX/YblCX0Q3Vmg1uooI&#10;Qiml0CQfcM1ek2D2bsyuJvn7bqHg4zAzZ5jtvje1eFDrKssKFvMIBHFudcWFgiw9zVYgnEfWWFsm&#10;BQM52O/Goy3G2nb8Q4/EFyJA2MWooPS+iaV0eUkG3dw2xMG72NagD7ItpG6xC3BTy9coepMGKw4L&#10;JTZ0LCm/JnejoFrieerXUy7qr+z6PeTp7fOWKvUy6Q8bEJ56/wz/tz+0gvflAv7OhCM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bSY9cUAAADcAAAADwAAAAAAAAAA&#10;AAAAAAChAgAAZHJzL2Rvd25yZXYueG1sUEsFBgAAAAAEAAQA+QAAAJMDAAAAAA==&#10;" strokeweight="2.25pt">
                    <v:stroke endarrowwidth="narrow"/>
                  </v:line>
                  <v:line id="Line 7856" o:spid="_x0000_s1201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YGgsQAAADcAAAADwAAAGRycy9kb3ducmV2LnhtbESP0YrCMBRE3wX/IVxhX2RNVdC1axQR&#10;FpZFBK0fcG3utqXNTW1irX9vBMHHYWbOMMt1ZyrRUuMKywrGowgEcWp1wZmCU/Lz+QXCeWSNlWVS&#10;cCcH61W/t8RY2xsfqD36TAQIuxgV5N7XsZQuzcmgG9maOHj/tjHog2wyqRu8Bbip5CSKZtJgwWEh&#10;x5q2OaXl8WoUFFM8D/1iyFm1O5X7e5pc/i6JUh+DbvMNwlPn3+FX+1crmE8n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ZgaCxAAAANwAAAAPAAAAAAAAAAAA&#10;AAAAAKECAABkcnMvZG93bnJldi54bWxQSwUGAAAAAAQABAD5AAAAkgMAAAAA&#10;" strokeweight="2.25pt">
                    <v:stroke endarrowwidth="narrow"/>
                  </v:line>
                  <v:line id="Line 7857" o:spid="_x0000_s1202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qjGcUAAADcAAAADwAAAGRycy9kb3ducmV2LnhtbESP3WrCQBSE7wXfYTmF3kjdtIH+pG6C&#10;FAQRKZj4AKfZ0ySYPRuzq0ne3i0UvBxm5htmlY2mFVfqXWNZwfMyAkFcWt1wpeBYbJ7eQTiPrLG1&#10;TAomcpCl89kKE20HPtA195UIEHYJKqi97xIpXVmTQbe0HXHwfm1v0AfZV1L3OAS4aeVLFL1Kgw2H&#10;hRo7+qqpPOUXo6CJ8WfhPxZctfvj6Xsqi/PuXCj1+DCuP0F4Gv09/N/eagVvcQx/Z8IRkO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iqjGcUAAADcAAAADwAAAAAAAAAA&#10;AAAAAAChAgAAZHJzL2Rvd25yZXYueG1sUEsFBgAAAAAEAAQA+QAAAJMDAAAAAA==&#10;" strokeweight="2.25pt">
                    <v:stroke endarrowwidth="narrow"/>
                  </v:line>
                  <v:line id="Line 7858" o:spid="_x0000_s1203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M7bcYAAADcAAAADwAAAGRycy9kb3ducmV2LnhtbESP0WrCQBRE3wv+w3KFvkjdaEpbU1cR&#10;QRAphSZ+wDV7mwSzd5PsNol/7xYKfRxm5gyz3o6mFj11rrKsYDGPQBDnVldcKDhnh6c3EM4ja6wt&#10;k4IbOdhuJg9rTLQd+Iv61BciQNglqKD0vkmkdHlJBt3cNsTB+7adQR9kV0jd4RDgppbLKHqRBisO&#10;CyU2tC8pv6Y/RkEV42XmVzMu6o/z9fOWZ+2pzZR6nI67dxCeRv8f/msftYLX+Bl+z4QjID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DO23GAAAA3AAAAA8AAAAAAAAA&#10;AAAAAAAAoQIAAGRycy9kb3ducmV2LnhtbFBLBQYAAAAABAAEAPkAAACUAwAAAAA=&#10;" strokeweight="2.25pt">
                    <v:stroke endarrowwidth="narrow"/>
                  </v:line>
                  <v:line id="Line 7859" o:spid="_x0000_s1204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+e9sYAAADcAAAADwAAAGRycy9kb3ducmV2LnhtbESP3WrCQBSE7wu+w3KE3kjdaOiPqauI&#10;IIiUQhMf4Jg9TYLZs0l2m8S3dwuFXg4z8w2z3o6mFj11rrKsYDGPQBDnVldcKDhnh6c3EM4ja6wt&#10;k4IbOdhuJg9rTLQd+Iv61BciQNglqKD0vkmkdHlJBt3cNsTB+7adQR9kV0jd4RDgppbLKHqRBisO&#10;CyU2tC8pv6Y/RkEV42XmVzMu6o/z9fOWZ+2pzZR6nI67dxCeRv8f/msftYLX+Bl+z4QjID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PnvbGAAAA3AAAAA8AAAAAAAAA&#10;AAAAAAAAoQIAAGRycy9kb3ducmV2LnhtbFBLBQYAAAAABAAEAPkAAACUAwAAAAA=&#10;" strokeweight="2.25pt">
                    <v:stroke endarrowwidth="narrow"/>
                  </v:line>
                  <v:line id="Line 7860" o:spid="_x0000_s1205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0AgcQAAADcAAAADwAAAGRycy9kb3ducmV2LnhtbESP0YrCMBRE3wX/IVxhX0RTFVytRhFB&#10;WJZFWOsHXJtrW9rc1CbW+vebBcHHYWbOMOttZyrRUuMKywom4wgEcWp1wZmCc3IYLUA4j6yxskwK&#10;nuRgu+n31hhr++Bfak8+EwHCLkYFufd1LKVLczLoxrYmDt7VNgZ9kE0mdYOPADeVnEbRXBosOCzk&#10;WNM+p7Q83Y2CYoaXoV8OOat+zuXxmSa371ui1Meg261AeOr8O/xqf2kFn7M5/J8JR0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XQCBxAAAANwAAAAPAAAAAAAAAAAA&#10;AAAAAKECAABkcnMvZG93bnJldi54bWxQSwUGAAAAAAQABAD5AAAAkgMAAAAA&#10;" strokeweight="2.25pt">
                    <v:stroke endarrowwidth="narrow"/>
                  </v:line>
                  <v:line id="Line 7861" o:spid="_x0000_s1206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GlGsQAAADcAAAADwAAAGRycy9kb3ducmV2LnhtbESP0YrCMBRE3wX/IVzBF1lTV9C1axRZ&#10;WBARQesHXJu7bWlzU5tsrX9vBMHHYWbOMMt1ZyrRUuMKywom4wgEcWp1wZmCc/L78QXCeWSNlWVS&#10;cCcH61W/t8RY2xsfqT35TAQIuxgV5N7XsZQuzcmgG9uaOHh/tjHog2wyqRu8Bbip5GcUzaTBgsNC&#10;jjX95JSWp3+joJjiZeQXI86q/bk83NPkursmSg0H3eYbhKfOv8Ov9lYrmE/n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EaUaxAAAANwAAAAPAAAAAAAAAAAA&#10;AAAAAKECAABkcnMvZG93bnJldi54bWxQSwUGAAAAAAQABAD5AAAAkgMAAAAA&#10;" strokeweight="2.25pt">
                    <v:stroke endarrowwidth="narrow"/>
                  </v:line>
                  <v:shape id="Text Box 7862" o:spid="_x0000_s1207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r2lcEA&#10;AADcAAAADwAAAGRycy9kb3ducmV2LnhtbERPS2vCQBC+C/6HZYTedGMLVaKriKC0PYiP1l6H7DSJ&#10;ZmdDdqrx37sHwePH957OW1epCzWh9GxgOEhAEWfelpwb+D6s+mNQQZAtVp7JwI0CzGfdzhRT66+8&#10;o8techVDOKRooBCpU61DVpDDMPA1ceT+fONQImxybRu8xnBX6dckedcOS44NBda0LCg77/+dgfz3&#10;8In6Z/u1Obo6VLuT0Hotxrz02sUElFArT/HD/WENjN7i2ngmHgE9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a9pX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377D0B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3" o:spid="_x0000_s1208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ZTDsQA&#10;AADcAAAADwAAAGRycy9kb3ducmV2LnhtbESPQWvCQBSE74L/YXlCb7qxQm2jq0hBaXuQqq1eH9ln&#10;Es2+DdlXTf99VxB6HGbmG2Y6b12lLtSE0rOB4SABRZx5W3Ju4Gu37D+DCoJssfJMBn4pwHzW7Uwx&#10;tf7KG7psJVcRwiFFA4VInWodsoIchoGviaN39I1DibLJtW3wGuGu0o9J8qQdlhwXCqzptaDsvP1x&#10;BvLD7h319+fHeu/qUG1OQquVGPPQaxcTUEKt/Ifv7TdrYDx6gduZeAT0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WUw7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377D0B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4" o:spid="_x0000_s1209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qJ7sEA&#10;AADcAAAADwAAAGRycy9kb3ducmV2LnhtbERPS2vCQBC+C/6HZYTedGMpVaKriKC0PYiP1l6H7DSJ&#10;ZmdDdqrx37sHwePH957OW1epCzWh9GxgOEhAEWfelpwb+D6s+mNQQZAtVp7JwI0CzGfdzhRT66+8&#10;o8techVDOKRooBCpU61DVpDDMPA1ceT+fONQImxybRu8xnBX6dckedcOS44NBda0LCg77/+dgfz3&#10;8In6Z/u1Obo6VLuT0Hotxrz02sUElFArT/HD/WENjN7i/HgmHgE9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qie7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377D0B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№ </w:t>
                          </w: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докум</w:t>
                          </w:r>
                          <w:proofErr w:type="spellEnd"/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865" o:spid="_x0000_s1210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YsdcQA&#10;AADcAAAADwAAAGRycy9kb3ducmV2LnhtbESPQWvCQBSE74X+h+UVeqsbpWiJrlIExXooaqpeH9ln&#10;Ept9G7Kvmv57Vyj0OMzMN8xk1rlaXagNlWcD/V4Cijj3tuLCwFe2eHkDFQTZYu2ZDPxSgNn08WGC&#10;qfVX3tJlJ4WKEA4pGihFmlTrkJfkMPR8Qxy9k28dSpRtoW2L1wh3tR4kyVA7rDgulNjQvKT8e/fj&#10;DBTH7AP1frP+PLgm1Nuz0HIpxjw/de9jUEKd/If/2itrYPTah/uZeAT0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mLHX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377D0B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6" o:spid="_x0000_s1211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SyAsQA&#10;AADcAAAADwAAAGRycy9kb3ducmV2LnhtbESPQWvCQBSE70L/w/IK3nRTkbZEVykFRXuQqlWvj+wz&#10;ic2+Ddmnxn/vCoUeh5n5hhlPW1epCzWh9GzgpZ+AIs68LTk38LOd9d5BBUG2WHkmAzcKMJ08dcaY&#10;Wn/lNV02kqsI4ZCigUKkTrUOWUEOQ9/XxNE7+sahRNnk2jZ4jXBX6UGSvGqHJceFAmv6LCj73Zyd&#10;gfywXaLefX+t9q4O1fokNJ+LMd3n9mMESqiV//Bfe2ENvA0H8DgTj4C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0sgL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377D0B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  <w:proofErr w:type="spellEnd"/>
                        </w:p>
                      </w:txbxContent>
                    </v:textbox>
                  </v:shape>
                  <v:line id="Line 7867" o:spid="_x0000_s1212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fWZ8QAAADcAAAADwAAAGRycy9kb3ducmV2LnhtbESP3YrCMBSE7wXfIRzBG9FUXfypRlkW&#10;FkRE0PoAx+bYFpuT2mS1vr0RFrwcZuYbZrluTCnuVLvCsoLhIAJBnFpdcKbglPz2ZyCcR9ZYWiYF&#10;T3KwXrVbS4y1ffCB7kefiQBhF6OC3PsqltKlORl0A1sRB+9ia4M+yDqTusZHgJtSjqJoIg0WHBZy&#10;rOgnp/R6/DMKijGee37e46zcna77Z5rctrdEqW6n+V6A8NT4T/i/vdEKpl9TeJ8JR0C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9ZnxAAAANwAAAAPAAAAAAAAAAAA&#10;AAAAAKECAABkcnMvZG93bnJldi54bWxQSwUGAAAAAAQABAD5AAAAkgMAAAAA&#10;" strokeweight="2.25pt">
                    <v:stroke endarrowwidth="narrow"/>
                  </v:line>
                  <v:shape id="Text Box 7868" o:spid="_x0000_s1213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yF6MEA&#10;AADcAAAADwAAAGRycy9kb3ducmV2LnhtbERPS2vCQBC+C/6HZYTedGMpVaKriKC0PYiP1l6H7DSJ&#10;ZmdDdqrx37sHwePH957OW1epCzWh9GxgOEhAEWfelpwb+D6s+mNQQZAtVp7JwI0CzGfdzhRT66+8&#10;o8techVDOKRooBCpU61DVpDDMPA1ceT+fONQImxybRu8xnBX6dckedcOS44NBda0LCg77/+dgfz3&#10;8In6Z/u1Obo6VLuT0Hotxrz02sUElFArT/HD/WENjN7i2ngmHgE9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chej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377D0B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  <w:p w:rsidR="00B16375" w:rsidRDefault="00B16375" w:rsidP="00377D0B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B16375" w:rsidRPr="00B65821" w:rsidRDefault="00B16375" w:rsidP="00377D0B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7869" o:spid="_x0000_s1214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MfM8EA&#10;AADcAAAADwAAAGRycy9kb3ducmV2LnhtbERPS2vCQBC+C/6HZYTedGOhVaKriKC0PYiP1l6H7DSJ&#10;ZmdDdqrx37sHwePH957OW1epCzWh9GxgOEhAEWfelpwb+D6s+mNQQZAtVp7JwI0CzGfdzhRT66+8&#10;o8techVDOKRooBCpU61DVpDDMPA1ceT+fONQImxybRu8xnBX6dckedcOS44NBda0LCg77/+dgfz3&#10;8In6Z/u1Obo6VLuT0Hotxrz02sUElFArT/HD/WENjN7i/HgmHgE9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zHzP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377D0B">
                          <w:pPr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ІАЛЦ.463626.00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На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основі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структурної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таблиці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 автомата (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табл</w:t>
      </w:r>
      <w:r w:rsidR="006A5B47" w:rsidRPr="007A1D25">
        <w:rPr>
          <w:rFonts w:ascii="GOST type B" w:hAnsi="GOST type B"/>
          <w:bCs/>
          <w:sz w:val="28"/>
          <w:szCs w:val="28"/>
          <w:lang w:val="ru-RU"/>
        </w:rPr>
        <w:t>иці</w:t>
      </w:r>
      <w:proofErr w:type="spellEnd"/>
      <w:r w:rsidR="002B57C8" w:rsidRPr="007A1D25">
        <w:rPr>
          <w:rFonts w:ascii="GOST type B" w:hAnsi="GOST type B"/>
          <w:bCs/>
          <w:sz w:val="28"/>
          <w:szCs w:val="28"/>
          <w:lang w:val="ru-RU"/>
        </w:rPr>
        <w:t xml:space="preserve"> 4</w:t>
      </w:r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.1)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виконаємо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 синтез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комбінаційних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 схем для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вихідних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сигналів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 і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функцій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збудження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тригерів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. </w:t>
      </w:r>
      <w:r w:rsidR="002269E5" w:rsidRPr="007A1D25">
        <w:rPr>
          <w:rFonts w:ascii="GOST type B" w:hAnsi="GOST type B"/>
          <w:bCs/>
          <w:sz w:val="28"/>
          <w:szCs w:val="28"/>
          <w:lang w:val="ru-RU"/>
        </w:rPr>
        <w:t>Аргументами</w:t>
      </w:r>
      <w:r w:rsidR="002269E5" w:rsidRPr="00623493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2269E5" w:rsidRPr="007A1D25">
        <w:rPr>
          <w:rFonts w:ascii="GOST type B" w:hAnsi="GOST type B"/>
          <w:bCs/>
          <w:sz w:val="28"/>
          <w:szCs w:val="28"/>
          <w:lang w:val="ru-RU"/>
        </w:rPr>
        <w:t>функцій</w:t>
      </w:r>
      <w:proofErr w:type="spellEnd"/>
      <w:r w:rsidR="002269E5" w:rsidRPr="00623493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2269E5" w:rsidRPr="007A1D25">
        <w:rPr>
          <w:rFonts w:ascii="GOST type B" w:hAnsi="GOST type B"/>
          <w:bCs/>
          <w:sz w:val="28"/>
          <w:szCs w:val="28"/>
          <w:lang w:val="ru-RU"/>
        </w:rPr>
        <w:t>збудження</w:t>
      </w:r>
      <w:proofErr w:type="spellEnd"/>
      <w:r w:rsidR="002269E5" w:rsidRPr="00623493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2269E5" w:rsidRPr="007A1D25">
        <w:rPr>
          <w:rFonts w:ascii="GOST type B" w:hAnsi="GOST type B"/>
          <w:bCs/>
          <w:sz w:val="28"/>
          <w:szCs w:val="28"/>
          <w:lang w:val="ru-RU"/>
        </w:rPr>
        <w:t>тригерів</w:t>
      </w:r>
      <w:proofErr w:type="spellEnd"/>
      <w:r w:rsidR="002269E5" w:rsidRPr="00623493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1D767C" w:rsidRPr="007A1D25">
        <w:rPr>
          <w:rFonts w:ascii="GOST type B" w:hAnsi="GOST type B"/>
          <w:bCs/>
          <w:sz w:val="28"/>
          <w:szCs w:val="28"/>
          <w:lang w:val="uk-UA"/>
        </w:rPr>
        <w:t xml:space="preserve">і вихідних функцій </w:t>
      </w:r>
      <w:r w:rsidR="002269E5" w:rsidRPr="007A1D25">
        <w:rPr>
          <w:rFonts w:ascii="GOST type B" w:hAnsi="GOST type B"/>
          <w:bCs/>
          <w:sz w:val="28"/>
          <w:szCs w:val="28"/>
          <w:lang w:val="ru-RU"/>
        </w:rPr>
        <w:t>є</w:t>
      </w:r>
      <w:r w:rsidR="002269E5" w:rsidRPr="00623493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2269E5" w:rsidRPr="007A1D25">
        <w:rPr>
          <w:rFonts w:ascii="GOST type B" w:hAnsi="GOST type B"/>
          <w:bCs/>
          <w:sz w:val="28"/>
          <w:szCs w:val="28"/>
          <w:lang w:val="ru-RU"/>
        </w:rPr>
        <w:t>коди</w:t>
      </w:r>
      <w:proofErr w:type="spellEnd"/>
      <w:r w:rsidR="002269E5" w:rsidRPr="00623493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2269E5" w:rsidRPr="007A1D25">
        <w:rPr>
          <w:rFonts w:ascii="GOST type B" w:hAnsi="GOST type B"/>
          <w:bCs/>
          <w:sz w:val="28"/>
          <w:szCs w:val="28"/>
          <w:lang w:val="ru-RU"/>
        </w:rPr>
        <w:t>стані</w:t>
      </w:r>
      <w:proofErr w:type="gramStart"/>
      <w:r w:rsidR="002269E5" w:rsidRPr="007A1D25">
        <w:rPr>
          <w:rFonts w:ascii="GOST type B" w:hAnsi="GOST type B"/>
          <w:bCs/>
          <w:sz w:val="28"/>
          <w:szCs w:val="28"/>
          <w:lang w:val="ru-RU"/>
        </w:rPr>
        <w:t>в</w:t>
      </w:r>
      <w:proofErr w:type="spellEnd"/>
      <w:proofErr w:type="gramEnd"/>
      <w:r w:rsidR="002269E5" w:rsidRPr="00623493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2269E5" w:rsidRPr="007A1D25">
        <w:rPr>
          <w:rFonts w:ascii="GOST type B" w:hAnsi="GOST type B"/>
          <w:bCs/>
          <w:sz w:val="28"/>
          <w:szCs w:val="28"/>
          <w:lang w:val="ru-RU"/>
        </w:rPr>
        <w:t>та</w:t>
      </w:r>
      <w:r w:rsidR="002269E5" w:rsidRPr="00623493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2269E5" w:rsidRPr="007A1D25">
        <w:rPr>
          <w:rFonts w:ascii="GOST type B" w:hAnsi="GOST type B"/>
          <w:bCs/>
          <w:sz w:val="28"/>
          <w:szCs w:val="28"/>
          <w:lang w:val="ru-RU"/>
        </w:rPr>
        <w:t>вхідні</w:t>
      </w:r>
      <w:proofErr w:type="spellEnd"/>
      <w:r w:rsidR="002269E5" w:rsidRPr="00623493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2269E5" w:rsidRPr="007A1D25">
        <w:rPr>
          <w:rFonts w:ascii="GOST type B" w:hAnsi="GOST type B"/>
          <w:bCs/>
          <w:sz w:val="28"/>
          <w:szCs w:val="28"/>
          <w:lang w:val="ru-RU"/>
        </w:rPr>
        <w:t>сигнали</w:t>
      </w:r>
      <w:proofErr w:type="spellEnd"/>
      <w:r w:rsidR="002269E5" w:rsidRPr="00623493">
        <w:rPr>
          <w:rFonts w:ascii="GOST type B" w:hAnsi="GOST type B"/>
          <w:bCs/>
          <w:sz w:val="28"/>
          <w:szCs w:val="28"/>
          <w:lang w:val="ru-RU"/>
        </w:rPr>
        <w:t>.</w:t>
      </w:r>
      <w:r w:rsidR="00C90120" w:rsidRPr="00623493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Виконаємо</w:t>
      </w:r>
      <w:proofErr w:type="spellEnd"/>
      <w:r w:rsidR="00C90120" w:rsidRPr="00B1637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1D767C" w:rsidRPr="007A1D25">
        <w:rPr>
          <w:rFonts w:ascii="GOST type B" w:hAnsi="GOST type B"/>
          <w:bCs/>
          <w:sz w:val="28"/>
          <w:szCs w:val="28"/>
          <w:lang w:val="ru-RU"/>
        </w:rPr>
        <w:t>м</w:t>
      </w:r>
      <w:r w:rsidR="00C90120" w:rsidRPr="007A1D25">
        <w:rPr>
          <w:rFonts w:ascii="GOST type B" w:hAnsi="GOST type B"/>
          <w:bCs/>
          <w:sz w:val="28"/>
          <w:szCs w:val="28"/>
          <w:lang w:val="ru-RU"/>
        </w:rPr>
        <w:t>інімізацію</w:t>
      </w:r>
      <w:proofErr w:type="spellEnd"/>
      <w:r w:rsidR="00C90120" w:rsidRPr="00B1637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вищевказаних</w:t>
      </w:r>
      <w:proofErr w:type="spellEnd"/>
      <w:r w:rsidR="00C90120" w:rsidRPr="00B1637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функцій</w:t>
      </w:r>
      <w:proofErr w:type="spellEnd"/>
      <w:r w:rsidR="00C90120" w:rsidRPr="00B1637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C90120" w:rsidRPr="007A1D25">
        <w:rPr>
          <w:rFonts w:ascii="GOST type B" w:hAnsi="GOST type B"/>
          <w:bCs/>
          <w:sz w:val="28"/>
          <w:szCs w:val="28"/>
          <w:lang w:val="ru-RU"/>
        </w:rPr>
        <w:t>методом</w:t>
      </w:r>
      <w:r w:rsidR="00392E68" w:rsidRPr="00B1637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1D767C" w:rsidRPr="007A1D25">
        <w:rPr>
          <w:rFonts w:ascii="GOST type B" w:hAnsi="GOST type B"/>
          <w:bCs/>
          <w:sz w:val="28"/>
          <w:szCs w:val="28"/>
          <w:lang w:val="uk-UA"/>
        </w:rPr>
        <w:t>д</w:t>
      </w:r>
      <w:r w:rsidR="00392E68" w:rsidRPr="007A1D25">
        <w:rPr>
          <w:rFonts w:ascii="GOST type B" w:hAnsi="GOST type B"/>
          <w:bCs/>
          <w:sz w:val="28"/>
          <w:szCs w:val="28"/>
          <w:lang w:val="uk-UA"/>
        </w:rPr>
        <w:t xml:space="preserve">іаграм </w:t>
      </w:r>
      <w:proofErr w:type="spellStart"/>
      <w:r w:rsidR="00392E68" w:rsidRPr="007A1D25">
        <w:rPr>
          <w:rFonts w:ascii="GOST type B" w:hAnsi="GOST type B"/>
          <w:bCs/>
          <w:sz w:val="28"/>
          <w:szCs w:val="28"/>
          <w:lang w:val="uk-UA"/>
        </w:rPr>
        <w:t>Вейча</w:t>
      </w:r>
      <w:proofErr w:type="spellEnd"/>
      <w:r w:rsidR="007A1D25" w:rsidRPr="007A1D25">
        <w:rPr>
          <w:rFonts w:ascii="GOST type B" w:hAnsi="GOST type B"/>
          <w:bCs/>
          <w:sz w:val="28"/>
          <w:szCs w:val="28"/>
          <w:lang w:val="uk-UA"/>
        </w:rPr>
        <w:t xml:space="preserve"> (рисунки 4.5 </w:t>
      </w:r>
      <w:r w:rsidR="007A1D25" w:rsidRPr="007A1D25">
        <w:rPr>
          <w:rFonts w:cs="Arial"/>
          <w:bCs/>
          <w:sz w:val="28"/>
          <w:szCs w:val="28"/>
          <w:lang w:val="uk-UA"/>
        </w:rPr>
        <w:t>–</w:t>
      </w:r>
      <w:r w:rsidR="007A1D25" w:rsidRPr="007A1D25">
        <w:rPr>
          <w:rFonts w:ascii="GOST type B" w:hAnsi="GOST type B"/>
          <w:bCs/>
          <w:sz w:val="28"/>
          <w:szCs w:val="28"/>
          <w:lang w:val="uk-UA"/>
        </w:rPr>
        <w:t xml:space="preserve"> 4.6).</w:t>
      </w:r>
    </w:p>
    <w:p w:rsidR="007A1D25" w:rsidRDefault="007A1D25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Отримали</w:t>
      </w:r>
      <w:proofErr w:type="spellEnd"/>
      <w:r w:rsidRPr="00B1637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наступні</w:t>
      </w:r>
      <w:proofErr w:type="spellEnd"/>
      <w:r w:rsidRPr="00B1637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Pr="007A1D25">
        <w:rPr>
          <w:rFonts w:ascii="GOST type B" w:hAnsi="GOST type B"/>
          <w:bCs/>
          <w:sz w:val="28"/>
          <w:szCs w:val="28"/>
          <w:lang w:val="ru-RU"/>
        </w:rPr>
        <w:t>МДНФ</w:t>
      </w:r>
      <w:r w:rsidRPr="00B16375">
        <w:rPr>
          <w:rFonts w:ascii="GOST type B" w:hAnsi="GOST type B"/>
          <w:bCs/>
          <w:sz w:val="28"/>
          <w:szCs w:val="28"/>
          <w:lang w:val="ru-RU"/>
        </w:rPr>
        <w:t>:</w:t>
      </w:r>
    </w:p>
    <w:p w:rsidR="00B16375" w:rsidRPr="00B16375" w:rsidRDefault="004563E0" w:rsidP="00B1637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6AFADF84" wp14:editId="355DBBCC">
                <wp:simplePos x="0" y="0"/>
                <wp:positionH relativeFrom="column">
                  <wp:posOffset>733854</wp:posOffset>
                </wp:positionH>
                <wp:positionV relativeFrom="paragraph">
                  <wp:posOffset>7620</wp:posOffset>
                </wp:positionV>
                <wp:extent cx="145415" cy="0"/>
                <wp:effectExtent l="0" t="0" r="26035" b="19050"/>
                <wp:wrapNone/>
                <wp:docPr id="761" name="Прямая соединительная линия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61" o:spid="_x0000_s1026" style="position:absolute;z-index:25189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8pt,.6pt" to="69.2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" strokecolor="windowText"/>
            </w:pict>
          </mc:Fallback>
        </mc:AlternateContent>
      </w:r>
      <w:r w:rsidR="00B16375">
        <w:rPr>
          <w:rFonts w:ascii="GOST type B" w:hAnsi="GOST type B"/>
          <w:bCs/>
          <w:sz w:val="28"/>
          <w:szCs w:val="28"/>
        </w:rPr>
        <w:t>J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B16375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</w:p>
    <w:p w:rsidR="00B16375" w:rsidRPr="00B16375" w:rsidRDefault="004563E0" w:rsidP="00B1637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/>
          <w:bCs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32485B3C" wp14:editId="1CE0DBD9">
                <wp:simplePos x="0" y="0"/>
                <wp:positionH relativeFrom="column">
                  <wp:posOffset>1338151</wp:posOffset>
                </wp:positionH>
                <wp:positionV relativeFrom="paragraph">
                  <wp:posOffset>22860</wp:posOffset>
                </wp:positionV>
                <wp:extent cx="145415" cy="0"/>
                <wp:effectExtent l="0" t="0" r="26035" b="19050"/>
                <wp:wrapNone/>
                <wp:docPr id="708" name="Прямая соединительная линия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8" o:spid="_x0000_s1026" style="position:absolute;z-index:25190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35pt,1.8pt" to="116.8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" strokecolor="windowText"/>
            </w:pict>
          </mc:Fallback>
        </mc:AlternateContent>
      </w: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5DDC7FE8" wp14:editId="6F23C1DE">
                <wp:simplePos x="0" y="0"/>
                <wp:positionH relativeFrom="column">
                  <wp:posOffset>748665</wp:posOffset>
                </wp:positionH>
                <wp:positionV relativeFrom="paragraph">
                  <wp:posOffset>22860</wp:posOffset>
                </wp:positionV>
                <wp:extent cx="145415" cy="0"/>
                <wp:effectExtent l="0" t="0" r="26035" b="19050"/>
                <wp:wrapNone/>
                <wp:docPr id="706" name="Прямая соединительная линия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6" o:spid="_x0000_s1026" style="position:absolute;z-index:25189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1.8pt" to="70.4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" strokecolor="windowText"/>
            </w:pict>
          </mc:Fallback>
        </mc:AlternateContent>
      </w: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49D152A4" wp14:editId="7E5C341E">
                <wp:simplePos x="0" y="0"/>
                <wp:positionH relativeFrom="column">
                  <wp:posOffset>927335</wp:posOffset>
                </wp:positionH>
                <wp:positionV relativeFrom="paragraph">
                  <wp:posOffset>22860</wp:posOffset>
                </wp:positionV>
                <wp:extent cx="145415" cy="0"/>
                <wp:effectExtent l="0" t="0" r="26035" b="19050"/>
                <wp:wrapNone/>
                <wp:docPr id="707" name="Прямая соединительная линия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7" o:spid="_x0000_s1026" style="position:absolute;z-index:25189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pt,1.8pt" to="84.4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" strokecolor="windowText"/>
            </w:pict>
          </mc:Fallback>
        </mc:AlternateContent>
      </w:r>
      <w:r w:rsidR="00B16375">
        <w:rPr>
          <w:rFonts w:ascii="GOST type B" w:hAnsi="GOST type B"/>
          <w:bCs/>
          <w:sz w:val="28"/>
          <w:szCs w:val="28"/>
        </w:rPr>
        <w:t>K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B16375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>
        <w:rPr>
          <w:rFonts w:ascii="GOST type B" w:hAnsi="GOST type B"/>
          <w:bCs/>
          <w:sz w:val="28"/>
          <w:szCs w:val="28"/>
        </w:rPr>
        <w:t>X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 w:rsidRPr="00B16375">
        <w:rPr>
          <w:rFonts w:ascii="GOST type B" w:hAnsi="GOST type B"/>
          <w:bCs/>
          <w:sz w:val="28"/>
          <w:szCs w:val="28"/>
        </w:rPr>
        <w:sym w:font="Symbol" w:char="F0DA"/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</w:p>
    <w:p w:rsidR="00B16375" w:rsidRPr="00B16375" w:rsidRDefault="00B16375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sz w:val="28"/>
          <w:szCs w:val="28"/>
        </w:rPr>
        <w:t>J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Pr="00B16375">
        <w:rPr>
          <w:rFonts w:ascii="GOST type B" w:hAnsi="GOST type B"/>
          <w:bCs/>
          <w:sz w:val="28"/>
          <w:szCs w:val="28"/>
          <w:lang w:val="uk-UA"/>
        </w:rPr>
        <w:t>=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>
        <w:rPr>
          <w:rFonts w:ascii="GOST type B" w:hAnsi="GOST type B"/>
          <w:bCs/>
          <w:sz w:val="28"/>
          <w:szCs w:val="28"/>
        </w:rPr>
        <w:t>X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</w:p>
    <w:p w:rsidR="00B16375" w:rsidRPr="004563E0" w:rsidRDefault="004563E0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3E5B9D09" wp14:editId="5BA428C7">
                <wp:simplePos x="0" y="0"/>
                <wp:positionH relativeFrom="column">
                  <wp:posOffset>769620</wp:posOffset>
                </wp:positionH>
                <wp:positionV relativeFrom="paragraph">
                  <wp:posOffset>4445</wp:posOffset>
                </wp:positionV>
                <wp:extent cx="145415" cy="0"/>
                <wp:effectExtent l="0" t="0" r="26035" b="19050"/>
                <wp:wrapNone/>
                <wp:docPr id="709" name="Прямая соединительная линия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9" o:spid="_x0000_s1026" style="position:absolute;z-index:25190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.35pt" to="72.0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" strokecolor="windowText"/>
            </w:pict>
          </mc:Fallback>
        </mc:AlternateContent>
      </w:r>
      <w:r w:rsidR="00B16375">
        <w:rPr>
          <w:rFonts w:ascii="GOST type B" w:hAnsi="GOST type B"/>
          <w:bCs/>
          <w:sz w:val="28"/>
          <w:szCs w:val="28"/>
        </w:rPr>
        <w:t>K</w:t>
      </w:r>
      <w:r w:rsidR="00B16375" w:rsidRPr="004563E0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 w:rsidRPr="004563E0">
        <w:rPr>
          <w:rFonts w:ascii="GOST type B" w:hAnsi="GOST type B"/>
          <w:bCs/>
          <w:sz w:val="28"/>
          <w:szCs w:val="28"/>
          <w:lang w:val="uk-UA"/>
        </w:rPr>
        <w:t>=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4563E0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</w:p>
    <w:p w:rsidR="00B16375" w:rsidRPr="00623493" w:rsidRDefault="00B16375" w:rsidP="00B1637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vertAlign w:val="subscript"/>
          <w:lang w:val="uk-UA"/>
        </w:rPr>
      </w:pPr>
      <w:r>
        <w:rPr>
          <w:rFonts w:ascii="GOST type B" w:hAnsi="GOST type B"/>
          <w:bCs/>
          <w:sz w:val="28"/>
          <w:szCs w:val="28"/>
        </w:rPr>
        <w:t>J</w:t>
      </w:r>
      <w:r w:rsidRPr="00623493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Pr="00623493">
        <w:rPr>
          <w:rFonts w:ascii="GOST type B" w:hAnsi="GOST type B"/>
          <w:bCs/>
          <w:sz w:val="28"/>
          <w:szCs w:val="28"/>
          <w:lang w:val="uk-UA"/>
        </w:rPr>
        <w:t>=</w:t>
      </w:r>
      <w:r>
        <w:rPr>
          <w:rFonts w:ascii="GOST type B" w:hAnsi="GOST type B"/>
          <w:bCs/>
          <w:sz w:val="28"/>
          <w:szCs w:val="28"/>
        </w:rPr>
        <w:t>Q</w:t>
      </w:r>
      <w:r w:rsidRPr="00623493">
        <w:rPr>
          <w:rFonts w:ascii="GOST type B" w:hAnsi="GOST type B"/>
          <w:bCs/>
          <w:sz w:val="28"/>
          <w:szCs w:val="28"/>
          <w:vertAlign w:val="subscript"/>
          <w:lang w:val="uk-UA"/>
        </w:rPr>
        <w:t xml:space="preserve">2 </w:t>
      </w:r>
    </w:p>
    <w:p w:rsidR="00B16375" w:rsidRPr="00623493" w:rsidRDefault="004563E0" w:rsidP="00B1637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30C67DA1" wp14:editId="49CE48A7">
                <wp:simplePos x="0" y="0"/>
                <wp:positionH relativeFrom="column">
                  <wp:posOffset>769620</wp:posOffset>
                </wp:positionH>
                <wp:positionV relativeFrom="paragraph">
                  <wp:posOffset>5080</wp:posOffset>
                </wp:positionV>
                <wp:extent cx="145415" cy="0"/>
                <wp:effectExtent l="0" t="0" r="26035" b="19050"/>
                <wp:wrapNone/>
                <wp:docPr id="710" name="Прямая соединительная линия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10" o:spid="_x0000_s1026" style="position:absolute;z-index:25190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.4pt" to="72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" strokecolor="windowText"/>
            </w:pict>
          </mc:Fallback>
        </mc:AlternateContent>
      </w:r>
      <w:r w:rsidR="00B16375">
        <w:rPr>
          <w:rFonts w:ascii="GOST type B" w:hAnsi="GOST type B"/>
          <w:bCs/>
          <w:sz w:val="28"/>
          <w:szCs w:val="28"/>
        </w:rPr>
        <w:t>K</w:t>
      </w:r>
      <w:r w:rsidR="00B16375" w:rsidRPr="00623493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B16375" w:rsidRPr="00623493">
        <w:rPr>
          <w:rFonts w:ascii="GOST type B" w:hAnsi="GOST type B"/>
          <w:bCs/>
          <w:sz w:val="28"/>
          <w:szCs w:val="28"/>
          <w:lang w:val="uk-UA"/>
        </w:rPr>
        <w:t>=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623493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B16375">
        <w:rPr>
          <w:rFonts w:ascii="GOST type B" w:hAnsi="GOST type B"/>
          <w:bCs/>
          <w:sz w:val="28"/>
          <w:szCs w:val="28"/>
        </w:rPr>
        <w:t>X</w:t>
      </w:r>
      <w:r w:rsidR="00B16375" w:rsidRPr="00623493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</w:p>
    <w:p w:rsidR="007A1D25" w:rsidRPr="00B16375" w:rsidRDefault="004563E0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915776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ge">
                  <wp:posOffset>7911465</wp:posOffset>
                </wp:positionV>
                <wp:extent cx="1036955" cy="0"/>
                <wp:effectExtent l="0" t="0" r="29845" b="19050"/>
                <wp:wrapNone/>
                <wp:docPr id="716" name="Группа 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955" cy="0"/>
                          <a:chOff x="0" y="0"/>
                          <a:chExt cx="1036955" cy="0"/>
                        </a:xfrm>
                      </wpg:grpSpPr>
                      <wps:wsp>
                        <wps:cNvPr id="711" name="Прямая соединительная линия 711"/>
                        <wps:cNvCnPr/>
                        <wps:spPr>
                          <a:xfrm>
                            <a:off x="0" y="0"/>
                            <a:ext cx="14541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12" name="Прямая соединительная линия 712"/>
                        <wps:cNvCnPr/>
                        <wps:spPr>
                          <a:xfrm>
                            <a:off x="160020" y="0"/>
                            <a:ext cx="14541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13" name="Прямая соединительная линия 713"/>
                        <wps:cNvCnPr/>
                        <wps:spPr>
                          <a:xfrm>
                            <a:off x="558165" y="0"/>
                            <a:ext cx="14541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14" name="Прямая соединительная линия 714"/>
                        <wps:cNvCnPr/>
                        <wps:spPr>
                          <a:xfrm>
                            <a:off x="725805" y="0"/>
                            <a:ext cx="14541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15" name="Прямая соединительная линия 715"/>
                        <wps:cNvCnPr/>
                        <wps:spPr>
                          <a:xfrm>
                            <a:off x="891540" y="0"/>
                            <a:ext cx="14541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716" o:spid="_x0000_s1026" style="position:absolute;margin-left:59.7pt;margin-top:622.95pt;width:81.65pt;height:0;z-index:251915776;mso-position-vertical-relative:page" coordsize="1036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">
                <v:line id="Прямая соединительная линия 711" o:spid="_x0000_s1027" style="position:absolute;visibility:visible;mso-wrap-style:square" from="0,0" to="145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2xd8UAAADcAAAADwAAAGRycy9kb3ducmV2LnhtbESPQYvCMBSE78L+h/AW9iJrWhGVahQR&#10;hT26VWSPj+bZVpuX2kSt/nqzIHgcZuYbZjpvTSWu1LjSsoK4F4EgzqwuOVew266/xyCcR9ZYWSYF&#10;d3Iwn310pphoe+NfuqY+FwHCLkEFhfd1IqXLCjLoerYmDt7BNgZ9kE0udYO3ADeV7EfRUBosOSwU&#10;WNOyoOyUXoyCfHnsnv/S42Pgh6uxXQ82+/1hodTXZ7uYgPDU+nf41f7RCkZxDP9nwhGQs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42xd8UAAADcAAAADwAAAAAAAAAA&#10;AAAAAAChAgAAZHJzL2Rvd25yZXYueG1sUEsFBgAAAAAEAAQA+QAAAJMDAAAAAA==&#10;" strokecolor="windowText"/>
                <v:line id="Прямая соединительная линия 712" o:spid="_x0000_s1028" style="position:absolute;visibility:visible;mso-wrap-style:square" from="1600,0" to="305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8vAMQAAADcAAAADwAAAGRycy9kb3ducmV2LnhtbESPQYvCMBSE74L/ITxhL4umiqhUo4go&#10;7HGtIh4fzbOtNi+1idr11xthweMwM98ws0VjSnGn2hWWFfR7EQji1OqCMwX73aY7AeE8ssbSMin4&#10;IweLebs1w1jbB2/pnvhMBAi7GBXk3lexlC7NyaDr2Yo4eCdbG/RB1pnUNT4C3JRyEEUjabDgsJBj&#10;Rauc0ktyMwqy1fn7ekzOz6EfrSd2M/w9HE5Lpb46zXIKwlPjP+H/9o9WMO4P4H0mHAE5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Xy8AxAAAANwAAAAPAAAAAAAAAAAA&#10;AAAAAKECAABkcnMvZG93bnJldi54bWxQSwUGAAAAAAQABAD5AAAAkgMAAAAA&#10;" strokecolor="windowText"/>
                <v:line id="Прямая соединительная линия 713" o:spid="_x0000_s1029" style="position:absolute;visibility:visible;mso-wrap-style:square" from="5581,0" to="703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OKm8YAAADcAAAADwAAAGRycy9kb3ducmV2LnhtbESPQWvCQBSE74X+h+UVvBTdxIpK6ioS&#10;FHrUtEiPj+wzic2+TbNrkvbXu0Khx2FmvmFWm8HUoqPWVZYVxJMIBHFudcWFgo/3/XgJwnlkjbVl&#10;UvBDDjbrx4cVJtr2fKQu84UIEHYJKii9bxIpXV6SQTexDXHwzrY16INsC6lb7APc1HIaRXNpsOKw&#10;UGJDaUn5V3Y1Cor08vz9mV1+Z36+W9r97HA6nbdKjZ6G7SsIT4P/D/+137SCRfwC9zPhCMj1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TipvGAAAA3AAAAA8AAAAAAAAA&#10;AAAAAAAAoQIAAGRycy9kb3ducmV2LnhtbFBLBQYAAAAABAAEAPkAAACUAwAAAAA=&#10;" strokecolor="windowText"/>
                <v:line id="Прямая соединительная линия 714" o:spid="_x0000_s1030" style="position:absolute;visibility:visible;mso-wrap-style:square" from="7258,0" to="871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oS78YAAADcAAAADwAAAGRycy9kb3ducmV2LnhtbESPQWvCQBSE7wX/w/IEL0U3kWAldRWR&#10;Bjy2sYjHR/aZxGbfptk1Sfvru4VCj8PMfMNsdqNpRE+dqy0riBcRCOLC6ppLBe+nbL4G4TyyxsYy&#10;KfgiB7vt5GGDqbYDv1Gf+1IECLsUFVTet6mUrqjIoFvYljh4V9sZ9EF2pdQdDgFuGrmMopU0WHNY&#10;qLClQ0XFR343CsrD7fHzkt++E796WdsseT2fr3ulZtNx/wzC0+j/w3/to1bwFCfweyYcAbn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f6Eu/GAAAA3AAAAA8AAAAAAAAA&#10;AAAAAAAAoQIAAGRycy9kb3ducmV2LnhtbFBLBQYAAAAABAAEAPkAAACUAwAAAAA=&#10;" strokecolor="windowText"/>
                <v:line id="Прямая соединительная линия 715" o:spid="_x0000_s1031" style="position:absolute;visibility:visible;mso-wrap-style:square" from="8915,0" to="1036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a3dMYAAADcAAAADwAAAGRycy9kb3ducmV2LnhtbESPQWvCQBSE7wX/w/KEXopuUqxKdBUJ&#10;FXpso4jHR/aZRLNvY3abpP313UKhx2FmvmHW28HUoqPWVZYVxNMIBHFudcWFguNhP1mCcB5ZY22Z&#10;FHyRg+1m9LDGRNueP6jLfCEChF2CCkrvm0RKl5dk0E1tQxy8i20N+iDbQuoW+wA3tXyOork0WHFY&#10;KLGhtKT8ln0aBUV6fbqfs+v3zM9fl3Y/ez+dLjulHsfDbgXC0+D/w3/tN61gEb/A75lwBOTm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2t3TGAAAA3AAAAA8AAAAAAAAA&#10;AAAAAAAAoQIAAGRycy9kb3ducmV2LnhtbFBLBQYAAAAABAAEAPkAAACUAwAAAAA=&#10;" strokecolor="windowText"/>
                <w10:wrap anchory="page"/>
              </v:group>
            </w:pict>
          </mc:Fallback>
        </mc:AlternateContent>
      </w:r>
      <w:r w:rsidR="007A1D25">
        <w:rPr>
          <w:rFonts w:ascii="GOST type B" w:hAnsi="GOST type B"/>
          <w:bCs/>
          <w:sz w:val="28"/>
          <w:szCs w:val="28"/>
        </w:rPr>
        <w:t>Y</w:t>
      </w:r>
      <w:r w:rsidR="007A1D2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7A1D25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7A1D25">
        <w:rPr>
          <w:rFonts w:ascii="GOST type B" w:hAnsi="GOST type B"/>
          <w:bCs/>
          <w:sz w:val="28"/>
          <w:szCs w:val="28"/>
        </w:rPr>
        <w:t>Q</w:t>
      </w:r>
      <w:r w:rsidR="007A1D2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7A1D25">
        <w:rPr>
          <w:rFonts w:ascii="GOST type B" w:hAnsi="GOST type B"/>
          <w:bCs/>
          <w:sz w:val="28"/>
          <w:szCs w:val="28"/>
        </w:rPr>
        <w:t>Q</w:t>
      </w:r>
      <w:r w:rsidR="007A1D2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7A1D25">
        <w:rPr>
          <w:rFonts w:ascii="GOST type B" w:hAnsi="GOST type B"/>
          <w:bCs/>
          <w:sz w:val="28"/>
          <w:szCs w:val="28"/>
        </w:rPr>
        <w:t>X</w:t>
      </w:r>
      <w:r w:rsidR="007A1D2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B16375" w:rsidRPr="00B16375">
        <w:rPr>
          <w:rFonts w:ascii="GOST type B" w:hAnsi="GOST type B"/>
          <w:bCs/>
          <w:sz w:val="28"/>
          <w:szCs w:val="28"/>
        </w:rPr>
        <w:sym w:font="Symbol" w:char="F0DA"/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</w:p>
    <w:p w:rsidR="00B16375" w:rsidRPr="00B16375" w:rsidRDefault="004563E0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706F9BD3" wp14:editId="04B9E4CB">
                <wp:simplePos x="0" y="0"/>
                <wp:positionH relativeFrom="column">
                  <wp:posOffset>1110615</wp:posOffset>
                </wp:positionH>
                <wp:positionV relativeFrom="page">
                  <wp:posOffset>8235315</wp:posOffset>
                </wp:positionV>
                <wp:extent cx="145415" cy="0"/>
                <wp:effectExtent l="0" t="0" r="26035" b="19050"/>
                <wp:wrapNone/>
                <wp:docPr id="743" name="Прямая соединительная линия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43" o:spid="_x0000_s1026" style="position:absolute;z-index:25192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87.45pt,648.45pt" to="98.9pt,6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" strokecolor="windowText">
                <w10:wrap anchory="page"/>
              </v:line>
            </w:pict>
          </mc:Fallback>
        </mc:AlternateContent>
      </w: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1D0E2157" wp14:editId="4221D79A">
                <wp:simplePos x="0" y="0"/>
                <wp:positionH relativeFrom="column">
                  <wp:posOffset>1807845</wp:posOffset>
                </wp:positionH>
                <wp:positionV relativeFrom="page">
                  <wp:posOffset>8233410</wp:posOffset>
                </wp:positionV>
                <wp:extent cx="145415" cy="0"/>
                <wp:effectExtent l="0" t="0" r="26035" b="19050"/>
                <wp:wrapNone/>
                <wp:docPr id="722" name="Прямая соединительная линия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22" o:spid="_x0000_s1026" style="position:absolute;z-index:25192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42.35pt,648.3pt" to="153.8pt,6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" strokecolor="windowText">
                <w10:wrap anchory="page"/>
              </v:line>
            </w:pict>
          </mc:Fallback>
        </mc:AlternateContent>
      </w: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27591659" wp14:editId="1FBB2149">
                <wp:simplePos x="0" y="0"/>
                <wp:positionH relativeFrom="column">
                  <wp:posOffset>781050</wp:posOffset>
                </wp:positionH>
                <wp:positionV relativeFrom="page">
                  <wp:posOffset>8235315</wp:posOffset>
                </wp:positionV>
                <wp:extent cx="145415" cy="0"/>
                <wp:effectExtent l="0" t="0" r="26035" b="19050"/>
                <wp:wrapNone/>
                <wp:docPr id="718" name="Прямая соединительная линия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18" o:spid="_x0000_s1026" style="position:absolute;z-index:25191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61.5pt,648.45pt" to="72.95pt,6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" strokecolor="windowText">
                <w10:wrap anchory="page"/>
              </v:line>
            </w:pict>
          </mc:Fallback>
        </mc:AlternateContent>
      </w: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68F8B5E6" wp14:editId="2867243A">
                <wp:simplePos x="0" y="0"/>
                <wp:positionH relativeFrom="column">
                  <wp:posOffset>941070</wp:posOffset>
                </wp:positionH>
                <wp:positionV relativeFrom="page">
                  <wp:posOffset>8235315</wp:posOffset>
                </wp:positionV>
                <wp:extent cx="145415" cy="0"/>
                <wp:effectExtent l="0" t="0" r="26035" b="19050"/>
                <wp:wrapNone/>
                <wp:docPr id="719" name="Прямая соединительная линия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19" o:spid="_x0000_s1026" style="position:absolute;z-index:25191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74.1pt,648.45pt" to="85.55pt,6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" strokecolor="windowText">
                <w10:wrap anchory="page"/>
              </v:line>
            </w:pict>
          </mc:Fallback>
        </mc:AlternateContent>
      </w: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17E59F96" wp14:editId="5F280127">
                <wp:simplePos x="0" y="0"/>
                <wp:positionH relativeFrom="column">
                  <wp:posOffset>1339215</wp:posOffset>
                </wp:positionH>
                <wp:positionV relativeFrom="page">
                  <wp:posOffset>8235315</wp:posOffset>
                </wp:positionV>
                <wp:extent cx="145415" cy="0"/>
                <wp:effectExtent l="0" t="0" r="26035" b="19050"/>
                <wp:wrapNone/>
                <wp:docPr id="720" name="Прямая соединительная линия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20" o:spid="_x0000_s1026" style="position:absolute;z-index:25191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05.45pt,648.45pt" to="116.9pt,6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" strokecolor="windowText">
                <w10:wrap anchory="page"/>
              </v:line>
            </w:pict>
          </mc:Fallback>
        </mc:AlternateContent>
      </w: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1CC10FD5" wp14:editId="35892FFA">
                <wp:simplePos x="0" y="0"/>
                <wp:positionH relativeFrom="column">
                  <wp:posOffset>1506855</wp:posOffset>
                </wp:positionH>
                <wp:positionV relativeFrom="page">
                  <wp:posOffset>8235315</wp:posOffset>
                </wp:positionV>
                <wp:extent cx="145415" cy="0"/>
                <wp:effectExtent l="0" t="0" r="26035" b="19050"/>
                <wp:wrapNone/>
                <wp:docPr id="721" name="Прямая соединительная линия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21" o:spid="_x0000_s1026" style="position:absolute;z-index:25192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18.65pt,648.45pt" to="130.1pt,6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" strokecolor="windowText">
                <w10:wrap anchory="page"/>
              </v:line>
            </w:pict>
          </mc:Fallback>
        </mc:AlternateContent>
      </w:r>
      <w:r w:rsidR="00B16375">
        <w:rPr>
          <w:rFonts w:ascii="GOST type B" w:hAnsi="GOST type B"/>
          <w:bCs/>
          <w:sz w:val="28"/>
          <w:szCs w:val="28"/>
        </w:rPr>
        <w:t>Y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B16375" w:rsidRPr="00B16375">
        <w:rPr>
          <w:rFonts w:ascii="GOST type B" w:hAnsi="GOST type B"/>
          <w:bCs/>
          <w:sz w:val="28"/>
          <w:szCs w:val="28"/>
        </w:rPr>
        <w:sym w:font="Symbol" w:char="F0DA"/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B16375">
        <w:rPr>
          <w:rFonts w:ascii="GOST type B" w:hAnsi="GOST type B"/>
          <w:bCs/>
          <w:sz w:val="28"/>
          <w:szCs w:val="28"/>
        </w:rPr>
        <w:t>X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</w:p>
    <w:p w:rsidR="00B16375" w:rsidRPr="00B16375" w:rsidRDefault="004563E0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928064" behindDoc="0" locked="0" layoutInCell="1" allowOverlap="1" wp14:anchorId="6B025C3D" wp14:editId="549988DE">
                <wp:simplePos x="0" y="0"/>
                <wp:positionH relativeFrom="column">
                  <wp:posOffset>1671955</wp:posOffset>
                </wp:positionH>
                <wp:positionV relativeFrom="page">
                  <wp:posOffset>8562975</wp:posOffset>
                </wp:positionV>
                <wp:extent cx="311150" cy="0"/>
                <wp:effectExtent l="0" t="0" r="31750" b="19050"/>
                <wp:wrapNone/>
                <wp:docPr id="746" name="Группа 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150" cy="0"/>
                          <a:chOff x="0" y="0"/>
                          <a:chExt cx="311150" cy="0"/>
                        </a:xfrm>
                      </wpg:grpSpPr>
                      <wps:wsp>
                        <wps:cNvPr id="744" name="Прямая соединительная линия 744"/>
                        <wps:cNvCnPr/>
                        <wps:spPr>
                          <a:xfrm>
                            <a:off x="0" y="0"/>
                            <a:ext cx="14541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45" name="Прямая соединительная линия 745"/>
                        <wps:cNvCnPr/>
                        <wps:spPr>
                          <a:xfrm>
                            <a:off x="165735" y="0"/>
                            <a:ext cx="14541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746" o:spid="_x0000_s1026" style="position:absolute;margin-left:131.65pt;margin-top:674.25pt;width:24.5pt;height:0;z-index:251928064;mso-position-vertical-relative:page" coordsize="3111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">
                <v:line id="Прямая соединительная линия 744" o:spid="_x0000_s1027" style="position:absolute;visibility:visible;mso-wrap-style:square" from="0,0" to="14541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k98sYAAADcAAAADwAAAGRycy9kb3ducmV2LnhtbESPQWvCQBSE7wX/w/KEXopuWkKU6Coh&#10;VOixTYt4fGSfSTT7Nma3JvXXu4VCj8PMfMOst6NpxZV611hW8DyPQBCXVjdcKfj63M2WIJxH1tha&#10;JgU/5GC7mTysMdV24A+6Fr4SAcIuRQW1910qpStrMujmtiMO3tH2Bn2QfSV1j0OAm1a+RFEiDTYc&#10;FmrsKK+pPBffRkGVn54uh+J0i33yurS7+H2/P2ZKPU7HbAXC0+j/w3/tN61gEcfweyYcAbm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RJPfLGAAAA3AAAAA8AAAAAAAAA&#10;AAAAAAAAoQIAAGRycy9kb3ducmV2LnhtbFBLBQYAAAAABAAEAPkAAACUAwAAAAA=&#10;" strokecolor="windowText"/>
                <v:line id="Прямая соединительная линия 745" o:spid="_x0000_s1028" style="position:absolute;visibility:visible;mso-wrap-style:square" from="165735,0" to="3111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WYacYAAADcAAAADwAAAGRycy9kb3ducmV2LnhtbESPT2vCQBTE7wW/w/KEXkrdKPEPqauI&#10;KPSoUaTHR/aZxGbfxuxWUz+9Kwgeh5n5DTOdt6YSF2pcaVlBvxeBIM6sLjlXsN+tPycgnEfWWFkm&#10;Bf/kYD7rvE0x0fbKW7qkPhcBwi5BBYX3dSKlywoy6Hq2Jg7e0TYGfZBNLnWD1wA3lRxE0UgaLDks&#10;FFjTsqDsN/0zCvLl6eP8k55usR+tJnYdbw6H40Kp9267+ALhqfWv8LP9rRWM4yE8zoQjI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FmGnGAAAA3AAAAA8AAAAAAAAA&#10;AAAAAAAAoQIAAGRycy9kb3ducmV2LnhtbFBLBQYAAAAABAAEAPkAAACUAwAAAAA=&#10;" strokecolor="windowText"/>
                <w10:wrap anchory="page"/>
              </v:group>
            </w:pict>
          </mc:Fallback>
        </mc:AlternateContent>
      </w: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21249E77" wp14:editId="14E011B3">
                <wp:simplePos x="0" y="0"/>
                <wp:positionH relativeFrom="column">
                  <wp:posOffset>781050</wp:posOffset>
                </wp:positionH>
                <wp:positionV relativeFrom="page">
                  <wp:posOffset>8562975</wp:posOffset>
                </wp:positionV>
                <wp:extent cx="145415" cy="0"/>
                <wp:effectExtent l="0" t="0" r="26035" b="19050"/>
                <wp:wrapNone/>
                <wp:docPr id="724" name="Прямая соединительная линия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24" o:spid="_x0000_s1026" style="position:absolute;z-index:25192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61.5pt,674.25pt" to="72.95pt,6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" strokecolor="windowText">
                <w10:wrap anchory="page"/>
              </v:line>
            </w:pict>
          </mc:Fallback>
        </mc:AlternateContent>
      </w: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7313CB07" wp14:editId="5960C4ED">
                <wp:simplePos x="0" y="0"/>
                <wp:positionH relativeFrom="column">
                  <wp:posOffset>941070</wp:posOffset>
                </wp:positionH>
                <wp:positionV relativeFrom="page">
                  <wp:posOffset>8562975</wp:posOffset>
                </wp:positionV>
                <wp:extent cx="145415" cy="0"/>
                <wp:effectExtent l="0" t="0" r="26035" b="19050"/>
                <wp:wrapNone/>
                <wp:docPr id="725" name="Прямая соединительная линия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25" o:spid="_x0000_s1026" style="position:absolute;z-index:25192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74.1pt,674.25pt" to="85.55pt,6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" strokecolor="windowText">
                <w10:wrap anchory="page"/>
              </v:line>
            </w:pict>
          </mc:Fallback>
        </mc:AlternateContent>
      </w:r>
      <w:r w:rsidR="00B16375">
        <w:rPr>
          <w:rFonts w:ascii="GOST type B" w:hAnsi="GOST type B"/>
          <w:bCs/>
          <w:sz w:val="28"/>
          <w:szCs w:val="28"/>
        </w:rPr>
        <w:t>Y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B16375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B16375">
        <w:rPr>
          <w:rFonts w:ascii="GOST type B" w:hAnsi="GOST type B"/>
          <w:bCs/>
          <w:sz w:val="28"/>
          <w:szCs w:val="28"/>
        </w:rPr>
        <w:t>X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 w:rsidRPr="00B16375">
        <w:rPr>
          <w:rFonts w:ascii="GOST type B" w:hAnsi="GOST type B"/>
          <w:bCs/>
          <w:sz w:val="28"/>
          <w:szCs w:val="28"/>
        </w:rPr>
        <w:sym w:font="Symbol" w:char="F0DA"/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</w:p>
    <w:p w:rsidR="00B16375" w:rsidRPr="00B16375" w:rsidRDefault="00B16375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sz w:val="28"/>
          <w:szCs w:val="28"/>
        </w:rPr>
        <w:t>Y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4</w:t>
      </w:r>
      <w:r w:rsidRPr="00B16375">
        <w:rPr>
          <w:rFonts w:ascii="GOST type B" w:hAnsi="GOST type B"/>
          <w:bCs/>
          <w:sz w:val="28"/>
          <w:szCs w:val="28"/>
          <w:lang w:val="uk-UA"/>
        </w:rPr>
        <w:t>=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</w:p>
    <w:p w:rsidR="007A1D25" w:rsidRDefault="004563E0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5850E8B1" wp14:editId="32FBC24A">
                <wp:simplePos x="0" y="0"/>
                <wp:positionH relativeFrom="column">
                  <wp:posOffset>781050</wp:posOffset>
                </wp:positionH>
                <wp:positionV relativeFrom="page">
                  <wp:posOffset>9157335</wp:posOffset>
                </wp:positionV>
                <wp:extent cx="145415" cy="0"/>
                <wp:effectExtent l="0" t="0" r="26035" b="19050"/>
                <wp:wrapNone/>
                <wp:docPr id="749" name="Прямая соединительная линия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49" o:spid="_x0000_s1026" style="position:absolute;z-index:25193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61.5pt,721.05pt" to="72.95pt,7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" strokecolor="windowText">
                <w10:wrap anchory="page"/>
              </v:line>
            </w:pict>
          </mc:Fallback>
        </mc:AlternateContent>
      </w:r>
      <w:r w:rsidR="00B16375">
        <w:rPr>
          <w:rFonts w:ascii="GOST type B" w:hAnsi="GOST type B"/>
          <w:bCs/>
          <w:sz w:val="28"/>
          <w:szCs w:val="28"/>
        </w:rPr>
        <w:t>Y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5</w:t>
      </w:r>
      <w:r w:rsidR="00B16375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</w:p>
    <w:p w:rsidR="00B16375" w:rsidRDefault="00B16375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</w:p>
    <w:p w:rsidR="00B16375" w:rsidRDefault="00B16375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</w:p>
    <w:p w:rsidR="007A1D25" w:rsidRDefault="007A1D25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</w:p>
    <w:p w:rsidR="007A1D25" w:rsidRPr="007A1D25" w:rsidRDefault="007A1D25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</w:p>
    <w:p w:rsidR="007A1D25" w:rsidRPr="002B66DE" w:rsidRDefault="007A1D2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8"/>
          <w:szCs w:val="28"/>
          <w:lang w:val="uk-UA"/>
        </w:rPr>
      </w:pPr>
    </w:p>
    <w:p w:rsidR="007A1D25" w:rsidRPr="002B66DE" w:rsidRDefault="007A1D2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"/>
          <w:szCs w:val="28"/>
          <w:lang w:val="uk-UA"/>
        </w:rPr>
      </w:pPr>
    </w:p>
    <w:p w:rsidR="007A1D25" w:rsidRPr="007A1D25" w:rsidRDefault="007A1D25" w:rsidP="007A1D25">
      <w:pPr>
        <w:tabs>
          <w:tab w:val="left" w:pos="426"/>
          <w:tab w:val="left" w:pos="2977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sz w:val="12"/>
          <w:szCs w:val="12"/>
          <w:lang w:val="ru-RU"/>
        </w:rPr>
      </w:pPr>
      <w:r w:rsidRPr="007A1D25">
        <w:rPr>
          <w:rFonts w:ascii="Times New Roman" w:hAnsi="Times New Roman"/>
          <w:bCs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893248" behindDoc="0" locked="0" layoutInCell="1" allowOverlap="1" wp14:anchorId="3CC9279C" wp14:editId="0C016CEF">
                <wp:simplePos x="0" y="0"/>
                <wp:positionH relativeFrom="page">
                  <wp:posOffset>684530</wp:posOffset>
                </wp:positionH>
                <wp:positionV relativeFrom="page">
                  <wp:posOffset>333742</wp:posOffset>
                </wp:positionV>
                <wp:extent cx="6658610" cy="10209530"/>
                <wp:effectExtent l="19050" t="19050" r="8890" b="1270"/>
                <wp:wrapNone/>
                <wp:docPr id="55" name="Group 7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56" name="Rectangle 7851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589" name="Group 7852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8590" name="Line 7853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2" name="Line 7854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3" name="Line 7855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4" name="Line 7856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5" name="Line 7857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6" name="Line 7858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7" name="Line 7859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8" name="Line 7860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9" name="Line 7861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0" name="Text Box 78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A1D25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71" name="Text Box 78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A1D25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72" name="Text Box 78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A1D25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№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докум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73" name="Text Box 78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A1D25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74" name="Text Box 78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A1D25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75" name="Line 7867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6" name="Text Box 78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A1D25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  <w:p w:rsidR="00B16375" w:rsidRDefault="00B16375" w:rsidP="007A1D25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B16375" w:rsidRPr="00621972" w:rsidRDefault="00621972" w:rsidP="007A1D25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ru-RU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77" name="Text Box 78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A1D25">
                                <w:pP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ІАЛЦ.463626.00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15" style="position:absolute;left:0;text-align:left;margin-left:53.9pt;margin-top:26.3pt;width:524.3pt;height:803.9pt;z-index:251893248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">
                <v:rect id="Rectangle 7851" o:spid="_x0000_s1216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+l5MUA&#10;AADbAAAADwAAAGRycy9kb3ducmV2LnhtbESPQWvCQBSE74L/YXlCb7oxrVqiq2hAKLQXo9D29sg+&#10;k2D2bciuGv313YLgcZiZb5jFqjO1uFDrKssKxqMIBHFudcWFgsN+O3wH4TyyxtoyKbiRg9Wy31tg&#10;ou2Vd3TJfCEChF2CCkrvm0RKl5dk0I1sQxy8o20N+iDbQuoWrwFuahlH0VQarDgslNhQWlJ+ys5G&#10;wW6yWf/+zF6/zT36zN7SLxOn41ipl0G3noPw1Pln+NH+0AomU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z6XkxQAAANsAAAAPAAAAAAAAAAAAAAAAAJgCAABkcnMv&#10;ZG93bnJldi54bWxQSwUGAAAAAAQABAD1AAAAigMAAAAA&#10;" filled="f" strokeweight="2.25pt"/>
                <v:group id="Group 7852" o:spid="_x0000_s1217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oSVsYAAADdAAAADwAAAGRycy9kb3ducmV2LnhtbESPQWvCQBSE7wX/w/KE&#10;3uomiiVGVxHR0oMUqoJ4e2SfSTD7NmTXJP77riD0OMzMN8xi1ZtKtNS40rKCeBSBIM6sLjlXcDru&#10;PhIQziNrrCyTggc5WC0HbwtMte34l9qDz0WAsEtRQeF9nUrpsoIMupGtiYN3tY1BH2STS91gF+Cm&#10;kuMo+pQGSw4LBda0KSi7He5GwVeH3XoSb9v97bp5XI7Tn/M+JqXeh/16DsJT7//Dr/a3VpBMkx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ChJWxgAAAN0A&#10;AAAPAAAAAAAAAAAAAAAAAKoCAABkcnMvZG93bnJldi54bWxQSwUGAAAAAAQABAD6AAAAnQMAAAAA&#10;">
                  <v:line id="Line 7853" o:spid="_x0000_s1218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3/S8AAAADdAAAADwAAAGRycy9kb3ducmV2LnhtbERPTWvCQBC9F/wPywi91U2rLTF1FWkp&#10;SG61XrwN2TEJyc7G3a2m/75zEDw+3vdqM7peXSjE1rOB51kGirjytuXawOHn6ykHFROyxd4zGfij&#10;CJv15GGFhfVX/qbLPtVKQjgWaKBJaSi0jlVDDuPMD8TCnXxwmASGWtuAVwl3vX7JsjftsGVpaHCg&#10;j4aqbv/rDOTzBWJ+7MqO4jyc02fpRi6NeZyO23dQicZ0F9/cOyu+16XslzfyBPT6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w9/0vAAAAA3QAAAA8AAAAAAAAAAAAAAAAA&#10;oQIAAGRycy9kb3ducmV2LnhtbFBLBQYAAAAABAAEAPkAAACOAwAAAAA=&#10;" strokeweight="2.25pt">
                    <v:stroke endarrowwidth="narrow"/>
                  </v:line>
                  <v:line id="Line 7854" o:spid="_x0000_s1219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d5MsMAAADdAAAADwAAAGRycy9kb3ducmV2LnhtbESP0YrCMBRE3wX/IVxhX0RTFYpWo4gg&#10;LIsIWj/g2lzbYnNTm6j17zeC4OMwM2eYxao1lXhQ40rLCkbDCARxZnXJuYJTuh1MQTiPrLGyTApe&#10;5GC17HYWmGj75AM9jj4XAcIuQQWF93UipcsKMuiGtiYO3sU2Bn2QTS51g88AN5UcR1EsDZYcFgqs&#10;aVNQdj3ejYJygue+n/U5r3an6/6Vpbe/W6rUT69dz0F4av03/Gn/agXTOB7D+014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XeTLDAAAA3QAAAA8AAAAAAAAAAAAA&#10;AAAAoQIAAGRycy9kb3ducmV2LnhtbFBLBQYAAAAABAAEAPkAAACRAwAAAAA=&#10;" strokeweight="2.25pt">
                    <v:stroke endarrowwidth="narrow"/>
                  </v:line>
                  <v:line id="Line 7855" o:spid="_x0000_s1220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vcqcUAAADdAAAADwAAAGRycy9kb3ducmV2LnhtbESP0WrCQBRE3wv9h+UKfRHdVCFo6iaU&#10;giBFhBo/4DZ7TYLZuzG7muTvXaHQx2FmzjCbbDCNuFPnassK3ucRCOLC6ppLBad8O1uBcB5ZY2OZ&#10;FIzkIEtfXzaYaNvzD92PvhQBwi5BBZX3bSKlKyoy6Oa2JQ7e2XYGfZBdKXWHfYCbRi6iKJYGaw4L&#10;Fbb0VVFxOd6MgnqJv1O/nnLZ7E+Xw1jk1+9rrtTbZPj8AOFp8P/hv/ZOK1jF8RKeb8ITk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vcqcUAAADdAAAADwAAAAAAAAAA&#10;AAAAAAChAgAAZHJzL2Rvd25yZXYueG1sUEsFBgAAAAAEAAQA+QAAAJMDAAAAAA==&#10;" strokeweight="2.25pt">
                    <v:stroke endarrowwidth="narrow"/>
                  </v:line>
                  <v:line id="Line 7856" o:spid="_x0000_s1221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JE3cUAAADdAAAADwAAAGRycy9kb3ducmV2LnhtbESP3YrCMBSE74V9h3AEb0RTfyhajbII&#10;C8uyCLY+wLE5tsXmpDZZrW9vFgQvh5n5hllvO1OLG7WusqxgMo5AEOdWV1woOGZfowUI55E11pZJ&#10;wYMcbDcfvTUm2t75QLfUFyJA2CWooPS+SaR0eUkG3dg2xME729agD7ItpG7xHuCmltMoiqXBisNC&#10;iQ3tSsov6Z9RUM3wNPTLIRf17/Gyf+TZ9eeaKTXod58rEJ46/w6/2t9awSKO5/D/JjwBuXk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JE3cUAAADdAAAADwAAAAAAAAAA&#10;AAAAAAChAgAAZHJzL2Rvd25yZXYueG1sUEsFBgAAAAAEAAQA+QAAAJMDAAAAAA==&#10;" strokeweight="2.25pt">
                    <v:stroke endarrowwidth="narrow"/>
                  </v:line>
                  <v:line id="Line 7857" o:spid="_x0000_s1222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7hRsUAAADdAAAADwAAAGRycy9kb3ducmV2LnhtbESP0YrCMBRE34X9h3AFX0RTFYtWoyzC&#10;wrIsgq0fcG2ubbG5qU1W69+bBcHHYWbOMOttZ2pxo9ZVlhVMxhEI4tzqigsFx+xrtADhPLLG2jIp&#10;eJCD7eajt8ZE2zsf6Jb6QgQIuwQVlN43iZQuL8mgG9uGOHhn2xr0QbaF1C3eA9zUchpFsTRYcVgo&#10;saFdSfkl/TMKqhmehn455KL+PV72jzy7/lwzpQb97nMFwlPn3+FX+1srWMTxHP7fhCcgN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T7hRsUAAADdAAAADwAAAAAAAAAA&#10;AAAAAAChAgAAZHJzL2Rvd25yZXYueG1sUEsFBgAAAAAEAAQA+QAAAJMDAAAAAA==&#10;" strokeweight="2.25pt">
                    <v:stroke endarrowwidth="narrow"/>
                  </v:line>
                  <v:line id="Line 7858" o:spid="_x0000_s1223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x/McQAAADdAAAADwAAAGRycy9kb3ducmV2LnhtbESP0YrCMBRE34X9h3AX9kU03RWKdhtF&#10;hAUREbR+wLW525Y2N7WJWv/eCIKPw8ycYdJFbxpxpc5VlhV8jyMQxLnVFRcKjtnfaArCeWSNjWVS&#10;cCcHi/nHIMVE2xvv6XrwhQgQdgkqKL1vEyldXpJBN7YtcfD+bWfQB9kVUnd4C3DTyJ8oiqXBisNC&#10;iS2tSsrrw8UoqCZ4GvrZkItme6x39zw7b86ZUl+f/fIXhKfev8Ov9lormMZxDM834Qn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7H8xxAAAAN0AAAAPAAAAAAAAAAAA&#10;AAAAAKECAABkcnMvZG93bnJldi54bWxQSwUGAAAAAAQABAD5AAAAkgMAAAAA&#10;" strokeweight="2.25pt">
                    <v:stroke endarrowwidth="narrow"/>
                  </v:line>
                  <v:line id="Line 7859" o:spid="_x0000_s1224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DaqsUAAADdAAAADwAAAGRycy9kb3ducmV2LnhtbESP0YrCMBRE34X9h3AFX0RTFapWoyzC&#10;wrIsgq0fcG2ubbG5qU1W69+bBcHHYWbOMOttZ2pxo9ZVlhVMxhEI4tzqigsFx+xrtADhPLLG2jIp&#10;eJCD7eajt8ZE2zsf6Jb6QgQIuwQVlN43iZQuL8mgG9uGOHhn2xr0QbaF1C3eA9zUchpFsTRYcVgo&#10;saFdSfkl/TMKqhmehn455KL+PV72jzy7/lwzpQb97nMFwlPn3+FX+1srWMTxHP7fhCcgN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DaqsUAAADdAAAADwAAAAAAAAAA&#10;AAAAAAChAgAAZHJzL2Rvd25yZXYueG1sUEsFBgAAAAAEAAQA+QAAAJMDAAAAAA==&#10;" strokeweight="2.25pt">
                    <v:stroke endarrowwidth="narrow"/>
                  </v:line>
                  <v:line id="Line 7860" o:spid="_x0000_s1225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9O2MEAAADdAAAADwAAAGRycy9kb3ducmV2LnhtbERPzYrCMBC+C75DGMGLaLq7ULSaiiwI&#10;i4ig9QHGZmxLm0ltota3N4cFjx/f/2rdm0Y8qHOVZQVfswgEcW51xYWCc7adzkE4j6yxsUwKXuRg&#10;nQ4HK0y0ffKRHidfiBDCLkEFpfdtIqXLSzLoZrYlDtzVdgZ9gF0hdYfPEG4a+R1FsTRYcWgosaXf&#10;kvL6dDcKqh+8TPxiwkWzP9eHV57ddrdMqfGo3yxBeOr9R/zv/tMK5nEc5oY34QnI9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P07YwQAAAN0AAAAPAAAAAAAAAAAAAAAA&#10;AKECAABkcnMvZG93bnJldi54bWxQSwUGAAAAAAQABAD5AAAAjwMAAAAA&#10;" strokeweight="2.25pt">
                    <v:stroke endarrowwidth="narrow"/>
                  </v:line>
                  <v:line id="Line 7861" o:spid="_x0000_s1226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PrQ8MAAADdAAAADwAAAGRycy9kb3ducmV2LnhtbESP0YrCMBRE3xf8h3AFX0RTXShajSKC&#10;ILIIa/2Aa3Nti81NbaLWvzeC4OMwM2eY+bI1lbhT40rLCkbDCARxZnXJuYJjuhlMQDiPrLGyTAqe&#10;5GC56PzMMdH2wf90P/hcBAi7BBUU3teJlC4ryKAb2po4eGfbGPRBNrnUDT4C3FRyHEWxNFhyWCiw&#10;pnVB2eVwMwrKXzz1/bTPefV3vOyfWXrdXVOlet12NQPhqfXf8Ke91QomcTyF95vwBOTi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z60PDAAAA3QAAAA8AAAAAAAAAAAAA&#10;AAAAoQIAAGRycy9kb3ducmV2LnhtbFBLBQYAAAAABAAEAPkAAACRAwAAAAA=&#10;" strokeweight="2.25pt">
                    <v:stroke endarrowwidth="narrow"/>
                  </v:line>
                  <v:shape id="Text Box 7862" o:spid="_x0000_s1227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CZbMIA&#10;AADdAAAADwAAAGRycy9kb3ducmV2LnhtbERPTWvCQBC9F/oflil4q5t6sBJdgxQatIdSY6vXITsm&#10;sdnZkJ1q/PfuoeDx8b4X2eBadaY+NJ4NvIwTUMSltw1XBr53788zUEGQLbaeycCVAmTLx4cFptZf&#10;eEvnQioVQzikaKAW6VKtQ1mTwzD2HXHkjr53KBH2lbY9XmK4a/UkSabaYcOxocaO3moqf4s/Z6A6&#10;7Daof74+PveuC+32JJTnYszoaVjNQQkNchf/u9fWwGz6GvfHN/EJ6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IJlswgAAAN0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A1D25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3" o:spid="_x0000_s1228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w898UA&#10;AADdAAAADwAAAGRycy9kb3ducmV2LnhtbESPQWvCQBSE74L/YXkFb7pJD1ZS1yAFpfZQqrZ6fWSf&#10;STT7NmRfNf333YLQ4zAz3zDzvHeNulIXas8G0kkCirjwtubSwOd+NZ6BCoJssfFMBn4oQL4YDuaY&#10;WX/jLV13UqoI4ZChgUqkzbQORUUOw8S3xNE7+c6hRNmV2nZ4i3DX6MckmWqHNceFClt6qai47L6d&#10;gfK436D++nh7P7g2NNuz0Hotxowe+uUzKKFe/sP39qs1MJs+pfD3Jj4B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bDz3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A1D25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4" o:spid="_x0000_s1229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6igMQA&#10;AADdAAAADwAAAGRycy9kb3ducmV2LnhtbESPT2vCQBTE74V+h+UVvNVNPahEVymFSvUg/m2vj+xr&#10;Es2+Ddmnxm/vCoLHYWZ+w4ynravUmZpQejbw0U1AEWfelpwb2G2/34eggiBbrDyTgSsFmE5eX8aY&#10;Wn/hNZ03kqsI4ZCigUKkTrUOWUEOQ9fXxNH7941DibLJtW3wEuGu0r0k6WuHJceFAmv6Kig7bk7O&#10;QP63naPerxbLX1eHan0Qms3EmM5b+zkCJdTKM/xo/1gDw/6gB/c38Qnoy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+ooDEAAAA3Q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A1D25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№ </w:t>
                          </w: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докум</w:t>
                          </w:r>
                          <w:proofErr w:type="spellEnd"/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865" o:spid="_x0000_s1230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HG8UA&#10;AADdAAAADwAAAGRycy9kb3ducmV2LnhtbESPX2vCQBDE3wW/w7FC3/RSC1ZSTymCUn0o9U/b1yW3&#10;JtHcXshtNf32niD4OMzMb5jJrHWVOlMTSs8GngcJKOLM25JzA/vdoj8GFQTZYuWZDPxTgNm025lg&#10;av2FN3TeSq4ihEOKBgqROtU6ZAU5DANfE0fv4BuHEmWTa9vgJcJdpYdJMtIOS44LBdY0Lyg7bf+c&#10;gfx3t0L9/bX+/HF1qDZHoeVSjHnqte9voIRaeYTv7Q9rYDx6fYHbm/gE9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8gcb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A1D25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6" o:spid="_x0000_s1231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ufb8UA&#10;AADdAAAADwAAAGRycy9kb3ducmV2LnhtbESPX2vCQBDE3wW/w7FC3/RSKVZSTymCUn0o9U/b1yW3&#10;JtHcXshtNf32niD4OMzMb5jJrHWVOlMTSs8GngcJKOLM25JzA/vdoj8GFQTZYuWZDPxTgNm025lg&#10;av2FN3TeSq4ihEOKBgqROtU6ZAU5DANfE0fv4BuHEmWTa9vgJcJdpYdJMtIOS44LBdY0Lyg7bf+c&#10;gfx3t0L9/bX+/HF1qDZHoeVSjHnqte9voIRaeYTv7Q9rYDx6fYHbm/gE9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G59v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A1D25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  <w:proofErr w:type="spellEnd"/>
                        </w:p>
                      </w:txbxContent>
                    </v:textbox>
                  </v:shape>
                  <v:line id="Line 7867" o:spid="_x0000_s1232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d3m8cAAADdAAAADwAAAGRycy9kb3ducmV2LnhtbESP0WrCQBRE3wv+w3ILfRHd2NKoaVYR&#10;oVBKETR+wDV7TUKyd2N2a5K/7xYKfRxm5gyTbgfTiDt1rrKsYDGPQBDnVldcKDhn77MVCOeRNTaW&#10;ScFIDrabyUOKibY9H+l+8oUIEHYJKii9bxMpXV6SQTe3LXHwrrYz6IPsCqk77APcNPI5imJpsOKw&#10;UGJL+5Ly+vRtFFQveJn69ZSL5utcH8Y8u33eMqWeHofdGwhPg/8P/7U/tIJVvHyF3zfhCcj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453ebxwAAAN0AAAAPAAAAAAAA&#10;AAAAAAAAAKECAABkcnMvZG93bnJldi54bWxQSwUGAAAAAAQABAD5AAAAlQMAAAAA&#10;" strokeweight="2.25pt">
                    <v:stroke endarrowwidth="narrow"/>
                  </v:line>
                  <v:shape id="Text Box 7868" o:spid="_x0000_s1233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Wkg8UA&#10;AADdAAAADwAAAGRycy9kb3ducmV2LnhtbESPT2vCQBTE74LfYXmCN93YQyqpq4ig1B5K/ddeH9nX&#10;JJp9G7KvGr+9Wyj0OMzMb5jZonO1ulIbKs8GJuMEFHHubcWFgeNhPZqCCoJssfZMBu4UYDHv92aY&#10;WX/jHV33UqgI4ZChgVKkybQOeUkOw9g3xNH79q1DibIttG3xFuGu1k9JkmqHFceFEhtalZRf9j/O&#10;QPF12KI+fby9f7om1Luz0GYjxgwH3fIFlFAn/+G/9qs1ME2fU/h9E5+An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haSD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A1D25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  <w:p w:rsidR="00B16375" w:rsidRDefault="00B16375" w:rsidP="007A1D25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B16375" w:rsidRPr="00621972" w:rsidRDefault="00621972" w:rsidP="007A1D25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ru-RU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7869" o:spid="_x0000_s1234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kBGMYA&#10;AADdAAAADwAAAGRycy9kb3ducmV2LnhtbESPT2vCQBTE7wW/w/KE3upGDyqpaxDB0PZQ6p/q9ZF9&#10;Jmmzb0P2VdNv3y0IHoeZ+Q2zyHrXqAt1ofZsYDxKQBEX3tZcGjjsN09zUEGQLTaeycAvBciWg4cF&#10;ptZfeUuXnZQqQjikaKASaVOtQ1GRwzDyLXH0zr5zKFF2pbYdXiPcNXqSJFPtsOa4UGFL64qK792P&#10;M1Ce9q+oPz/e3o+uDc32SyjPxZjHYb96BiXUyz18a79YA/PpbAb/b+IT0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skBGM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A1D25">
                          <w:pPr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ІАЛЦ.463626.00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Pr="007A1D25">
        <w:rPr>
          <w:rFonts w:ascii="GOST type B" w:hAnsi="GOST type B"/>
          <w:bCs/>
          <w:noProof/>
          <w:sz w:val="28"/>
          <w:szCs w:val="28"/>
          <w:lang w:val="ru-RU"/>
        </w:rPr>
        <w:drawing>
          <wp:inline distT="0" distB="0" distL="0" distR="0" wp14:anchorId="129FF630" wp14:editId="1DB44CE2">
            <wp:extent cx="4376879" cy="2808370"/>
            <wp:effectExtent l="0" t="0" r="508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951" cy="28096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1D25" w:rsidRPr="007A1D25" w:rsidRDefault="007A1D25" w:rsidP="007A1D25">
      <w:pPr>
        <w:tabs>
          <w:tab w:val="left" w:pos="426"/>
          <w:tab w:val="left" w:pos="2977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sz w:val="12"/>
          <w:szCs w:val="12"/>
          <w:lang w:val="ru-RU"/>
        </w:rPr>
      </w:pPr>
    </w:p>
    <w:p w:rsidR="003D08F5" w:rsidRPr="007A1D25" w:rsidRDefault="007A1D25" w:rsidP="007A1D25">
      <w:pPr>
        <w:tabs>
          <w:tab w:val="left" w:pos="426"/>
          <w:tab w:val="left" w:pos="2977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sz w:val="12"/>
          <w:szCs w:val="12"/>
          <w:lang w:val="ru-RU"/>
        </w:rPr>
      </w:pPr>
      <w:r w:rsidRPr="007A1D25">
        <w:rPr>
          <w:rFonts w:ascii="GOST type B" w:hAnsi="GOST type B"/>
          <w:bCs/>
          <w:noProof/>
          <w:sz w:val="28"/>
          <w:szCs w:val="28"/>
          <w:lang w:val="ru-RU"/>
        </w:rPr>
        <w:drawing>
          <wp:inline distT="0" distB="0" distL="0" distR="0" wp14:anchorId="28F62B7B" wp14:editId="06EEDC10">
            <wp:extent cx="4381678" cy="2812064"/>
            <wp:effectExtent l="0" t="0" r="0" b="7620"/>
            <wp:docPr id="28" name="Рисунок 28" descr="C:\Users\Alexandr\Desktop\няшно\в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lexandr\Desktop\няшно\в\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915" cy="283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D25" w:rsidRPr="007A1D25" w:rsidRDefault="007A1D25" w:rsidP="007A1D25">
      <w:pPr>
        <w:tabs>
          <w:tab w:val="left" w:pos="426"/>
          <w:tab w:val="left" w:pos="2977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sz w:val="12"/>
          <w:szCs w:val="12"/>
          <w:lang w:val="ru-RU"/>
        </w:rPr>
      </w:pPr>
    </w:p>
    <w:p w:rsidR="007A1D25" w:rsidRPr="007A1D25" w:rsidRDefault="007A1D25" w:rsidP="007A1D25">
      <w:pPr>
        <w:tabs>
          <w:tab w:val="left" w:pos="426"/>
          <w:tab w:val="left" w:pos="2977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  <w:r w:rsidRPr="007A1D25">
        <w:rPr>
          <w:rFonts w:ascii="GOST type B" w:hAnsi="GOST type B"/>
          <w:bCs/>
          <w:noProof/>
          <w:sz w:val="28"/>
          <w:szCs w:val="28"/>
          <w:lang w:val="ru-RU"/>
        </w:rPr>
        <w:drawing>
          <wp:inline distT="0" distB="0" distL="0" distR="0" wp14:anchorId="147D0524" wp14:editId="1B3AF9D1">
            <wp:extent cx="4406630" cy="2827795"/>
            <wp:effectExtent l="0" t="0" r="0" b="0"/>
            <wp:docPr id="29" name="Рисунок 29" descr="C:\Users\Alexandr\Desktop\няшно\в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lexandr\Desktop\няшно\в\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925" cy="283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D25" w:rsidRPr="007A1D25" w:rsidRDefault="007A1D25" w:rsidP="007A1D25">
      <w:pPr>
        <w:tabs>
          <w:tab w:val="left" w:pos="426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i/>
          <w:sz w:val="28"/>
          <w:szCs w:val="28"/>
          <w:lang w:val="ru-RU"/>
        </w:rPr>
      </w:pPr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Рисунок 4.5. </w:t>
      </w:r>
      <w:proofErr w:type="spellStart"/>
      <w:r w:rsidRPr="007A1D25">
        <w:rPr>
          <w:rFonts w:ascii="GOST type B" w:hAnsi="GOST type B"/>
          <w:bCs/>
          <w:i/>
          <w:sz w:val="28"/>
          <w:szCs w:val="28"/>
          <w:lang w:val="ru-RU"/>
        </w:rPr>
        <w:t>М</w:t>
      </w:r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інімізація</w:t>
      </w:r>
      <w:proofErr w:type="spell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функцій</w:t>
      </w:r>
      <w:proofErr w:type="spell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i/>
          <w:sz w:val="28"/>
          <w:szCs w:val="28"/>
          <w:lang w:val="ru-RU"/>
        </w:rPr>
        <w:t>тригері</w:t>
      </w:r>
      <w:proofErr w:type="gramStart"/>
      <w:r w:rsidRPr="007A1D25">
        <w:rPr>
          <w:rFonts w:ascii="GOST type B" w:hAnsi="GOST type B"/>
          <w:bCs/>
          <w:i/>
          <w:sz w:val="28"/>
          <w:szCs w:val="28"/>
          <w:lang w:val="ru-RU"/>
        </w:rPr>
        <w:t>в</w:t>
      </w:r>
      <w:proofErr w:type="spellEnd"/>
      <w:proofErr w:type="gram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gramStart"/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методом</w:t>
      </w:r>
      <w:proofErr w:type="gram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діаграм</w:t>
      </w:r>
      <w:proofErr w:type="spell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Вейча</w:t>
      </w:r>
    </w:p>
    <w:p w:rsidR="007A1D25" w:rsidRPr="007A1D25" w:rsidRDefault="007A1D25" w:rsidP="007A1D25">
      <w:pPr>
        <w:tabs>
          <w:tab w:val="left" w:pos="426"/>
          <w:tab w:val="left" w:pos="2977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7A1D25">
      <w:pPr>
        <w:tabs>
          <w:tab w:val="left" w:pos="426"/>
          <w:tab w:val="left" w:pos="2977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7A1D25">
      <w:pPr>
        <w:tabs>
          <w:tab w:val="left" w:pos="426"/>
          <w:tab w:val="left" w:pos="2977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7A1D25">
      <w:pPr>
        <w:tabs>
          <w:tab w:val="left" w:pos="426"/>
          <w:tab w:val="left" w:pos="2977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0B0BEF" w:rsidRPr="007A1D25" w:rsidRDefault="007A1D25" w:rsidP="007A1D25">
      <w:pPr>
        <w:tabs>
          <w:tab w:val="left" w:pos="426"/>
          <w:tab w:val="left" w:pos="3630"/>
          <w:tab w:val="left" w:pos="6750"/>
          <w:tab w:val="left" w:pos="7920"/>
        </w:tabs>
        <w:spacing w:line="360" w:lineRule="auto"/>
        <w:ind w:right="283" w:firstLine="567"/>
        <w:jc w:val="center"/>
        <w:rPr>
          <w:rFonts w:ascii="GOST type B" w:hAnsi="GOST type B"/>
          <w:bCs/>
          <w:sz w:val="12"/>
          <w:szCs w:val="12"/>
          <w:lang w:val="ru-RU"/>
        </w:rPr>
      </w:pPr>
      <w:r w:rsidRPr="007A1D25">
        <w:rPr>
          <w:rFonts w:ascii="GOST type B" w:hAnsi="GOST type B"/>
          <w:bCs/>
          <w:sz w:val="12"/>
          <w:szCs w:val="12"/>
          <w:lang w:val="ru-RU"/>
        </w:rPr>
        <w:t xml:space="preserve">      </w:t>
      </w:r>
      <w:r w:rsidRPr="007A1D25">
        <w:rPr>
          <w:rFonts w:ascii="GOST type B" w:hAnsi="GOST type B"/>
          <w:bCs/>
          <w:noProof/>
          <w:sz w:val="28"/>
          <w:szCs w:val="28"/>
          <w:lang w:val="ru-RU"/>
        </w:rPr>
        <w:drawing>
          <wp:inline distT="0" distB="0" distL="0" distR="0" wp14:anchorId="408E8232" wp14:editId="362585A4">
            <wp:extent cx="4429419" cy="2848707"/>
            <wp:effectExtent l="0" t="0" r="9525" b="8890"/>
            <wp:docPr id="51" name="Рисунок 51" descr="C:\Users\Alexandr\Desktop\няшно\в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lexandr\Desktop\няшно\в\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159" cy="285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8AC" w:rsidRPr="007A1D25" w:rsidRDefault="007958AC" w:rsidP="00872A17">
      <w:pPr>
        <w:tabs>
          <w:tab w:val="left" w:pos="426"/>
        </w:tabs>
        <w:spacing w:line="360" w:lineRule="auto"/>
        <w:ind w:left="284" w:right="283" w:firstLine="567"/>
        <w:jc w:val="center"/>
        <w:rPr>
          <w:rFonts w:ascii="Times New Roman" w:hAnsi="Times New Roman"/>
          <w:bCs/>
          <w:sz w:val="12"/>
          <w:szCs w:val="12"/>
          <w:lang w:val="ru-RU"/>
        </w:rPr>
      </w:pPr>
    </w:p>
    <w:p w:rsidR="004F6FC5" w:rsidRPr="007A1D25" w:rsidRDefault="007A1D25" w:rsidP="00872A17">
      <w:pPr>
        <w:tabs>
          <w:tab w:val="left" w:pos="426"/>
        </w:tabs>
        <w:spacing w:line="360" w:lineRule="auto"/>
        <w:ind w:left="284" w:right="283" w:firstLine="567"/>
        <w:jc w:val="center"/>
        <w:rPr>
          <w:rFonts w:ascii="Times New Roman" w:hAnsi="Times New Roman"/>
          <w:bCs/>
          <w:sz w:val="12"/>
          <w:szCs w:val="12"/>
          <w:lang w:val="ru-RU"/>
        </w:rPr>
      </w:pPr>
      <w:r w:rsidRPr="007A1D25">
        <w:rPr>
          <w:rFonts w:ascii="GOST type B" w:hAnsi="GOST type B"/>
          <w:bCs/>
          <w:noProof/>
          <w:sz w:val="12"/>
          <w:szCs w:val="12"/>
          <w:lang w:val="ru-RU"/>
        </w:rPr>
        <w:drawing>
          <wp:inline distT="0" distB="0" distL="0" distR="0" wp14:anchorId="5884B75F" wp14:editId="767BACB2">
            <wp:extent cx="4404947" cy="2832762"/>
            <wp:effectExtent l="0" t="0" r="0" b="5715"/>
            <wp:docPr id="52" name="Рисунок 52" descr="C:\Users\Alexandr\Desktop\няшно\в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lexandr\Desktop\няшно\в\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200" cy="283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1FF" w:rsidRPr="007A1D25" w:rsidRDefault="00F901FF" w:rsidP="00872A17">
      <w:pPr>
        <w:tabs>
          <w:tab w:val="left" w:pos="426"/>
        </w:tabs>
        <w:spacing w:line="360" w:lineRule="auto"/>
        <w:ind w:left="284" w:right="283" w:firstLine="567"/>
        <w:jc w:val="center"/>
        <w:rPr>
          <w:rFonts w:ascii="Times New Roman" w:hAnsi="Times New Roman"/>
          <w:bCs/>
          <w:sz w:val="12"/>
          <w:szCs w:val="12"/>
          <w:lang w:val="ru-RU"/>
        </w:rPr>
      </w:pPr>
    </w:p>
    <w:p w:rsidR="007A1D25" w:rsidRPr="007A1D25" w:rsidRDefault="007A1D25" w:rsidP="007A1D25">
      <w:pPr>
        <w:tabs>
          <w:tab w:val="left" w:pos="426"/>
          <w:tab w:val="left" w:pos="1410"/>
          <w:tab w:val="left" w:pos="3615"/>
        </w:tabs>
        <w:spacing w:line="360" w:lineRule="auto"/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  <w:r w:rsidRPr="007A1D25">
        <w:rPr>
          <w:rFonts w:ascii="GOST type B" w:hAnsi="GOST type B"/>
          <w:bCs/>
          <w:noProof/>
          <w:sz w:val="12"/>
          <w:szCs w:val="12"/>
          <w:lang w:val="ru-RU"/>
        </w:rPr>
        <w:drawing>
          <wp:inline distT="0" distB="0" distL="0" distR="0" wp14:anchorId="019D2C2B" wp14:editId="05B418B5">
            <wp:extent cx="2135665" cy="2500679"/>
            <wp:effectExtent l="0" t="0" r="0" b="0"/>
            <wp:docPr id="30" name="Рисунок 30" descr="C:\Users\Alexandr\Desktop\няшно\в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lexandr\Desktop\няшно\в\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74" cy="25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3624" w:rsidRPr="007A1D25">
        <w:rPr>
          <w:rFonts w:ascii="Times New Roman" w:hAnsi="Times New Roman"/>
          <w:bCs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820544" behindDoc="0" locked="0" layoutInCell="1" allowOverlap="1" wp14:anchorId="69249C3D" wp14:editId="3C8AB63F">
                <wp:simplePos x="0" y="0"/>
                <wp:positionH relativeFrom="page">
                  <wp:posOffset>721360</wp:posOffset>
                </wp:positionH>
                <wp:positionV relativeFrom="page">
                  <wp:posOffset>352425</wp:posOffset>
                </wp:positionV>
                <wp:extent cx="6658610" cy="10209530"/>
                <wp:effectExtent l="16510" t="19050" r="20955" b="1270"/>
                <wp:wrapNone/>
                <wp:docPr id="1" name="Group 7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2" name="Rectangle 7851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7852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4" name="Line 7853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7854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7855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7856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7857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7858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7859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7860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7861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Text Box 78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064A1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" name="Text Box 78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064A1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" name="Text Box 78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064A1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№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докум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Text Box 78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064A1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Text Box 78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064A1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Line 7867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Text Box 78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064A1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  <w:p w:rsidR="00B16375" w:rsidRDefault="00B16375" w:rsidP="007064A1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B16375" w:rsidRPr="00621972" w:rsidRDefault="00621972" w:rsidP="007064A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ru-RU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78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064A1">
                                <w:pP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ІАЛЦ.463626.00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35" style="position:absolute;left:0;text-align:left;margin-left:56.8pt;margin-top:27.75pt;width:524.3pt;height:803.9pt;z-index:251820544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">
                <v:rect id="Rectangle 7851" o:spid="_x0000_s1236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ZBBMQA&#10;AADaAAAADwAAAGRycy9kb3ducmV2LnhtbESPQWvCQBSE74L/YXlCb7ox2lqiq2igULAX04L19sg+&#10;k2D2bchuNfrrXUHocZiZb5jFqjO1OFPrKssKxqMIBHFudcWFgp/vj+E7COeRNdaWScGVHKyW/d4C&#10;E20vvKNz5gsRIOwSVFB63yRSurwkg25kG+LgHW1r0AfZFlK3eAlwU8s4it6kwYrDQokNpSXlp+zP&#10;KNi9btaH39lkb27RNpumXyZOx7FSL4NuPQfhqfP/4Wf7UyuI4XEl3A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mQQTEAAAA2gAAAA8AAAAAAAAAAAAAAAAAmAIAAGRycy9k&#10;b3ducmV2LnhtbFBLBQYAAAAABAAEAPUAAACJAwAAAAA=&#10;" filled="f" strokeweight="2.25pt"/>
                <v:group id="Group 7852" o:spid="_x0000_s1237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7853" o:spid="_x0000_s1238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9apMEAAADaAAAADwAAAGRycy9kb3ducmV2LnhtbESPwWrDMBBE74X8g9hAb42c2ATjRAkh&#10;oVB8q9NLb4u1sY2tlSOpsfv3VaHQ4zAzb5j9cTaDeJDznWUF61UCgri2uuNGwcf19SUH4QOyxsEy&#10;KfgmD8fD4mmPhbYTv9OjCo2IEPYFKmhDGAspfd2SQb+yI3H0btYZDFG6RmqHU4SbQW6SZCsNdhwX&#10;Whzp3FLdV19GQZ5miPlnX/bkU3cPl9LMXCr1vJxPOxCB5vAf/mu/aQUZ/F6JN0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D1qkwQAAANoAAAAPAAAAAAAAAAAAAAAA&#10;AKECAABkcnMvZG93bnJldi54bWxQSwUGAAAAAAQABAD5AAAAjwMAAAAA&#10;" strokeweight="2.25pt">
                    <v:stroke endarrowwidth="narrow"/>
                  </v:line>
                  <v:line id="Line 7854" o:spid="_x0000_s1239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1HZMMAAADaAAAADwAAAGRycy9kb3ducmV2LnhtbESP0WrCQBRE3wv+w3KFvohurFRs6ioi&#10;FIpIwSQfcJu9TYLZuzG7muTvXUHo4zAzZ5j1tje1uFHrKssK5rMIBHFudcWFgiz9mq5AOI+ssbZM&#10;CgZysN2MXtYYa9vxiW6JL0SAsItRQel9E0vp8pIMupltiIP3Z1uDPsi2kLrFLsBNLd+iaCkNVhwW&#10;SmxoX1J+Tq5GQbXA34n/mHBRH7Pzz5Cnl8MlVep13O8+QXjq/X/42f7WCt7hcSXcALm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NR2TDAAAA2gAAAA8AAAAAAAAAAAAA&#10;AAAAoQIAAGRycy9kb3ducmV2LnhtbFBLBQYAAAAABAAEAPkAAACRAwAAAAA=&#10;" strokeweight="2.25pt">
                    <v:stroke endarrowwidth="narrow"/>
                  </v:line>
                  <v:line id="Line 7855" o:spid="_x0000_s1240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/ZE8MAAADaAAAADwAAAGRycy9kb3ducmV2LnhtbESP0WrCQBRE3wv+w3IFX6TZaEHamFVK&#10;QZBShJp8wG32moRk7ybZNca/7wqFPg4zc4ZJ95NpxUiDqy0rWEUxCOLC6ppLBXl2eH4F4TyyxtYy&#10;KbiTg/1u9pRiou2Nv2k8+1IECLsEFVTed4mUrqjIoItsRxy8ix0M+iCHUuoBbwFuWrmO4400WHNY&#10;qLCjj4qK5nw1CuoX/Fn6tyWX7VfenO5F1n/2mVKL+fS+BeFp8v/hv/ZRK9jA40q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f2RPDAAAA2gAAAA8AAAAAAAAAAAAA&#10;AAAAoQIAAGRycy9kb3ducmV2LnhtbFBLBQYAAAAABAAEAPkAAACRAwAAAAA=&#10;" strokeweight="2.25pt">
                    <v:stroke endarrowwidth="narrow"/>
                  </v:line>
                  <v:line id="Line 7856" o:spid="_x0000_s1241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N8iMMAAADaAAAADwAAAGRycy9kb3ducmV2LnhtbESP0WrCQBRE3wv+w3KFvohurFBt6ioi&#10;FIpIwSQfcJu9TYLZuzG7muTvXUHo4zAzZ5j1tje1uFHrKssK5rMIBHFudcWFgiz9mq5AOI+ssbZM&#10;CgZysN2MXtYYa9vxiW6JL0SAsItRQel9E0vp8pIMupltiIP3Z1uDPsi2kLrFLsBNLd+i6F0arDgs&#10;lNjQvqT8nFyNgmqBvxP/MeGiPmbnnyFPL4dLqtTruN99gvDU+//ws/2tFSzhcSXcALm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TfIjDAAAA2gAAAA8AAAAAAAAAAAAA&#10;AAAAoQIAAGRycy9kb3ducmV2LnhtbFBLBQYAAAAABAAEAPkAAACRAwAAAAA=&#10;" strokeweight="2.25pt">
                    <v:stroke endarrowwidth="narrow"/>
                  </v:line>
                  <v:line id="Line 7857" o:spid="_x0000_s1242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zo+rwAAADaAAAADwAAAGRycy9kb3ducmV2LnhtbERP3QoBQRS+V95hOsqNmEWJZUhKSVKs&#10;Bzh2jt3Nzpm1M1hvby6Uy6/vf7FqTCleVLvCsoLhIAJBnFpdcKbgkmz7UxDOI2ssLZOCDzlYLdut&#10;BcbavvlEr7PPRAhhF6OC3PsqltKlORl0A1sRB+5ma4M+wDqTusZ3CDelHEXRRBosODTkWNEmp/R+&#10;fhoFxRivPT/rcVYeLvfjJ00e+0eiVLfTrOcgPDX+L/65d1pB2BquhBsgl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ozo+rwAAADaAAAADwAAAAAAAAAAAAAAAAChAgAA&#10;ZHJzL2Rvd25yZXYueG1sUEsFBgAAAAAEAAQA+QAAAIoDAAAAAA==&#10;" strokeweight="2.25pt">
                    <v:stroke endarrowwidth="narrow"/>
                  </v:line>
                  <v:line id="Line 7858" o:spid="_x0000_s1243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BNYcIAAADaAAAADwAAAGRycy9kb3ducmV2LnhtbESP0YrCMBRE34X9h3AFX8SmqyBaG2VZ&#10;WBCRBVs/4Npc22JzU5us1r83woKPw8ycYdJNbxpxo87VlhV8RjEI4sLqmksFx/xnsgDhPLLGxjIp&#10;eJCDzfpjkGKi7Z0PdMt8KQKEXYIKKu/bREpXVGTQRbYlDt7ZdgZ9kF0pdYf3ADeNnMbxXBqsOSxU&#10;2NJ3RcUl+zMK6hmexn455rLZHy+/jyK/7q65UqNh/7UC4an37/B/e6sVLOF1JdwAuX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cBNYcIAAADaAAAADwAAAAAAAAAAAAAA&#10;AAChAgAAZHJzL2Rvd25yZXYueG1sUEsFBgAAAAAEAAQA+QAAAJADAAAAAA==&#10;" strokeweight="2.25pt">
                    <v:stroke endarrowwidth="narrow"/>
                  </v:line>
                  <v:line id="Line 7859" o:spid="_x0000_s1244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bpssMAAADbAAAADwAAAGRycy9kb3ducmV2LnhtbESP0YrCQAxF3wX/YYjgi+hUBdHqKMuC&#10;sCyyoPUDYie2xU6mdma1/v3mYcG3hHtz78lm17laPagNlWcD00kCijj3tuLCwDnbj5egQkS2WHsm&#10;Ay8KsNv2extMrX/ykR6nWCgJ4ZCigTLGJtU65CU5DBPfEIt29a3DKGtbaNviU8JdrWdJstAOK5aG&#10;Ehv6LCm/nX6dgWqOl1FcjbioD+fbzyvP7t/3zJjhoPtYg4rUxbf5//rLCr7Qyy8ygN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m6bLDAAAA2wAAAA8AAAAAAAAAAAAA&#10;AAAAoQIAAGRycy9kb3ducmV2LnhtbFBLBQYAAAAABAAEAPkAAACRAwAAAAA=&#10;" strokeweight="2.25pt">
                    <v:stroke endarrowwidth="narrow"/>
                  </v:line>
                  <v:line id="Line 7860" o:spid="_x0000_s1245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pMKcIAAADbAAAADwAAAGRycy9kb3ducmV2LnhtbERP22rCQBB9L/Qflin4IrpJhdKmboII&#10;QpEimPgBY3aaBLOzSXbV+PddQfBtDuc6y2w0rbjQ4BrLCuJ5BIK4tLrhSsGh2Mw+QTiPrLG1TApu&#10;5CBLX1+WmGh75T1dcl+JEMIuQQW1910ipStrMujmtiMO3J8dDPoAh0rqAa8h3LTyPYo+pMGGQ0ON&#10;Ha1rKk/52ShoFnic+q8pV+3v4bS7lUW/7QulJm/j6huEp9E/xQ/3jw7zY7j/Eg6Q6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2pMKcIAAADbAAAADwAAAAAAAAAAAAAA&#10;AAChAgAAZHJzL2Rvd25yZXYueG1sUEsFBgAAAAAEAAQA+QAAAJADAAAAAA==&#10;" strokeweight="2.25pt">
                    <v:stroke endarrowwidth="narrow"/>
                  </v:line>
                  <v:line id="Line 7861" o:spid="_x0000_s1246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jSXsIAAADbAAAADwAAAGRycy9kb3ducmV2LnhtbERP22rCQBB9F/oPyxT6IrppBNHUTRCh&#10;UIoUTPyAMTtNgtnZJLvV+PeuUPBtDuc6m2w0rbjQ4BrLCt7nEQji0uqGKwXH4nO2AuE8ssbWMim4&#10;kYMsfZlsMNH2yge65L4SIYRdggpq77tESlfWZNDNbUccuF87GPQBDpXUA15DuGllHEVLabDh0FBj&#10;R7uaynP+ZxQ0CzxN/XrKVbs/nn9uZdF/94VSb6/j9gOEp9E/xf/uLx3mx/D4JRwg0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7jSXsIAAADbAAAADwAAAAAAAAAAAAAA&#10;AAChAgAAZHJzL2Rvd25yZXYueG1sUEsFBgAAAAAEAAQA+QAAAJADAAAAAA==&#10;" strokeweight="2.25pt">
                    <v:stroke endarrowwidth="narrow"/>
                  </v:line>
                  <v:shape id="Text Box 7862" o:spid="_x0000_s1247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gaYMAA&#10;AADbAAAADwAAAGRycy9kb3ducmV2LnhtbERPS2vCQBC+F/oflhG81Y0VSomuIkKlepD6vg7ZMYlm&#10;Z0N21PTfdwuCt/n4njOatK5SN2pC6dlAv5eAIs68LTk3sNt+vX2CCoJssfJMBn4pwGT8+jLC1Po7&#10;r+m2kVzFEA4pGihE6lTrkBXkMPR8TRy5k28cSoRNrm2D9xjuKv2eJB/aYcmxocCaZgVll83VGciP&#10;2wXq/c9ydXB1qNZnoflcjOl22ukQlFArT/HD/W3j/AH8/xIP0O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lgaYM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064A1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3" o:spid="_x0000_s1248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GCFMAA&#10;AADbAAAADwAAAGRycy9kb3ducmV2LnhtbERPS2vCQBC+F/oflhG81Y1FSomuIkKlepD6vg7ZMYlm&#10;Z0N21PTfdwuCt/n4njOatK5SN2pC6dlAv5eAIs68LTk3sNt+vX2CCoJssfJMBn4pwGT8+jLC1Po7&#10;r+m2kVzFEA4pGihE6lTrkBXkMPR8TRy5k28cSoRNrm2D9xjuKv2eJB/aYcmxocCaZgVll83VGciP&#10;2wXq/c9ydXB1qNZnoflcjOl22ukQlFArT/HD/W3j/AH8/xIP0O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GCFM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064A1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4" o:spid="_x0000_s1249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0nj8AA&#10;AADbAAAADwAAAGRycy9kb3ducmV2LnhtbERPS2vCQBC+F/oflhG81Y0FS4muIkKlepD6vg7ZMYlm&#10;Z0N21PTfdwuCt/n4njOatK5SN2pC6dlAv5eAIs68LTk3sNt+vX2CCoJssfJMBn4pwGT8+jLC1Po7&#10;r+m2kVzFEA4pGihE6lTrkBXkMPR8TRy5k28cSoRNrm2D9xjuKv2eJB/aYcmxocCaZgVll83VGciP&#10;2wXq/c9ydXB1qNZnoflcjOl22ukQlFArT/HD/W3j/AH8/xIP0O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v0nj8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064A1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№ </w:t>
                          </w: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докум</w:t>
                          </w:r>
                          <w:proofErr w:type="spellEnd"/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865" o:spid="_x0000_s1250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+5+MEA&#10;AADbAAAADwAAAGRycy9kb3ducmV2LnhtbERPS2vCQBC+C/0PyxS8mU09iKSuoQgNtQepj7bXITtN&#10;YrOzITvV9N+7guBtPr7nLPLBtepEfWg8G3hKUlDEpbcNVwYO+9fJHFQQZIutZzLwTwHy5cNogZn1&#10;Z97SaSeViiEcMjRQi3SZ1qGsyWFIfEccuR/fO5QI+0rbHs8x3LV6mqYz7bDh2FBjR6uayt/dnzNQ&#10;fe/XqD8/3jdfrgvt9ihUFGLM+HF4eQYlNMhdfHO/2Th/Btdf4gF6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vufjBAAAA2w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064A1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6" o:spid="_x0000_s1251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McY8AA&#10;AADbAAAADwAAAGRycy9kb3ducmV2LnhtbERPS2vCQBC+F/oflhG81Y092BJdRYRK9SD1fR2yYxLN&#10;zobsqOm/7xYEb/PxPWc0aV2lbtSE0rOBfi8BRZx5W3JuYLf9evsEFQTZYuWZDPxSgMn49WWEqfV3&#10;XtNtI7mKIRxSNFCI1KnWISvIYej5mjhyJ984lAibXNsG7zHcVfo9SQbaYcmxocCaZgVll83VGciP&#10;2wXq/c9ydXB1qNZnoflcjOl22ukQlFArT/HD/W3j/A/4/yUeoM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McY8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064A1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  <w:proofErr w:type="spellEnd"/>
                        </w:p>
                      </w:txbxContent>
                    </v:textbox>
                  </v:shape>
                  <v:line id="Line 7867" o:spid="_x0000_s1252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DltMMAAADbAAAADwAAAGRycy9kb3ducmV2LnhtbESP0YrCQAxF3wX/YYjgi+hUBdHqKMuC&#10;sCyyoPUDYie2xU6mdma1/v3mYcG3hHtz78lm17laPagNlWcD00kCijj3tuLCwDnbj5egQkS2WHsm&#10;Ay8KsNv2extMrX/ykR6nWCgJ4ZCigTLGJtU65CU5DBPfEIt29a3DKGtbaNviU8JdrWdJstAOK5aG&#10;Ehv6LCm/nX6dgWqOl1FcjbioD+fbzyvP7t/3zJjhoPtYg4rUxbf5//rLCr7Ayi8ygN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Q5bTDAAAA2wAAAA8AAAAAAAAAAAAA&#10;AAAAoQIAAGRycy9kb3ducmV2LnhtbFBLBQYAAAAABAAEAPkAAACRAwAAAAA=&#10;" strokeweight="2.25pt">
                    <v:stroke endarrowwidth="narrow"/>
                  </v:line>
                  <v:shape id="Text Box 7868" o:spid="_x0000_s1253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AtisAA&#10;AADbAAAADwAAAGRycy9kb3ducmV2LnhtbERPS2vCQBC+F/oflhG81Y09SBtdRYRK9SD1fR2yYxLN&#10;zobsqOm/7xYEb/PxPWc0aV2lbtSE0rOBfi8BRZx5W3JuYLf9evsAFQTZYuWZDPxSgMn49WWEqfV3&#10;XtNtI7mKIRxSNFCI1KnWISvIYej5mjhyJ984lAibXNsG7zHcVfo9SQbaYcmxocCaZgVll83VGciP&#10;2wXq/c9ydXB1qNZnoflcjOl22ukQlFArT/HD/W3j/E/4/yUeoM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7Atis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064A1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  <w:p w:rsidR="00B16375" w:rsidRDefault="00B16375" w:rsidP="007064A1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B16375" w:rsidRPr="00621972" w:rsidRDefault="00621972" w:rsidP="007064A1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ru-RU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7869" o:spid="_x0000_s1254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ZOqsEA&#10;AADbAAAADwAAAGRycy9kb3ducmV2LnhtbERPS2vCQBC+C/0PyxR6001zKCV1FRGU2kOpj+p1yI5J&#10;NDu7ZMeY/vvuodDjx/eezgfXqp662Hg28DzJQBGX3jZcGTjsV+NXUFGQLbaeycAPRZjPHkZTLKy/&#10;85b6nVQqhXAs0EAtEgqtY1mTwzjxgThxZ985lAS7StsO7ynctTrPshftsOHUUGOgZU3ldXdzBqrT&#10;foP6++vj8+hCbLcXofVajHl6HBZvoIQG+Rf/ud+tgTytT1/SD9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mTqrBAAAA2w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064A1">
                          <w:pPr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ІАЛЦ.463626.00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:rsidR="007A1D25" w:rsidRPr="007A1D25" w:rsidRDefault="007A1D25" w:rsidP="007A1D25">
      <w:pPr>
        <w:tabs>
          <w:tab w:val="left" w:pos="426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i/>
          <w:sz w:val="28"/>
          <w:szCs w:val="28"/>
          <w:lang w:val="ru-RU"/>
        </w:rPr>
      </w:pPr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Рисунок 4.6. </w:t>
      </w:r>
      <w:proofErr w:type="spellStart"/>
      <w:r w:rsidRPr="007A1D25">
        <w:rPr>
          <w:rFonts w:ascii="GOST type B" w:hAnsi="GOST type B"/>
          <w:bCs/>
          <w:i/>
          <w:sz w:val="28"/>
          <w:szCs w:val="28"/>
          <w:lang w:val="ru-RU"/>
        </w:rPr>
        <w:t>М</w:t>
      </w:r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інімізація</w:t>
      </w:r>
      <w:proofErr w:type="spell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функцій</w:t>
      </w:r>
      <w:proofErr w:type="spell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i/>
          <w:sz w:val="28"/>
          <w:szCs w:val="28"/>
          <w:lang w:val="ru-RU"/>
        </w:rPr>
        <w:t>керуючих</w:t>
      </w:r>
      <w:proofErr w:type="spell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i/>
          <w:sz w:val="28"/>
          <w:szCs w:val="28"/>
          <w:lang w:val="ru-RU"/>
        </w:rPr>
        <w:t>сигналі</w:t>
      </w:r>
      <w:proofErr w:type="gramStart"/>
      <w:r w:rsidRPr="007A1D25">
        <w:rPr>
          <w:rFonts w:ascii="GOST type B" w:hAnsi="GOST type B"/>
          <w:bCs/>
          <w:i/>
          <w:sz w:val="28"/>
          <w:szCs w:val="28"/>
          <w:lang w:val="ru-RU"/>
        </w:rPr>
        <w:t>в</w:t>
      </w:r>
      <w:proofErr w:type="spellEnd"/>
      <w:proofErr w:type="gram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gramStart"/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методом</w:t>
      </w:r>
      <w:proofErr w:type="gram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діаграм</w:t>
      </w:r>
      <w:proofErr w:type="spell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Вейча</w:t>
      </w:r>
    </w:p>
    <w:p w:rsidR="007A1D25" w:rsidRPr="007A1D25" w:rsidRDefault="007A1D25" w:rsidP="00872A17">
      <w:pPr>
        <w:tabs>
          <w:tab w:val="left" w:pos="426"/>
          <w:tab w:val="left" w:pos="1410"/>
          <w:tab w:val="left" w:pos="3615"/>
        </w:tabs>
        <w:spacing w:line="360" w:lineRule="auto"/>
        <w:ind w:right="283" w:firstLine="567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  <w:tab w:val="left" w:pos="1410"/>
          <w:tab w:val="left" w:pos="3615"/>
        </w:tabs>
        <w:spacing w:line="360" w:lineRule="auto"/>
        <w:ind w:right="283" w:firstLine="567"/>
        <w:rPr>
          <w:rFonts w:ascii="GOST type B" w:hAnsi="GOST type B"/>
          <w:bCs/>
          <w:sz w:val="28"/>
          <w:szCs w:val="28"/>
          <w:lang w:val="ru-RU"/>
        </w:rPr>
      </w:pPr>
    </w:p>
    <w:p w:rsidR="00377D0B" w:rsidRPr="007A1D25" w:rsidRDefault="006B7013" w:rsidP="00872A17">
      <w:pPr>
        <w:tabs>
          <w:tab w:val="left" w:pos="426"/>
          <w:tab w:val="left" w:pos="1410"/>
          <w:tab w:val="left" w:pos="3615"/>
        </w:tabs>
        <w:spacing w:line="360" w:lineRule="auto"/>
        <w:ind w:right="283" w:firstLine="567"/>
        <w:rPr>
          <w:rFonts w:ascii="Times New Roman" w:hAnsi="Times New Roman"/>
          <w:bCs/>
          <w:sz w:val="28"/>
          <w:szCs w:val="28"/>
          <w:lang w:val="ru-RU"/>
        </w:rPr>
      </w:pPr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034131" w:rsidRPr="007A1D25">
        <w:rPr>
          <w:rFonts w:ascii="GOST type B" w:hAnsi="GOST type B"/>
          <w:bCs/>
          <w:sz w:val="28"/>
          <w:szCs w:val="28"/>
          <w:lang w:val="ru-RU"/>
        </w:rPr>
        <w:t xml:space="preserve">      </w:t>
      </w:r>
    </w:p>
    <w:p w:rsidR="000B0BEF" w:rsidRPr="007A1D25" w:rsidRDefault="00034131" w:rsidP="00872A17">
      <w:pPr>
        <w:tabs>
          <w:tab w:val="left" w:pos="426"/>
          <w:tab w:val="left" w:pos="3615"/>
        </w:tabs>
        <w:spacing w:line="360" w:lineRule="auto"/>
        <w:ind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  <w:r w:rsidRPr="007A1D25">
        <w:rPr>
          <w:rFonts w:ascii="GOST type B" w:hAnsi="GOST type B"/>
          <w:bCs/>
          <w:sz w:val="28"/>
          <w:szCs w:val="28"/>
          <w:lang w:val="ru-RU"/>
        </w:rPr>
        <w:lastRenderedPageBreak/>
        <w:t xml:space="preserve">     </w:t>
      </w:r>
    </w:p>
    <w:p w:rsidR="00155637" w:rsidRPr="007A1D25" w:rsidRDefault="00327BAF" w:rsidP="007A1D25">
      <w:pPr>
        <w:tabs>
          <w:tab w:val="left" w:pos="426"/>
          <w:tab w:val="left" w:pos="4680"/>
          <w:tab w:val="left" w:pos="4725"/>
        </w:tabs>
        <w:spacing w:line="360" w:lineRule="auto"/>
        <w:ind w:left="284" w:right="283" w:firstLine="567"/>
        <w:rPr>
          <w:rFonts w:ascii="GOST type B" w:hAnsi="GOST type B"/>
          <w:bCs/>
          <w:sz w:val="28"/>
          <w:szCs w:val="28"/>
          <w:lang w:val="uk-UA"/>
        </w:rPr>
      </w:pPr>
      <w:proofErr w:type="spellStart"/>
      <w:proofErr w:type="gramStart"/>
      <w:r w:rsidRPr="007A1D25">
        <w:rPr>
          <w:rFonts w:ascii="GOST type B" w:hAnsi="GOST type B"/>
          <w:bCs/>
          <w:sz w:val="28"/>
          <w:szCs w:val="28"/>
          <w:lang w:val="ru-RU"/>
        </w:rPr>
        <w:t>П</w:t>
      </w:r>
      <w:proofErr w:type="gramEnd"/>
      <w:r w:rsidRPr="007A1D25">
        <w:rPr>
          <w:rFonts w:ascii="GOST type B" w:hAnsi="GOST type B"/>
          <w:bCs/>
          <w:sz w:val="28"/>
          <w:szCs w:val="28"/>
          <w:lang w:val="ru-RU"/>
        </w:rPr>
        <w:t>ісля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мінімізації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функці</w:t>
      </w:r>
      <w:proofErr w:type="spellEnd"/>
      <w:r w:rsidRPr="007A1D25">
        <w:rPr>
          <w:rFonts w:ascii="GOST type B" w:hAnsi="GOST type B"/>
          <w:bCs/>
          <w:sz w:val="28"/>
          <w:szCs w:val="28"/>
          <w:lang w:val="uk-UA"/>
        </w:rPr>
        <w:t>ю</w:t>
      </w:r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потрібно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подати в заданному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базисі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{3</w:t>
      </w:r>
      <w:r w:rsidRPr="007A1D25">
        <w:rPr>
          <w:rFonts w:ascii="GOST type B" w:hAnsi="GOST type B"/>
          <w:bCs/>
          <w:sz w:val="28"/>
          <w:szCs w:val="28"/>
          <w:lang w:val="uk-UA"/>
        </w:rPr>
        <w:t>І</w:t>
      </w:r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, </w:t>
      </w:r>
      <w:r w:rsidR="007A1D25" w:rsidRPr="007A1D25">
        <w:rPr>
          <w:rFonts w:ascii="GOST type B" w:hAnsi="GOST type B"/>
          <w:bCs/>
          <w:sz w:val="28"/>
          <w:szCs w:val="28"/>
          <w:lang w:val="uk-UA"/>
        </w:rPr>
        <w:t>3АБО</w:t>
      </w:r>
      <w:r w:rsidRPr="007A1D25">
        <w:rPr>
          <w:rFonts w:ascii="GOST type B" w:hAnsi="GOST type B"/>
          <w:bCs/>
          <w:sz w:val="28"/>
          <w:szCs w:val="28"/>
          <w:lang w:val="ru-RU"/>
        </w:rPr>
        <w:t>-НЕ}:</w:t>
      </w:r>
    </w:p>
    <w:p w:rsidR="004C64E2" w:rsidRDefault="004C64E2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</w:p>
    <w:p w:rsidR="004563E0" w:rsidRPr="00B16375" w:rsidRDefault="004C64E2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62100A1F" wp14:editId="1C613F73">
                <wp:simplePos x="0" y="0"/>
                <wp:positionH relativeFrom="column">
                  <wp:posOffset>741680</wp:posOffset>
                </wp:positionH>
                <wp:positionV relativeFrom="page">
                  <wp:posOffset>1320800</wp:posOffset>
                </wp:positionV>
                <wp:extent cx="783590" cy="0"/>
                <wp:effectExtent l="0" t="0" r="16510" b="19050"/>
                <wp:wrapNone/>
                <wp:docPr id="641" name="Прямая соединительная линия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41" o:spid="_x0000_s1026" style="position:absolute;z-index:25197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8.4pt,104pt" to="120.1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" strokecolor="windowText">
                <w10:wrap anchory="page"/>
              </v:line>
            </w:pict>
          </mc:Fallback>
        </mc:AlternateContent>
      </w: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2ABFB96C" wp14:editId="18391CBC">
                <wp:simplePos x="0" y="0"/>
                <wp:positionH relativeFrom="column">
                  <wp:posOffset>741680</wp:posOffset>
                </wp:positionH>
                <wp:positionV relativeFrom="page">
                  <wp:posOffset>1286081</wp:posOffset>
                </wp:positionV>
                <wp:extent cx="783590" cy="0"/>
                <wp:effectExtent l="0" t="0" r="16510" b="19050"/>
                <wp:wrapNone/>
                <wp:docPr id="661" name="Прямая соединительная линия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61" o:spid="_x0000_s1026" style="position:absolute;z-index:25197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8.4pt,101.25pt" to="120.1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" strokecolor="windowText">
                <w10:wrap anchory="page"/>
              </v:line>
            </w:pict>
          </mc:Fallback>
        </mc:AlternateContent>
      </w:r>
      <w:r w:rsidR="004563E0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6245A8D6" wp14:editId="256B0903">
                <wp:simplePos x="0" y="0"/>
                <wp:positionH relativeFrom="column">
                  <wp:posOffset>733854</wp:posOffset>
                </wp:positionH>
                <wp:positionV relativeFrom="paragraph">
                  <wp:posOffset>7620</wp:posOffset>
                </wp:positionV>
                <wp:extent cx="145415" cy="0"/>
                <wp:effectExtent l="0" t="0" r="26035" b="19050"/>
                <wp:wrapNone/>
                <wp:docPr id="301" name="Прямая соединительная линия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1" o:spid="_x0000_s1026" style="position:absolute;z-index:25193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8pt,.6pt" to="69.2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" strokecolor="windowText"/>
            </w:pict>
          </mc:Fallback>
        </mc:AlternateContent>
      </w:r>
      <w:r w:rsidR="004563E0">
        <w:rPr>
          <w:rFonts w:ascii="GOST type B" w:hAnsi="GOST type B"/>
          <w:bCs/>
          <w:sz w:val="28"/>
          <w:szCs w:val="28"/>
        </w:rPr>
        <w:t>J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4563E0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</w:p>
    <w:p w:rsidR="004563E0" w:rsidRPr="00B16375" w:rsidRDefault="004563E0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/>
          <w:bCs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4CBE7290" wp14:editId="413DE736">
                <wp:simplePos x="0" y="0"/>
                <wp:positionH relativeFrom="column">
                  <wp:posOffset>1338151</wp:posOffset>
                </wp:positionH>
                <wp:positionV relativeFrom="paragraph">
                  <wp:posOffset>22860</wp:posOffset>
                </wp:positionV>
                <wp:extent cx="145415" cy="0"/>
                <wp:effectExtent l="0" t="0" r="26035" b="19050"/>
                <wp:wrapNone/>
                <wp:docPr id="302" name="Прямая соединительная линия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2" o:spid="_x0000_s1026" style="position:absolute;z-index:25193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35pt,1.8pt" to="116.8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" strokecolor="windowText"/>
            </w:pict>
          </mc:Fallback>
        </mc:AlternateContent>
      </w: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7EDBE7D8" wp14:editId="555A3284">
                <wp:simplePos x="0" y="0"/>
                <wp:positionH relativeFrom="column">
                  <wp:posOffset>748665</wp:posOffset>
                </wp:positionH>
                <wp:positionV relativeFrom="paragraph">
                  <wp:posOffset>22860</wp:posOffset>
                </wp:positionV>
                <wp:extent cx="145415" cy="0"/>
                <wp:effectExtent l="0" t="0" r="26035" b="19050"/>
                <wp:wrapNone/>
                <wp:docPr id="303" name="Прямая соединительная линия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3" o:spid="_x0000_s1026" style="position:absolute;z-index:25193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1.8pt" to="70.4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" strokecolor="windowText"/>
            </w:pict>
          </mc:Fallback>
        </mc:AlternateContent>
      </w: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0050E546" wp14:editId="3A785073">
                <wp:simplePos x="0" y="0"/>
                <wp:positionH relativeFrom="column">
                  <wp:posOffset>927335</wp:posOffset>
                </wp:positionH>
                <wp:positionV relativeFrom="paragraph">
                  <wp:posOffset>22860</wp:posOffset>
                </wp:positionV>
                <wp:extent cx="145415" cy="0"/>
                <wp:effectExtent l="0" t="0" r="26035" b="19050"/>
                <wp:wrapNone/>
                <wp:docPr id="304" name="Прямая соединительная линия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4" o:spid="_x0000_s1026" style="position:absolute;z-index:25193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pt,1.8pt" to="84.4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" strokecolor="windowText"/>
            </w:pict>
          </mc:Fallback>
        </mc:AlternateContent>
      </w:r>
      <w:r>
        <w:rPr>
          <w:rFonts w:ascii="GOST type B" w:hAnsi="GOST type B"/>
          <w:bCs/>
          <w:sz w:val="28"/>
          <w:szCs w:val="28"/>
        </w:rPr>
        <w:t>K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Pr="00B16375">
        <w:rPr>
          <w:rFonts w:ascii="GOST type B" w:hAnsi="GOST type B"/>
          <w:bCs/>
          <w:sz w:val="28"/>
          <w:szCs w:val="28"/>
          <w:lang w:val="uk-UA"/>
        </w:rPr>
        <w:t>=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>
        <w:rPr>
          <w:rFonts w:ascii="GOST type B" w:hAnsi="GOST type B"/>
          <w:bCs/>
          <w:sz w:val="28"/>
          <w:szCs w:val="28"/>
        </w:rPr>
        <w:t>X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Pr="00B16375">
        <w:rPr>
          <w:rFonts w:ascii="GOST type B" w:hAnsi="GOST type B"/>
          <w:bCs/>
          <w:sz w:val="28"/>
          <w:szCs w:val="28"/>
        </w:rPr>
        <w:sym w:font="Symbol" w:char="F0DA"/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</w:p>
    <w:p w:rsidR="004563E0" w:rsidRPr="00B16375" w:rsidRDefault="004563E0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sz w:val="28"/>
          <w:szCs w:val="28"/>
        </w:rPr>
        <w:t>J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Pr="00B16375">
        <w:rPr>
          <w:rFonts w:ascii="GOST type B" w:hAnsi="GOST type B"/>
          <w:bCs/>
          <w:sz w:val="28"/>
          <w:szCs w:val="28"/>
          <w:lang w:val="uk-UA"/>
        </w:rPr>
        <w:t>=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>
        <w:rPr>
          <w:rFonts w:ascii="GOST type B" w:hAnsi="GOST type B"/>
          <w:bCs/>
          <w:sz w:val="28"/>
          <w:szCs w:val="28"/>
        </w:rPr>
        <w:t>X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</w:p>
    <w:p w:rsidR="004563E0" w:rsidRPr="004563E0" w:rsidRDefault="004563E0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65D67C1E" wp14:editId="7064778B">
                <wp:simplePos x="0" y="0"/>
                <wp:positionH relativeFrom="column">
                  <wp:posOffset>769620</wp:posOffset>
                </wp:positionH>
                <wp:positionV relativeFrom="paragraph">
                  <wp:posOffset>4445</wp:posOffset>
                </wp:positionV>
                <wp:extent cx="145415" cy="0"/>
                <wp:effectExtent l="0" t="0" r="26035" b="19050"/>
                <wp:wrapNone/>
                <wp:docPr id="305" name="Прямая соединительная линия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5" o:spid="_x0000_s1026" style="position:absolute;z-index:25193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.35pt" to="72.0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" strokecolor="windowText"/>
            </w:pict>
          </mc:Fallback>
        </mc:AlternateContent>
      </w:r>
      <w:r>
        <w:rPr>
          <w:rFonts w:ascii="GOST type B" w:hAnsi="GOST type B"/>
          <w:bCs/>
          <w:sz w:val="28"/>
          <w:szCs w:val="28"/>
        </w:rPr>
        <w:t>K</w:t>
      </w:r>
      <w:r w:rsidRPr="004563E0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Pr="004563E0">
        <w:rPr>
          <w:rFonts w:ascii="GOST type B" w:hAnsi="GOST type B"/>
          <w:bCs/>
          <w:sz w:val="28"/>
          <w:szCs w:val="28"/>
          <w:lang w:val="uk-UA"/>
        </w:rPr>
        <w:t>=</w:t>
      </w:r>
      <w:r>
        <w:rPr>
          <w:rFonts w:ascii="GOST type B" w:hAnsi="GOST type B"/>
          <w:bCs/>
          <w:sz w:val="28"/>
          <w:szCs w:val="28"/>
        </w:rPr>
        <w:t>Q</w:t>
      </w:r>
      <w:r w:rsidRPr="004563E0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</w:p>
    <w:p w:rsidR="004563E0" w:rsidRPr="004563E0" w:rsidRDefault="004563E0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vertAlign w:val="subscript"/>
          <w:lang w:val="uk-UA"/>
        </w:rPr>
      </w:pPr>
      <w:r>
        <w:rPr>
          <w:rFonts w:ascii="GOST type B" w:hAnsi="GOST type B"/>
          <w:bCs/>
          <w:sz w:val="28"/>
          <w:szCs w:val="28"/>
        </w:rPr>
        <w:t>J</w:t>
      </w:r>
      <w:r w:rsidRPr="004563E0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Pr="004563E0">
        <w:rPr>
          <w:rFonts w:ascii="GOST type B" w:hAnsi="GOST type B"/>
          <w:bCs/>
          <w:sz w:val="28"/>
          <w:szCs w:val="28"/>
          <w:lang w:val="uk-UA"/>
        </w:rPr>
        <w:t>=</w:t>
      </w:r>
      <w:r>
        <w:rPr>
          <w:rFonts w:ascii="GOST type B" w:hAnsi="GOST type B"/>
          <w:bCs/>
          <w:sz w:val="28"/>
          <w:szCs w:val="28"/>
        </w:rPr>
        <w:t>Q</w:t>
      </w:r>
      <w:r w:rsidRPr="004563E0">
        <w:rPr>
          <w:rFonts w:ascii="GOST type B" w:hAnsi="GOST type B"/>
          <w:bCs/>
          <w:sz w:val="28"/>
          <w:szCs w:val="28"/>
          <w:vertAlign w:val="subscript"/>
          <w:lang w:val="uk-UA"/>
        </w:rPr>
        <w:t xml:space="preserve">2 </w:t>
      </w:r>
    </w:p>
    <w:p w:rsidR="004563E0" w:rsidRPr="004563E0" w:rsidRDefault="00705569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 w:rsidRPr="00826398"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0980B7CC" wp14:editId="2A17B3A0">
                <wp:simplePos x="0" y="0"/>
                <wp:positionH relativeFrom="column">
                  <wp:posOffset>769620</wp:posOffset>
                </wp:positionH>
                <wp:positionV relativeFrom="page">
                  <wp:posOffset>2830195</wp:posOffset>
                </wp:positionV>
                <wp:extent cx="1049655" cy="0"/>
                <wp:effectExtent l="0" t="0" r="17145" b="19050"/>
                <wp:wrapNone/>
                <wp:docPr id="667" name="Прямая соединительная линия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65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67" o:spid="_x0000_s1026" style="position:absolute;z-index:25197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60.6pt,222.85pt" to="143.25pt,2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" strokecolor="windowText">
                <w10:wrap anchory="page"/>
              </v:line>
            </w:pict>
          </mc:Fallback>
        </mc:AlternateContent>
      </w:r>
      <w:r w:rsidR="00826398" w:rsidRPr="00826398"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75CEFAC2" wp14:editId="2076D2C6">
                <wp:simplePos x="0" y="0"/>
                <wp:positionH relativeFrom="column">
                  <wp:posOffset>770169</wp:posOffset>
                </wp:positionH>
                <wp:positionV relativeFrom="page">
                  <wp:posOffset>2795504</wp:posOffset>
                </wp:positionV>
                <wp:extent cx="1049655" cy="0"/>
                <wp:effectExtent l="0" t="0" r="17145" b="19050"/>
                <wp:wrapNone/>
                <wp:docPr id="668" name="Прямая соединительная линия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65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68" o:spid="_x0000_s1026" style="position:absolute;z-index:25197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60.65pt,220.1pt" to="143.3pt,2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" strokecolor="windowText">
                <w10:wrap anchory="page"/>
              </v:line>
            </w:pict>
          </mc:Fallback>
        </mc:AlternateContent>
      </w:r>
      <w:r w:rsidR="004563E0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1D6B805C" wp14:editId="40280A4F">
                <wp:simplePos x="0" y="0"/>
                <wp:positionH relativeFrom="column">
                  <wp:posOffset>769620</wp:posOffset>
                </wp:positionH>
                <wp:positionV relativeFrom="paragraph">
                  <wp:posOffset>5080</wp:posOffset>
                </wp:positionV>
                <wp:extent cx="145415" cy="0"/>
                <wp:effectExtent l="0" t="0" r="26035" b="19050"/>
                <wp:wrapNone/>
                <wp:docPr id="306" name="Прямая соединительная линия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6" o:spid="_x0000_s1026" style="position:absolute;z-index:25193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.4pt" to="72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" strokecolor="windowText"/>
            </w:pict>
          </mc:Fallback>
        </mc:AlternateContent>
      </w:r>
      <w:r w:rsidR="004563E0">
        <w:rPr>
          <w:rFonts w:ascii="GOST type B" w:hAnsi="GOST type B"/>
          <w:bCs/>
          <w:sz w:val="28"/>
          <w:szCs w:val="28"/>
        </w:rPr>
        <w:t>K</w:t>
      </w:r>
      <w:r w:rsidR="004563E0" w:rsidRPr="004563E0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4563E0" w:rsidRPr="004563E0">
        <w:rPr>
          <w:rFonts w:ascii="GOST type B" w:hAnsi="GOST type B"/>
          <w:bCs/>
          <w:sz w:val="28"/>
          <w:szCs w:val="28"/>
          <w:lang w:val="uk-UA"/>
        </w:rPr>
        <w:t>=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4563E0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4563E0">
        <w:rPr>
          <w:rFonts w:ascii="GOST type B" w:hAnsi="GOST type B"/>
          <w:bCs/>
          <w:sz w:val="28"/>
          <w:szCs w:val="28"/>
        </w:rPr>
        <w:t>X</w:t>
      </w:r>
      <w:r w:rsidR="004563E0" w:rsidRPr="004563E0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</w:p>
    <w:p w:rsidR="004563E0" w:rsidRPr="00B16375" w:rsidRDefault="00705569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 w:rsidRPr="00826398"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7BDD63C7" wp14:editId="7749C00D">
                <wp:simplePos x="0" y="0"/>
                <wp:positionH relativeFrom="column">
                  <wp:posOffset>779780</wp:posOffset>
                </wp:positionH>
                <wp:positionV relativeFrom="page">
                  <wp:posOffset>3150870</wp:posOffset>
                </wp:positionV>
                <wp:extent cx="1419860" cy="0"/>
                <wp:effectExtent l="0" t="0" r="27940" b="19050"/>
                <wp:wrapNone/>
                <wp:docPr id="669" name="Прямая соединительная линия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8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69" o:spid="_x0000_s1026" style="position:absolute;z-index:25197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61.4pt,248.1pt" to="173.2pt,2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" strokecolor="windowText">
                <w10:wrap anchory="page"/>
              </v:line>
            </w:pict>
          </mc:Fallback>
        </mc:AlternateContent>
      </w:r>
      <w:r w:rsidR="00826398" w:rsidRPr="00826398"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0F227A0D" wp14:editId="38B110C7">
                <wp:simplePos x="0" y="0"/>
                <wp:positionH relativeFrom="column">
                  <wp:posOffset>780394</wp:posOffset>
                </wp:positionH>
                <wp:positionV relativeFrom="page">
                  <wp:posOffset>3116137</wp:posOffset>
                </wp:positionV>
                <wp:extent cx="1419860" cy="0"/>
                <wp:effectExtent l="0" t="0" r="27940" b="19050"/>
                <wp:wrapNone/>
                <wp:docPr id="670" name="Прямая соединительная линия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8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70" o:spid="_x0000_s1026" style="position:absolute;z-index:25197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61.45pt,245.35pt" to="173.25pt,2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" strokecolor="windowText">
                <w10:wrap anchory="page"/>
              </v:line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4ABA022A" wp14:editId="5CF1E89C">
                <wp:simplePos x="0" y="0"/>
                <wp:positionH relativeFrom="column">
                  <wp:posOffset>1675130</wp:posOffset>
                </wp:positionH>
                <wp:positionV relativeFrom="paragraph">
                  <wp:posOffset>30480</wp:posOffset>
                </wp:positionV>
                <wp:extent cx="145415" cy="0"/>
                <wp:effectExtent l="0" t="0" r="26035" b="19050"/>
                <wp:wrapNone/>
                <wp:docPr id="650" name="Прямая соединительная линия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0" o:spid="_x0000_s1026" style="position:absolute;z-index:25194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pt,2.4pt" to="143.3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" strokecolor="windowText"/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4775A354" wp14:editId="0707B49F">
                <wp:simplePos x="0" y="0"/>
                <wp:positionH relativeFrom="column">
                  <wp:posOffset>1510030</wp:posOffset>
                </wp:positionH>
                <wp:positionV relativeFrom="paragraph">
                  <wp:posOffset>30480</wp:posOffset>
                </wp:positionV>
                <wp:extent cx="145415" cy="0"/>
                <wp:effectExtent l="0" t="0" r="26035" b="19050"/>
                <wp:wrapNone/>
                <wp:docPr id="649" name="Прямая соединительная линия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49" o:spid="_x0000_s1026" style="position:absolute;z-index:25194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pt,2.4pt" to="130.3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" strokecolor="windowText"/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4DA8E8D7" wp14:editId="63F958F8">
                <wp:simplePos x="0" y="0"/>
                <wp:positionH relativeFrom="column">
                  <wp:posOffset>1344930</wp:posOffset>
                </wp:positionH>
                <wp:positionV relativeFrom="paragraph">
                  <wp:posOffset>30480</wp:posOffset>
                </wp:positionV>
                <wp:extent cx="145415" cy="0"/>
                <wp:effectExtent l="0" t="0" r="26035" b="19050"/>
                <wp:wrapNone/>
                <wp:docPr id="648" name="Прямая соединительная линия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48" o:spid="_x0000_s1026" style="position:absolute;z-index:25194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9pt,2.4pt" to="117.3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" strokecolor="windowText"/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6FD70C44" wp14:editId="27FE754E">
                <wp:simplePos x="0" y="0"/>
                <wp:positionH relativeFrom="column">
                  <wp:posOffset>928370</wp:posOffset>
                </wp:positionH>
                <wp:positionV relativeFrom="paragraph">
                  <wp:posOffset>30480</wp:posOffset>
                </wp:positionV>
                <wp:extent cx="145415" cy="0"/>
                <wp:effectExtent l="0" t="0" r="26035" b="19050"/>
                <wp:wrapNone/>
                <wp:docPr id="647" name="Прямая соединительная линия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47" o:spid="_x0000_s1026" style="position:absolute;z-index:25194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pt,2.4pt" to="84.5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" strokecolor="windowText"/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67E6FAB0" wp14:editId="232C2B79">
                <wp:simplePos x="0" y="0"/>
                <wp:positionH relativeFrom="column">
                  <wp:posOffset>771525</wp:posOffset>
                </wp:positionH>
                <wp:positionV relativeFrom="paragraph">
                  <wp:posOffset>28575</wp:posOffset>
                </wp:positionV>
                <wp:extent cx="145415" cy="0"/>
                <wp:effectExtent l="0" t="0" r="26035" b="19050"/>
                <wp:wrapNone/>
                <wp:docPr id="646" name="Прямая соединительная линия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46" o:spid="_x0000_s1026" style="position:absolute;z-index:25194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2.25pt" to="72.2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" strokecolor="windowText"/>
            </w:pict>
          </mc:Fallback>
        </mc:AlternateContent>
      </w:r>
      <w:r w:rsidR="004563E0">
        <w:rPr>
          <w:rFonts w:ascii="GOST type B" w:hAnsi="GOST type B"/>
          <w:bCs/>
          <w:sz w:val="28"/>
          <w:szCs w:val="28"/>
        </w:rPr>
        <w:t>Y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4563E0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4563E0">
        <w:rPr>
          <w:rFonts w:ascii="GOST type B" w:hAnsi="GOST type B"/>
          <w:bCs/>
          <w:sz w:val="28"/>
          <w:szCs w:val="28"/>
        </w:rPr>
        <w:t>X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4563E0" w:rsidRPr="00B16375">
        <w:rPr>
          <w:rFonts w:ascii="GOST type B" w:hAnsi="GOST type B"/>
          <w:bCs/>
          <w:sz w:val="28"/>
          <w:szCs w:val="28"/>
        </w:rPr>
        <w:sym w:font="Symbol" w:char="F0DA"/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</w:p>
    <w:p w:rsidR="004563E0" w:rsidRPr="00621972" w:rsidRDefault="00705569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 w:rsidRPr="00826398"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7783B238" wp14:editId="12590DE0">
                <wp:simplePos x="0" y="0"/>
                <wp:positionH relativeFrom="column">
                  <wp:posOffset>782955</wp:posOffset>
                </wp:positionH>
                <wp:positionV relativeFrom="page">
                  <wp:posOffset>3484245</wp:posOffset>
                </wp:positionV>
                <wp:extent cx="1467485" cy="0"/>
                <wp:effectExtent l="0" t="0" r="18415" b="19050"/>
                <wp:wrapNone/>
                <wp:docPr id="671" name="Прямая соединительная линия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4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71" o:spid="_x0000_s1026" style="position:absolute;z-index:25198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61.65pt,274.35pt" to="177.2pt,2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" strokecolor="windowText">
                <w10:wrap anchory="page"/>
              </v:line>
            </w:pict>
          </mc:Fallback>
        </mc:AlternateContent>
      </w:r>
      <w:r w:rsidR="00826398" w:rsidRPr="00826398"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7EB37EA0" wp14:editId="470DCD24">
                <wp:simplePos x="0" y="0"/>
                <wp:positionH relativeFrom="column">
                  <wp:posOffset>782955</wp:posOffset>
                </wp:positionH>
                <wp:positionV relativeFrom="page">
                  <wp:posOffset>3448941</wp:posOffset>
                </wp:positionV>
                <wp:extent cx="1467485" cy="0"/>
                <wp:effectExtent l="0" t="0" r="18415" b="19050"/>
                <wp:wrapNone/>
                <wp:docPr id="672" name="Прямая соединительная линия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4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72" o:spid="_x0000_s1026" style="position:absolute;z-index:25198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61.65pt,271.55pt" to="177.2pt,2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" strokecolor="windowText">
                <w10:wrap anchory="page"/>
              </v:line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1B6EB6A0" wp14:editId="0160E0F6">
                <wp:simplePos x="0" y="0"/>
                <wp:positionH relativeFrom="column">
                  <wp:posOffset>2003425</wp:posOffset>
                </wp:positionH>
                <wp:positionV relativeFrom="paragraph">
                  <wp:posOffset>16510</wp:posOffset>
                </wp:positionV>
                <wp:extent cx="145415" cy="0"/>
                <wp:effectExtent l="0" t="0" r="26035" b="19050"/>
                <wp:wrapNone/>
                <wp:docPr id="655" name="Прямая соединительная линия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5" o:spid="_x0000_s1026" style="position:absolute;z-index:25195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75pt,1.3pt" to="169.2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" strokecolor="windowText"/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7CA2DFC2" wp14:editId="0F6EFDA2">
                <wp:simplePos x="0" y="0"/>
                <wp:positionH relativeFrom="column">
                  <wp:posOffset>1632585</wp:posOffset>
                </wp:positionH>
                <wp:positionV relativeFrom="paragraph">
                  <wp:posOffset>24130</wp:posOffset>
                </wp:positionV>
                <wp:extent cx="145415" cy="0"/>
                <wp:effectExtent l="0" t="0" r="26035" b="19050"/>
                <wp:wrapNone/>
                <wp:docPr id="654" name="Прямая соединительная линия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4" o:spid="_x0000_s1026" style="position:absolute;z-index:25195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55pt,1.9pt" to="140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" strokecolor="windowText"/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3004DAF0" wp14:editId="454FEDAC">
                <wp:simplePos x="0" y="0"/>
                <wp:positionH relativeFrom="column">
                  <wp:posOffset>1116330</wp:posOffset>
                </wp:positionH>
                <wp:positionV relativeFrom="paragraph">
                  <wp:posOffset>26035</wp:posOffset>
                </wp:positionV>
                <wp:extent cx="145415" cy="0"/>
                <wp:effectExtent l="0" t="0" r="26035" b="19050"/>
                <wp:wrapNone/>
                <wp:docPr id="653" name="Прямая соединительная линия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3" o:spid="_x0000_s1026" style="position:absolute;z-index:25195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9pt,2.05pt" to="99.3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" strokecolor="windowText"/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265DBA13" wp14:editId="74B83587">
                <wp:simplePos x="0" y="0"/>
                <wp:positionH relativeFrom="column">
                  <wp:posOffset>951230</wp:posOffset>
                </wp:positionH>
                <wp:positionV relativeFrom="paragraph">
                  <wp:posOffset>26035</wp:posOffset>
                </wp:positionV>
                <wp:extent cx="145415" cy="0"/>
                <wp:effectExtent l="0" t="0" r="26035" b="19050"/>
                <wp:wrapNone/>
                <wp:docPr id="652" name="Прямая соединительная линия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2" o:spid="_x0000_s1026" style="position:absolute;z-index:25195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9pt,2.05pt" to="86.3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" strokecolor="windowText"/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59EA78F2" wp14:editId="132ED454">
                <wp:simplePos x="0" y="0"/>
                <wp:positionH relativeFrom="column">
                  <wp:posOffset>782955</wp:posOffset>
                </wp:positionH>
                <wp:positionV relativeFrom="paragraph">
                  <wp:posOffset>26670</wp:posOffset>
                </wp:positionV>
                <wp:extent cx="145415" cy="0"/>
                <wp:effectExtent l="0" t="0" r="26035" b="19050"/>
                <wp:wrapNone/>
                <wp:docPr id="651" name="Прямая соединительная линия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1" o:spid="_x0000_s1026" style="position:absolute;z-index:25195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65pt,2.1pt" to="73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" strokecolor="windowText"/>
            </w:pict>
          </mc:Fallback>
        </mc:AlternateContent>
      </w:r>
      <w:r w:rsidR="004563E0">
        <w:rPr>
          <w:rFonts w:ascii="GOST type B" w:hAnsi="GOST type B"/>
          <w:bCs/>
          <w:sz w:val="28"/>
          <w:szCs w:val="28"/>
        </w:rPr>
        <w:t>Y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4563E0" w:rsidRPr="00B16375">
        <w:rPr>
          <w:rFonts w:ascii="GOST type B" w:hAnsi="GOST type B"/>
          <w:bCs/>
          <w:sz w:val="28"/>
          <w:szCs w:val="28"/>
          <w:lang w:val="uk-UA"/>
        </w:rPr>
        <w:t>=</w:t>
      </w:r>
      <w:proofErr w:type="gramStart"/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proofErr w:type="gramEnd"/>
      <w:r w:rsidR="004563E0" w:rsidRPr="00B16375">
        <w:rPr>
          <w:rFonts w:ascii="GOST type B" w:hAnsi="GOST type B"/>
          <w:bCs/>
          <w:sz w:val="28"/>
          <w:szCs w:val="28"/>
        </w:rPr>
        <w:sym w:font="Symbol" w:char="F0DA"/>
      </w:r>
      <w:r w:rsidR="00621972" w:rsidRPr="00621972">
        <w:rPr>
          <w:rFonts w:ascii="GOST type B" w:hAnsi="GOST type B"/>
          <w:bCs/>
          <w:sz w:val="28"/>
          <w:szCs w:val="28"/>
          <w:lang w:val="uk-UA"/>
        </w:rPr>
        <w:t>((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621972" w:rsidRPr="00621972">
        <w:rPr>
          <w:rFonts w:ascii="GOST type B" w:hAnsi="GOST type B"/>
          <w:bCs/>
          <w:sz w:val="28"/>
          <w:szCs w:val="28"/>
          <w:lang w:val="uk-UA"/>
        </w:rPr>
        <w:t>)</w:t>
      </w:r>
      <w:r w:rsidR="00621972">
        <w:rPr>
          <w:rFonts w:ascii="GOST type B" w:hAnsi="GOST type B"/>
          <w:bCs/>
          <w:sz w:val="28"/>
          <w:szCs w:val="28"/>
        </w:rPr>
        <w:t>X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621972" w:rsidRPr="00621972">
        <w:rPr>
          <w:rFonts w:ascii="GOST type B" w:hAnsi="GOST type B"/>
          <w:bCs/>
          <w:sz w:val="28"/>
          <w:szCs w:val="28"/>
          <w:lang w:val="uk-UA"/>
        </w:rPr>
        <w:t>)</w:t>
      </w:r>
    </w:p>
    <w:p w:rsidR="004563E0" w:rsidRPr="00B16375" w:rsidRDefault="00826398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06944A06" wp14:editId="01E881CE">
                <wp:simplePos x="0" y="0"/>
                <wp:positionH relativeFrom="column">
                  <wp:posOffset>2083435</wp:posOffset>
                </wp:positionH>
                <wp:positionV relativeFrom="paragraph">
                  <wp:posOffset>30480</wp:posOffset>
                </wp:positionV>
                <wp:extent cx="145415" cy="0"/>
                <wp:effectExtent l="0" t="0" r="26035" b="19050"/>
                <wp:wrapNone/>
                <wp:docPr id="659" name="Прямая соединительная линия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9" o:spid="_x0000_s1026" style="position:absolute;z-index:25196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05pt,2.4pt" to="175.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" strokecolor="windowText"/>
            </w:pict>
          </mc:Fallback>
        </mc:AlternateContent>
      </w: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4FC86319" wp14:editId="558E96D1">
                <wp:simplePos x="0" y="0"/>
                <wp:positionH relativeFrom="column">
                  <wp:posOffset>1910715</wp:posOffset>
                </wp:positionH>
                <wp:positionV relativeFrom="paragraph">
                  <wp:posOffset>28575</wp:posOffset>
                </wp:positionV>
                <wp:extent cx="145415" cy="0"/>
                <wp:effectExtent l="0" t="0" r="26035" b="19050"/>
                <wp:wrapNone/>
                <wp:docPr id="658" name="Прямая соединительная линия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8" o:spid="_x0000_s1026" style="position:absolute;z-index:25196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45pt,2.25pt" to="161.9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" strokecolor="windowText"/>
            </w:pict>
          </mc:Fallback>
        </mc:AlternateContent>
      </w: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5A3CAD83" wp14:editId="64D94F68">
                <wp:simplePos x="0" y="0"/>
                <wp:positionH relativeFrom="column">
                  <wp:posOffset>1069340</wp:posOffset>
                </wp:positionH>
                <wp:positionV relativeFrom="paragraph">
                  <wp:posOffset>26035</wp:posOffset>
                </wp:positionV>
                <wp:extent cx="145415" cy="0"/>
                <wp:effectExtent l="0" t="0" r="26035" b="19050"/>
                <wp:wrapNone/>
                <wp:docPr id="657" name="Прямая соединительная линия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7" o:spid="_x0000_s1026" style="position:absolute;z-index:25196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2pt,2.05pt" to="95.6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" strokecolor="windowText"/>
            </w:pict>
          </mc:Fallback>
        </mc:AlternateContent>
      </w: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7FC83A4B" wp14:editId="3F715691">
                <wp:simplePos x="0" y="0"/>
                <wp:positionH relativeFrom="column">
                  <wp:posOffset>893445</wp:posOffset>
                </wp:positionH>
                <wp:positionV relativeFrom="paragraph">
                  <wp:posOffset>23495</wp:posOffset>
                </wp:positionV>
                <wp:extent cx="145415" cy="0"/>
                <wp:effectExtent l="0" t="0" r="26035" b="19050"/>
                <wp:wrapNone/>
                <wp:docPr id="656" name="Прямая соединительная линия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6" o:spid="_x0000_s1026" style="position:absolute;z-index:25196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5pt,1.85pt" to="81.8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" strokecolor="windowText"/>
            </w:pict>
          </mc:Fallback>
        </mc:AlternateContent>
      </w:r>
      <w:r w:rsidR="004563E0">
        <w:rPr>
          <w:rFonts w:ascii="GOST type B" w:hAnsi="GOST type B"/>
          <w:bCs/>
          <w:sz w:val="28"/>
          <w:szCs w:val="28"/>
        </w:rPr>
        <w:t>Y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proofErr w:type="gramStart"/>
      <w:r w:rsidR="004563E0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621972" w:rsidRPr="00826398">
        <w:rPr>
          <w:rFonts w:ascii="GOST type B" w:hAnsi="GOST type B"/>
          <w:bCs/>
          <w:sz w:val="28"/>
          <w:szCs w:val="28"/>
          <w:lang w:val="uk-UA"/>
        </w:rPr>
        <w:t>(</w:t>
      </w:r>
      <w:proofErr w:type="gramEnd"/>
      <w:r w:rsidR="00621972" w:rsidRPr="00826398">
        <w:rPr>
          <w:rFonts w:ascii="GOST type B" w:hAnsi="GOST type B"/>
          <w:bCs/>
          <w:sz w:val="28"/>
          <w:szCs w:val="28"/>
          <w:lang w:val="uk-UA"/>
        </w:rPr>
        <w:t>(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621972" w:rsidRPr="00621972">
        <w:rPr>
          <w:rFonts w:ascii="GOST type B" w:hAnsi="GOST type B"/>
          <w:bCs/>
          <w:sz w:val="28"/>
          <w:szCs w:val="28"/>
          <w:lang w:val="uk-UA"/>
        </w:rPr>
        <w:t>)</w:t>
      </w:r>
      <w:r w:rsidR="00621972">
        <w:rPr>
          <w:rFonts w:ascii="GOST type B" w:hAnsi="GOST type B"/>
          <w:bCs/>
          <w:sz w:val="28"/>
          <w:szCs w:val="28"/>
        </w:rPr>
        <w:t>X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621972" w:rsidRPr="00621972">
        <w:rPr>
          <w:rFonts w:ascii="GOST type B" w:hAnsi="GOST type B"/>
          <w:bCs/>
          <w:sz w:val="28"/>
          <w:szCs w:val="28"/>
          <w:lang w:val="uk-UA"/>
        </w:rPr>
        <w:t>)</w:t>
      </w:r>
      <w:r w:rsidR="004563E0" w:rsidRPr="00B16375">
        <w:rPr>
          <w:rFonts w:ascii="GOST type B" w:hAnsi="GOST type B"/>
          <w:bCs/>
          <w:sz w:val="28"/>
          <w:szCs w:val="28"/>
        </w:rPr>
        <w:sym w:font="Symbol" w:char="F0DA"/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</w:p>
    <w:p w:rsidR="004563E0" w:rsidRPr="00B16375" w:rsidRDefault="004563E0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sz w:val="28"/>
          <w:szCs w:val="28"/>
        </w:rPr>
        <w:t>Y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4</w:t>
      </w:r>
      <w:r w:rsidRPr="00B16375">
        <w:rPr>
          <w:rFonts w:ascii="GOST type B" w:hAnsi="GOST type B"/>
          <w:bCs/>
          <w:sz w:val="28"/>
          <w:szCs w:val="28"/>
          <w:lang w:val="uk-UA"/>
        </w:rPr>
        <w:t>=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</w:p>
    <w:p w:rsidR="00327BAF" w:rsidRPr="007A1D25" w:rsidRDefault="00826398" w:rsidP="00621972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 wp14:anchorId="29AA2F93" wp14:editId="00EFEA0E">
                <wp:simplePos x="0" y="0"/>
                <wp:positionH relativeFrom="column">
                  <wp:posOffset>800735</wp:posOffset>
                </wp:positionH>
                <wp:positionV relativeFrom="paragraph">
                  <wp:posOffset>0</wp:posOffset>
                </wp:positionV>
                <wp:extent cx="145415" cy="0"/>
                <wp:effectExtent l="0" t="0" r="26035" b="19050"/>
                <wp:wrapNone/>
                <wp:docPr id="660" name="Прямая соединительная линия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60" o:spid="_x0000_s1026" style="position:absolute;z-index:25197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05pt,0" to="7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" strokecolor="windowText"/>
            </w:pict>
          </mc:Fallback>
        </mc:AlternateContent>
      </w:r>
      <w:r w:rsidR="004563E0">
        <w:rPr>
          <w:rFonts w:ascii="GOST type B" w:hAnsi="GOST type B"/>
          <w:bCs/>
          <w:sz w:val="28"/>
          <w:szCs w:val="28"/>
        </w:rPr>
        <w:t>Y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5</w:t>
      </w:r>
      <w:r w:rsidR="004563E0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1B3624" w:rsidRPr="007A1D25">
        <w:rPr>
          <w:rFonts w:ascii="Times New Roman" w:hAnsi="Times New Roman"/>
          <w:bCs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31104" behindDoc="0" locked="0" layoutInCell="1" allowOverlap="1" wp14:anchorId="22DB656C" wp14:editId="55CEB2F2">
                <wp:simplePos x="0" y="0"/>
                <wp:positionH relativeFrom="page">
                  <wp:posOffset>733425</wp:posOffset>
                </wp:positionH>
                <wp:positionV relativeFrom="page">
                  <wp:posOffset>172720</wp:posOffset>
                </wp:positionV>
                <wp:extent cx="6658610" cy="10209530"/>
                <wp:effectExtent l="19050" t="19050" r="8890" b="1270"/>
                <wp:wrapNone/>
                <wp:docPr id="8622" name="Group 7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8623" name="Rectangle 7851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624" name="Group 7852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8625" name="Line 7853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26" name="Line 7854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27" name="Line 7855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28" name="Line 7856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29" name="Line 7857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30" name="Line 7858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31" name="Line 7859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32" name="Line 7860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33" name="Line 7861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34" name="Text Box 78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65821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35" name="Text Box 78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65821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36" name="Text Box 78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65821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№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докум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37" name="Text Box 78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65821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38" name="Text Box 78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Pr="00932CE3" w:rsidRDefault="00B16375" w:rsidP="00B65821">
                                <w:pPr>
                                  <w:rPr>
                                    <w:rFonts w:ascii="GOST type B" w:hAnsi="GOST type B"/>
                                    <w:i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932CE3">
                                  <w:rPr>
                                    <w:rFonts w:ascii="GOST type B" w:hAnsi="GOST type B"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39" name="Line 7867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40" name="Text Box 78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65821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  <w:p w:rsidR="00B16375" w:rsidRDefault="00B16375" w:rsidP="00B65821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B16375" w:rsidRPr="003F5A20" w:rsidRDefault="00621972" w:rsidP="00B6582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41" name="Text Box 78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65821">
                                <w:pP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ІАЛЦ.463626.00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55" style="position:absolute;left:0;text-align:left;margin-left:57.75pt;margin-top:13.6pt;width:524.3pt;height:803.9pt;z-index:251631104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">
                <v:rect id="Rectangle 7851" o:spid="_x0000_s1256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Y1Q8cA&#10;AADdAAAADwAAAGRycy9kb3ducmV2LnhtbESPQWvCQBSE74X+h+UJvdVNolVJ3YgNCIK9mBZsb4/s&#10;axLMvg3ZrUZ/fbcgeBxm5htmuRpMK07Uu8aygngcgSAurW64UvD5sXlegHAeWWNrmRRcyMEqe3xY&#10;Yqrtmfd0KnwlAoRdigpq77tUSlfWZNCNbUccvB/bG/RB9pXUPZ4D3LQyiaKZNNhwWKixo7ym8lj8&#10;GgX7l7f199d8cjDXaFdM83eT5HGi1NNoWL+C8DT4e/jW3moFi1kygf834QnI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EWNUPHAAAA3QAAAA8AAAAAAAAAAAAAAAAAmAIAAGRy&#10;cy9kb3ducmV2LnhtbFBLBQYAAAAABAAEAPUAAACMAwAAAAA=&#10;" filled="f" strokeweight="2.25pt"/>
                <v:group id="Group 7852" o:spid="_x0000_s1257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kiDjsYAAADdAAAADwAAAGRycy9kb3ducmV2LnhtbESPT4vCMBTE7wt+h/AE&#10;b2ta3RWpRhFxxYMs+AfE26N5tsXmpTTZtn77jSB4HGbmN8x82ZlSNFS7wrKCeBiBIE6tLjhTcD79&#10;fE5BOI+ssbRMCh7kYLnofcwx0bblAzVHn4kAYZeggtz7KpHSpTkZdENbEQfvZmuDPsg6k7rGNsBN&#10;KUdRNJEGCw4LOVa0zim9H/+Mgm2L7Wocb5r9/bZ+XE/fv5d9TEoN+t1qBsJT59/hV3unFUwnoy9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SIOOxgAAAN0A&#10;AAAPAAAAAAAAAAAAAAAAAKoCAABkcnMvZG93bnJldi54bWxQSwUGAAAAAAQABAD6AAAAnQMAAAAA&#10;">
                  <v:line id="Line 7853" o:spid="_x0000_s1258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D0SMMAAADdAAAADwAAAGRycy9kb3ducmV2LnhtbESPwWrDMBBE74X8g9hAb42cuA3GiRJC&#10;Q6D4VreX3BZrYxtbK0dSbffvq0Khx2HmzTD742x6MZLzrWUF61UCgriyuuVawefH5SkD4QOyxt4y&#10;KfgmD8fD4mGPubYTv9NYhlrEEvY5KmhCGHIpfdWQQb+yA3H0btYZDFG6WmqHUyw3vdwkyVYabDku&#10;NDjQa0NVV34ZBVn6jJhdu6Ijn7p7OBdm5kKpx+V82oEINIf/8B/9piO33bzA75v4BOTh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Q9EjDAAAA3QAAAA8AAAAAAAAAAAAA&#10;AAAAoQIAAGRycy9kb3ducmV2LnhtbFBLBQYAAAAABAAEAPkAAACRAwAAAAA=&#10;" strokeweight="2.25pt">
                    <v:stroke endarrowwidth="narrow"/>
                  </v:line>
                  <v:line id="Line 7854" o:spid="_x0000_s1259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bG8cMAAADdAAAADwAAAGRycy9kb3ducmV2LnhtbESP0YrCMBRE3wX/IVxhX0RTFYpWo4gg&#10;LIsIWj/g2lzbYnNTm6j17zeC4OMwM2eYxao1lXhQ40rLCkbDCARxZnXJuYJTuh1MQTiPrLGyTApe&#10;5GC17HYWmGj75AM9jj4XAcIuQQWF93UipcsKMuiGtiYO3sU2Bn2QTS51g88AN5UcR1EsDZYcFgqs&#10;aVNQdj3ejYJygue+n/U5r3an6/6Vpbe/W6rUT69dz0F4av03/Gn/agXTeBzD+014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GxvHDAAAA3QAAAA8AAAAAAAAAAAAA&#10;AAAAoQIAAGRycy9kb3ducmV2LnhtbFBLBQYAAAAABAAEAPkAAACRAwAAAAA=&#10;" strokeweight="2.25pt">
                    <v:stroke endarrowwidth="narrow"/>
                  </v:line>
                  <v:line id="Line 7855" o:spid="_x0000_s1260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pjasQAAADdAAAADwAAAGRycy9kb3ducmV2LnhtbESP3YrCMBSE7wXfIRzBG9FUF/ypRhFB&#10;EFkErQ9wbI5tsTmpTdT69psFwcthZr5hFqvGlOJJtSssKxgOIhDEqdUFZwrOybY/BeE8ssbSMil4&#10;k4PVst1aYKzti4/0PPlMBAi7GBXk3lexlC7NyaAb2Io4eFdbG/RB1pnUNb4C3JRyFEVjabDgsJBj&#10;RZuc0tvpYRQUP3jp+VmPs/L3fDu80+S+vydKdTvNeg7CU+O/4U97pxVMx6MJ/L8JT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ymNqxAAAAN0AAAAPAAAAAAAAAAAA&#10;AAAAAKECAABkcnMvZG93bnJldi54bWxQSwUGAAAAAAQABAD5AAAAkgMAAAAA&#10;" strokeweight="2.25pt">
                    <v:stroke endarrowwidth="narrow"/>
                  </v:line>
                  <v:line id="Line 7856" o:spid="_x0000_s1261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X3GL4AAADdAAAADwAAAGRycy9kb3ducmV2LnhtbERP3QoBQRS+V95hOsqNmEWJZUhKSVKs&#10;Bzh2jt3Nzpm1M1hvby6Uy6/vf7FqTCleVLvCsoLhIAJBnFpdcKbgkmz7UxDOI2ssLZOCDzlYLdut&#10;BcbavvlEr7PPRAhhF6OC3PsqltKlORl0A1sRB+5ma4M+wDqTusZ3CDelHEXRRBosODTkWNEmp/R+&#10;fhoFxRivPT/rcVYeLvfjJ00e+0eiVLfTrOcgPDX+L/65d1rBdDIKc8Ob8ATk8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FVfcYvgAAAN0AAAAPAAAAAAAAAAAAAAAAAKEC&#10;AABkcnMvZG93bnJldi54bWxQSwUGAAAAAAQABAD5AAAAjAMAAAAA&#10;" strokeweight="2.25pt">
                    <v:stroke endarrowwidth="narrow"/>
                  </v:line>
                  <v:line id="Line 7857" o:spid="_x0000_s1262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lSg8YAAADdAAAADwAAAGRycy9kb3ducmV2LnhtbESP0WrCQBRE34X+w3ILfRHdqCAxukoR&#10;hFKkYJIPuGZvk2D2bsyuSfz7bqHQx2FmzjC7w2ga0VPnassKFvMIBHFhdc2lgjw7zWIQziNrbCyT&#10;gic5OOxfJjtMtB34Qn3qSxEg7BJUUHnfJlK6oiKDbm5b4uB9286gD7Irpe5wCHDTyGUUraXBmsNC&#10;hS0dKypu6cMoqFd4nfrNlMvmnN++nkV2/7xnSr29ju9bEJ5G/x/+a39oBfF6uYHfN+EJyP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oZUoPGAAAA3QAAAA8AAAAAAAAA&#10;AAAAAAAAoQIAAGRycy9kb3ducmV2LnhtbFBLBQYAAAAABAAEAPkAAACUAwAAAAA=&#10;" strokeweight="2.25pt">
                    <v:stroke endarrowwidth="narrow"/>
                  </v:line>
                  <v:line id="Line 7858" o:spid="_x0000_s1263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ptw74AAADdAAAADwAAAGRycy9kb3ducmV2LnhtbERP3QoBQRS+V95hOsqNmEWJZUhKSVKs&#10;Bzh2jt3Nzpm1M1hvby6Uy6/vf7FqTCleVLvCsoLhIAJBnFpdcKbgkmz7UxDOI2ssLZOCDzlYLdut&#10;BcbavvlEr7PPRAhhF6OC3PsqltKlORl0A1sRB+5ma4M+wDqTusZ3CDelHEXRRBosODTkWNEmp/R+&#10;fhoFxRivPT/rcVYeLvfjJ00e+0eiVLfTrOcgPDX+L/65d1rBdDIO+8Ob8ATk8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++m3DvgAAAN0AAAAPAAAAAAAAAAAAAAAAAKEC&#10;AABkcnMvZG93bnJldi54bWxQSwUGAAAAAAQABAD5AAAAjAMAAAAA&#10;" strokeweight="2.25pt">
                    <v:stroke endarrowwidth="narrow"/>
                  </v:line>
                  <v:line id="Line 7859" o:spid="_x0000_s1264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bIWMMAAADdAAAADwAAAGRycy9kb3ducmV2LnhtbESP0arCMBBE3y/4D2EFX0RTFUSrUUQQ&#10;RES41g9Ym7UtNpvaRK1/bwTBx2FmzjDzZWNK8aDaFZYVDPoRCOLU6oIzBadk05uAcB5ZY2mZFLzI&#10;wXLR+ptjrO2T/+lx9JkIEHYxKsi9r2IpXZqTQde3FXHwLrY26IOsM6lrfAa4KeUwisbSYMFhIceK&#10;1jml1+PdKChGeO76aZezcn+6Hl5pctvdEqU67WY1A+Gp8b/wt73VCibj0QA+b8ITkI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2yFjDAAAA3QAAAA8AAAAAAAAAAAAA&#10;AAAAoQIAAGRycy9kb3ducmV2LnhtbFBLBQYAAAAABAAEAPkAAACRAwAAAAA=&#10;" strokeweight="2.25pt">
                    <v:stroke endarrowwidth="narrow"/>
                  </v:line>
                  <v:line id="Line 7860" o:spid="_x0000_s1265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RWL8MAAADdAAAADwAAAGRycy9kb3ducmV2LnhtbESP0YrCMBRE3wX/IVxhX0RTFUS7RhFB&#10;kEUEWz/g2txti81NbaLWvzeC4OMwM2eYxao1lbhT40rLCkbDCARxZnXJuYJTuh3MQDiPrLGyTAqe&#10;5GC17HYWGGv74CPdE5+LAGEXo4LC+zqW0mUFGXRDWxMH7982Bn2QTS51g48AN5UcR9FUGiw5LBRY&#10;06ag7JLcjIJygue+n/c5r/any+GZpde/a6rUT69d/4Lw1Ppv+NPeaQWz6WQM7zfhCcjl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kVi/DAAAA3QAAAA8AAAAAAAAAAAAA&#10;AAAAoQIAAGRycy9kb3ducmV2LnhtbFBLBQYAAAAABAAEAPkAAACRAwAAAAA=&#10;" strokeweight="2.25pt">
                    <v:stroke endarrowwidth="narrow"/>
                  </v:line>
                  <v:line id="Line 7861" o:spid="_x0000_s1266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ztMUAAADdAAAADwAAAGRycy9kb3ducmV2LnhtbESP0WrCQBRE3wv+w3ILvohuakA0dROk&#10;IIgUocYPuM3eJsHs3ZhdTfL3XaHQx2FmzjDbbDCNeFDnassK3hYRCOLC6ppLBZd8P1+DcB5ZY2OZ&#10;FIzkIEsnL1tMtO35ix5nX4oAYZeggsr7NpHSFRUZdAvbEgfvx3YGfZBdKXWHfYCbRi6jaCUN1hwW&#10;Kmzpo6Lier4bBXWM3zO/mXHZfF6up7HIb8dbrtT0ddi9g/A0+P/wX/ugFaxXcQzPN+EJyPQ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ztMUAAADdAAAADwAAAAAAAAAA&#10;AAAAAAChAgAAZHJzL2Rvd25yZXYueG1sUEsFBgAAAAAEAAQA+QAAAJMDAAAAAA==&#10;" strokeweight="2.25pt">
                    <v:stroke endarrowwidth="narrow"/>
                  </v:line>
                  <v:shape id="Text Box 7862" o:spid="_x0000_s1267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Emr8UA&#10;AADdAAAADwAAAGRycy9kb3ducmV2LnhtbESPQWvCQBSE70L/w/IKvelGLSLRVaSgqAepWvX6yL4m&#10;abNvQ/ZV03/fFYQeh5n5hpnOW1epKzWh9Gyg30tAEWfelpwb+Dguu2NQQZAtVp7JwC8FmM+eOlNM&#10;rb/xnq4HyVWEcEjRQCFSp1qHrCCHoedr4uh9+sahRNnk2jZ4i3BX6UGSjLTDkuNCgTW9FZR9H36c&#10;gfxy3KA+vW93Z1eHav8ltFqJMS/P7WICSqiV//CjvbYGxqPhK9zfxCe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cSav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65821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3" o:spid="_x0000_s1268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2DNMUA&#10;AADdAAAADwAAAGRycy9kb3ducmV2LnhtbESPQWvCQBSE70L/w/IKvelGpSLRVaSgqAepWvX6yL4m&#10;abNvQ/ZV03/fFYQeh5n5hpnOW1epKzWh9Gyg30tAEWfelpwb+Dguu2NQQZAtVp7JwC8FmM+eOlNM&#10;rb/xnq4HyVWEcEjRQCFSp1qHrCCHoedr4uh9+sahRNnk2jZ4i3BX6UGSjLTDkuNCgTW9FZR9H36c&#10;gfxy3KA+vW93Z1eHav8ltFqJMS/P7WICSqiV//CjvbYGxqPhK9zfxCe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PYM0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65821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4" o:spid="_x0000_s1269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8dQ8UA&#10;AADdAAAADwAAAGRycy9kb3ducmV2LnhtbESPX2vCQBDE3wv9DscKvtWLFoKkniJCxfog9V/7uuS2&#10;STS3F3Krxm/vFQp9HGbmN8xk1rlaXakNlWcDw0ECijj3tuLCwGH//jIGFQTZYu2ZDNwpwGz6/DTB&#10;zPobb+m6k0JFCIcMDZQiTaZ1yEtyGAa+IY7ej28dSpRtoW2Ltwh3tR4lSaodVhwXSmxoUVJ+3l2c&#10;geJ7/4H6+LnefLkm1NuT0HIpxvR73fwNlFAn/+G/9soaGKevKf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7x1D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65821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№ </w:t>
                          </w: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докум</w:t>
                          </w:r>
                          <w:proofErr w:type="spellEnd"/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865" o:spid="_x0000_s1270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O42MUA&#10;AADdAAAADwAAAGRycy9kb3ducmV2LnhtbESPX2vCQBDE3wW/w7FC3/RSC1ZSTymCUn0o9U/b1yW3&#10;JtHcXshtNf32niD4OMzMb5jJrHWVOlMTSs8GngcJKOLM25JzA/vdoj8GFQTZYuWZDPxTgNm025lg&#10;av2FN3TeSq4ihEOKBgqROtU6ZAU5DANfE0fv4BuHEmWTa9vgJcJdpYdJMtIOS44LBdY0Lyg7bf+c&#10;gfx3t0L9/bX+/HF1qDZHoeVSjHnqte9voIRaeYTv7Q9rYDx6eYXbm/gE9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o7jY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65821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6" o:spid="_x0000_s1271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wsqsIA&#10;AADdAAAADwAAAGRycy9kb3ducmV2LnhtbERPTWvCQBC9C/6HZQRvutGCSOoqRVBsD6VGrdchOyap&#10;2dmQHTX9991DwePjfS9WnavVndpQeTYwGSegiHNvKy4MHA+b0RxUEGSLtWcy8EsBVst+b4Gp9Q/e&#10;0z2TQsUQDikaKEWaVOuQl+QwjH1DHLmLbx1KhG2hbYuPGO5qPU2SmXZYcWwosaF1Sfk1uzkDxfnw&#10;jvr09fH57ZpQ73+EtlsxZjjo3l5BCXXyFP+7d9bAfPYS58Y38Qno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PCyqwgAAAN0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B16375" w:rsidRPr="00932CE3" w:rsidRDefault="00B16375" w:rsidP="00B65821">
                          <w:pPr>
                            <w:rPr>
                              <w:rFonts w:ascii="GOST type B" w:hAnsi="GOST type B"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 w:rsidRPr="00932CE3">
                            <w:rPr>
                              <w:rFonts w:ascii="GOST type B" w:hAnsi="GOST type B"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shape>
                  <v:line id="Line 7867" o:spid="_x0000_s1272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DEXsQAAADdAAAADwAAAGRycy9kb3ducmV2LnhtbESP0YrCMBRE3wX/IVxhX0TTVRCtjSIL&#10;giwiaP2Aa3NtS5ub2kStf2+EhX0cZuYMk6w7U4sHta60rOB7HIEgzqwuOVdwTrejOQjnkTXWlknB&#10;ixysV/1egrG2Tz7S4+RzESDsYlRQeN/EUrqsIINubBvi4F1ta9AH2eZSt/gMcFPLSRTNpMGSw0KB&#10;Df0UlFWnu1FQTvEy9Ish5/X+XB1eWXr7vaVKfQ26zRKEp87/h//aO61gPpsu4PMmPAG5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wMRexAAAAN0AAAAPAAAAAAAAAAAA&#10;AAAAAKECAABkcnMvZG93bnJldi54bWxQSwUGAAAAAAQABAD5AAAAkgMAAAAA&#10;" strokeweight="2.25pt">
                    <v:stroke endarrowwidth="narrow"/>
                  </v:line>
                  <v:shape id="Text Box 7868" o:spid="_x0000_s1273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xT0cIA&#10;AADdAAAADwAAAGRycy9kb3ducmV2LnhtbERPTWvCQBC9C/6HZQRvulGKSOoqRVBsD6VGrdchOyap&#10;2dmQHTX9991DwePjfS9WnavVndpQeTYwGSegiHNvKy4MHA+b0RxUEGSLtWcy8EsBVst+b4Gp9Q/e&#10;0z2TQsUQDikaKEWaVOuQl+QwjH1DHLmLbx1KhG2hbYuPGO5qPU2SmXZYcWwosaF1Sfk1uzkDxfnw&#10;jvr09fH57ZpQ73+EtlsxZjjo3l5BCXXyFP+7d9bAfPYS98c38Qno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FPRwgAAAN0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65821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  <w:p w:rsidR="00B16375" w:rsidRDefault="00B16375" w:rsidP="00B65821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B16375" w:rsidRPr="003F5A20" w:rsidRDefault="00621972" w:rsidP="00B65821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7869" o:spid="_x0000_s1274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2SsQA&#10;AADdAAAADwAAAGRycy9kb3ducmV2LnhtbESPX2vCQBDE3wv9DscWfKsXRUSip5RCRX0Q/7avS26b&#10;pM3thdyq8dt7guDjMDO/YSaz1lXqTE0oPRvodRNQxJm3JecGDvuv9xGoIMgWK89k4EoBZtPXlwmm&#10;1l94S+ed5CpCOKRooBCpU61DVpDD0PU1cfR+feNQomxybRu8RLirdD9JhtphyXGhwJo+C8r+dydn&#10;IP/ZL1EfN6v1t6tDtf0Tms/FmM5b+zEGJdTKM/xoL6yB0XDQg/ub+AT0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A9krEAAAA3Q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65821">
                          <w:pPr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ІАЛЦ.463626.00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:rsidR="001C7AEC" w:rsidRPr="007A1D25" w:rsidRDefault="005E6C84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 w:rsidRPr="007A1D25">
        <w:rPr>
          <w:rFonts w:ascii="GOST type B" w:hAnsi="GOST type B"/>
          <w:bCs/>
          <w:sz w:val="28"/>
          <w:szCs w:val="28"/>
          <w:lang w:val="uk-UA"/>
        </w:rPr>
        <w:t xml:space="preserve">Даних достатньо для побудови комбінаційних схем функцій збудження тригерів та функцій сигналу виходу, таким чином, і всієї комбінаційної схеми. Автомат будуємо на </w:t>
      </w:r>
      <w:r w:rsidR="00DC55FB" w:rsidRPr="007A1D25">
        <w:rPr>
          <w:rFonts w:ascii="GOST type B" w:hAnsi="GOST type B"/>
          <w:bCs/>
          <w:sz w:val="28"/>
          <w:szCs w:val="28"/>
        </w:rPr>
        <w:t>JK</w:t>
      </w:r>
      <w:r w:rsidRPr="007A1D25">
        <w:rPr>
          <w:rFonts w:ascii="GOST type B" w:hAnsi="GOST type B"/>
          <w:bCs/>
          <w:sz w:val="28"/>
          <w:szCs w:val="28"/>
          <w:lang w:val="ru-RU"/>
        </w:rPr>
        <w:t>-тригерах</w:t>
      </w:r>
      <w:r w:rsidRPr="007A1D25">
        <w:rPr>
          <w:rFonts w:ascii="GOST type B" w:hAnsi="GOST type B"/>
          <w:bCs/>
          <w:sz w:val="28"/>
          <w:szCs w:val="28"/>
          <w:lang w:val="uk-UA"/>
        </w:rPr>
        <w:t xml:space="preserve">. Автомат є синхронним, так як його роботу </w:t>
      </w:r>
      <w:r w:rsidR="00533325" w:rsidRPr="007A1D25">
        <w:rPr>
          <w:rFonts w:ascii="GOST type B" w:hAnsi="GOST type B"/>
          <w:bCs/>
          <w:sz w:val="28"/>
          <w:szCs w:val="28"/>
          <w:lang w:val="uk-UA"/>
        </w:rPr>
        <w:t>синхронізує</w:t>
      </w:r>
      <w:r w:rsidRPr="007A1D25">
        <w:rPr>
          <w:rFonts w:ascii="GOST type B" w:hAnsi="GOST type B"/>
          <w:bCs/>
          <w:sz w:val="28"/>
          <w:szCs w:val="28"/>
          <w:lang w:val="uk-UA"/>
        </w:rPr>
        <w:t xml:space="preserve"> генератор</w:t>
      </w:r>
      <w:r w:rsidR="00DC55FB" w:rsidRPr="007A1D25">
        <w:rPr>
          <w:rFonts w:ascii="GOST type B" w:hAnsi="GOST type B"/>
          <w:bCs/>
          <w:sz w:val="28"/>
          <w:szCs w:val="28"/>
          <w:lang w:val="ru-RU"/>
        </w:rPr>
        <w:t>.</w:t>
      </w:r>
      <w:r w:rsidR="006E503A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</w:p>
    <w:p w:rsidR="00FB6D7C" w:rsidRPr="007A1D25" w:rsidRDefault="0015767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Схема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дан</w:t>
      </w:r>
      <w:r w:rsidR="005E6C84" w:rsidRPr="007A1D25">
        <w:rPr>
          <w:rFonts w:ascii="GOST type B" w:hAnsi="GOST type B"/>
          <w:bCs/>
          <w:sz w:val="28"/>
          <w:szCs w:val="28"/>
          <w:lang w:val="ru-RU"/>
        </w:rPr>
        <w:t>ого</w:t>
      </w:r>
      <w:proofErr w:type="spellEnd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 xml:space="preserve"> автомату </w:t>
      </w:r>
      <w:proofErr w:type="spellStart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>виконана</w:t>
      </w:r>
      <w:proofErr w:type="spellEnd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>згідно</w:t>
      </w:r>
      <w:proofErr w:type="spellEnd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 xml:space="preserve"> з єдиною системою конструкторської документації  (ЄСКД) і наведена </w:t>
      </w:r>
      <w:proofErr w:type="gramStart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>у</w:t>
      </w:r>
      <w:proofErr w:type="gramEnd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 xml:space="preserve"> документі «Керуючий автомат. Схема </w:t>
      </w:r>
      <w:proofErr w:type="spellStart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>електрична</w:t>
      </w:r>
      <w:proofErr w:type="spellEnd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>функціональна</w:t>
      </w:r>
      <w:proofErr w:type="spellEnd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5E6C84" w:rsidRPr="007A1D25">
        <w:rPr>
          <w:rFonts w:ascii="GOST type B" w:hAnsi="GOST type B"/>
          <w:sz w:val="28"/>
          <w:szCs w:val="28"/>
          <w:lang w:val="ru-RU"/>
        </w:rPr>
        <w:t>ІАЛЦ.463626.00</w:t>
      </w:r>
      <w:r w:rsidR="005E6C84" w:rsidRPr="007A1D25">
        <w:rPr>
          <w:rFonts w:ascii="GOST type B" w:hAnsi="GOST type B"/>
          <w:sz w:val="28"/>
          <w:szCs w:val="28"/>
          <w:lang w:val="uk-UA"/>
        </w:rPr>
        <w:t>3</w:t>
      </w:r>
      <w:r w:rsidR="005E6C84" w:rsidRPr="007A1D25">
        <w:rPr>
          <w:rFonts w:ascii="GOST type B" w:hAnsi="GOST type B"/>
          <w:sz w:val="28"/>
          <w:szCs w:val="28"/>
          <w:lang w:val="ru-RU"/>
        </w:rPr>
        <w:t xml:space="preserve"> </w:t>
      </w:r>
      <w:r w:rsidR="005E6C84" w:rsidRPr="007A1D25">
        <w:rPr>
          <w:rFonts w:ascii="GOST type B" w:hAnsi="GOST type B"/>
          <w:sz w:val="28"/>
          <w:szCs w:val="28"/>
          <w:lang w:val="uk-UA"/>
        </w:rPr>
        <w:t>Е</w:t>
      </w:r>
      <w:proofErr w:type="gramStart"/>
      <w:r w:rsidR="005E6C84" w:rsidRPr="007A1D25">
        <w:rPr>
          <w:rFonts w:ascii="GOST type B" w:hAnsi="GOST type B"/>
          <w:sz w:val="28"/>
          <w:szCs w:val="28"/>
          <w:lang w:val="uk-UA"/>
        </w:rPr>
        <w:t>2</w:t>
      </w:r>
      <w:proofErr w:type="gramEnd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>».</w:t>
      </w:r>
    </w:p>
    <w:p w:rsidR="00FB6D7C" w:rsidRPr="007A1D25" w:rsidRDefault="00FB6D7C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sectPr w:rsidR="00FB6D7C" w:rsidRPr="007A1D25" w:rsidSect="00441D74">
      <w:pgSz w:w="11907" w:h="16840" w:code="9"/>
      <w:pgMar w:top="284" w:right="284" w:bottom="28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19E" w:rsidRDefault="0016519E">
      <w:r>
        <w:separator/>
      </w:r>
    </w:p>
  </w:endnote>
  <w:endnote w:type="continuationSeparator" w:id="0">
    <w:p w:rsidR="0016519E" w:rsidRDefault="00165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CA">
    <w:altName w:val="Times New Roman"/>
    <w:charset w:val="00"/>
    <w:family w:val="roman"/>
    <w:pitch w:val="variable"/>
    <w:sig w:usb0="00003A87" w:usb1="00000000" w:usb2="00000000" w:usb3="00000000" w:csb0="000000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19E" w:rsidRDefault="0016519E">
      <w:r>
        <w:separator/>
      </w:r>
    </w:p>
  </w:footnote>
  <w:footnote w:type="continuationSeparator" w:id="0">
    <w:p w:rsidR="0016519E" w:rsidRDefault="001651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526.05pt;height:811.55pt" o:bullet="t">
        <v:imagedata r:id="rId1" o:title=""/>
      </v:shape>
    </w:pict>
  </w:numPicBullet>
  <w:numPicBullet w:numPicBulletId="1">
    <w:pict>
      <v:shape id="_x0000_i1031" type="#_x0000_t75" style="width:28.7pt;height:22.05pt" o:bullet="t">
        <v:imagedata r:id="rId2" o:title=""/>
      </v:shape>
    </w:pict>
  </w:numPicBullet>
  <w:abstractNum w:abstractNumId="0">
    <w:nsid w:val="033B2C0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6D017DA"/>
    <w:multiLevelType w:val="multilevel"/>
    <w:tmpl w:val="9320BCB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>
    <w:nsid w:val="07DE78A6"/>
    <w:multiLevelType w:val="singleLevel"/>
    <w:tmpl w:val="8E1C71EC"/>
    <w:lvl w:ilvl="0">
      <w:start w:val="1"/>
      <w:numFmt w:val="decimal"/>
      <w:lvlText w:val="%1."/>
      <w:lvlJc w:val="left"/>
      <w:pPr>
        <w:tabs>
          <w:tab w:val="num" w:pos="620"/>
        </w:tabs>
        <w:ind w:left="620" w:hanging="360"/>
      </w:pPr>
      <w:rPr>
        <w:rFonts w:hint="default"/>
      </w:rPr>
    </w:lvl>
  </w:abstractNum>
  <w:abstractNum w:abstractNumId="3">
    <w:nsid w:val="0AB612A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E6B474F"/>
    <w:multiLevelType w:val="singleLevel"/>
    <w:tmpl w:val="B5FE854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5">
    <w:nsid w:val="0FAB3329"/>
    <w:multiLevelType w:val="multilevel"/>
    <w:tmpl w:val="1E54DFC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96"/>
        </w:tabs>
        <w:ind w:left="59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72"/>
        </w:tabs>
        <w:ind w:left="10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08"/>
        </w:tabs>
        <w:ind w:left="16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4"/>
        </w:tabs>
        <w:ind w:left="1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20"/>
        </w:tabs>
        <w:ind w:left="2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96"/>
        </w:tabs>
        <w:ind w:left="24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32"/>
        </w:tabs>
        <w:ind w:left="30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568"/>
        </w:tabs>
        <w:ind w:left="3568" w:hanging="2160"/>
      </w:pPr>
      <w:rPr>
        <w:rFonts w:hint="default"/>
      </w:rPr>
    </w:lvl>
  </w:abstractNum>
  <w:abstractNum w:abstractNumId="6">
    <w:nsid w:val="273270F7"/>
    <w:multiLevelType w:val="multilevel"/>
    <w:tmpl w:val="1E54DFC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96"/>
        </w:tabs>
        <w:ind w:left="59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72"/>
        </w:tabs>
        <w:ind w:left="10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08"/>
        </w:tabs>
        <w:ind w:left="16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4"/>
        </w:tabs>
        <w:ind w:left="1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20"/>
        </w:tabs>
        <w:ind w:left="2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96"/>
        </w:tabs>
        <w:ind w:left="24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32"/>
        </w:tabs>
        <w:ind w:left="30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568"/>
        </w:tabs>
        <w:ind w:left="3568" w:hanging="2160"/>
      </w:pPr>
      <w:rPr>
        <w:rFonts w:hint="default"/>
      </w:rPr>
    </w:lvl>
  </w:abstractNum>
  <w:abstractNum w:abstractNumId="7">
    <w:nsid w:val="29F30362"/>
    <w:multiLevelType w:val="hybridMultilevel"/>
    <w:tmpl w:val="92369678"/>
    <w:lvl w:ilvl="0" w:tplc="2F5659A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>
    <w:nsid w:val="2E813B6D"/>
    <w:multiLevelType w:val="hybridMultilevel"/>
    <w:tmpl w:val="40BA96BA"/>
    <w:lvl w:ilvl="0" w:tplc="F91C6168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9">
    <w:nsid w:val="36BC7C6C"/>
    <w:multiLevelType w:val="singleLevel"/>
    <w:tmpl w:val="0AB66E0E"/>
    <w:lvl w:ilvl="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0">
    <w:nsid w:val="436F41D0"/>
    <w:multiLevelType w:val="hybridMultilevel"/>
    <w:tmpl w:val="6CDA5502"/>
    <w:lvl w:ilvl="0" w:tplc="50E851FA">
      <w:numFmt w:val="bullet"/>
      <w:lvlText w:val="-"/>
      <w:lvlJc w:val="left"/>
      <w:pPr>
        <w:ind w:left="720" w:hanging="360"/>
      </w:pPr>
      <w:rPr>
        <w:rFonts w:ascii="GOST type B" w:eastAsia="Times New Roman" w:hAnsi="GOST type B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585D5A"/>
    <w:multiLevelType w:val="singleLevel"/>
    <w:tmpl w:val="3EAEFDFE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GOST type B" w:eastAsia="Times New Roman" w:hAnsi="GOST type B" w:cs="Times New Roman"/>
        <w:i/>
      </w:rPr>
    </w:lvl>
  </w:abstractNum>
  <w:abstractNum w:abstractNumId="12">
    <w:nsid w:val="4805306D"/>
    <w:multiLevelType w:val="singleLevel"/>
    <w:tmpl w:val="DE3C69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3">
    <w:nsid w:val="509402ED"/>
    <w:multiLevelType w:val="singleLevel"/>
    <w:tmpl w:val="D3026EAC"/>
    <w:lvl w:ilvl="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4">
    <w:nsid w:val="52717E54"/>
    <w:multiLevelType w:val="hybridMultilevel"/>
    <w:tmpl w:val="54A4934A"/>
    <w:lvl w:ilvl="0" w:tplc="40C2C878">
      <w:start w:val="5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>
    <w:nsid w:val="57D14886"/>
    <w:multiLevelType w:val="singleLevel"/>
    <w:tmpl w:val="269A4E9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6">
    <w:nsid w:val="57F64D29"/>
    <w:multiLevelType w:val="singleLevel"/>
    <w:tmpl w:val="AEAEDBF2"/>
    <w:lvl w:ilvl="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7">
    <w:nsid w:val="58CB32C2"/>
    <w:multiLevelType w:val="hybridMultilevel"/>
    <w:tmpl w:val="6548EDB4"/>
    <w:lvl w:ilvl="0" w:tplc="A9325550">
      <w:numFmt w:val="bullet"/>
      <w:lvlText w:val="-"/>
      <w:lvlJc w:val="left"/>
      <w:pPr>
        <w:ind w:left="720" w:hanging="360"/>
      </w:pPr>
      <w:rPr>
        <w:rFonts w:ascii="GOST type B" w:eastAsia="Times New Roman" w:hAnsi="GOST type B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B5750A"/>
    <w:multiLevelType w:val="multilevel"/>
    <w:tmpl w:val="A7C814A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>
    <w:nsid w:val="63F86A9B"/>
    <w:multiLevelType w:val="singleLevel"/>
    <w:tmpl w:val="1CC86FC0"/>
    <w:lvl w:ilvl="0">
      <w:start w:val="3"/>
      <w:numFmt w:val="bullet"/>
      <w:lvlText w:val="—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20">
    <w:nsid w:val="66884C60"/>
    <w:multiLevelType w:val="multilevel"/>
    <w:tmpl w:val="3C58820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tabs>
          <w:tab w:val="num" w:pos="716"/>
        </w:tabs>
        <w:ind w:left="716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364"/>
        </w:tabs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64"/>
        </w:tabs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084"/>
        </w:tabs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444"/>
        </w:tabs>
        <w:ind w:left="2444" w:hanging="2160"/>
      </w:pPr>
      <w:rPr>
        <w:rFonts w:hint="default"/>
      </w:rPr>
    </w:lvl>
  </w:abstractNum>
  <w:abstractNum w:abstractNumId="21">
    <w:nsid w:val="6C444BEA"/>
    <w:multiLevelType w:val="hybridMultilevel"/>
    <w:tmpl w:val="D7A4272E"/>
    <w:lvl w:ilvl="0" w:tplc="04220001">
      <w:start w:val="1"/>
      <w:numFmt w:val="bullet"/>
      <w:lvlText w:val=""/>
      <w:lvlJc w:val="left"/>
      <w:pPr>
        <w:tabs>
          <w:tab w:val="num" w:pos="210"/>
        </w:tabs>
        <w:ind w:left="210" w:hanging="360"/>
      </w:pPr>
      <w:rPr>
        <w:rFonts w:ascii="Symbol" w:hAnsi="Symbol" w:hint="default"/>
      </w:rPr>
    </w:lvl>
    <w:lvl w:ilvl="1" w:tplc="0422000F">
      <w:start w:val="1"/>
      <w:numFmt w:val="decimal"/>
      <w:lvlText w:val="%2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1650"/>
        </w:tabs>
        <w:ind w:left="165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370"/>
        </w:tabs>
        <w:ind w:left="237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090"/>
        </w:tabs>
        <w:ind w:left="309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3810"/>
        </w:tabs>
        <w:ind w:left="381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4530"/>
        </w:tabs>
        <w:ind w:left="453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250"/>
        </w:tabs>
        <w:ind w:left="525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 w:hint="default"/>
      </w:rPr>
    </w:lvl>
  </w:abstractNum>
  <w:abstractNum w:abstractNumId="22">
    <w:nsid w:val="6D925ADE"/>
    <w:multiLevelType w:val="singleLevel"/>
    <w:tmpl w:val="6FE045B8"/>
    <w:lvl w:ilvl="0">
      <w:start w:val="1"/>
      <w:numFmt w:val="decimal"/>
      <w:lvlText w:val="%1."/>
      <w:lvlJc w:val="left"/>
      <w:pPr>
        <w:tabs>
          <w:tab w:val="num" w:pos="396"/>
        </w:tabs>
        <w:ind w:left="396" w:hanging="396"/>
      </w:pPr>
      <w:rPr>
        <w:rFonts w:hint="default"/>
      </w:rPr>
    </w:lvl>
  </w:abstractNum>
  <w:abstractNum w:abstractNumId="23">
    <w:nsid w:val="742575B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4">
    <w:nsid w:val="7AB41D9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5">
    <w:nsid w:val="7DF91CF0"/>
    <w:multiLevelType w:val="hybridMultilevel"/>
    <w:tmpl w:val="E286B2B6"/>
    <w:lvl w:ilvl="0" w:tplc="E8B06388">
      <w:numFmt w:val="bullet"/>
      <w:lvlText w:val=""/>
      <w:lvlJc w:val="left"/>
      <w:pPr>
        <w:ind w:left="615" w:hanging="360"/>
      </w:pPr>
      <w:rPr>
        <w:rFonts w:ascii="Wingdings" w:eastAsia="Times New Roman" w:hAnsi="Wingdings" w:cs="Calibri" w:hint="default"/>
      </w:rPr>
    </w:lvl>
    <w:lvl w:ilvl="1" w:tplc="041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26">
    <w:nsid w:val="7E5C5EBA"/>
    <w:multiLevelType w:val="hybridMultilevel"/>
    <w:tmpl w:val="14EE646C"/>
    <w:lvl w:ilvl="0" w:tplc="31C6C1C4">
      <w:start w:val="1"/>
      <w:numFmt w:val="bullet"/>
      <w:lvlText w:val="-"/>
      <w:lvlJc w:val="left"/>
      <w:pPr>
        <w:ind w:left="720" w:hanging="360"/>
      </w:pPr>
      <w:rPr>
        <w:rFonts w:ascii="GOST type B" w:eastAsia="Times New Roman" w:hAnsi="GOST type B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0"/>
  </w:num>
  <w:num w:numId="4">
    <w:abstractNumId w:val="22"/>
  </w:num>
  <w:num w:numId="5">
    <w:abstractNumId w:val="4"/>
  </w:num>
  <w:num w:numId="6">
    <w:abstractNumId w:val="15"/>
  </w:num>
  <w:num w:numId="7">
    <w:abstractNumId w:val="16"/>
  </w:num>
  <w:num w:numId="8">
    <w:abstractNumId w:val="9"/>
  </w:num>
  <w:num w:numId="9">
    <w:abstractNumId w:val="13"/>
  </w:num>
  <w:num w:numId="10">
    <w:abstractNumId w:val="6"/>
  </w:num>
  <w:num w:numId="11">
    <w:abstractNumId w:val="18"/>
  </w:num>
  <w:num w:numId="12">
    <w:abstractNumId w:val="5"/>
  </w:num>
  <w:num w:numId="13">
    <w:abstractNumId w:val="24"/>
  </w:num>
  <w:num w:numId="14">
    <w:abstractNumId w:val="23"/>
  </w:num>
  <w:num w:numId="15">
    <w:abstractNumId w:val="1"/>
  </w:num>
  <w:num w:numId="16">
    <w:abstractNumId w:val="2"/>
  </w:num>
  <w:num w:numId="17">
    <w:abstractNumId w:val="12"/>
  </w:num>
  <w:num w:numId="18">
    <w:abstractNumId w:val="7"/>
  </w:num>
  <w:num w:numId="19">
    <w:abstractNumId w:val="21"/>
  </w:num>
  <w:num w:numId="20">
    <w:abstractNumId w:val="19"/>
  </w:num>
  <w:num w:numId="21">
    <w:abstractNumId w:val="11"/>
  </w:num>
  <w:num w:numId="22">
    <w:abstractNumId w:val="14"/>
  </w:num>
  <w:num w:numId="23">
    <w:abstractNumId w:val="8"/>
  </w:num>
  <w:num w:numId="24">
    <w:abstractNumId w:val="17"/>
  </w:num>
  <w:num w:numId="25">
    <w:abstractNumId w:val="10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hideSpellingError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227"/>
  <w:drawingGridVerticalSpacing w:val="181"/>
  <w:doNotUseMarginsForDrawingGridOrigin/>
  <w:drawingGridVerticalOrigin w:val="1985"/>
  <w:noPunctuationKerning/>
  <w:characterSpacingControl w:val="doNotCompress"/>
  <w:hdrShapeDefaults>
    <o:shapedefaults v:ext="edit" spidmax="2049" style="mso-position-vertical-relative:page" fill="f" fillcolor="none [3200]" strokecolor="none [3041]">
      <v:fill color="none [3200]" on="f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063"/>
    <w:rsid w:val="00000218"/>
    <w:rsid w:val="00003C2A"/>
    <w:rsid w:val="00004A58"/>
    <w:rsid w:val="00005D00"/>
    <w:rsid w:val="00011BAA"/>
    <w:rsid w:val="000149D0"/>
    <w:rsid w:val="000159CF"/>
    <w:rsid w:val="00020C3D"/>
    <w:rsid w:val="00022277"/>
    <w:rsid w:val="00023341"/>
    <w:rsid w:val="00023681"/>
    <w:rsid w:val="0002493A"/>
    <w:rsid w:val="00025C4F"/>
    <w:rsid w:val="00032270"/>
    <w:rsid w:val="000333C7"/>
    <w:rsid w:val="00033D8E"/>
    <w:rsid w:val="00034131"/>
    <w:rsid w:val="00042BA0"/>
    <w:rsid w:val="00044DD6"/>
    <w:rsid w:val="00045ED2"/>
    <w:rsid w:val="000471D2"/>
    <w:rsid w:val="0008334B"/>
    <w:rsid w:val="00084799"/>
    <w:rsid w:val="0008798D"/>
    <w:rsid w:val="00090B07"/>
    <w:rsid w:val="00092E02"/>
    <w:rsid w:val="00097F45"/>
    <w:rsid w:val="000A3063"/>
    <w:rsid w:val="000A30DC"/>
    <w:rsid w:val="000A713F"/>
    <w:rsid w:val="000B0BEF"/>
    <w:rsid w:val="000B6623"/>
    <w:rsid w:val="000C1B65"/>
    <w:rsid w:val="000C5ED7"/>
    <w:rsid w:val="000F1B0A"/>
    <w:rsid w:val="001022B6"/>
    <w:rsid w:val="00117C65"/>
    <w:rsid w:val="00125C18"/>
    <w:rsid w:val="00125C3B"/>
    <w:rsid w:val="00134D73"/>
    <w:rsid w:val="0014739A"/>
    <w:rsid w:val="00151F5A"/>
    <w:rsid w:val="0015532B"/>
    <w:rsid w:val="00155637"/>
    <w:rsid w:val="001572A1"/>
    <w:rsid w:val="00157675"/>
    <w:rsid w:val="00160556"/>
    <w:rsid w:val="00164B2F"/>
    <w:rsid w:val="0016519E"/>
    <w:rsid w:val="001722D1"/>
    <w:rsid w:val="00174311"/>
    <w:rsid w:val="00174403"/>
    <w:rsid w:val="00176284"/>
    <w:rsid w:val="00176C4A"/>
    <w:rsid w:val="00176DF3"/>
    <w:rsid w:val="00180C6D"/>
    <w:rsid w:val="00183495"/>
    <w:rsid w:val="00185D8A"/>
    <w:rsid w:val="00191B0C"/>
    <w:rsid w:val="00192B97"/>
    <w:rsid w:val="0019506D"/>
    <w:rsid w:val="001A74A0"/>
    <w:rsid w:val="001A7561"/>
    <w:rsid w:val="001B2D19"/>
    <w:rsid w:val="001B31D9"/>
    <w:rsid w:val="001B3624"/>
    <w:rsid w:val="001B3B4F"/>
    <w:rsid w:val="001B6511"/>
    <w:rsid w:val="001C4A79"/>
    <w:rsid w:val="001C566A"/>
    <w:rsid w:val="001C7AEC"/>
    <w:rsid w:val="001D71D6"/>
    <w:rsid w:val="001D767C"/>
    <w:rsid w:val="001E1634"/>
    <w:rsid w:val="001E39A7"/>
    <w:rsid w:val="001E6DDD"/>
    <w:rsid w:val="001F2553"/>
    <w:rsid w:val="002153B4"/>
    <w:rsid w:val="002163CF"/>
    <w:rsid w:val="0022365F"/>
    <w:rsid w:val="002246AD"/>
    <w:rsid w:val="002269E5"/>
    <w:rsid w:val="00226F06"/>
    <w:rsid w:val="00230887"/>
    <w:rsid w:val="00230C59"/>
    <w:rsid w:val="00232A68"/>
    <w:rsid w:val="0023401F"/>
    <w:rsid w:val="002358E2"/>
    <w:rsid w:val="00240E94"/>
    <w:rsid w:val="00242138"/>
    <w:rsid w:val="0024227C"/>
    <w:rsid w:val="002446CC"/>
    <w:rsid w:val="00252EF8"/>
    <w:rsid w:val="002545BE"/>
    <w:rsid w:val="00255434"/>
    <w:rsid w:val="00256859"/>
    <w:rsid w:val="00260B8E"/>
    <w:rsid w:val="00264140"/>
    <w:rsid w:val="0026771A"/>
    <w:rsid w:val="00272A6A"/>
    <w:rsid w:val="002737D8"/>
    <w:rsid w:val="002738FA"/>
    <w:rsid w:val="00274D3C"/>
    <w:rsid w:val="002815C8"/>
    <w:rsid w:val="00284B7B"/>
    <w:rsid w:val="00285412"/>
    <w:rsid w:val="002863B3"/>
    <w:rsid w:val="002873CB"/>
    <w:rsid w:val="00287DFE"/>
    <w:rsid w:val="00291345"/>
    <w:rsid w:val="002A058A"/>
    <w:rsid w:val="002A2E6F"/>
    <w:rsid w:val="002A4C56"/>
    <w:rsid w:val="002B57C8"/>
    <w:rsid w:val="002B66DE"/>
    <w:rsid w:val="002B66F3"/>
    <w:rsid w:val="002C00C1"/>
    <w:rsid w:val="002C2A1E"/>
    <w:rsid w:val="002C2E65"/>
    <w:rsid w:val="002C6748"/>
    <w:rsid w:val="002C6B21"/>
    <w:rsid w:val="002D470C"/>
    <w:rsid w:val="002D5B7D"/>
    <w:rsid w:val="002F0796"/>
    <w:rsid w:val="002F461B"/>
    <w:rsid w:val="002F6314"/>
    <w:rsid w:val="00303049"/>
    <w:rsid w:val="003101A9"/>
    <w:rsid w:val="00310296"/>
    <w:rsid w:val="00310F7B"/>
    <w:rsid w:val="003130FE"/>
    <w:rsid w:val="00313E2F"/>
    <w:rsid w:val="00316865"/>
    <w:rsid w:val="00321118"/>
    <w:rsid w:val="00327BAF"/>
    <w:rsid w:val="00332C6F"/>
    <w:rsid w:val="00334FD1"/>
    <w:rsid w:val="003406F8"/>
    <w:rsid w:val="00340F4A"/>
    <w:rsid w:val="0034454E"/>
    <w:rsid w:val="0034554C"/>
    <w:rsid w:val="00347CD7"/>
    <w:rsid w:val="00351067"/>
    <w:rsid w:val="00352293"/>
    <w:rsid w:val="00353B38"/>
    <w:rsid w:val="00353B39"/>
    <w:rsid w:val="003610FA"/>
    <w:rsid w:val="00364202"/>
    <w:rsid w:val="00367439"/>
    <w:rsid w:val="003675E0"/>
    <w:rsid w:val="00370E19"/>
    <w:rsid w:val="003718A4"/>
    <w:rsid w:val="003751DA"/>
    <w:rsid w:val="0037710D"/>
    <w:rsid w:val="00377D0B"/>
    <w:rsid w:val="00381367"/>
    <w:rsid w:val="0038627C"/>
    <w:rsid w:val="003877A3"/>
    <w:rsid w:val="00392E68"/>
    <w:rsid w:val="00394369"/>
    <w:rsid w:val="0039736A"/>
    <w:rsid w:val="00397437"/>
    <w:rsid w:val="003A2A48"/>
    <w:rsid w:val="003B2361"/>
    <w:rsid w:val="003B2DF9"/>
    <w:rsid w:val="003B528B"/>
    <w:rsid w:val="003B76C9"/>
    <w:rsid w:val="003C1E31"/>
    <w:rsid w:val="003C6EA6"/>
    <w:rsid w:val="003D08F5"/>
    <w:rsid w:val="003D0995"/>
    <w:rsid w:val="003D2055"/>
    <w:rsid w:val="003D2602"/>
    <w:rsid w:val="003D3D3F"/>
    <w:rsid w:val="003D4D70"/>
    <w:rsid w:val="003D7CC3"/>
    <w:rsid w:val="003D7F90"/>
    <w:rsid w:val="003E391C"/>
    <w:rsid w:val="003E542D"/>
    <w:rsid w:val="003E7934"/>
    <w:rsid w:val="003F3869"/>
    <w:rsid w:val="003F4C94"/>
    <w:rsid w:val="003F5A20"/>
    <w:rsid w:val="003F5DA3"/>
    <w:rsid w:val="004043B1"/>
    <w:rsid w:val="00410B4D"/>
    <w:rsid w:val="00412FFA"/>
    <w:rsid w:val="0042098A"/>
    <w:rsid w:val="00424F37"/>
    <w:rsid w:val="00426689"/>
    <w:rsid w:val="00427224"/>
    <w:rsid w:val="00431892"/>
    <w:rsid w:val="00432E2B"/>
    <w:rsid w:val="00433E4F"/>
    <w:rsid w:val="004346A0"/>
    <w:rsid w:val="004358FE"/>
    <w:rsid w:val="00441D74"/>
    <w:rsid w:val="00443EEA"/>
    <w:rsid w:val="00444E85"/>
    <w:rsid w:val="00447B32"/>
    <w:rsid w:val="0045015E"/>
    <w:rsid w:val="00455B26"/>
    <w:rsid w:val="004563E0"/>
    <w:rsid w:val="004570C0"/>
    <w:rsid w:val="00457D7F"/>
    <w:rsid w:val="00461DD2"/>
    <w:rsid w:val="00467D1D"/>
    <w:rsid w:val="00471F35"/>
    <w:rsid w:val="00474732"/>
    <w:rsid w:val="00474B05"/>
    <w:rsid w:val="004751B1"/>
    <w:rsid w:val="00475581"/>
    <w:rsid w:val="0047622C"/>
    <w:rsid w:val="00477D0C"/>
    <w:rsid w:val="00492786"/>
    <w:rsid w:val="004927C0"/>
    <w:rsid w:val="00494386"/>
    <w:rsid w:val="004B7BF6"/>
    <w:rsid w:val="004C217E"/>
    <w:rsid w:val="004C316A"/>
    <w:rsid w:val="004C471C"/>
    <w:rsid w:val="004C64E2"/>
    <w:rsid w:val="004D12DA"/>
    <w:rsid w:val="004D2241"/>
    <w:rsid w:val="004D50A7"/>
    <w:rsid w:val="004D5B21"/>
    <w:rsid w:val="004D76BA"/>
    <w:rsid w:val="004E37A9"/>
    <w:rsid w:val="004E3933"/>
    <w:rsid w:val="004F3296"/>
    <w:rsid w:val="004F3A5A"/>
    <w:rsid w:val="004F5196"/>
    <w:rsid w:val="004F6FC5"/>
    <w:rsid w:val="00500822"/>
    <w:rsid w:val="00502590"/>
    <w:rsid w:val="00502847"/>
    <w:rsid w:val="00502D61"/>
    <w:rsid w:val="005176C1"/>
    <w:rsid w:val="005214E9"/>
    <w:rsid w:val="00523B78"/>
    <w:rsid w:val="005317A7"/>
    <w:rsid w:val="00531CBC"/>
    <w:rsid w:val="00533325"/>
    <w:rsid w:val="00544279"/>
    <w:rsid w:val="00544A88"/>
    <w:rsid w:val="00546CB1"/>
    <w:rsid w:val="00550328"/>
    <w:rsid w:val="00552266"/>
    <w:rsid w:val="00554789"/>
    <w:rsid w:val="005570C3"/>
    <w:rsid w:val="00562DB7"/>
    <w:rsid w:val="00570BD6"/>
    <w:rsid w:val="00572AC0"/>
    <w:rsid w:val="00577436"/>
    <w:rsid w:val="00591237"/>
    <w:rsid w:val="0059225A"/>
    <w:rsid w:val="00592E3C"/>
    <w:rsid w:val="0059386B"/>
    <w:rsid w:val="00593CED"/>
    <w:rsid w:val="00595102"/>
    <w:rsid w:val="005A02B0"/>
    <w:rsid w:val="005A294E"/>
    <w:rsid w:val="005A5466"/>
    <w:rsid w:val="005B0209"/>
    <w:rsid w:val="005B1508"/>
    <w:rsid w:val="005B186D"/>
    <w:rsid w:val="005B18EF"/>
    <w:rsid w:val="005B6A91"/>
    <w:rsid w:val="005C3E70"/>
    <w:rsid w:val="005D09B5"/>
    <w:rsid w:val="005D173E"/>
    <w:rsid w:val="005D1788"/>
    <w:rsid w:val="005D67DA"/>
    <w:rsid w:val="005E1BEC"/>
    <w:rsid w:val="005E2294"/>
    <w:rsid w:val="005E6C84"/>
    <w:rsid w:val="005F2E59"/>
    <w:rsid w:val="005F66A1"/>
    <w:rsid w:val="005F7436"/>
    <w:rsid w:val="00601D18"/>
    <w:rsid w:val="00603E14"/>
    <w:rsid w:val="00605D9F"/>
    <w:rsid w:val="00610BB6"/>
    <w:rsid w:val="00611360"/>
    <w:rsid w:val="0061648F"/>
    <w:rsid w:val="00620921"/>
    <w:rsid w:val="00620E2F"/>
    <w:rsid w:val="0062159E"/>
    <w:rsid w:val="00621972"/>
    <w:rsid w:val="00621A2D"/>
    <w:rsid w:val="00622E37"/>
    <w:rsid w:val="00623493"/>
    <w:rsid w:val="00623C92"/>
    <w:rsid w:val="00625904"/>
    <w:rsid w:val="00630470"/>
    <w:rsid w:val="00634A96"/>
    <w:rsid w:val="00634D95"/>
    <w:rsid w:val="00637A19"/>
    <w:rsid w:val="00640FF4"/>
    <w:rsid w:val="006418BD"/>
    <w:rsid w:val="00643385"/>
    <w:rsid w:val="00646449"/>
    <w:rsid w:val="006473C4"/>
    <w:rsid w:val="00650AE7"/>
    <w:rsid w:val="006518BB"/>
    <w:rsid w:val="00651F05"/>
    <w:rsid w:val="006536FB"/>
    <w:rsid w:val="006606D3"/>
    <w:rsid w:val="00662DE3"/>
    <w:rsid w:val="00664C0D"/>
    <w:rsid w:val="00666B92"/>
    <w:rsid w:val="0067122F"/>
    <w:rsid w:val="006734E1"/>
    <w:rsid w:val="00676C5E"/>
    <w:rsid w:val="00677B60"/>
    <w:rsid w:val="006805A6"/>
    <w:rsid w:val="00681C3F"/>
    <w:rsid w:val="006906FB"/>
    <w:rsid w:val="006912A4"/>
    <w:rsid w:val="00691870"/>
    <w:rsid w:val="006955B0"/>
    <w:rsid w:val="00695818"/>
    <w:rsid w:val="00697494"/>
    <w:rsid w:val="006A4DA1"/>
    <w:rsid w:val="006A5B47"/>
    <w:rsid w:val="006A642F"/>
    <w:rsid w:val="006A7310"/>
    <w:rsid w:val="006A74F8"/>
    <w:rsid w:val="006B7013"/>
    <w:rsid w:val="006B77E4"/>
    <w:rsid w:val="006D00C3"/>
    <w:rsid w:val="006D190C"/>
    <w:rsid w:val="006D47FE"/>
    <w:rsid w:val="006D5B52"/>
    <w:rsid w:val="006D6542"/>
    <w:rsid w:val="006D6ACD"/>
    <w:rsid w:val="006E0014"/>
    <w:rsid w:val="006E3636"/>
    <w:rsid w:val="006E3D73"/>
    <w:rsid w:val="006E49A8"/>
    <w:rsid w:val="006E4E05"/>
    <w:rsid w:val="006E503A"/>
    <w:rsid w:val="006F0450"/>
    <w:rsid w:val="006F118C"/>
    <w:rsid w:val="006F1B45"/>
    <w:rsid w:val="00701459"/>
    <w:rsid w:val="00705569"/>
    <w:rsid w:val="007059D8"/>
    <w:rsid w:val="007064A1"/>
    <w:rsid w:val="00713D16"/>
    <w:rsid w:val="00724497"/>
    <w:rsid w:val="007252C1"/>
    <w:rsid w:val="00725F60"/>
    <w:rsid w:val="00727EB8"/>
    <w:rsid w:val="00731018"/>
    <w:rsid w:val="007322FD"/>
    <w:rsid w:val="00733926"/>
    <w:rsid w:val="00733F35"/>
    <w:rsid w:val="00735094"/>
    <w:rsid w:val="0073674B"/>
    <w:rsid w:val="007376C2"/>
    <w:rsid w:val="007378EF"/>
    <w:rsid w:val="00737FD4"/>
    <w:rsid w:val="00744CA4"/>
    <w:rsid w:val="00746FC1"/>
    <w:rsid w:val="00750F02"/>
    <w:rsid w:val="00757DA7"/>
    <w:rsid w:val="00761A6E"/>
    <w:rsid w:val="007634B6"/>
    <w:rsid w:val="00771782"/>
    <w:rsid w:val="0077495E"/>
    <w:rsid w:val="00777220"/>
    <w:rsid w:val="00782B8E"/>
    <w:rsid w:val="00790D36"/>
    <w:rsid w:val="0079115C"/>
    <w:rsid w:val="00792547"/>
    <w:rsid w:val="007952A5"/>
    <w:rsid w:val="007958AC"/>
    <w:rsid w:val="00797EC5"/>
    <w:rsid w:val="007A0D5A"/>
    <w:rsid w:val="007A10AB"/>
    <w:rsid w:val="007A1D25"/>
    <w:rsid w:val="007A1D61"/>
    <w:rsid w:val="007A261F"/>
    <w:rsid w:val="007A49AD"/>
    <w:rsid w:val="007B0253"/>
    <w:rsid w:val="007B28D2"/>
    <w:rsid w:val="007B4C6C"/>
    <w:rsid w:val="007C12F8"/>
    <w:rsid w:val="007C5B40"/>
    <w:rsid w:val="007C7E79"/>
    <w:rsid w:val="007D1066"/>
    <w:rsid w:val="007D681A"/>
    <w:rsid w:val="007D6FF6"/>
    <w:rsid w:val="007D7D24"/>
    <w:rsid w:val="007D7EDB"/>
    <w:rsid w:val="007E3524"/>
    <w:rsid w:val="007F19CD"/>
    <w:rsid w:val="007F2CCD"/>
    <w:rsid w:val="007F5570"/>
    <w:rsid w:val="00801CBF"/>
    <w:rsid w:val="008022D6"/>
    <w:rsid w:val="008068AB"/>
    <w:rsid w:val="008073EF"/>
    <w:rsid w:val="008073F0"/>
    <w:rsid w:val="0081529A"/>
    <w:rsid w:val="00816F80"/>
    <w:rsid w:val="00820465"/>
    <w:rsid w:val="0082064C"/>
    <w:rsid w:val="008232AC"/>
    <w:rsid w:val="00826398"/>
    <w:rsid w:val="00827581"/>
    <w:rsid w:val="008313E4"/>
    <w:rsid w:val="00837C16"/>
    <w:rsid w:val="00842E97"/>
    <w:rsid w:val="00843138"/>
    <w:rsid w:val="00843CA1"/>
    <w:rsid w:val="00846104"/>
    <w:rsid w:val="00846816"/>
    <w:rsid w:val="008478EB"/>
    <w:rsid w:val="008533D3"/>
    <w:rsid w:val="008540F2"/>
    <w:rsid w:val="00866975"/>
    <w:rsid w:val="00871543"/>
    <w:rsid w:val="00872A17"/>
    <w:rsid w:val="0087372A"/>
    <w:rsid w:val="00880582"/>
    <w:rsid w:val="00883C64"/>
    <w:rsid w:val="008845D6"/>
    <w:rsid w:val="00885BF5"/>
    <w:rsid w:val="008873D6"/>
    <w:rsid w:val="00896B49"/>
    <w:rsid w:val="008A402B"/>
    <w:rsid w:val="008A7781"/>
    <w:rsid w:val="008B4663"/>
    <w:rsid w:val="008B4FEE"/>
    <w:rsid w:val="008B5832"/>
    <w:rsid w:val="008B60EA"/>
    <w:rsid w:val="008C1B94"/>
    <w:rsid w:val="008C1BF8"/>
    <w:rsid w:val="008C2A8A"/>
    <w:rsid w:val="008C51BD"/>
    <w:rsid w:val="008D0DB1"/>
    <w:rsid w:val="008D61B8"/>
    <w:rsid w:val="008D67FE"/>
    <w:rsid w:val="008D71CE"/>
    <w:rsid w:val="008D7797"/>
    <w:rsid w:val="008E2B4C"/>
    <w:rsid w:val="008E391E"/>
    <w:rsid w:val="008E3CBE"/>
    <w:rsid w:val="008E5D8A"/>
    <w:rsid w:val="008F0959"/>
    <w:rsid w:val="008F4799"/>
    <w:rsid w:val="00901BDC"/>
    <w:rsid w:val="00905C0F"/>
    <w:rsid w:val="0091118C"/>
    <w:rsid w:val="00911AF2"/>
    <w:rsid w:val="00912429"/>
    <w:rsid w:val="00914E8A"/>
    <w:rsid w:val="00915C21"/>
    <w:rsid w:val="009171EE"/>
    <w:rsid w:val="00921380"/>
    <w:rsid w:val="0092617A"/>
    <w:rsid w:val="00926581"/>
    <w:rsid w:val="009329B3"/>
    <w:rsid w:val="00932CE3"/>
    <w:rsid w:val="00934D4D"/>
    <w:rsid w:val="0093795E"/>
    <w:rsid w:val="009401EB"/>
    <w:rsid w:val="00940E25"/>
    <w:rsid w:val="00961BA7"/>
    <w:rsid w:val="009641C2"/>
    <w:rsid w:val="00965A04"/>
    <w:rsid w:val="009663D6"/>
    <w:rsid w:val="009711AA"/>
    <w:rsid w:val="00980CFE"/>
    <w:rsid w:val="009838FC"/>
    <w:rsid w:val="009846D8"/>
    <w:rsid w:val="00984A00"/>
    <w:rsid w:val="0098728C"/>
    <w:rsid w:val="009901AC"/>
    <w:rsid w:val="00993826"/>
    <w:rsid w:val="00996621"/>
    <w:rsid w:val="009B08FB"/>
    <w:rsid w:val="009B7678"/>
    <w:rsid w:val="009C19CD"/>
    <w:rsid w:val="009D11BE"/>
    <w:rsid w:val="009D1E0B"/>
    <w:rsid w:val="009D2EAD"/>
    <w:rsid w:val="009D6900"/>
    <w:rsid w:val="009E108F"/>
    <w:rsid w:val="009E2245"/>
    <w:rsid w:val="009E29EA"/>
    <w:rsid w:val="009F14F1"/>
    <w:rsid w:val="009F3687"/>
    <w:rsid w:val="009F3C35"/>
    <w:rsid w:val="009F63D9"/>
    <w:rsid w:val="009F740F"/>
    <w:rsid w:val="00A005CF"/>
    <w:rsid w:val="00A0420D"/>
    <w:rsid w:val="00A05899"/>
    <w:rsid w:val="00A069AC"/>
    <w:rsid w:val="00A12454"/>
    <w:rsid w:val="00A145C8"/>
    <w:rsid w:val="00A155B6"/>
    <w:rsid w:val="00A2296B"/>
    <w:rsid w:val="00A36750"/>
    <w:rsid w:val="00A37620"/>
    <w:rsid w:val="00A40F5D"/>
    <w:rsid w:val="00A41F03"/>
    <w:rsid w:val="00A51B3A"/>
    <w:rsid w:val="00A525C1"/>
    <w:rsid w:val="00A54D49"/>
    <w:rsid w:val="00A623EE"/>
    <w:rsid w:val="00A71A71"/>
    <w:rsid w:val="00A724AC"/>
    <w:rsid w:val="00A72BB5"/>
    <w:rsid w:val="00A80214"/>
    <w:rsid w:val="00A80E1E"/>
    <w:rsid w:val="00A84560"/>
    <w:rsid w:val="00A84EE5"/>
    <w:rsid w:val="00A850CD"/>
    <w:rsid w:val="00A87792"/>
    <w:rsid w:val="00A90A16"/>
    <w:rsid w:val="00A90C57"/>
    <w:rsid w:val="00AA0BA2"/>
    <w:rsid w:val="00AA0E11"/>
    <w:rsid w:val="00AA4128"/>
    <w:rsid w:val="00AB2BE1"/>
    <w:rsid w:val="00AB783A"/>
    <w:rsid w:val="00AC0719"/>
    <w:rsid w:val="00AC7476"/>
    <w:rsid w:val="00AC79E1"/>
    <w:rsid w:val="00AD3AEF"/>
    <w:rsid w:val="00AD5523"/>
    <w:rsid w:val="00AE1DE4"/>
    <w:rsid w:val="00AE45A5"/>
    <w:rsid w:val="00AE5D53"/>
    <w:rsid w:val="00AE7587"/>
    <w:rsid w:val="00AF3577"/>
    <w:rsid w:val="00AF6ACC"/>
    <w:rsid w:val="00AF7607"/>
    <w:rsid w:val="00AF7B17"/>
    <w:rsid w:val="00B03652"/>
    <w:rsid w:val="00B03F07"/>
    <w:rsid w:val="00B06A58"/>
    <w:rsid w:val="00B107B3"/>
    <w:rsid w:val="00B12A58"/>
    <w:rsid w:val="00B1300C"/>
    <w:rsid w:val="00B14CD7"/>
    <w:rsid w:val="00B16375"/>
    <w:rsid w:val="00B2451E"/>
    <w:rsid w:val="00B40AB6"/>
    <w:rsid w:val="00B40D49"/>
    <w:rsid w:val="00B53D84"/>
    <w:rsid w:val="00B54F8E"/>
    <w:rsid w:val="00B64289"/>
    <w:rsid w:val="00B6556C"/>
    <w:rsid w:val="00B65821"/>
    <w:rsid w:val="00B65F3A"/>
    <w:rsid w:val="00B72466"/>
    <w:rsid w:val="00B767A5"/>
    <w:rsid w:val="00B84BB6"/>
    <w:rsid w:val="00B867CA"/>
    <w:rsid w:val="00B86F8B"/>
    <w:rsid w:val="00B9556A"/>
    <w:rsid w:val="00B95A2A"/>
    <w:rsid w:val="00BA2134"/>
    <w:rsid w:val="00BA35C8"/>
    <w:rsid w:val="00BA3C52"/>
    <w:rsid w:val="00BB6401"/>
    <w:rsid w:val="00BB7AE1"/>
    <w:rsid w:val="00BC2947"/>
    <w:rsid w:val="00BC3D97"/>
    <w:rsid w:val="00BC7B10"/>
    <w:rsid w:val="00BC7D58"/>
    <w:rsid w:val="00BD18E5"/>
    <w:rsid w:val="00BD57B0"/>
    <w:rsid w:val="00BE15F5"/>
    <w:rsid w:val="00BF5061"/>
    <w:rsid w:val="00C0374A"/>
    <w:rsid w:val="00C05432"/>
    <w:rsid w:val="00C056B1"/>
    <w:rsid w:val="00C05F5E"/>
    <w:rsid w:val="00C13515"/>
    <w:rsid w:val="00C24B65"/>
    <w:rsid w:val="00C32506"/>
    <w:rsid w:val="00C35713"/>
    <w:rsid w:val="00C43749"/>
    <w:rsid w:val="00C44965"/>
    <w:rsid w:val="00C51897"/>
    <w:rsid w:val="00C51CF5"/>
    <w:rsid w:val="00C546A0"/>
    <w:rsid w:val="00C57610"/>
    <w:rsid w:val="00C57A33"/>
    <w:rsid w:val="00C611DA"/>
    <w:rsid w:val="00C61FCB"/>
    <w:rsid w:val="00C67291"/>
    <w:rsid w:val="00C674CC"/>
    <w:rsid w:val="00C67A94"/>
    <w:rsid w:val="00C83930"/>
    <w:rsid w:val="00C86BDA"/>
    <w:rsid w:val="00C90120"/>
    <w:rsid w:val="00C93239"/>
    <w:rsid w:val="00C93897"/>
    <w:rsid w:val="00C94F86"/>
    <w:rsid w:val="00C970C8"/>
    <w:rsid w:val="00CA0EE9"/>
    <w:rsid w:val="00CB2629"/>
    <w:rsid w:val="00CB30E5"/>
    <w:rsid w:val="00CB4697"/>
    <w:rsid w:val="00CB5FB3"/>
    <w:rsid w:val="00CB6364"/>
    <w:rsid w:val="00CC2C59"/>
    <w:rsid w:val="00CC3F72"/>
    <w:rsid w:val="00CC43DE"/>
    <w:rsid w:val="00CC61AD"/>
    <w:rsid w:val="00CC62F0"/>
    <w:rsid w:val="00CD28F5"/>
    <w:rsid w:val="00CD2B17"/>
    <w:rsid w:val="00CD2E5C"/>
    <w:rsid w:val="00CD36BE"/>
    <w:rsid w:val="00CD7196"/>
    <w:rsid w:val="00CE41B8"/>
    <w:rsid w:val="00CE66C9"/>
    <w:rsid w:val="00CF088F"/>
    <w:rsid w:val="00CF6A5E"/>
    <w:rsid w:val="00CF7CED"/>
    <w:rsid w:val="00D00B9C"/>
    <w:rsid w:val="00D0370F"/>
    <w:rsid w:val="00D03A0A"/>
    <w:rsid w:val="00D04A52"/>
    <w:rsid w:val="00D055AD"/>
    <w:rsid w:val="00D07862"/>
    <w:rsid w:val="00D11B06"/>
    <w:rsid w:val="00D12092"/>
    <w:rsid w:val="00D12619"/>
    <w:rsid w:val="00D1799F"/>
    <w:rsid w:val="00D340D9"/>
    <w:rsid w:val="00D3580E"/>
    <w:rsid w:val="00D40B16"/>
    <w:rsid w:val="00D42C89"/>
    <w:rsid w:val="00D522A2"/>
    <w:rsid w:val="00D57933"/>
    <w:rsid w:val="00D71010"/>
    <w:rsid w:val="00D72E46"/>
    <w:rsid w:val="00D74125"/>
    <w:rsid w:val="00D76462"/>
    <w:rsid w:val="00D85B63"/>
    <w:rsid w:val="00D85C20"/>
    <w:rsid w:val="00D93A23"/>
    <w:rsid w:val="00DA1A28"/>
    <w:rsid w:val="00DA2985"/>
    <w:rsid w:val="00DA2EA1"/>
    <w:rsid w:val="00DA59A2"/>
    <w:rsid w:val="00DB17BB"/>
    <w:rsid w:val="00DB2F64"/>
    <w:rsid w:val="00DB4329"/>
    <w:rsid w:val="00DC0052"/>
    <w:rsid w:val="00DC255B"/>
    <w:rsid w:val="00DC55FB"/>
    <w:rsid w:val="00DC5BAE"/>
    <w:rsid w:val="00DC777E"/>
    <w:rsid w:val="00DD1DBA"/>
    <w:rsid w:val="00DE3EAC"/>
    <w:rsid w:val="00DE48F4"/>
    <w:rsid w:val="00DF4669"/>
    <w:rsid w:val="00DF469C"/>
    <w:rsid w:val="00DF51A7"/>
    <w:rsid w:val="00E02928"/>
    <w:rsid w:val="00E0352D"/>
    <w:rsid w:val="00E063D3"/>
    <w:rsid w:val="00E06671"/>
    <w:rsid w:val="00E06E75"/>
    <w:rsid w:val="00E11803"/>
    <w:rsid w:val="00E12AF4"/>
    <w:rsid w:val="00E205A3"/>
    <w:rsid w:val="00E21277"/>
    <w:rsid w:val="00E22E3F"/>
    <w:rsid w:val="00E30A47"/>
    <w:rsid w:val="00E331F4"/>
    <w:rsid w:val="00E3416F"/>
    <w:rsid w:val="00E378E1"/>
    <w:rsid w:val="00E40425"/>
    <w:rsid w:val="00E42027"/>
    <w:rsid w:val="00E43280"/>
    <w:rsid w:val="00E45542"/>
    <w:rsid w:val="00E51644"/>
    <w:rsid w:val="00E522A9"/>
    <w:rsid w:val="00E5345D"/>
    <w:rsid w:val="00E6126B"/>
    <w:rsid w:val="00E61BB1"/>
    <w:rsid w:val="00E63563"/>
    <w:rsid w:val="00E65A6C"/>
    <w:rsid w:val="00E66FA5"/>
    <w:rsid w:val="00E67FC2"/>
    <w:rsid w:val="00E820AB"/>
    <w:rsid w:val="00E83FA6"/>
    <w:rsid w:val="00E87E4C"/>
    <w:rsid w:val="00E9324C"/>
    <w:rsid w:val="00E95BA5"/>
    <w:rsid w:val="00E97742"/>
    <w:rsid w:val="00EA0858"/>
    <w:rsid w:val="00EA4B13"/>
    <w:rsid w:val="00EA58AD"/>
    <w:rsid w:val="00EA63FE"/>
    <w:rsid w:val="00EA775C"/>
    <w:rsid w:val="00EA7CE4"/>
    <w:rsid w:val="00EB45C1"/>
    <w:rsid w:val="00EB6B94"/>
    <w:rsid w:val="00EC0391"/>
    <w:rsid w:val="00EC122F"/>
    <w:rsid w:val="00EC5E38"/>
    <w:rsid w:val="00ED1191"/>
    <w:rsid w:val="00ED213D"/>
    <w:rsid w:val="00ED5365"/>
    <w:rsid w:val="00EE0095"/>
    <w:rsid w:val="00EE0267"/>
    <w:rsid w:val="00EE0AB7"/>
    <w:rsid w:val="00EF1445"/>
    <w:rsid w:val="00EF3585"/>
    <w:rsid w:val="00EF4325"/>
    <w:rsid w:val="00EF7328"/>
    <w:rsid w:val="00EF7382"/>
    <w:rsid w:val="00EF7FC8"/>
    <w:rsid w:val="00F0076E"/>
    <w:rsid w:val="00F02ACE"/>
    <w:rsid w:val="00F061C3"/>
    <w:rsid w:val="00F13498"/>
    <w:rsid w:val="00F1384A"/>
    <w:rsid w:val="00F31D23"/>
    <w:rsid w:val="00F404C4"/>
    <w:rsid w:val="00F50A86"/>
    <w:rsid w:val="00F51FB9"/>
    <w:rsid w:val="00F5490E"/>
    <w:rsid w:val="00F57EAC"/>
    <w:rsid w:val="00F620D7"/>
    <w:rsid w:val="00F652AE"/>
    <w:rsid w:val="00F65647"/>
    <w:rsid w:val="00F67B38"/>
    <w:rsid w:val="00F67C95"/>
    <w:rsid w:val="00F71D63"/>
    <w:rsid w:val="00F74AF0"/>
    <w:rsid w:val="00F77419"/>
    <w:rsid w:val="00F82990"/>
    <w:rsid w:val="00F8424F"/>
    <w:rsid w:val="00F875EB"/>
    <w:rsid w:val="00F901FF"/>
    <w:rsid w:val="00F92A27"/>
    <w:rsid w:val="00F92A87"/>
    <w:rsid w:val="00F92BE7"/>
    <w:rsid w:val="00FA117C"/>
    <w:rsid w:val="00FA1C53"/>
    <w:rsid w:val="00FA35CF"/>
    <w:rsid w:val="00FA3BD9"/>
    <w:rsid w:val="00FB0118"/>
    <w:rsid w:val="00FB50EF"/>
    <w:rsid w:val="00FB66B1"/>
    <w:rsid w:val="00FB6D7C"/>
    <w:rsid w:val="00FC4203"/>
    <w:rsid w:val="00FD3A0B"/>
    <w:rsid w:val="00FD427F"/>
    <w:rsid w:val="00FE53E6"/>
    <w:rsid w:val="00FE6939"/>
    <w:rsid w:val="00FF1D83"/>
    <w:rsid w:val="00FF466E"/>
    <w:rsid w:val="00FF4EF6"/>
    <w:rsid w:val="00FF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none [3200]" strokecolor="none [3041]">
      <v:fill color="none [3200]" on="f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Arial" w:hAnsi="Arial"/>
      <w:lang w:val="en-US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Times New Roman" w:hAnsi="Times New Roman"/>
      <w:b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Times New Roman" w:hAnsi="Times New Roman"/>
      <w:b/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Times New Roman" w:hAnsi="Times New Roman"/>
      <w:sz w:val="24"/>
      <w:lang w:val="ru-RU"/>
    </w:rPr>
  </w:style>
  <w:style w:type="paragraph" w:styleId="4">
    <w:name w:val="heading 4"/>
    <w:basedOn w:val="a"/>
    <w:next w:val="a"/>
    <w:link w:val="40"/>
    <w:qFormat/>
    <w:pPr>
      <w:keepNext/>
      <w:ind w:left="709"/>
      <w:outlineLvl w:val="3"/>
    </w:pPr>
    <w:rPr>
      <w:rFonts w:ascii="Times New Roman" w:hAnsi="Times New Roman"/>
      <w:sz w:val="28"/>
      <w:lang w:val="ru-RU"/>
    </w:rPr>
  </w:style>
  <w:style w:type="paragraph" w:styleId="5">
    <w:name w:val="heading 5"/>
    <w:basedOn w:val="a"/>
    <w:next w:val="a"/>
    <w:qFormat/>
    <w:pPr>
      <w:keepNext/>
      <w:ind w:left="709"/>
      <w:outlineLvl w:val="4"/>
    </w:pPr>
    <w:rPr>
      <w:rFonts w:ascii="Times New Roman" w:hAnsi="Times New Roman"/>
      <w:sz w:val="24"/>
      <w:lang w:val="ru-RU"/>
    </w:rPr>
  </w:style>
  <w:style w:type="paragraph" w:styleId="6">
    <w:name w:val="heading 6"/>
    <w:basedOn w:val="a"/>
    <w:next w:val="a"/>
    <w:qFormat/>
    <w:pPr>
      <w:keepNext/>
      <w:ind w:left="709" w:hanging="686"/>
      <w:jc w:val="center"/>
      <w:outlineLvl w:val="5"/>
    </w:pPr>
    <w:rPr>
      <w:rFonts w:ascii="Times New Roman" w:hAnsi="Times New Roman"/>
      <w:b/>
      <w:sz w:val="24"/>
      <w:u w:val="single"/>
      <w:lang w:val="ru-RU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rFonts w:ascii="Times New Roman" w:hAnsi="Times New Roman"/>
      <w:sz w:val="28"/>
      <w:lang w:val="ru-RU"/>
    </w:rPr>
  </w:style>
  <w:style w:type="paragraph" w:styleId="8">
    <w:name w:val="heading 8"/>
    <w:basedOn w:val="a"/>
    <w:next w:val="a"/>
    <w:link w:val="80"/>
    <w:qFormat/>
    <w:pPr>
      <w:keepNext/>
      <w:jc w:val="center"/>
      <w:outlineLvl w:val="7"/>
    </w:pPr>
    <w:rPr>
      <w:rFonts w:ascii="Times New Roman" w:hAnsi="Times New Roman"/>
      <w:i/>
      <w:sz w:val="24"/>
      <w:lang w:val="ru-RU"/>
    </w:rPr>
  </w:style>
  <w:style w:type="paragraph" w:styleId="9">
    <w:name w:val="heading 9"/>
    <w:basedOn w:val="a"/>
    <w:next w:val="a"/>
    <w:qFormat/>
    <w:pPr>
      <w:keepNext/>
      <w:outlineLvl w:val="8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int-FromToSubjectDate">
    <w:name w:val="Print- From: To: Subject: Date:"/>
    <w:basedOn w:val="a"/>
    <w:pPr>
      <w:pBdr>
        <w:left w:val="single" w:sz="18" w:space="1" w:color="auto"/>
      </w:pBdr>
    </w:pPr>
  </w:style>
  <w:style w:type="paragraph" w:customStyle="1" w:styleId="Print-ReverseHeader">
    <w:name w:val="Print- Reverse Header"/>
    <w:basedOn w:val="a"/>
    <w:next w:val="Print-FromToSubjectDate"/>
    <w:pPr>
      <w:pBdr>
        <w:left w:val="single" w:sz="18" w:space="1" w:color="auto"/>
      </w:pBdr>
      <w:shd w:val="pct12" w:color="auto" w:fill="auto"/>
    </w:pPr>
    <w:rPr>
      <w:b/>
      <w:sz w:val="22"/>
    </w:rPr>
  </w:style>
  <w:style w:type="paragraph" w:customStyle="1" w:styleId="ReplyForwardHeaders">
    <w:name w:val="Reply/Forward Headers"/>
    <w:basedOn w:val="a"/>
    <w:next w:val="ReplyForwardToFromDate"/>
    <w:pPr>
      <w:pBdr>
        <w:left w:val="single" w:sz="18" w:space="1" w:color="auto"/>
      </w:pBdr>
      <w:shd w:val="pct10" w:color="auto" w:fill="auto"/>
    </w:pPr>
    <w:rPr>
      <w:b/>
      <w:noProof/>
    </w:rPr>
  </w:style>
  <w:style w:type="paragraph" w:customStyle="1" w:styleId="ReplyForwardToFromDate">
    <w:name w:val="Reply/Forward To: From: Date:"/>
    <w:basedOn w:val="a"/>
    <w:pPr>
      <w:pBdr>
        <w:left w:val="single" w:sz="18" w:space="1" w:color="auto"/>
      </w:pBdr>
    </w:pPr>
  </w:style>
  <w:style w:type="paragraph" w:styleId="a3">
    <w:name w:val="Body Text Indent"/>
    <w:basedOn w:val="a"/>
    <w:pPr>
      <w:ind w:firstLine="567"/>
      <w:jc w:val="both"/>
    </w:pPr>
    <w:rPr>
      <w:rFonts w:ascii="Times New Roman" w:hAnsi="Times New Roman"/>
      <w:sz w:val="28"/>
      <w:lang w:val="ru-RU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5">
    <w:name w:val="Body Text"/>
    <w:basedOn w:val="a"/>
    <w:rPr>
      <w:rFonts w:ascii="Times New Roman" w:hAnsi="Times New Roman"/>
      <w:sz w:val="28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paragraph" w:styleId="a8">
    <w:name w:val="caption"/>
    <w:basedOn w:val="a"/>
    <w:next w:val="a"/>
    <w:qFormat/>
    <w:pPr>
      <w:spacing w:before="120" w:after="120"/>
    </w:pPr>
    <w:rPr>
      <w:b/>
      <w:bCs/>
    </w:rPr>
  </w:style>
  <w:style w:type="paragraph" w:styleId="20">
    <w:name w:val="Body Text Indent 2"/>
    <w:basedOn w:val="a"/>
    <w:pPr>
      <w:ind w:firstLine="567"/>
    </w:pPr>
    <w:rPr>
      <w:rFonts w:ascii="Times New Roman" w:hAnsi="Times New Roman"/>
      <w:sz w:val="28"/>
      <w:lang w:val="ru-RU" w:eastAsia="uk-UA"/>
    </w:rPr>
  </w:style>
  <w:style w:type="paragraph" w:styleId="a9">
    <w:name w:val="Balloon Text"/>
    <w:basedOn w:val="a"/>
    <w:semiHidden/>
    <w:rPr>
      <w:rFonts w:ascii="Tahoma" w:hAnsi="Tahoma" w:cs="Tahoma"/>
      <w:sz w:val="16"/>
      <w:szCs w:val="16"/>
      <w:lang w:val="ru-RU" w:eastAsia="uk-UA"/>
    </w:rPr>
  </w:style>
  <w:style w:type="paragraph" w:styleId="21">
    <w:name w:val="Body Text 2"/>
    <w:basedOn w:val="a"/>
    <w:pPr>
      <w:jc w:val="center"/>
    </w:pPr>
    <w:rPr>
      <w:rFonts w:ascii="GOST type B" w:hAnsi="GOST type B"/>
      <w:i/>
      <w:sz w:val="40"/>
      <w:lang w:val="ru-RU"/>
    </w:rPr>
  </w:style>
  <w:style w:type="table" w:styleId="aa">
    <w:name w:val="Table Grid"/>
    <w:basedOn w:val="a1"/>
    <w:rsid w:val="003A2A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age number"/>
    <w:basedOn w:val="a0"/>
    <w:rsid w:val="00D11B06"/>
  </w:style>
  <w:style w:type="character" w:styleId="ac">
    <w:name w:val="Hyperlink"/>
    <w:rsid w:val="00287DFE"/>
    <w:rPr>
      <w:color w:val="0000FF"/>
      <w:u w:val="single"/>
    </w:rPr>
  </w:style>
  <w:style w:type="character" w:styleId="ad">
    <w:name w:val="FollowedHyperlink"/>
    <w:rsid w:val="00287DFE"/>
    <w:rPr>
      <w:color w:val="800080"/>
      <w:u w:val="single"/>
    </w:rPr>
  </w:style>
  <w:style w:type="character" w:customStyle="1" w:styleId="80">
    <w:name w:val="Заголовок 8 Знак"/>
    <w:link w:val="8"/>
    <w:rsid w:val="00820465"/>
    <w:rPr>
      <w:i/>
      <w:sz w:val="24"/>
    </w:rPr>
  </w:style>
  <w:style w:type="character" w:customStyle="1" w:styleId="40">
    <w:name w:val="Заголовок 4 Знак"/>
    <w:link w:val="4"/>
    <w:rsid w:val="00E83FA6"/>
    <w:rPr>
      <w:sz w:val="28"/>
    </w:rPr>
  </w:style>
  <w:style w:type="character" w:styleId="ae">
    <w:name w:val="Placeholder Text"/>
    <w:basedOn w:val="a0"/>
    <w:uiPriority w:val="99"/>
    <w:semiHidden/>
    <w:rsid w:val="009901AC"/>
    <w:rPr>
      <w:color w:val="808080"/>
    </w:rPr>
  </w:style>
  <w:style w:type="paragraph" w:styleId="af">
    <w:name w:val="List Paragraph"/>
    <w:basedOn w:val="a"/>
    <w:uiPriority w:val="34"/>
    <w:qFormat/>
    <w:rsid w:val="00905C0F"/>
    <w:pPr>
      <w:ind w:left="720"/>
      <w:contextualSpacing/>
    </w:pPr>
  </w:style>
  <w:style w:type="table" w:customStyle="1" w:styleId="10">
    <w:name w:val="Сетка таблицы1"/>
    <w:basedOn w:val="a1"/>
    <w:next w:val="aa"/>
    <w:uiPriority w:val="59"/>
    <w:rsid w:val="001B3624"/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Arial" w:hAnsi="Arial"/>
      <w:lang w:val="en-US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Times New Roman" w:hAnsi="Times New Roman"/>
      <w:b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Times New Roman" w:hAnsi="Times New Roman"/>
      <w:b/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Times New Roman" w:hAnsi="Times New Roman"/>
      <w:sz w:val="24"/>
      <w:lang w:val="ru-RU"/>
    </w:rPr>
  </w:style>
  <w:style w:type="paragraph" w:styleId="4">
    <w:name w:val="heading 4"/>
    <w:basedOn w:val="a"/>
    <w:next w:val="a"/>
    <w:link w:val="40"/>
    <w:qFormat/>
    <w:pPr>
      <w:keepNext/>
      <w:ind w:left="709"/>
      <w:outlineLvl w:val="3"/>
    </w:pPr>
    <w:rPr>
      <w:rFonts w:ascii="Times New Roman" w:hAnsi="Times New Roman"/>
      <w:sz w:val="28"/>
      <w:lang w:val="ru-RU"/>
    </w:rPr>
  </w:style>
  <w:style w:type="paragraph" w:styleId="5">
    <w:name w:val="heading 5"/>
    <w:basedOn w:val="a"/>
    <w:next w:val="a"/>
    <w:qFormat/>
    <w:pPr>
      <w:keepNext/>
      <w:ind w:left="709"/>
      <w:outlineLvl w:val="4"/>
    </w:pPr>
    <w:rPr>
      <w:rFonts w:ascii="Times New Roman" w:hAnsi="Times New Roman"/>
      <w:sz w:val="24"/>
      <w:lang w:val="ru-RU"/>
    </w:rPr>
  </w:style>
  <w:style w:type="paragraph" w:styleId="6">
    <w:name w:val="heading 6"/>
    <w:basedOn w:val="a"/>
    <w:next w:val="a"/>
    <w:qFormat/>
    <w:pPr>
      <w:keepNext/>
      <w:ind w:left="709" w:hanging="686"/>
      <w:jc w:val="center"/>
      <w:outlineLvl w:val="5"/>
    </w:pPr>
    <w:rPr>
      <w:rFonts w:ascii="Times New Roman" w:hAnsi="Times New Roman"/>
      <w:b/>
      <w:sz w:val="24"/>
      <w:u w:val="single"/>
      <w:lang w:val="ru-RU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rFonts w:ascii="Times New Roman" w:hAnsi="Times New Roman"/>
      <w:sz w:val="28"/>
      <w:lang w:val="ru-RU"/>
    </w:rPr>
  </w:style>
  <w:style w:type="paragraph" w:styleId="8">
    <w:name w:val="heading 8"/>
    <w:basedOn w:val="a"/>
    <w:next w:val="a"/>
    <w:link w:val="80"/>
    <w:qFormat/>
    <w:pPr>
      <w:keepNext/>
      <w:jc w:val="center"/>
      <w:outlineLvl w:val="7"/>
    </w:pPr>
    <w:rPr>
      <w:rFonts w:ascii="Times New Roman" w:hAnsi="Times New Roman"/>
      <w:i/>
      <w:sz w:val="24"/>
      <w:lang w:val="ru-RU"/>
    </w:rPr>
  </w:style>
  <w:style w:type="paragraph" w:styleId="9">
    <w:name w:val="heading 9"/>
    <w:basedOn w:val="a"/>
    <w:next w:val="a"/>
    <w:qFormat/>
    <w:pPr>
      <w:keepNext/>
      <w:outlineLvl w:val="8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int-FromToSubjectDate">
    <w:name w:val="Print- From: To: Subject: Date:"/>
    <w:basedOn w:val="a"/>
    <w:pPr>
      <w:pBdr>
        <w:left w:val="single" w:sz="18" w:space="1" w:color="auto"/>
      </w:pBdr>
    </w:pPr>
  </w:style>
  <w:style w:type="paragraph" w:customStyle="1" w:styleId="Print-ReverseHeader">
    <w:name w:val="Print- Reverse Header"/>
    <w:basedOn w:val="a"/>
    <w:next w:val="Print-FromToSubjectDate"/>
    <w:pPr>
      <w:pBdr>
        <w:left w:val="single" w:sz="18" w:space="1" w:color="auto"/>
      </w:pBdr>
      <w:shd w:val="pct12" w:color="auto" w:fill="auto"/>
    </w:pPr>
    <w:rPr>
      <w:b/>
      <w:sz w:val="22"/>
    </w:rPr>
  </w:style>
  <w:style w:type="paragraph" w:customStyle="1" w:styleId="ReplyForwardHeaders">
    <w:name w:val="Reply/Forward Headers"/>
    <w:basedOn w:val="a"/>
    <w:next w:val="ReplyForwardToFromDate"/>
    <w:pPr>
      <w:pBdr>
        <w:left w:val="single" w:sz="18" w:space="1" w:color="auto"/>
      </w:pBdr>
      <w:shd w:val="pct10" w:color="auto" w:fill="auto"/>
    </w:pPr>
    <w:rPr>
      <w:b/>
      <w:noProof/>
    </w:rPr>
  </w:style>
  <w:style w:type="paragraph" w:customStyle="1" w:styleId="ReplyForwardToFromDate">
    <w:name w:val="Reply/Forward To: From: Date:"/>
    <w:basedOn w:val="a"/>
    <w:pPr>
      <w:pBdr>
        <w:left w:val="single" w:sz="18" w:space="1" w:color="auto"/>
      </w:pBdr>
    </w:pPr>
  </w:style>
  <w:style w:type="paragraph" w:styleId="a3">
    <w:name w:val="Body Text Indent"/>
    <w:basedOn w:val="a"/>
    <w:pPr>
      <w:ind w:firstLine="567"/>
      <w:jc w:val="both"/>
    </w:pPr>
    <w:rPr>
      <w:rFonts w:ascii="Times New Roman" w:hAnsi="Times New Roman"/>
      <w:sz w:val="28"/>
      <w:lang w:val="ru-RU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5">
    <w:name w:val="Body Text"/>
    <w:basedOn w:val="a"/>
    <w:rPr>
      <w:rFonts w:ascii="Times New Roman" w:hAnsi="Times New Roman"/>
      <w:sz w:val="28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paragraph" w:styleId="a8">
    <w:name w:val="caption"/>
    <w:basedOn w:val="a"/>
    <w:next w:val="a"/>
    <w:qFormat/>
    <w:pPr>
      <w:spacing w:before="120" w:after="120"/>
    </w:pPr>
    <w:rPr>
      <w:b/>
      <w:bCs/>
    </w:rPr>
  </w:style>
  <w:style w:type="paragraph" w:styleId="20">
    <w:name w:val="Body Text Indent 2"/>
    <w:basedOn w:val="a"/>
    <w:pPr>
      <w:ind w:firstLine="567"/>
    </w:pPr>
    <w:rPr>
      <w:rFonts w:ascii="Times New Roman" w:hAnsi="Times New Roman"/>
      <w:sz w:val="28"/>
      <w:lang w:val="ru-RU" w:eastAsia="uk-UA"/>
    </w:rPr>
  </w:style>
  <w:style w:type="paragraph" w:styleId="a9">
    <w:name w:val="Balloon Text"/>
    <w:basedOn w:val="a"/>
    <w:semiHidden/>
    <w:rPr>
      <w:rFonts w:ascii="Tahoma" w:hAnsi="Tahoma" w:cs="Tahoma"/>
      <w:sz w:val="16"/>
      <w:szCs w:val="16"/>
      <w:lang w:val="ru-RU" w:eastAsia="uk-UA"/>
    </w:rPr>
  </w:style>
  <w:style w:type="paragraph" w:styleId="21">
    <w:name w:val="Body Text 2"/>
    <w:basedOn w:val="a"/>
    <w:pPr>
      <w:jc w:val="center"/>
    </w:pPr>
    <w:rPr>
      <w:rFonts w:ascii="GOST type B" w:hAnsi="GOST type B"/>
      <w:i/>
      <w:sz w:val="40"/>
      <w:lang w:val="ru-RU"/>
    </w:rPr>
  </w:style>
  <w:style w:type="table" w:styleId="aa">
    <w:name w:val="Table Grid"/>
    <w:basedOn w:val="a1"/>
    <w:rsid w:val="003A2A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age number"/>
    <w:basedOn w:val="a0"/>
    <w:rsid w:val="00D11B06"/>
  </w:style>
  <w:style w:type="character" w:styleId="ac">
    <w:name w:val="Hyperlink"/>
    <w:rsid w:val="00287DFE"/>
    <w:rPr>
      <w:color w:val="0000FF"/>
      <w:u w:val="single"/>
    </w:rPr>
  </w:style>
  <w:style w:type="character" w:styleId="ad">
    <w:name w:val="FollowedHyperlink"/>
    <w:rsid w:val="00287DFE"/>
    <w:rPr>
      <w:color w:val="800080"/>
      <w:u w:val="single"/>
    </w:rPr>
  </w:style>
  <w:style w:type="character" w:customStyle="1" w:styleId="80">
    <w:name w:val="Заголовок 8 Знак"/>
    <w:link w:val="8"/>
    <w:rsid w:val="00820465"/>
    <w:rPr>
      <w:i/>
      <w:sz w:val="24"/>
    </w:rPr>
  </w:style>
  <w:style w:type="character" w:customStyle="1" w:styleId="40">
    <w:name w:val="Заголовок 4 Знак"/>
    <w:link w:val="4"/>
    <w:rsid w:val="00E83FA6"/>
    <w:rPr>
      <w:sz w:val="28"/>
    </w:rPr>
  </w:style>
  <w:style w:type="character" w:styleId="ae">
    <w:name w:val="Placeholder Text"/>
    <w:basedOn w:val="a0"/>
    <w:uiPriority w:val="99"/>
    <w:semiHidden/>
    <w:rsid w:val="009901AC"/>
    <w:rPr>
      <w:color w:val="808080"/>
    </w:rPr>
  </w:style>
  <w:style w:type="paragraph" w:styleId="af">
    <w:name w:val="List Paragraph"/>
    <w:basedOn w:val="a"/>
    <w:uiPriority w:val="34"/>
    <w:qFormat/>
    <w:rsid w:val="00905C0F"/>
    <w:pPr>
      <w:ind w:left="720"/>
      <w:contextualSpacing/>
    </w:pPr>
  </w:style>
  <w:style w:type="table" w:customStyle="1" w:styleId="10">
    <w:name w:val="Сетка таблицы1"/>
    <w:basedOn w:val="a1"/>
    <w:next w:val="aa"/>
    <w:uiPriority w:val="59"/>
    <w:rsid w:val="001B3624"/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EMAI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571AC-D458-4A11-9FE2-B9E3F86DB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EMAIL</Template>
  <TotalTime>5</TotalTime>
  <Pages>8</Pages>
  <Words>616</Words>
  <Characters>3512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Email Template</vt:lpstr>
      <vt:lpstr>Email Template</vt:lpstr>
    </vt:vector>
  </TitlesOfParts>
  <Company>Reanimator Extreme Edition</Company>
  <LinksUpToDate>false</LinksUpToDate>
  <CharactersWithSpaces>4120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Email Template</dc:title>
  <dc:creator>Жосан</dc:creator>
  <cp:lastModifiedBy>Долинный</cp:lastModifiedBy>
  <cp:revision>5</cp:revision>
  <cp:lastPrinted>2013-12-20T02:00:00Z</cp:lastPrinted>
  <dcterms:created xsi:type="dcterms:W3CDTF">2013-12-20T02:00:00Z</dcterms:created>
  <dcterms:modified xsi:type="dcterms:W3CDTF">2013-12-22T14:06:00Z</dcterms:modified>
</cp:coreProperties>
</file>