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33" w:rsidRDefault="00C57A33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</w:p>
    <w:p w:rsidR="00E43280" w:rsidRPr="007A1D25" w:rsidRDefault="001B3624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C2D0466" wp14:editId="560E9193">
                <wp:simplePos x="0" y="0"/>
                <wp:positionH relativeFrom="column">
                  <wp:posOffset>-1905</wp:posOffset>
                </wp:positionH>
                <wp:positionV relativeFrom="paragraph">
                  <wp:posOffset>-32385</wp:posOffset>
                </wp:positionV>
                <wp:extent cx="6654800" cy="10204450"/>
                <wp:effectExtent l="0" t="0" r="12700" b="25400"/>
                <wp:wrapNone/>
                <wp:docPr id="8759" name="Rectangle 6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0" cy="10204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5" o:spid="_x0000_s1026" style="position:absolute;margin-left:-.15pt;margin-top:-2.55pt;width:524pt;height:803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" filled="f" strokeweight="2pt"/>
            </w:pict>
          </mc:Fallback>
        </mc:AlternateContent>
      </w:r>
      <w:r w:rsidR="00E43280" w:rsidRPr="007A1D25">
        <w:rPr>
          <w:rFonts w:ascii="GOST type B" w:hAnsi="GOST type B"/>
          <w:bCs/>
          <w:i/>
          <w:sz w:val="36"/>
          <w:szCs w:val="36"/>
          <w:lang w:val="uk-UA"/>
        </w:rPr>
        <w:t>Зміст</w:t>
      </w:r>
    </w:p>
    <w:p w:rsidR="00E43280" w:rsidRPr="007A1D25" w:rsidRDefault="00E43280">
      <w:pPr>
        <w:pStyle w:val="a5"/>
        <w:rPr>
          <w:bCs/>
          <w:lang w:val="uk-UA"/>
        </w:rPr>
      </w:pPr>
    </w:p>
    <w:tbl>
      <w:tblPr>
        <w:tblStyle w:val="aa"/>
        <w:tblW w:w="0" w:type="auto"/>
        <w:tblInd w:w="1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22"/>
        <w:gridCol w:w="567"/>
      </w:tblGrid>
      <w:tr w:rsidR="007D7D24" w:rsidRPr="007A1D25" w:rsidTr="007D7D24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 Вступ</w:t>
            </w:r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 Синтез автомата</w:t>
            </w:r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3 Синтез комбінаційних схем</w:t>
            </w:r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7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bCs/>
                <w:lang w:val="uk-UA"/>
              </w:rPr>
              <w:tab/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 Вступ </w:t>
            </w:r>
            <w:r w:rsidRPr="007A1D25">
              <w:rPr>
                <w:rFonts w:ascii="GOST type B" w:hAnsi="GOST type B"/>
                <w:bCs/>
                <w:lang w:val="uk-UA"/>
              </w:rPr>
              <w:tab/>
            </w:r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7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3.2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Буля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7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3.3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Жегалкіна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8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3.4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в канонічній формі алгебри Пірса</w:t>
            </w:r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8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3.5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Шеффера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397437">
            <w:pPr>
              <w:pStyle w:val="a5"/>
              <w:spacing w:line="360" w:lineRule="auto"/>
              <w:jc w:val="center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8</w:t>
            </w:r>
          </w:p>
        </w:tc>
      </w:tr>
      <w:tr w:rsidR="007D7D24" w:rsidRPr="007A1D25" w:rsidTr="007D7D24">
        <w:tc>
          <w:tcPr>
            <w:tcW w:w="9889" w:type="dxa"/>
            <w:gridSpan w:val="2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3.6 Визначення належності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до п</w:t>
            </w:r>
            <w:r w:rsidRPr="007A1D25">
              <w:rPr>
                <w:rFonts w:ascii="Arial" w:hAnsi="Arial" w:cs="Arial"/>
                <w:bCs/>
                <w:lang w:val="uk-UA"/>
              </w:rPr>
              <w:t>’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яти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чудових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 xml:space="preserve">класів           </w:t>
            </w:r>
            <w:r w:rsidR="00397437" w:rsidRPr="007A1D25">
              <w:rPr>
                <w:rFonts w:ascii="GOST type B" w:hAnsi="GOST type B" w:cs="GOST type B"/>
                <w:bCs/>
                <w:lang w:val="uk-UA"/>
              </w:rPr>
              <w:t xml:space="preserve"> 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 xml:space="preserve"> 9</w:t>
            </w:r>
          </w:p>
        </w:tc>
      </w:tr>
      <w:tr w:rsidR="007D7D24" w:rsidRPr="007A1D25" w:rsidTr="007D7D24">
        <w:tc>
          <w:tcPr>
            <w:tcW w:w="9889" w:type="dxa"/>
            <w:gridSpan w:val="2"/>
          </w:tcPr>
          <w:p w:rsidR="007D7D24" w:rsidRPr="007A1D25" w:rsidRDefault="007D7D24" w:rsidP="007D7D24">
            <w:pPr>
              <w:pStyle w:val="a5"/>
              <w:spacing w:line="360" w:lineRule="auto"/>
              <w:jc w:val="both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3.7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невизначених коефіцієнтів        </w:t>
            </w:r>
            <w:r w:rsidR="00397437" w:rsidRPr="007A1D25">
              <w:rPr>
                <w:rFonts w:ascii="GOST type B" w:hAnsi="GOST type B"/>
                <w:bCs/>
                <w:lang w:val="uk-UA"/>
              </w:rPr>
              <w:t xml:space="preserve">  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  9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3.8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Квайна-Мак-Класкі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3.9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діаграм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Вейча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11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3.10 Спільна мінімізація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1,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2,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3</w:t>
            </w:r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11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ab/>
              <w:t>3</w:t>
            </w:r>
            <w:r w:rsidRPr="007A1D25">
              <w:rPr>
                <w:rFonts w:ascii="GOST type B" w:hAnsi="GOST type B"/>
                <w:bCs/>
                <w:lang w:val="ru-RU"/>
              </w:rPr>
              <w:t xml:space="preserve">.11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Одержання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операторних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форм для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реалізації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на ПЛМ</w:t>
            </w:r>
            <w:r w:rsidRPr="007A1D25">
              <w:rPr>
                <w:rFonts w:ascii="GOST type B" w:hAnsi="GOST type B"/>
                <w:bCs/>
                <w:u w:val="single"/>
                <w:lang w:val="ru-RU"/>
              </w:rPr>
              <w:t xml:space="preserve">         </w:t>
            </w:r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15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4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Висновок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16</w:t>
            </w:r>
          </w:p>
        </w:tc>
      </w:tr>
      <w:tr w:rsidR="007D7D24" w:rsidRPr="007A1D25" w:rsidTr="007D7D24">
        <w:tc>
          <w:tcPr>
            <w:tcW w:w="9322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5 Список </w:t>
            </w:r>
            <w:proofErr w:type="spellStart"/>
            <w:proofErr w:type="gramStart"/>
            <w:r w:rsidRPr="007A1D25">
              <w:rPr>
                <w:rFonts w:ascii="GOST type B" w:hAnsi="GOST type B"/>
                <w:bCs/>
                <w:lang w:val="ru-RU"/>
              </w:rPr>
              <w:t>л</w:t>
            </w:r>
            <w:proofErr w:type="gramEnd"/>
            <w:r w:rsidRPr="007A1D25">
              <w:rPr>
                <w:rFonts w:ascii="GOST type B" w:hAnsi="GOST type B"/>
                <w:bCs/>
                <w:lang w:val="ru-RU"/>
              </w:rPr>
              <w:t>ітератури</w:t>
            </w:r>
            <w:proofErr w:type="spellEnd"/>
          </w:p>
        </w:tc>
        <w:tc>
          <w:tcPr>
            <w:tcW w:w="567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17</w:t>
            </w:r>
          </w:p>
        </w:tc>
      </w:tr>
    </w:tbl>
    <w:p w:rsidR="00E43280" w:rsidRPr="007A1D25" w:rsidRDefault="00347CD7" w:rsidP="00BC2947">
      <w:pPr>
        <w:pStyle w:val="a5"/>
        <w:spacing w:line="360" w:lineRule="auto"/>
        <w:ind w:left="142" w:right="-1"/>
        <w:rPr>
          <w:rFonts w:ascii="GOST type B" w:hAnsi="GOST type B"/>
          <w:bCs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0DEE88" wp14:editId="5684B8AA">
                <wp:simplePos x="0" y="0"/>
                <wp:positionH relativeFrom="column">
                  <wp:posOffset>635</wp:posOffset>
                </wp:positionH>
                <wp:positionV relativeFrom="paragraph">
                  <wp:posOffset>4227195</wp:posOffset>
                </wp:positionV>
                <wp:extent cx="2338705" cy="178435"/>
                <wp:effectExtent l="0" t="0" r="23495" b="12065"/>
                <wp:wrapNone/>
                <wp:docPr id="8734" name="Rectangle 6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8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8" o:spid="_x0000_s1026" style="position:absolute;margin-left:.05pt;margin-top:332.85pt;width:184.15pt;height:14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AD22C1" wp14:editId="591B2D83">
                <wp:simplePos x="0" y="0"/>
                <wp:positionH relativeFrom="column">
                  <wp:posOffset>5447665</wp:posOffset>
                </wp:positionH>
                <wp:positionV relativeFrom="paragraph">
                  <wp:posOffset>3536950</wp:posOffset>
                </wp:positionV>
                <wp:extent cx="434340" cy="177165"/>
                <wp:effectExtent l="0" t="0" r="3810" b="13335"/>
                <wp:wrapNone/>
                <wp:docPr id="8746" name="Rectangle 6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0" o:spid="_x0000_s1026" style="position:absolute;left:0;text-align:left;margin-left:428.95pt;margin-top:278.5pt;width:34.2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ADEDE9" wp14:editId="658CA5A9">
                <wp:simplePos x="0" y="0"/>
                <wp:positionH relativeFrom="column">
                  <wp:posOffset>4896485</wp:posOffset>
                </wp:positionH>
                <wp:positionV relativeFrom="paragraph">
                  <wp:posOffset>3533140</wp:posOffset>
                </wp:positionV>
                <wp:extent cx="467360" cy="145415"/>
                <wp:effectExtent l="0" t="0" r="8890" b="6985"/>
                <wp:wrapNone/>
                <wp:docPr id="8745" name="Rectangle 6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Лiт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9" o:spid="_x0000_s1027" style="position:absolute;left:0;text-align:left;margin-left:385.55pt;margin-top:278.2pt;width:36.8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Лiт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BC3011" wp14:editId="518CEDB1">
                <wp:simplePos x="0" y="0"/>
                <wp:positionH relativeFrom="column">
                  <wp:posOffset>1519555</wp:posOffset>
                </wp:positionH>
                <wp:positionV relativeFrom="paragraph">
                  <wp:posOffset>3360420</wp:posOffset>
                </wp:positionV>
                <wp:extent cx="419735" cy="151130"/>
                <wp:effectExtent l="0" t="0" r="18415" b="1270"/>
                <wp:wrapNone/>
                <wp:docPr id="8738" name="Rectangle 6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224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proofErr w:type="spellStart"/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Пiдп</w:t>
                            </w:r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  <w:t>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2" o:spid="_x0000_s1028" style="position:absolute;left:0;text-align:left;margin-left:119.65pt;margin-top:264.6pt;width:33.05pt;height:1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" filled="f" stroked="f" strokeweight=".25pt">
                <v:textbox inset="0,0,0,0">
                  <w:txbxContent>
                    <w:p w:rsidR="00B16375" w:rsidRPr="002246AD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proofErr w:type="spellStart"/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Пiдп</w:t>
                      </w:r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878043" wp14:editId="37503F77">
                <wp:simplePos x="0" y="0"/>
                <wp:positionH relativeFrom="column">
                  <wp:posOffset>0</wp:posOffset>
                </wp:positionH>
                <wp:positionV relativeFrom="paragraph">
                  <wp:posOffset>3340100</wp:posOffset>
                </wp:positionV>
                <wp:extent cx="2339340" cy="177800"/>
                <wp:effectExtent l="0" t="0" r="22860" b="12700"/>
                <wp:wrapNone/>
                <wp:docPr id="8749" name="Rectangle 6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3" o:spid="_x0000_s1026" style="position:absolute;margin-left:0;margin-top:263pt;width:184.2pt;height:1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" filled="f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C9F89C1" wp14:editId="2F747C91">
                <wp:simplePos x="0" y="0"/>
                <wp:positionH relativeFrom="column">
                  <wp:posOffset>636905</wp:posOffset>
                </wp:positionH>
                <wp:positionV relativeFrom="paragraph">
                  <wp:posOffset>3728085</wp:posOffset>
                </wp:positionV>
                <wp:extent cx="901065" cy="145415"/>
                <wp:effectExtent l="0" t="0" r="13335" b="6985"/>
                <wp:wrapNone/>
                <wp:docPr id="8756" name="Rectangle 6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FA3BD9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Поспішний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О.С.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0" o:spid="_x0000_s1029" style="position:absolute;left:0;text-align:left;margin-left:50.15pt;margin-top:293.55pt;width:70.9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" filled="f" stroked="f" strokeweight=".25pt">
                <v:textbox inset="0,0,0,0">
                  <w:txbxContent>
                    <w:p w:rsidR="00B16375" w:rsidRPr="00FA3BD9" w:rsidRDefault="00B16375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Поспішний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О.С.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DB9D25" wp14:editId="5E285F71">
                <wp:simplePos x="0" y="0"/>
                <wp:positionH relativeFrom="page">
                  <wp:posOffset>3652520</wp:posOffset>
                </wp:positionH>
                <wp:positionV relativeFrom="page">
                  <wp:posOffset>8828405</wp:posOffset>
                </wp:positionV>
                <wp:extent cx="3140710" cy="354965"/>
                <wp:effectExtent l="0" t="0" r="2540" b="6985"/>
                <wp:wrapNone/>
                <wp:docPr id="8752" name="Text Box 6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AF3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>АЛЦ.463626.00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06" o:spid="_x0000_s1030" type="#_x0000_t202" style="position:absolute;left:0;text-align:left;margin-left:287.6pt;margin-top:695.15pt;width:247.3pt;height:27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" filled="f" stroked="f">
                <v:stroke endarrowwidth="narrow"/>
                <v:textbox inset="0,0,0,0">
                  <w:txbxContent>
                    <w:p w:rsidR="00B16375" w:rsidRPr="00AF36AD" w:rsidRDefault="00B16375" w:rsidP="00BC2947">
                      <w:pP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І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E26B6F" wp14:editId="0240650F">
                <wp:simplePos x="0" y="0"/>
                <wp:positionH relativeFrom="column">
                  <wp:posOffset>79375</wp:posOffset>
                </wp:positionH>
                <wp:positionV relativeFrom="paragraph">
                  <wp:posOffset>4241165</wp:posOffset>
                </wp:positionV>
                <wp:extent cx="580390" cy="175895"/>
                <wp:effectExtent l="0" t="0" r="10160" b="14605"/>
                <wp:wrapNone/>
                <wp:docPr id="8743" name="Rectangle 6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7" o:spid="_x0000_s1031" style="position:absolute;left:0;text-align:left;margin-left:6.25pt;margin-top:333.95pt;width:45.7pt;height:1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l6QIAAG0GAAAOAAAAZHJzL2Uyb0RvYy54bWysVduOmzAQfa/Uf7D8zgIJCRctWSUkVJW2&#10;7arbfoADJlgFm9pOyLbqv3dskmyS7UPVLQ9obMbjc2bm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Затв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B719ADB" wp14:editId="504EBC6B">
                <wp:simplePos x="0" y="0"/>
                <wp:positionH relativeFrom="column">
                  <wp:posOffset>6073140</wp:posOffset>
                </wp:positionH>
                <wp:positionV relativeFrom="paragraph">
                  <wp:posOffset>3681730</wp:posOffset>
                </wp:positionV>
                <wp:extent cx="344170" cy="213360"/>
                <wp:effectExtent l="0" t="0" r="0" b="0"/>
                <wp:wrapNone/>
                <wp:docPr id="8758" name="Text Box 6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 w:rsidRPr="00872A17">
                              <w:rPr>
                                <w:rFonts w:ascii="GOST type B" w:hAnsi="GOST type B"/>
                                <w:i/>
                              </w:rPr>
                              <w:t>1</w:t>
                            </w:r>
                            <w:r w:rsidRPr="00872A17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6</w:t>
                            </w:r>
                            <w:r>
                              <w:rPr>
                                <w:i/>
                                <w:lang w:val="ru-RU"/>
                              </w:rPr>
                              <w:t xml:space="preserve">5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2" o:spid="_x0000_s1032" type="#_x0000_t202" style="position:absolute;left:0;text-align:left;margin-left:478.2pt;margin-top:289.9pt;width:27.1pt;height:16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" filled="f" stroked="f" strokeweight="1.5pt">
                <v:textbox>
                  <w:txbxContent>
                    <w:p w:rsidR="00B16375" w:rsidRDefault="00B16375" w:rsidP="00BC2947">
                      <w:pPr>
                        <w:rPr>
                          <w:i/>
                          <w:lang w:val="ru-RU"/>
                        </w:rPr>
                      </w:pPr>
                      <w:r w:rsidRPr="00872A17">
                        <w:rPr>
                          <w:rFonts w:ascii="GOST type B" w:hAnsi="GOST type B"/>
                          <w:i/>
                        </w:rPr>
                        <w:t>1</w:t>
                      </w:r>
                      <w:r w:rsidRPr="00872A17">
                        <w:rPr>
                          <w:rFonts w:ascii="GOST type B" w:hAnsi="GOST type B"/>
                          <w:i/>
                          <w:lang w:val="uk-UA"/>
                        </w:rPr>
                        <w:t>6</w:t>
                      </w:r>
                      <w:r>
                        <w:rPr>
                          <w:i/>
                          <w:lang w:val="ru-RU"/>
                        </w:rPr>
                        <w:t xml:space="preserve">5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79F452F" wp14:editId="342E26FE">
                <wp:simplePos x="0" y="0"/>
                <wp:positionH relativeFrom="column">
                  <wp:posOffset>679450</wp:posOffset>
                </wp:positionH>
                <wp:positionV relativeFrom="paragraph">
                  <wp:posOffset>4238625</wp:posOffset>
                </wp:positionV>
                <wp:extent cx="901065" cy="144780"/>
                <wp:effectExtent l="0" t="0" r="13335" b="7620"/>
                <wp:wrapNone/>
                <wp:docPr id="8757" name="Rectangle 6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>Жабін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 xml:space="preserve"> В.І.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1" o:spid="_x0000_s1033" style="position:absolute;left:0;text-align:left;margin-left:53.5pt;margin-top:333.75pt;width:70.95pt;height:11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MQ6gIAAG0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>Жабін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 xml:space="preserve"> В.І.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99AAF1E" wp14:editId="6E3D11B9">
                <wp:simplePos x="0" y="0"/>
                <wp:positionH relativeFrom="column">
                  <wp:posOffset>5414645</wp:posOffset>
                </wp:positionH>
                <wp:positionV relativeFrom="paragraph">
                  <wp:posOffset>3681730</wp:posOffset>
                </wp:positionV>
                <wp:extent cx="220345" cy="213360"/>
                <wp:effectExtent l="0" t="0" r="0" b="0"/>
                <wp:wrapNone/>
                <wp:docPr id="8755" name="Text Box 6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 w:rsidRPr="00C674CC">
                              <w:rPr>
                                <w:i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PTCA" w:hAnsi="PTCA" w:cs="PTCA"/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  <w:p w:rsidR="00B16375" w:rsidRDefault="00B16375" w:rsidP="00BC294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i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9" o:spid="_x0000_s1034" type="#_x0000_t202" style="position:absolute;left:0;text-align:left;margin-left:426.35pt;margin-top:289.9pt;width:17.35pt;height:1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" filled="f" stroked="f" strokeweight="1.5pt">
                <v:textbox>
                  <w:txbxContent>
                    <w:p w:rsidR="00B16375" w:rsidRDefault="00B16375" w:rsidP="00BC2947">
                      <w:r w:rsidRPr="00C674CC">
                        <w:rPr>
                          <w:i/>
                          <w:lang w:val="uk-UA"/>
                        </w:rPr>
                        <w:t>1</w:t>
                      </w:r>
                      <w:r>
                        <w:rPr>
                          <w:rFonts w:ascii="PTCA" w:hAnsi="PTCA" w:cs="PTCA"/>
                          <w:b/>
                          <w:vertAlign w:val="subscript"/>
                        </w:rPr>
                        <w:t>2</w:t>
                      </w:r>
                    </w:p>
                    <w:p w:rsidR="00B16375" w:rsidRDefault="00B16375" w:rsidP="00BC2947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1</w:t>
                      </w:r>
                      <w:r>
                        <w:rPr>
                          <w:i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DDE1C4" wp14:editId="562AE3E9">
                <wp:simplePos x="0" y="0"/>
                <wp:positionH relativeFrom="column">
                  <wp:posOffset>4716780</wp:posOffset>
                </wp:positionH>
                <wp:positionV relativeFrom="paragraph">
                  <wp:posOffset>3934460</wp:posOffset>
                </wp:positionV>
                <wp:extent cx="1736090" cy="478155"/>
                <wp:effectExtent l="0" t="0" r="0" b="0"/>
                <wp:wrapNone/>
                <wp:docPr id="8754" name="Text Box 6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</w:rPr>
                              <w:t xml:space="preserve">НТУУ </w:t>
                            </w:r>
                            <w:r w:rsidRPr="00C57A33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>КПІ</w:t>
                            </w:r>
                            <w:r w:rsidRPr="00C57A33">
                              <w:rPr>
                                <w:rFonts w:ascii="Arial" w:hAnsi="Arial" w:cs="Arial"/>
                              </w:rPr>
                              <w:t>”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  <w:r w:rsidRPr="00C57A33">
                              <w:rPr>
                                <w:rFonts w:ascii="GOST type B" w:hAnsi="GOST type B" w:cs="GOST type B"/>
                              </w:rPr>
                              <w:t>ФІОТ</w:t>
                            </w:r>
                          </w:p>
                          <w:p w:rsidR="00B16375" w:rsidRPr="00C57A33" w:rsidRDefault="00B16375" w:rsidP="00BC294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  <w:t>Група ІО-31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8" o:spid="_x0000_s1035" type="#_x0000_t202" style="position:absolute;left:0;text-align:left;margin-left:371.4pt;margin-top:309.8pt;width:136.7pt;height:37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b1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" filled="f" stroked="f">
                <v:textbox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</w:rPr>
                      </w:pPr>
                      <w:r w:rsidRPr="00C57A33">
                        <w:rPr>
                          <w:rFonts w:ascii="GOST type B" w:hAnsi="GOST type B"/>
                        </w:rPr>
                        <w:t xml:space="preserve">НТУУ </w:t>
                      </w:r>
                      <w:r w:rsidRPr="00C57A33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 w:rsidRPr="00C57A33">
                        <w:rPr>
                          <w:rFonts w:ascii="GOST type B" w:hAnsi="GOST type B"/>
                        </w:rPr>
                        <w:t>КПІ</w:t>
                      </w:r>
                      <w:r w:rsidRPr="00C57A33">
                        <w:rPr>
                          <w:rFonts w:ascii="Arial" w:hAnsi="Arial" w:cs="Arial"/>
                        </w:rPr>
                        <w:t>”</w:t>
                      </w:r>
                      <w:r w:rsidRPr="00C57A33">
                        <w:rPr>
                          <w:rFonts w:ascii="GOST type B" w:hAnsi="GOST type B"/>
                        </w:rPr>
                        <w:t xml:space="preserve"> </w:t>
                      </w:r>
                      <w:r w:rsidRPr="00C57A33">
                        <w:rPr>
                          <w:rFonts w:ascii="GOST type B" w:hAnsi="GOST type B" w:cs="GOST type B"/>
                        </w:rPr>
                        <w:t>ФІОТ</w:t>
                      </w:r>
                    </w:p>
                    <w:p w:rsidR="00B16375" w:rsidRPr="00C57A33" w:rsidRDefault="00B16375" w:rsidP="00BC2947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  <w:t>Група ІО-31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7634F7" wp14:editId="3FDAC0F8">
                <wp:simplePos x="0" y="0"/>
                <wp:positionH relativeFrom="column">
                  <wp:posOffset>2516505</wp:posOffset>
                </wp:positionH>
                <wp:positionV relativeFrom="paragraph">
                  <wp:posOffset>3663315</wp:posOffset>
                </wp:positionV>
                <wp:extent cx="2272665" cy="563880"/>
                <wp:effectExtent l="0" t="0" r="0" b="7620"/>
                <wp:wrapNone/>
                <wp:docPr id="8753" name="Text Box 6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Пояснювальна</w:t>
                            </w:r>
                          </w:p>
                          <w:p w:rsidR="00B16375" w:rsidRPr="008B4FEE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7" o:spid="_x0000_s1036" type="#_x0000_t202" style="position:absolute;left:0;text-align:left;margin-left:198.15pt;margin-top:288.45pt;width:178.95pt;height:4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DmvwIAAMc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" filled="f" stroked="f">
                <v:textbox>
                  <w:txbxContent>
                    <w:p w:rsidR="00B16375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Пояснювальна</w:t>
                      </w:r>
                    </w:p>
                    <w:p w:rsidR="00B16375" w:rsidRPr="008B4FEE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записка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29D0BF" wp14:editId="4D3A0361">
                <wp:simplePos x="0" y="0"/>
                <wp:positionH relativeFrom="column">
                  <wp:posOffset>6033135</wp:posOffset>
                </wp:positionH>
                <wp:positionV relativeFrom="paragraph">
                  <wp:posOffset>3521710</wp:posOffset>
                </wp:positionV>
                <wp:extent cx="531495" cy="177165"/>
                <wp:effectExtent l="0" t="0" r="1905" b="13335"/>
                <wp:wrapNone/>
                <wp:docPr id="8751" name="Rectangle 6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72A17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gram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5" o:spid="_x0000_s1037" style="position:absolute;left:0;text-align:left;margin-left:475.05pt;margin-top:277.3pt;width:41.8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" filled="f" stroked="f" strokeweight=".25pt">
                <v:textbox inset="0,0,0,0">
                  <w:txbxContent>
                    <w:p w:rsidR="00B16375" w:rsidRPr="00872A17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gram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45A091D4" wp14:editId="3C0759F1">
                <wp:simplePos x="0" y="0"/>
                <wp:positionH relativeFrom="column">
                  <wp:posOffset>251459</wp:posOffset>
                </wp:positionH>
                <wp:positionV relativeFrom="paragraph">
                  <wp:posOffset>2985135</wp:posOffset>
                </wp:positionV>
                <wp:extent cx="0" cy="534035"/>
                <wp:effectExtent l="0" t="0" r="19050" b="18415"/>
                <wp:wrapNone/>
                <wp:docPr id="8750" name="Line 6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04" o:spid="_x0000_s1026" style="position:absolute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.8pt,235.05pt" to="19.8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1249EC" wp14:editId="35AA8E45">
                <wp:simplePos x="0" y="0"/>
                <wp:positionH relativeFrom="column">
                  <wp:posOffset>5396865</wp:posOffset>
                </wp:positionH>
                <wp:positionV relativeFrom="paragraph">
                  <wp:posOffset>3695700</wp:posOffset>
                </wp:positionV>
                <wp:extent cx="539115" cy="177800"/>
                <wp:effectExtent l="0" t="0" r="13335" b="12700"/>
                <wp:wrapNone/>
                <wp:docPr id="8748" name="Rectangle 6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2" o:spid="_x0000_s1026" style="position:absolute;margin-left:424.95pt;margin-top:291pt;width:42.45pt;height:1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20B4FF" wp14:editId="60CC8E53">
                <wp:simplePos x="0" y="0"/>
                <wp:positionH relativeFrom="column">
                  <wp:posOffset>5935980</wp:posOffset>
                </wp:positionH>
                <wp:positionV relativeFrom="paragraph">
                  <wp:posOffset>3518535</wp:posOffset>
                </wp:positionV>
                <wp:extent cx="719455" cy="177165"/>
                <wp:effectExtent l="0" t="0" r="23495" b="13335"/>
                <wp:wrapNone/>
                <wp:docPr id="8747" name="Rectangle 6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1" o:spid="_x0000_s1026" style="position:absolute;margin-left:467.4pt;margin-top:277.05pt;width:56.65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7CF160" wp14:editId="2E44C6F1">
                <wp:simplePos x="0" y="0"/>
                <wp:positionH relativeFrom="column">
                  <wp:posOffset>642620</wp:posOffset>
                </wp:positionH>
                <wp:positionV relativeFrom="paragraph">
                  <wp:posOffset>3550920</wp:posOffset>
                </wp:positionV>
                <wp:extent cx="900430" cy="145415"/>
                <wp:effectExtent l="0" t="0" r="13970" b="6985"/>
                <wp:wrapNone/>
                <wp:docPr id="8744" name="Rectangle 6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Долинний О.В.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8" o:spid="_x0000_s1038" style="position:absolute;left:0;text-align:left;margin-left:50.6pt;margin-top:279.6pt;width:70.9pt;height:11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C57A33">
                        <w:rPr>
                          <w:rFonts w:ascii="GOST type B" w:hAnsi="GOST type B"/>
                          <w:i/>
                          <w:lang w:val="uk-UA"/>
                        </w:rPr>
                        <w:t>Долинний О.В.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90E7F1" wp14:editId="151EBA9B">
                <wp:simplePos x="0" y="0"/>
                <wp:positionH relativeFrom="column">
                  <wp:posOffset>35560</wp:posOffset>
                </wp:positionH>
                <wp:positionV relativeFrom="paragraph">
                  <wp:posOffset>4050030</wp:posOffset>
                </wp:positionV>
                <wp:extent cx="684530" cy="188595"/>
                <wp:effectExtent l="0" t="0" r="1270" b="1905"/>
                <wp:wrapNone/>
                <wp:docPr id="8742" name="Rectangle 6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Н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6" o:spid="_x0000_s1039" style="position:absolute;left:0;text-align:left;margin-left:2.8pt;margin-top:318.9pt;width:53.9pt;height:1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FH6gIAAG4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Н</w:t>
                      </w:r>
                      <w:r>
                        <w:rPr>
                          <w:i/>
                          <w:sz w:val="2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E98CAC" wp14:editId="58C67D72">
                <wp:simplePos x="0" y="0"/>
                <wp:positionH relativeFrom="column">
                  <wp:posOffset>57150</wp:posOffset>
                </wp:positionH>
                <wp:positionV relativeFrom="paragraph">
                  <wp:posOffset>3696335</wp:posOffset>
                </wp:positionV>
                <wp:extent cx="586105" cy="175895"/>
                <wp:effectExtent l="0" t="0" r="4445" b="14605"/>
                <wp:wrapNone/>
                <wp:docPr id="8741" name="Rectangle 6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Перевiр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5" o:spid="_x0000_s1040" style="position:absolute;left:0;text-align:left;margin-left:4.5pt;margin-top:291.05pt;width:46.15pt;height: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e56wIAAG4GAAAOAAAAZHJzL2Uyb0RvYy54bWysVcGOmzAQvVfqP1i+s0BCgKAlq4SEqtK2&#10;XXXbD3DABKtgU9sJ2Vb9945Nkk2yPVTd5oDG9nj83syb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Перевiр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C76BE2" wp14:editId="6A82A566">
                <wp:simplePos x="0" y="0"/>
                <wp:positionH relativeFrom="column">
                  <wp:posOffset>91440</wp:posOffset>
                </wp:positionH>
                <wp:positionV relativeFrom="paragraph">
                  <wp:posOffset>3527425</wp:posOffset>
                </wp:positionV>
                <wp:extent cx="567055" cy="188595"/>
                <wp:effectExtent l="0" t="0" r="4445" b="1905"/>
                <wp:wrapNone/>
                <wp:docPr id="8740" name="Rectangle 6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Розроб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4" o:spid="_x0000_s1041" style="position:absolute;left:0;text-align:left;margin-left:7.2pt;margin-top:277.75pt;width:44.65pt;height:14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Розроб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103444" wp14:editId="55B1D1FE">
                <wp:simplePos x="0" y="0"/>
                <wp:positionH relativeFrom="column">
                  <wp:posOffset>1987550</wp:posOffset>
                </wp:positionH>
                <wp:positionV relativeFrom="paragraph">
                  <wp:posOffset>3369945</wp:posOffset>
                </wp:positionV>
                <wp:extent cx="344805" cy="163830"/>
                <wp:effectExtent l="0" t="0" r="17145" b="7620"/>
                <wp:wrapNone/>
                <wp:docPr id="8739" name="Rectangle 6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3" o:spid="_x0000_s1042" style="position:absolute;left:0;text-align:left;margin-left:156.5pt;margin-top:265.35pt;width:27.15pt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1D1ED71" wp14:editId="0D8EDEAC">
                <wp:simplePos x="0" y="0"/>
                <wp:positionH relativeFrom="column">
                  <wp:posOffset>697865</wp:posOffset>
                </wp:positionH>
                <wp:positionV relativeFrom="paragraph">
                  <wp:posOffset>3357245</wp:posOffset>
                </wp:positionV>
                <wp:extent cx="652145" cy="182880"/>
                <wp:effectExtent l="0" t="0" r="14605" b="7620"/>
                <wp:wrapNone/>
                <wp:docPr id="8737" name="Rectangle 6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№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1" o:spid="_x0000_s1043" style="position:absolute;left:0;text-align:left;margin-left:54.95pt;margin-top:264.35pt;width:51.35pt;height:1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rD6wIAAG4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№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011F10" wp14:editId="6F117397">
                <wp:simplePos x="0" y="0"/>
                <wp:positionH relativeFrom="column">
                  <wp:posOffset>295275</wp:posOffset>
                </wp:positionH>
                <wp:positionV relativeFrom="paragraph">
                  <wp:posOffset>3353435</wp:posOffset>
                </wp:positionV>
                <wp:extent cx="262890" cy="177800"/>
                <wp:effectExtent l="0" t="0" r="3810" b="12700"/>
                <wp:wrapNone/>
                <wp:docPr id="8736" name="Rectangle 6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0" o:spid="_x0000_s1044" style="position:absolute;left:0;text-align:left;margin-left:23.25pt;margin-top:264.05pt;width:20.7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Арк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B8C4C56" wp14:editId="2059490C">
                <wp:simplePos x="0" y="0"/>
                <wp:positionH relativeFrom="column">
                  <wp:posOffset>31750</wp:posOffset>
                </wp:positionH>
                <wp:positionV relativeFrom="paragraph">
                  <wp:posOffset>3357245</wp:posOffset>
                </wp:positionV>
                <wp:extent cx="205740" cy="177800"/>
                <wp:effectExtent l="0" t="0" r="3810" b="12700"/>
                <wp:wrapNone/>
                <wp:docPr id="8735" name="Rectangle 6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Зм</w:t>
                            </w:r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16"/>
                              </w:rPr>
                              <w:t>ю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9" o:spid="_x0000_s1045" style="position:absolute;left:0;text-align:left;margin-left:2.5pt;margin-top:264.35pt;width:16.2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Зм</w:t>
                      </w:r>
                      <w:r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16"/>
                        </w:rPr>
                        <w:t>ю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C5427FB" wp14:editId="638E7AC2">
                <wp:simplePos x="0" y="0"/>
                <wp:positionH relativeFrom="column">
                  <wp:posOffset>0</wp:posOffset>
                </wp:positionH>
                <wp:positionV relativeFrom="paragraph">
                  <wp:posOffset>3874135</wp:posOffset>
                </wp:positionV>
                <wp:extent cx="2338705" cy="177800"/>
                <wp:effectExtent l="0" t="0" r="23495" b="12700"/>
                <wp:wrapNone/>
                <wp:docPr id="8733" name="Rectangle 6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7" o:spid="_x0000_s1026" style="position:absolute;margin-left:0;margin-top:305.05pt;width:184.1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bA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C08559E" wp14:editId="16C972E1">
                <wp:simplePos x="0" y="0"/>
                <wp:positionH relativeFrom="column">
                  <wp:posOffset>0</wp:posOffset>
                </wp:positionH>
                <wp:positionV relativeFrom="paragraph">
                  <wp:posOffset>3518535</wp:posOffset>
                </wp:positionV>
                <wp:extent cx="2338705" cy="177800"/>
                <wp:effectExtent l="0" t="0" r="23495" b="12700"/>
                <wp:wrapNone/>
                <wp:docPr id="8732" name="Rectangle 6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6" o:spid="_x0000_s1026" style="position:absolute;margin-left:0;margin-top:277.05pt;width:184.15pt;height:1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X9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948EB8B" wp14:editId="0D810A1E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2338070" cy="177800"/>
                <wp:effectExtent l="0" t="0" r="24130" b="12700"/>
                <wp:wrapNone/>
                <wp:docPr id="8731" name="Rectangle 6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5" o:spid="_x0000_s1026" style="position:absolute;margin-left:0;margin-top:235.05pt;width:184.1pt;height:1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6DD37A" wp14:editId="5256BA19">
                <wp:simplePos x="0" y="0"/>
                <wp:positionH relativeFrom="column">
                  <wp:posOffset>1439545</wp:posOffset>
                </wp:positionH>
                <wp:positionV relativeFrom="paragraph">
                  <wp:posOffset>2985135</wp:posOffset>
                </wp:positionV>
                <wp:extent cx="540385" cy="1421765"/>
                <wp:effectExtent l="0" t="0" r="12065" b="26035"/>
                <wp:wrapNone/>
                <wp:docPr id="8730" name="Rectangle 6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4217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4" o:spid="_x0000_s1026" style="position:absolute;margin-left:113.35pt;margin-top:235.05pt;width:42.55pt;height:1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42E358F" wp14:editId="5BC99F0A">
                <wp:simplePos x="0" y="0"/>
                <wp:positionH relativeFrom="column">
                  <wp:posOffset>612140</wp:posOffset>
                </wp:positionH>
                <wp:positionV relativeFrom="paragraph">
                  <wp:posOffset>2985135</wp:posOffset>
                </wp:positionV>
                <wp:extent cx="827405" cy="1421765"/>
                <wp:effectExtent l="0" t="0" r="10795" b="26035"/>
                <wp:wrapNone/>
                <wp:docPr id="8729" name="Rectangle 6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4217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3" o:spid="_x0000_s1026" style="position:absolute;margin-left:48.2pt;margin-top:235.05pt;width:65.15pt;height:111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0E738A5" wp14:editId="2174EF01">
                <wp:simplePos x="0" y="0"/>
                <wp:positionH relativeFrom="column">
                  <wp:posOffset>5036820</wp:posOffset>
                </wp:positionH>
                <wp:positionV relativeFrom="paragraph">
                  <wp:posOffset>3695700</wp:posOffset>
                </wp:positionV>
                <wp:extent cx="180975" cy="177800"/>
                <wp:effectExtent l="0" t="0" r="28575" b="12700"/>
                <wp:wrapNone/>
                <wp:docPr id="8728" name="Rectangle 6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2" o:spid="_x0000_s1026" style="position:absolute;margin-left:396.6pt;margin-top:291pt;width:14.25pt;height:1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E01C3C5" wp14:editId="44C01E34">
                <wp:simplePos x="0" y="0"/>
                <wp:positionH relativeFrom="column">
                  <wp:posOffset>5396865</wp:posOffset>
                </wp:positionH>
                <wp:positionV relativeFrom="paragraph">
                  <wp:posOffset>3518535</wp:posOffset>
                </wp:positionV>
                <wp:extent cx="539115" cy="177800"/>
                <wp:effectExtent l="0" t="0" r="13335" b="12700"/>
                <wp:wrapNone/>
                <wp:docPr id="8727" name="Rectangle 6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1" o:spid="_x0000_s1026" style="position:absolute;margin-left:424.95pt;margin-top:277.05pt;width:42.45pt;height:1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9538F3A" wp14:editId="35AA71D9">
                <wp:simplePos x="0" y="0"/>
                <wp:positionH relativeFrom="column">
                  <wp:posOffset>4856480</wp:posOffset>
                </wp:positionH>
                <wp:positionV relativeFrom="paragraph">
                  <wp:posOffset>3518535</wp:posOffset>
                </wp:positionV>
                <wp:extent cx="540385" cy="177800"/>
                <wp:effectExtent l="0" t="0" r="12065" b="12700"/>
                <wp:wrapNone/>
                <wp:docPr id="8726" name="Rectangle 6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0" o:spid="_x0000_s1026" style="position:absolute;margin-left:382.4pt;margin-top:277.05pt;width:42.55pt;height:1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6DE5A23" wp14:editId="7B34D56A">
                <wp:simplePos x="0" y="0"/>
                <wp:positionH relativeFrom="column">
                  <wp:posOffset>4857750</wp:posOffset>
                </wp:positionH>
                <wp:positionV relativeFrom="paragraph">
                  <wp:posOffset>3874135</wp:posOffset>
                </wp:positionV>
                <wp:extent cx="1795145" cy="533400"/>
                <wp:effectExtent l="0" t="0" r="14605" b="19050"/>
                <wp:wrapNone/>
                <wp:docPr id="8725" name="Rectangle 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9" o:spid="_x0000_s1026" style="position:absolute;margin-left:382.5pt;margin-top:305.05pt;width:141.35pt;height:4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4EC4882" wp14:editId="67A66696">
                <wp:simplePos x="0" y="0"/>
                <wp:positionH relativeFrom="column">
                  <wp:posOffset>2338070</wp:posOffset>
                </wp:positionH>
                <wp:positionV relativeFrom="paragraph">
                  <wp:posOffset>3518535</wp:posOffset>
                </wp:positionV>
                <wp:extent cx="2518410" cy="889000"/>
                <wp:effectExtent l="0" t="0" r="15240" b="25400"/>
                <wp:wrapNone/>
                <wp:docPr id="8724" name="Rectangle 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889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8" o:spid="_x0000_s1026" style="position:absolute;margin-left:184.1pt;margin-top:277.05pt;width:198.3pt;height:70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5BA6DA4" wp14:editId="0C0D3507">
                <wp:simplePos x="0" y="0"/>
                <wp:positionH relativeFrom="column">
                  <wp:posOffset>2339340</wp:posOffset>
                </wp:positionH>
                <wp:positionV relativeFrom="paragraph">
                  <wp:posOffset>2985135</wp:posOffset>
                </wp:positionV>
                <wp:extent cx="4316730" cy="533400"/>
                <wp:effectExtent l="0" t="0" r="26670" b="19050"/>
                <wp:wrapNone/>
                <wp:docPr id="8723" name="Rectangle 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6730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7" o:spid="_x0000_s1026" style="position:absolute;margin-left:184.2pt;margin-top:235.05pt;width:339.9pt;height:4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1B7F82D" wp14:editId="39B8BDC0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6656070" cy="1421765"/>
                <wp:effectExtent l="0" t="0" r="11430" b="26035"/>
                <wp:wrapNone/>
                <wp:docPr id="8722" name="Rectangle 6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070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6" o:spid="_x0000_s1026" style="position:absolute;margin-left:0;margin-top:235.05pt;width:524.1pt;height:1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7F543BB3" wp14:editId="5D8330C5">
                <wp:simplePos x="0" y="0"/>
                <wp:positionH relativeFrom="column">
                  <wp:posOffset>2320925</wp:posOffset>
                </wp:positionH>
                <wp:positionV relativeFrom="paragraph">
                  <wp:posOffset>6120765</wp:posOffset>
                </wp:positionV>
                <wp:extent cx="1257300" cy="457200"/>
                <wp:effectExtent l="0" t="0" r="0" b="0"/>
                <wp:wrapNone/>
                <wp:docPr id="8721" name="Text Box 6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2F0796" w:rsidRDefault="00B16375" w:rsidP="00B03652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E1606C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  <w:t>писка</w:t>
                            </w:r>
                            <w:proofErr w:type="gramEnd"/>
                          </w:p>
                          <w:p w:rsidR="00B16375" w:rsidRDefault="00B163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0" o:spid="_x0000_s1046" type="#_x0000_t202" style="position:absolute;left:0;text-align:left;margin-left:182.75pt;margin-top:481.95pt;width:99pt;height:36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HglwIAADo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" stroked="f">
                <v:fill opacity="0"/>
                <v:textbox>
                  <w:txbxContent>
                    <w:p w:rsidR="00B16375" w:rsidRPr="002F0796" w:rsidRDefault="00B16375" w:rsidP="00B03652">
                      <w:pP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</w:pPr>
                      <w:proofErr w:type="spellStart"/>
                      <w:proofErr w:type="gramStart"/>
                      <w:r w:rsidRPr="00E1606C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за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  <w:t>писка</w:t>
                      </w:r>
                      <w:proofErr w:type="gramEnd"/>
                    </w:p>
                    <w:p w:rsidR="00B16375" w:rsidRDefault="00B16375"/>
                  </w:txbxContent>
                </v:textbox>
              </v:shape>
            </w:pict>
          </mc:Fallback>
        </mc:AlternateContent>
      </w:r>
    </w:p>
    <w:p w:rsidR="00E43280" w:rsidRPr="007A1D25" w:rsidRDefault="00E43280">
      <w:pPr>
        <w:rPr>
          <w:rFonts w:ascii="Times New Roman" w:hAnsi="Times New Roman"/>
          <w:bCs/>
          <w:lang w:val="ru-RU"/>
        </w:rPr>
        <w:sectPr w:rsidR="00E43280" w:rsidRPr="007A1D25" w:rsidSect="00777220">
          <w:pgSz w:w="11907" w:h="16840" w:code="9"/>
          <w:pgMar w:top="284" w:right="284" w:bottom="284" w:left="1134" w:header="708" w:footer="708" w:gutter="0"/>
          <w:cols w:space="720"/>
        </w:sectPr>
      </w:pPr>
    </w:p>
    <w:p w:rsidR="00591237" w:rsidRPr="007A1D25" w:rsidRDefault="00591237" w:rsidP="000C1B65">
      <w:pPr>
        <w:pStyle w:val="7"/>
        <w:tabs>
          <w:tab w:val="left" w:pos="7703"/>
        </w:tabs>
        <w:spacing w:line="360" w:lineRule="auto"/>
        <w:ind w:left="284" w:right="141" w:firstLine="567"/>
        <w:jc w:val="left"/>
        <w:rPr>
          <w:rFonts w:ascii="GOST type B" w:hAnsi="GOST type B"/>
          <w:b/>
          <w:bCs/>
          <w:szCs w:val="28"/>
          <w:lang w:val="uk-UA"/>
        </w:rPr>
      </w:pPr>
    </w:p>
    <w:p w:rsidR="00E43280" w:rsidRPr="007A1D25" w:rsidRDefault="001B3624" w:rsidP="00872A17">
      <w:pPr>
        <w:pStyle w:val="7"/>
        <w:tabs>
          <w:tab w:val="left" w:pos="426"/>
          <w:tab w:val="left" w:pos="7703"/>
        </w:tabs>
        <w:spacing w:line="360" w:lineRule="auto"/>
        <w:ind w:left="284" w:right="283" w:firstLine="567"/>
        <w:jc w:val="left"/>
        <w:rPr>
          <w:rFonts w:ascii="GOST type B" w:hAnsi="GOST type B"/>
          <w:b/>
          <w:bCs/>
          <w:i/>
          <w:szCs w:val="28"/>
          <w:lang w:val="uk-UA"/>
        </w:rPr>
      </w:pPr>
      <w:r w:rsidRPr="007A1D25">
        <w:rPr>
          <w:rFonts w:ascii="GOST type B" w:hAnsi="GOST type B"/>
          <w:i/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22E7FD86" wp14:editId="38F5B188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9050" t="19050" r="8890" b="1270"/>
                <wp:wrapNone/>
                <wp:docPr id="8701" name="Group 6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702" name="Rectangle 6814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03" name="Group 6815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704" name="Line 6816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817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818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819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820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821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822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823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824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Text Box 6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4" name="Text Box 6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5" name="Text Box 6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6" name="Text Box 6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7" name="Text Box 6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8" name="Line 6830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Text Box 6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B16375" w:rsidP="00BC294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20" name="Text Box 6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13" o:spid="_x0000_s1047" style="position:absolute;left:0;text-align:left;margin-left:56.7pt;margin-top:14.2pt;width:524.3pt;height:803.9pt;z-index:25152768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">
                <v:rect id="Rectangle 6814" o:spid="_x0000_s104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DJccA&#10;AADdAAAADwAAAGRycy9kb3ducmV2LnhtbESPQWvCQBSE74L/YXlCb7prbKukrqKBQqG9GAXt7ZF9&#10;TUKzb0N2q2l/vSsIPQ4z8w2zXPe2EWfqfO1Yw3SiQBAXztRcajjsX8cLED4gG2wck4Zf8rBeDQdL&#10;TI278I7OeShFhLBPUUMVQptK6YuKLPqJa4mj9+U6iyHKrpSmw0uE20YmSj1LizXHhQpbyioqvvMf&#10;q2H3tN18nuazo/1T7/lj9mGTbJpo/TDqNy8gAvXhP3xvvxkNi7lK4PYmP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OwyXHAAAA3QAAAA8AAAAAAAAAAAAAAAAAmAIAAGRy&#10;cy9kb3ducmV2LnhtbFBLBQYAAAAABAAEAPUAAACMAwAAAAA=&#10;" filled="f" strokeweight="2.25pt"/>
                <v:group id="Group 6815" o:spid="_x0000_s104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VIB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0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VIB8cAAADd&#10;AAAADwAAAAAAAAAAAAAAAACqAgAAZHJzL2Rvd25yZXYueG1sUEsFBgAAAAAEAAQA+gAAAJ4DAAAA&#10;AA==&#10;">
                  <v:line id="Line 6816" o:spid="_x0000_s105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CLsIAAADdAAAADwAAAGRycy9kb3ducmV2LnhtbESPT4vCMBTE78J+h/AWvGnqH9xSjbIo&#10;gvSm7mVvj+ZtW9q8dJOo9dsbQfA4zPxmmNWmN624kvO1ZQWTcQKCuLC65lLBz3k/SkH4gKyxtUwK&#10;7uRhs/4YrDDT9sZHup5CKWIJ+wwVVCF0mZS+qMigH9uOOHp/1hkMUbpSaoe3WG5aOU2ShTRYc1yo&#10;sKNtRUVzuhgF6WyOmP42eUN+5v7DLjc950oNP/vvJYhAfXiHX/RBR+4rmcPzTX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gCLsIAAADdAAAADwAAAAAAAAAAAAAA&#10;AAChAgAAZHJzL2Rvd25yZXYueG1sUEsFBgAAAAAEAAQA+QAAAJADAAAAAA==&#10;" strokeweight="2.25pt">
                    <v:stroke endarrowwidth="narrow"/>
                  </v:line>
                  <v:line id="Line 6817" o:spid="_x0000_s105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Le8UAAADdAAAADwAAAGRycy9kb3ducmV2LnhtbESP3YrCMBSE7wXfIRzBG9FUZf2pRlkW&#10;FkRE0PoAx+bYFpuT2mS1vr0RFrwcZuYbZrluTCnuVLvCsoLhIAJBnFpdcKbglPz2ZyCcR9ZYWiYF&#10;T3KwXrVbS4y1ffCB7kefiQBhF6OC3PsqltKlORl0A1sRB+9ia4M+yDqTusZHgJtSjqJoIg0WHBZy&#10;rOgnp/R6/DMKijGee37e46zcna77Z5rctrdEqW6n+V6A8NT4T/i/vdEKZtPoC95vwhO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Le8UAAADdAAAADwAAAAAAAAAA&#10;AAAAAAChAgAAZHJzL2Rvd25yZXYueG1sUEsFBgAAAAAEAAQA+QAAAJMDAAAAAA==&#10;" strokeweight="2.25pt">
                    <v:stroke endarrowwidth="narrow"/>
                  </v:line>
                  <v:line id="Line 6818" o:spid="_x0000_s105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VDMUAAADdAAAADwAAAGRycy9kb3ducmV2LnhtbESP3YrCMBSE7xd8h3AEb0TTdcGf2iiy&#10;IIjIgtYHODbHttic1CbW+vYbYWEvh5n5hknWnalES40rLSv4HEcgiDOrS84VnNPtaA7CeWSNlWVS&#10;8CIH61XvI8FY2ycfqT35XAQIuxgVFN7XsZQuK8igG9uaOHhX2xj0QTa51A0+A9xUchJFU2mw5LBQ&#10;YE3fBWW308MoKL/wMvSLIefV4Xz7eWXpfX9PlRr0u80ShKfO/4f/2jutYD6LpvB+E5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KVDMUAAADdAAAADwAAAAAAAAAA&#10;AAAAAAChAgAAZHJzL2Rvd25yZXYueG1sUEsFBgAAAAAEAAQA+QAAAJMDAAAAAA==&#10;" strokeweight="2.25pt">
                    <v:stroke endarrowwidth="narrow"/>
                  </v:line>
                  <v:line id="Line 6819" o:spid="_x0000_s105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wl8YAAADdAAAADwAAAGRycy9kb3ducmV2LnhtbESP22rDMBBE3wP5B7GFvoRGTgu5uFZM&#10;CBRKKYHG+YCttbFNrJVtqb78fVUI9HGYmTNMko6mFj11rrKsYLWMQBDnVldcKLhkb09bEM4ja6wt&#10;k4KJHKT7+SzBWNuBv6g/+0IECLsYFZTeN7GULi/JoFvahjh4V9sZ9EF2hdQdDgFuavkcRWtpsOKw&#10;UGJDx5Ly2/nHKKhe8Hvhdwsu6s/L7TTlWfvRZko9PoyHVxCeRv8fvrfftYLtJtrA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eMJfGAAAA3QAAAA8AAAAAAAAA&#10;AAAAAAAAoQIAAGRycy9kb3ducmV2LnhtbFBLBQYAAAAABAAEAPkAAACUAwAAAAA=&#10;" strokeweight="2.25pt">
                    <v:stroke endarrowwidth="narrow"/>
                  </v:line>
                  <v:line id="Line 6820" o:spid="_x0000_s105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k5cEAAADdAAAADwAAAGRycy9kb3ducmV2LnhtbERPzYrCMBC+L/gOYQQvoqkKq1ajiCCI&#10;yIKtDzA2Y1tsJrWJWt/eHIQ9fnz/y3VrKvGkxpWWFYyGEQjizOqScwXndDeYgXAeWWNlmRS8ycF6&#10;1flZYqzti0/0THwuQgi7GBUU3texlC4ryKAb2po4cFfbGPQBNrnUDb5CuKnkOIp+pcGSQ0OBNW0L&#10;ym7JwygoJ3jp+3mf8+p4vv29s/R+uKdK9brtZgHCU+v/xV/3XiuYTaMwN7w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AaTlwQAAAN0AAAAPAAAAAAAAAAAAAAAA&#10;AKECAABkcnMvZG93bnJldi54bWxQSwUGAAAAAAQABAD5AAAAjwMAAAAA&#10;" strokeweight="2.25pt">
                    <v:stroke endarrowwidth="narrow"/>
                  </v:line>
                  <v:line id="Line 6821" o:spid="_x0000_s105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0BfsYAAADdAAAADwAAAGRycy9kb3ducmV2LnhtbESP0WrCQBRE3wv+w3IFX6RuaqFqdA1F&#10;EKRIQeMH3GavSTB7N8muJvl7t1Do4zAzZ5hN0ptKPKh1pWUFb7MIBHFmdcm5gku6f12CcB5ZY2WZ&#10;FAzkINmOXjYYa9vxiR5nn4sAYRejgsL7OpbSZQUZdDNbEwfvaluDPsg2l7rFLsBNJedR9CENlhwW&#10;CqxpV1B2O9+NgvIdf6Z+NeW8Ol5u30OWNl9NqtRk3H+uQXjq/X/4r33QCpaLaAW/b8ITkN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NAX7GAAAA3QAAAA8AAAAAAAAA&#10;AAAAAAAAoQIAAGRycy9kb3ducmV2LnhtbFBLBQYAAAAABAAEAPkAAACUAwAAAAA=&#10;" strokeweight="2.25pt">
                    <v:stroke endarrowwidth="narrow"/>
                  </v:line>
                  <v:line id="Line 6822" o:spid="_x0000_s105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4+Ps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sD2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uPj7DAAAA3QAAAA8AAAAAAAAAAAAA&#10;AAAAoQIAAGRycy9kb3ducmV2LnhtbFBLBQYAAAAABAAEAPkAAACRAwAAAAA=&#10;" strokeweight="2.25pt">
                    <v:stroke endarrowwidth="narrow"/>
                  </v:line>
                  <v:line id="Line 6823" o:spid="_x0000_s105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bpcYAAADdAAAADwAAAGRycy9kb3ducmV2LnhtbESP0WrCQBRE34X+w3KFvgTdpIVWo2so&#10;QqGUUmjiB1yz1ySYvZtkV03+vlso+DjMzBlmm42mFVcaXGNZQbKMQRCXVjdcKTgU74sVCOeRNbaW&#10;ScFEDrLdw2yLqbY3/qFr7isRIOxSVFB736VSurImg25pO+Lgnexg0Ac5VFIPeAtw08qnOH6RBhsO&#10;CzV2tK+pPOcXo6B5xmPk1xFX7dfh/D2VRf/ZF0o9zse3DQhPo7+H/9sfWsHqNUng7014AnL3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im6XGAAAA3QAAAA8AAAAAAAAA&#10;AAAAAAAAoQIAAGRycy9kb3ducmV2LnhtbFBLBQYAAAAABAAEAPkAAACUAwAAAAA=&#10;" strokeweight="2.25pt">
                    <v:stroke endarrowwidth="narrow"/>
                  </v:line>
                  <v:line id="Line 6824" o:spid="_x0000_s105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F0sUAAADdAAAADwAAAGRycy9kb3ducmV2LnhtbESP0YrCMBRE3xf8h3AFX0RTFVatjSLC&#10;gsiyoPUDrs21LW1uapPV+vcbQdjHYWbOMMmmM7W4U+tKywom4wgEcWZ1ybmCc/o1WoBwHlljbZkU&#10;PMnBZt37SDDW9sFHup98LgKEXYwKCu+bWEqXFWTQjW1DHLyrbQ36INtc6hYfAW5qOY2iT2mw5LBQ&#10;YEO7grLq9GsUlDO8DP1yyHn9fa5+nll6O9xSpQb9brsC4anz/+F3e68VLOaTKbzehCc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AF0sUAAADdAAAADwAAAAAAAAAA&#10;AAAAAAChAgAAZHJzL2Rvd25yZXYueG1sUEsFBgAAAAAEAAQA+QAAAJMDAAAAAA==&#10;" strokeweight="2.25pt">
                    <v:stroke endarrowwidth="narrow"/>
                  </v:line>
                  <v:shape id="Text Box 6825" o:spid="_x0000_s105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tJsUA&#10;AADdAAAADwAAAGRycy9kb3ducmV2LnhtbESPX2vCQBDE3wW/w7GCb3qxQi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O0m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6" o:spid="_x0000_s106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1UsUA&#10;AADdAAAADwAAAGRycy9kb3ducmV2LnhtbESPX2vCQBDE3wW/w7GCb3qxS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XV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7" o:spid="_x0000_s106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QycUA&#10;AADdAAAADwAAAGRycy9kb3ducmV2LnhtbESPX2vCQBDE3wW/w7GCb3qxY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dDJ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28" o:spid="_x0000_s106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Ovs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HtKp/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06+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9" o:spid="_x0000_s106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rJcQA&#10;AADdAAAADwAAAGRycy9kb3ducmV2LnhtbESPT2vCQBTE74V+h+UVvNWNHlSiq5RCRT2If9vrI/ua&#10;pM2+Ddmnxm/vCoLHYWZ+w0xmravUmZpQejbQ6yagiDNvS84NHPZf7yNQQZAtVp7JwJUCzKavLxNM&#10;rb/wls47yVWEcEjRQCFSp1qHrCCHoetr4uj9+sahRNnk2jZ4iXBX6X6SDLTDkuNCgTV9FpT9707O&#10;QP6zX6I+blbrb1eHavsnNJ+LMZ239mMMSqiVZ/jRXlgDo2FvCPc38Qno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36y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30" o:spid="_x0000_s106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yOM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MDW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YMjjDAAAA3QAAAA8AAAAAAAAAAAAA&#10;AAAAoQIAAGRycy9kb3ducmV2LnhtbFBLBQYAAAAABAAEAPkAAACRAwAAAAA=&#10;" strokeweight="2.25pt">
                    <v:stroke endarrowwidth="narrow"/>
                  </v:line>
                  <v:shape id="Text Box 6831" o:spid="_x0000_s106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azM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wnoxn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az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B16375" w:rsidP="00BC294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832" o:spid="_x0000_s106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57MIA&#10;AADdAAAADwAAAGRycy9kb3ducmV2LnhtbERPTWvCQBC9F/oflil4q5vmYCW6BilUtIdSY6vXITsm&#10;sdnZkJ1q/PfuoeDx8b7n+eBadaY+NJ4NvIwTUMSltw1XBr53789TUEGQLbaeycCVAuSLx4c5ZtZf&#10;eEvnQioVQzhkaKAW6TKtQ1mTwzD2HXHkjr53KBH2lbY9XmK4a3WaJBPtsOHYUGNHbzWVv8WfM1Ad&#10;dhvUP18fn3vXhXZ7ElqtxJjR07CcgRIa5C7+d6+tgelrGvfHN/EJ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rn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353B38" w:rsidRPr="007A1D25">
        <w:rPr>
          <w:rFonts w:ascii="GOST type B" w:hAnsi="GOST type B"/>
          <w:b/>
          <w:bCs/>
          <w:i/>
          <w:szCs w:val="28"/>
          <w:lang w:val="uk-UA"/>
        </w:rPr>
        <w:t xml:space="preserve">1 </w:t>
      </w:r>
      <w:proofErr w:type="spellStart"/>
      <w:r w:rsidR="00E43280" w:rsidRPr="007A1D25">
        <w:rPr>
          <w:rFonts w:ascii="GOST type B" w:hAnsi="GOST type B"/>
          <w:b/>
          <w:bCs/>
          <w:i/>
          <w:szCs w:val="28"/>
        </w:rPr>
        <w:t>Вступ</w:t>
      </w:r>
      <w:proofErr w:type="spellEnd"/>
      <w:r w:rsidR="000C1B65" w:rsidRPr="007A1D25">
        <w:rPr>
          <w:rFonts w:ascii="GOST type B" w:hAnsi="GOST type B"/>
          <w:b/>
          <w:bCs/>
          <w:i/>
          <w:szCs w:val="28"/>
        </w:rPr>
        <w:tab/>
      </w:r>
    </w:p>
    <w:p w:rsidR="00BC2947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lang w:val="uk-UA"/>
        </w:rPr>
      </w:pPr>
    </w:p>
    <w:p w:rsidR="001D76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  <w:r w:rsidRPr="007A1D25">
        <w:rPr>
          <w:rFonts w:ascii="GOST type B" w:hAnsi="GOST type B"/>
          <w:sz w:val="28"/>
          <w:szCs w:val="28"/>
          <w:lang w:val="uk-UA"/>
        </w:rPr>
        <w:t>У даній курсовій роботі необхідно виконати синтез автомата і синтез комбінаційних схем. Розробка виконується на підставі</w:t>
      </w:r>
      <w:r w:rsidR="00FA1C53" w:rsidRPr="007A1D25">
        <w:rPr>
          <w:rFonts w:ascii="GOST type B" w:hAnsi="GOST type B"/>
          <w:sz w:val="28"/>
          <w:szCs w:val="28"/>
          <w:lang w:val="uk-UA"/>
        </w:rPr>
        <w:t xml:space="preserve"> 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«</w:t>
      </w:r>
      <w:r w:rsidRPr="007A1D25">
        <w:rPr>
          <w:rFonts w:ascii="GOST type B" w:hAnsi="GOST type B"/>
          <w:sz w:val="28"/>
          <w:szCs w:val="28"/>
          <w:lang w:val="uk-UA"/>
        </w:rPr>
        <w:t>Технічного завдання ІАЛЦ.463626.002 ТЗ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»</w:t>
      </w:r>
      <w:r w:rsidRPr="007A1D25">
        <w:rPr>
          <w:rFonts w:ascii="GOST type B" w:hAnsi="GOST type B"/>
          <w:sz w:val="28"/>
          <w:szCs w:val="28"/>
          <w:lang w:val="uk-UA"/>
        </w:rPr>
        <w:t>.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B6D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2 </w:t>
      </w:r>
      <w:r w:rsidR="00E43280"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>Синтез автомата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</w:p>
    <w:p w:rsidR="00FB6D7C" w:rsidRPr="007A1D25" w:rsidRDefault="00630470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>Згідно з завданням будуємо графічну схему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алгоритму</w:t>
      </w:r>
      <w:r w:rsidR="00C611DA" w:rsidRPr="007A1D25">
        <w:rPr>
          <w:rFonts w:ascii="GOST type B" w:hAnsi="GOST type B"/>
          <w:bCs/>
          <w:sz w:val="28"/>
          <w:szCs w:val="28"/>
          <w:lang w:val="uk-UA"/>
        </w:rPr>
        <w:t xml:space="preserve"> та виконуємо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розмітку станів автомата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  (рисунок </w:t>
      </w:r>
      <w:r w:rsidR="00090B07" w:rsidRPr="007A1D25">
        <w:rPr>
          <w:rFonts w:ascii="GOST type B" w:hAnsi="GOST type B"/>
          <w:bCs/>
          <w:sz w:val="28"/>
          <w:szCs w:val="28"/>
          <w:lang w:val="uk-UA"/>
        </w:rPr>
        <w:t>4</w:t>
      </w:r>
      <w:r w:rsidR="00591237" w:rsidRPr="007A1D25">
        <w:rPr>
          <w:rFonts w:ascii="GOST type B" w:hAnsi="GOST type B"/>
          <w:bCs/>
          <w:sz w:val="28"/>
          <w:szCs w:val="28"/>
          <w:lang w:val="uk-UA"/>
        </w:rPr>
        <w:t>.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2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): </w:t>
      </w:r>
      <w:r w:rsidR="00FB6D7C" w:rsidRPr="007A1D25">
        <w:rPr>
          <w:rFonts w:ascii="GOST type B" w:hAnsi="GOST type B"/>
          <w:lang w:val="uk-UA"/>
        </w:rPr>
        <w:t xml:space="preserve"> </w:t>
      </w:r>
    </w:p>
    <w:p w:rsidR="00872A1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 блок-схемою алгоритму (рисунок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побудуємо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 автомата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Мілі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(рис</w:t>
      </w:r>
      <w:proofErr w:type="spellStart"/>
      <w:r w:rsidRPr="007A1D25">
        <w:rPr>
          <w:rFonts w:ascii="GOST type B" w:hAnsi="GOST type B"/>
          <w:bCs/>
          <w:sz w:val="28"/>
          <w:szCs w:val="28"/>
          <w:lang w:val="uk-UA"/>
        </w:rPr>
        <w:t>унок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1).</w:t>
      </w:r>
    </w:p>
    <w:p w:rsidR="00932CE3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noProof/>
          <w:lang w:val="ru-RU"/>
        </w:rPr>
        <w:drawing>
          <wp:inline distT="0" distB="0" distL="0" distR="0" wp14:anchorId="6C347349" wp14:editId="3337B94C">
            <wp:extent cx="5909047" cy="4242017"/>
            <wp:effectExtent l="0" t="0" r="0" b="6350"/>
            <wp:docPr id="25" name="Рисунок 25" descr="C:\Users\Alexandr\Desktop\няшно\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andr\Desktop\няшно\граф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81" cy="4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 w:cs="GOST type B"/>
          <w:bCs/>
          <w:sz w:val="28"/>
          <w:szCs w:val="28"/>
          <w:lang w:val="ru-RU"/>
        </w:rPr>
      </w:pP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Г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автомата</w:t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709"/>
        <w:jc w:val="both"/>
        <w:rPr>
          <w:rFonts w:ascii="GOST type B" w:hAnsi="GOST type B"/>
          <w:noProof/>
          <w:sz w:val="28"/>
          <w:szCs w:val="28"/>
          <w:lang w:val="ru-RU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Так як абстрактний автомат має 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6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станів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,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то для кодування станів треба використовувати як мінімум 3-х розрядні двійкові числа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>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>розрядів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знайдемо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за формулою </w:t>
      </w:r>
      <w:r w:rsidRPr="007A1D25">
        <w:rPr>
          <w:rFonts w:ascii="GOST type B" w:hAnsi="GOST type B"/>
          <w:bCs/>
          <w:sz w:val="28"/>
          <w:szCs w:val="28"/>
        </w:rPr>
        <w:t>K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sz w:val="28"/>
          <w:szCs w:val="28"/>
        </w:rPr>
        <w:sym w:font="Symbol" w:char="F0B3"/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]log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</w:rPr>
        <w:t>N</w:t>
      </w:r>
      <w:r w:rsidRPr="007A1D25">
        <w:rPr>
          <w:rFonts w:ascii="GOST type B" w:hAnsi="GOST type B"/>
          <w:bCs/>
          <w:sz w:val="28"/>
          <w:szCs w:val="28"/>
          <w:lang w:val="ru-RU"/>
        </w:rPr>
        <w:t>[ = ]</w:t>
      </w:r>
      <w:r w:rsidRPr="007A1D25">
        <w:rPr>
          <w:rFonts w:ascii="GOST type B" w:hAnsi="GOST type B"/>
          <w:bCs/>
          <w:sz w:val="28"/>
          <w:szCs w:val="28"/>
        </w:rPr>
        <w:t>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6[ = 3,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звідки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К = 3).</w:t>
      </w: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591237" w:rsidRPr="007A1D25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lang w:val="ru-RU"/>
        </w:rPr>
      </w:pPr>
    </w:p>
    <w:p w:rsidR="00591237" w:rsidRPr="007A1D25" w:rsidRDefault="007A1D25" w:rsidP="00872A17">
      <w:pPr>
        <w:tabs>
          <w:tab w:val="left" w:pos="426"/>
        </w:tabs>
        <w:ind w:right="283" w:firstLine="567"/>
        <w:rPr>
          <w:rFonts w:ascii="GOST type B" w:hAnsi="GOST type B"/>
          <w:bCs/>
          <w:lang w:val="ru-RU"/>
        </w:rPr>
      </w:pPr>
      <w:r w:rsidRPr="007A1D25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7BCC6329" wp14:editId="6B0511D4">
                <wp:simplePos x="0" y="0"/>
                <wp:positionH relativeFrom="column">
                  <wp:posOffset>1403985</wp:posOffset>
                </wp:positionH>
                <wp:positionV relativeFrom="page">
                  <wp:posOffset>762000</wp:posOffset>
                </wp:positionV>
                <wp:extent cx="4019550" cy="7858125"/>
                <wp:effectExtent l="0" t="0" r="19050" b="28575"/>
                <wp:wrapTopAndBottom/>
                <wp:docPr id="8591" name="Группа 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7858125"/>
                          <a:chOff x="0" y="0"/>
                          <a:chExt cx="3803650" cy="8001635"/>
                        </a:xfrm>
                      </wpg:grpSpPr>
                      <wpg:grpSp>
                        <wpg:cNvPr id="8592" name="Группа 8592"/>
                        <wpg:cNvGrpSpPr/>
                        <wpg:grpSpPr>
                          <a:xfrm>
                            <a:off x="0" y="0"/>
                            <a:ext cx="3803650" cy="8001635"/>
                            <a:chOff x="0" y="0"/>
                            <a:chExt cx="3803650" cy="8001635"/>
                          </a:xfrm>
                        </wpg:grpSpPr>
                        <wpg:grpSp>
                          <wpg:cNvPr id="8593" name="Группа 8593"/>
                          <wpg:cNvGrpSpPr/>
                          <wpg:grpSpPr>
                            <a:xfrm>
                              <a:off x="0" y="0"/>
                              <a:ext cx="3803650" cy="8001635"/>
                              <a:chOff x="0" y="0"/>
                              <a:chExt cx="3803650" cy="8001635"/>
                            </a:xfrm>
                          </wpg:grpSpPr>
                          <wpg:grpSp>
                            <wpg:cNvPr id="8594" name="Группа 8594"/>
                            <wpg:cNvGrpSpPr/>
                            <wpg:grpSpPr>
                              <a:xfrm>
                                <a:off x="0" y="0"/>
                                <a:ext cx="3803650" cy="8001635"/>
                                <a:chOff x="0" y="0"/>
                                <a:chExt cx="3803650" cy="8001635"/>
                              </a:xfrm>
                            </wpg:grpSpPr>
                            <wpg:grpSp>
                              <wpg:cNvPr id="8595" name="Группа 8595"/>
                              <wpg:cNvGrpSpPr/>
                              <wpg:grpSpPr>
                                <a:xfrm>
                                  <a:off x="0" y="0"/>
                                  <a:ext cx="3803650" cy="8001635"/>
                                  <a:chOff x="0" y="0"/>
                                  <a:chExt cx="3803650" cy="8001635"/>
                                </a:xfrm>
                              </wpg:grpSpPr>
                              <wpg:grpSp>
                                <wpg:cNvPr id="8596" name="Группа 8596"/>
                                <wpg:cNvGrpSpPr/>
                                <wpg:grpSpPr>
                                  <a:xfrm>
                                    <a:off x="0" y="0"/>
                                    <a:ext cx="3803650" cy="8001635"/>
                                    <a:chOff x="0" y="0"/>
                                    <a:chExt cx="3803650" cy="8001635"/>
                                  </a:xfrm>
                                </wpg:grpSpPr>
                                <wpg:grpSp>
                                  <wpg:cNvPr id="8597" name="Группа 8597"/>
                                  <wpg:cNvGrpSpPr/>
                                  <wpg:grpSpPr>
                                    <a:xfrm>
                                      <a:off x="0" y="0"/>
                                      <a:ext cx="3803650" cy="8001635"/>
                                      <a:chOff x="0" y="0"/>
                                      <a:chExt cx="3803650" cy="8001635"/>
                                    </a:xfrm>
                                  </wpg:grpSpPr>
                                  <wpg:grpSp>
                                    <wpg:cNvPr id="8598" name="Группа 8598"/>
                                    <wpg:cNvGrpSpPr/>
                                    <wpg:grpSpPr>
                                      <a:xfrm>
                                        <a:off x="0" y="0"/>
                                        <a:ext cx="3803650" cy="8001635"/>
                                        <a:chOff x="0" y="0"/>
                                        <a:chExt cx="3803904" cy="8002143"/>
                                      </a:xfrm>
                                    </wpg:grpSpPr>
                                    <wpg:grpSp>
                                      <wpg:cNvPr id="8599" name="Группа 8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3803904" cy="8002143"/>
                                          <a:chOff x="0" y="0"/>
                                          <a:chExt cx="2941431" cy="6917157"/>
                                        </a:xfrm>
                                      </wpg:grpSpPr>
                                      <wps:wsp>
                                        <wps:cNvPr id="8600" name="Прямая соединительная линия 8600"/>
                                        <wps:cNvCnPr/>
                                        <wps:spPr>
                                          <a:xfrm>
                                            <a:off x="914400" y="905733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8601" name="Прямая соединительная линия 8601"/>
                                        <wps:cNvCnPr/>
                                        <wps:spPr>
                                          <a:xfrm>
                                            <a:off x="931735" y="4069297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8602" name="Группа 86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41431" cy="6917157"/>
                                            <a:chOff x="0" y="0"/>
                                            <a:chExt cx="2941431" cy="6917157"/>
                                          </a:xfrm>
                                        </wpg:grpSpPr>
                                        <wpg:grpSp>
                                          <wpg:cNvPr id="8603" name="Группа 8603"/>
                                          <wpg:cNvGrpSpPr/>
                                          <wpg:grpSpPr>
                                            <a:xfrm>
                                              <a:off x="43336" y="5443064"/>
                                              <a:ext cx="1472325" cy="749721"/>
                                              <a:chOff x="0" y="0"/>
                                              <a:chExt cx="1472325" cy="749721"/>
                                            </a:xfrm>
                                          </wpg:grpSpPr>
                                          <wps:wsp>
                                            <wps:cNvPr id="8604" name="Прямоугольник 8604"/>
                                            <wps:cNvSpPr/>
                                            <wps:spPr>
                                              <a:xfrm>
                                                <a:off x="355360" y="229683"/>
                                                <a:ext cx="1116965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605" name="Прямая соединительная линия 8605"/>
                                            <wps:cNvCnPr/>
                                            <wps:spPr>
                                              <a:xfrm>
                                                <a:off x="901399" y="99674"/>
                                                <a:ext cx="635" cy="122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6" name="Прямая соединительная линия 8606"/>
                                            <wps:cNvCnPr/>
                                            <wps:spPr>
                                              <a:xfrm flipH="1">
                                                <a:off x="0" y="749721"/>
                                                <a:ext cx="9137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7" name="Прямая соединительная линия 8607"/>
                                            <wps:cNvCnPr/>
                                            <wps:spPr>
                                              <a:xfrm flipH="1">
                                                <a:off x="910067" y="533039"/>
                                                <a:ext cx="519" cy="2161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8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739" y="0"/>
                                                <a:ext cx="175260" cy="299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609" name="Группа 860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41431" cy="6917157"/>
                                              <a:chOff x="0" y="0"/>
                                              <a:chExt cx="2941431" cy="6917157"/>
                                            </a:xfrm>
                                          </wpg:grpSpPr>
                                          <wps:wsp>
                                            <wps:cNvPr id="8610" name="Прямая соединительная линия 8610"/>
                                            <wps:cNvCnPr/>
                                            <wps:spPr>
                                              <a:xfrm flipH="1">
                                                <a:off x="34669" y="4728012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11" name="Прямая соединительная линия 8611"/>
                                            <wps:cNvCnPr/>
                                            <wps:spPr>
                                              <a:xfrm flipH="1">
                                                <a:off x="34669" y="4879689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612" name="Группа 861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41431" cy="6917157"/>
                                                <a:chOff x="0" y="0"/>
                                                <a:chExt cx="2941431" cy="6917157"/>
                                              </a:xfrm>
                                            </wpg:grpSpPr>
                                            <wps:wsp>
                                              <wps:cNvPr id="8613" name="Прямая соединительная линия 8613"/>
                                              <wps:cNvCnPr/>
                                              <wps:spPr>
                                                <a:xfrm flipH="1">
                                                  <a:off x="8667" y="489703"/>
                                                  <a:ext cx="89725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9050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614" name="Группа 86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941431" cy="6917157"/>
                                                  <a:chOff x="0" y="0"/>
                                                  <a:chExt cx="2941431" cy="6917157"/>
                                                </a:xfrm>
                                              </wpg:grpSpPr>
                                              <wpg:grpSp>
                                                <wpg:cNvPr id="8615" name="Группа 8615"/>
                                                <wpg:cNvGrpSpPr/>
                                                <wpg:grpSpPr>
                                                  <a:xfrm>
                                                    <a:off x="398696" y="6327128"/>
                                                    <a:ext cx="1998583" cy="590029"/>
                                                    <a:chOff x="0" y="0"/>
                                                    <a:chExt cx="1998583" cy="590029"/>
                                                  </a:xfrm>
                                                </wpg:grpSpPr>
                                                <wps:wsp>
                                                  <wps:cNvPr id="8616" name="Блок-схема: альтернативный процесс 8616"/>
                                                  <wps:cNvSpPr/>
                                                  <wps:spPr>
                                                    <a:xfrm>
                                                      <a:off x="0" y="242684"/>
                                                      <a:ext cx="1116965" cy="34734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 КІНЕЦЬ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17" name="Прямая соединительная линия 8617"/>
                                                  <wps:cNvCnPr/>
                                                  <wps:spPr>
                                                    <a:xfrm>
                                                      <a:off x="554707" y="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18" name="Прямая соединительная линия 8618"/>
                                                  <wps:cNvCnPr/>
                                                  <wps:spPr>
                                                    <a:xfrm flipH="1">
                                                      <a:off x="546039" y="0"/>
                                                      <a:ext cx="145254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19" name="Группа 8619"/>
                                                <wpg:cNvGrpSpPr/>
                                                <wpg:grpSpPr>
                                                  <a:xfrm>
                                                    <a:off x="364026" y="1664121"/>
                                                    <a:ext cx="1134300" cy="2415206"/>
                                                    <a:chOff x="0" y="0"/>
                                                    <a:chExt cx="1134300" cy="2415206"/>
                                                  </a:xfrm>
                                                </wpg:grpSpPr>
                                                <wps:wsp>
                                                  <wps:cNvPr id="8620" name="Прямоугольник 8620"/>
                                                  <wps:cNvSpPr/>
                                                  <wps:spPr>
                                                    <a:xfrm>
                                                      <a:off x="8668" y="26001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21" name="Прямоугольник 8621"/>
                                                  <wps:cNvSpPr/>
                                                  <wps:spPr>
                                                    <a:xfrm>
                                                      <a:off x="17335" y="80605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42" name="Прямоугольник 8642"/>
                                                  <wps:cNvSpPr/>
                                                  <wps:spPr>
                                                    <a:xfrm>
                                                      <a:off x="17335" y="1339098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643" name="Группа 8643"/>
                                                  <wpg:cNvGrpSpPr/>
                                                  <wpg:grpSpPr>
                                                    <a:xfrm>
                                                      <a:off x="0" y="1841801"/>
                                                      <a:ext cx="1116330" cy="573405"/>
                                                      <a:chOff x="0" y="0"/>
                                                      <a:chExt cx="1116845" cy="573688"/>
                                                    </a:xfrm>
                                                  </wpg:grpSpPr>
                                                  <wps:wsp>
                                                    <wps:cNvPr id="8644" name="Блок-схема: решение 8644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116845" cy="573688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B16375" w:rsidRPr="00591237" w:rsidRDefault="00B16375" w:rsidP="005912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GOST type B" w:hAnsi="GOST type B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 w:rsidRPr="00591237">
                                                            <w:rPr>
                                                              <w:rFonts w:ascii="GOST type B" w:hAnsi="GOST type B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X</w:t>
                                                          </w:r>
                                                          <w:r w:rsidRPr="00591237">
                                                            <w:rPr>
                                                              <w:rFonts w:ascii="GOST type B" w:hAnsi="GOST type B"/>
                                                              <w:sz w:val="32"/>
                                                              <w:szCs w:val="32"/>
                                                              <w:vertAlign w:val="subscript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45" name="Прямая соединительная линия 8645"/>
                                                    <wps:cNvCnPr/>
                                                    <wps:spPr>
                                                      <a:xfrm>
                                                        <a:off x="453421" y="188925"/>
                                                        <a:ext cx="21145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>
                                                            <a:shade val="95000"/>
                                                            <a:satMod val="105000"/>
                                                          </a:sysClr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8646" name="Прямая соединительная линия 8646"/>
                                                  <wps:cNvCnPr/>
                                                  <wps:spPr>
                                                    <a:xfrm>
                                                      <a:off x="559041" y="39003"/>
                                                      <a:ext cx="0" cy="2203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7" name="Прямая соединительная линия 8647"/>
                                                  <wps:cNvCnPr/>
                                                  <wps:spPr>
                                                    <a:xfrm>
                                                      <a:off x="567709" y="559041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8" name="Прямая соединительная линия 8648"/>
                                                  <wps:cNvCnPr/>
                                                  <wps:spPr>
                                                    <a:xfrm>
                                                      <a:off x="563375" y="109208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9" name="Прямая соединительная линия 8649"/>
                                                  <wps:cNvCnPr/>
                                                  <wps:spPr>
                                                    <a:xfrm flipH="1">
                                                      <a:off x="563375" y="1638120"/>
                                                      <a:ext cx="1" cy="221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0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28380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1" name="Группа 8651"/>
                                                <wpg:cNvGrpSpPr/>
                                                <wpg:grpSpPr>
                                                  <a:xfrm>
                                                    <a:off x="1499443" y="5027033"/>
                                                    <a:ext cx="1441988" cy="1297820"/>
                                                    <a:chOff x="0" y="0"/>
                                                    <a:chExt cx="1441988" cy="1297820"/>
                                                  </a:xfrm>
                                                </wpg:grpSpPr>
                                                <wps:wsp>
                                                  <wps:cNvPr id="8652" name="Прямоугольник 8652"/>
                                                  <wps:cNvSpPr/>
                                                  <wps:spPr>
                                                    <a:xfrm>
                                                      <a:off x="325023" y="797392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3" name="Прямая соединительная линия 8653"/>
                                                  <wps:cNvCnPr/>
                                                  <wps:spPr>
                                                    <a:xfrm>
                                                      <a:off x="888398" y="1092080"/>
                                                      <a:ext cx="0" cy="2057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4" name="Прямая соединительная линия 8654"/>
                                                  <wps:cNvCnPr/>
                                                  <wps:spPr>
                                                    <a:xfrm>
                                                      <a:off x="888398" y="251352"/>
                                                      <a:ext cx="103" cy="54393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5" name="Прямая соединительная линия 8655"/>
                                                  <wps:cNvCnPr/>
                                                  <wps:spPr>
                                                    <a:xfrm flipH="1">
                                                      <a:off x="0" y="251352"/>
                                                      <a:ext cx="89777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6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3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7" name="Группа 865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476023" cy="1704488"/>
                                                    <a:chOff x="0" y="0"/>
                                                    <a:chExt cx="1476023" cy="1704488"/>
                                                  </a:xfrm>
                                                </wpg:grpSpPr>
                                                <wps:wsp>
                                                  <wps:cNvPr id="8658" name="Блок-схема: альтернативный процесс 8658"/>
                                                  <wps:cNvSpPr/>
                                                  <wps:spPr>
                                                    <a:xfrm>
                                                      <a:off x="342358" y="0"/>
                                                      <a:ext cx="1117033" cy="37020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ПОЧАТОК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9" name="Прямоугольник 8659"/>
                                                  <wps:cNvSpPr/>
                                                  <wps:spPr>
                                                    <a:xfrm>
                                                      <a:off x="338025" y="606711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0" name="Блок-схема: решение 8660"/>
                                                  <wps:cNvSpPr/>
                                                  <wps:spPr>
                                                    <a:xfrm>
                                                      <a:off x="359693" y="1131083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X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1" name="Прямая соединительная линия 8661"/>
                                                  <wps:cNvCnPr/>
                                                  <wps:spPr>
                                                    <a:xfrm>
                                                      <a:off x="905733" y="368360"/>
                                                      <a:ext cx="0" cy="245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1" name="Прямая соединительная линия 8681"/>
                                                  <wps:cNvCnPr/>
                                                  <wps:spPr>
                                                    <a:xfrm flipH="1">
                                                      <a:off x="0" y="1417103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2" name="Прямая соединительная линия 8682"/>
                                                  <wps:cNvCnPr/>
                                                  <wps:spPr>
                                                    <a:xfrm>
                                                      <a:off x="13001" y="476702"/>
                                                      <a:ext cx="0" cy="93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3010" y="1174419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4" name="Прямая со стрелкой 8684"/>
                                                  <wps:cNvCnPr/>
                                                  <wps:spPr>
                                                    <a:xfrm flipV="1">
                                                      <a:off x="255685" y="489696"/>
                                                      <a:ext cx="651620" cy="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85" name="Группа 8685"/>
                                                <wpg:cNvGrpSpPr/>
                                                <wpg:grpSpPr>
                                                  <a:xfrm>
                                                    <a:off x="30335" y="3549259"/>
                                                    <a:ext cx="1485326" cy="1183016"/>
                                                    <a:chOff x="0" y="0"/>
                                                    <a:chExt cx="1485326" cy="1183016"/>
                                                  </a:xfrm>
                                                </wpg:grpSpPr>
                                                <wps:wsp>
                                                  <wps:cNvPr id="8686" name="Прямоугольник 8686"/>
                                                  <wps:cNvSpPr/>
                                                  <wps:spPr>
                                                    <a:xfrm>
                                                      <a:off x="368361" y="754055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7" name="Прямая соединительная линия 8687"/>
                                                  <wps:cNvCnPr/>
                                                  <wps:spPr>
                                                    <a:xfrm flipH="1">
                                                      <a:off x="0" y="247018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8" name="Прямая соединительная линия 8688"/>
                                                  <wps:cNvCnPr/>
                                                  <wps:spPr>
                                                    <a:xfrm>
                                                      <a:off x="13001" y="247018"/>
                                                      <a:ext cx="0" cy="9309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9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34344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0" name="Прямая со стрелкой 8690"/>
                                                  <wps:cNvCnPr/>
                                                  <wps:spPr>
                                                    <a:xfrm>
                                                      <a:off x="342345" y="1183016"/>
                                                      <a:ext cx="56889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91" name="Группа 8691"/>
                                                <wpg:cNvGrpSpPr/>
                                                <wpg:grpSpPr>
                                                  <a:xfrm>
                                                    <a:off x="43336" y="4030294"/>
                                                    <a:ext cx="1463022" cy="2159250"/>
                                                    <a:chOff x="0" y="0"/>
                                                    <a:chExt cx="1463022" cy="2159250"/>
                                                  </a:xfrm>
                                                </wpg:grpSpPr>
                                                <wps:wsp>
                                                  <wps:cNvPr id="8692" name="Блок-схема: решение 8692"/>
                                                  <wps:cNvSpPr/>
                                                  <wps:spPr>
                                                    <a:xfrm>
                                                      <a:off x="346692" y="957736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X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3" name="Прямая соединительная линия 8693"/>
                                                  <wps:cNvCnPr/>
                                                  <wps:spPr>
                                                    <a:xfrm>
                                                      <a:off x="901399" y="576375"/>
                                                      <a:ext cx="635" cy="3975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4" name="Прямая соединительная линия 8694"/>
                                                  <wps:cNvCnPr/>
                                                  <wps:spPr>
                                                    <a:xfrm>
                                                      <a:off x="0" y="849395"/>
                                                      <a:ext cx="13589" cy="130985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5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707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6" name="Прямая со стрелкой 8696"/>
                                                  <wps:cNvCnPr/>
                                                  <wps:spPr>
                                                    <a:xfrm>
                                                      <a:off x="358869" y="841465"/>
                                                      <a:ext cx="551557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8697" name="Кольцо 8697"/>
                                      <wps:cNvSpPr/>
                                      <wps:spPr>
                                        <a:xfrm>
                                          <a:off x="1132447" y="609600"/>
                                          <a:ext cx="72488" cy="66431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8" name="Кольцо 8698"/>
                                      <wps:cNvSpPr/>
                                      <wps:spPr>
                                        <a:xfrm>
                                          <a:off x="1148786" y="1219200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9" name="Кольцо 8699"/>
                                      <wps:cNvSpPr/>
                                      <wps:spPr>
                                        <a:xfrm>
                                          <a:off x="1168400" y="27666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00" name="Кольцо 8700"/>
                                      <wps:cNvSpPr/>
                                      <wps:spPr>
                                        <a:xfrm>
                                          <a:off x="1168400" y="33762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0" name="Кольцо 8760"/>
                                      <wps:cNvSpPr/>
                                      <wps:spPr>
                                        <a:xfrm>
                                          <a:off x="1164493" y="3966308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1" name="Кольцо 8761"/>
                                      <wps:cNvSpPr/>
                                      <wps:spPr>
                                        <a:xfrm>
                                          <a:off x="1180124" y="5681785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2" name="Кольцо 8762"/>
                                      <wps:cNvSpPr/>
                                      <wps:spPr>
                                        <a:xfrm>
                                          <a:off x="1199662" y="7506677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763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8960" y="406400"/>
                                        <a:ext cx="441325" cy="345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16375" w:rsidRPr="00591237" w:rsidRDefault="00B16375" w:rsidP="00591237">
                                          <w:pPr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  <w:t>Z</w:t>
                                          </w: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76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38960" y="1056640"/>
                                      <a:ext cx="441325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16375" w:rsidRPr="00591237" w:rsidRDefault="00B16375" w:rsidP="00591237">
                                        <w:pPr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  <w:t>Z</w:t>
                                        </w: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76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9920" y="2519680"/>
                                    <a:ext cx="44132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16375" w:rsidRPr="00591237" w:rsidRDefault="00B16375" w:rsidP="00591237">
                                      <w:pPr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  <w:t>Z</w:t>
                                      </w: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7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680" y="3159760"/>
                                  <a:ext cx="441325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76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0" y="3794760"/>
                                <a:ext cx="44132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5160" y="5466080"/>
                              <a:ext cx="441325" cy="345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7315200"/>
                            <a:ext cx="44132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91" o:spid="_x0000_s1067" style="position:absolute;left:0;text-align:left;margin-left:110.55pt;margin-top:60pt;width:316.5pt;height:618.75pt;z-index:251885056;mso-position-vertical-relative:page" coordsize="38036,8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">
                <v:group id="Группа 8592" o:spid="_x0000_s1068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cW+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5iM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dxb6xgAAAN0A&#10;AAAPAAAAAAAAAAAAAAAAAKoCAABkcnMvZG93bnJldi54bWxQSwUGAAAAAAQABAD6AAAAnQMAAAAA&#10;">
                  <v:group id="Группа 8593" o:spid="_x0000_s1069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uzYc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wn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O7NhxgAAAN0A&#10;AAAPAAAAAAAAAAAAAAAAAKoCAABkcnMvZG93bnJldi54bWxQSwUGAAAAAAQABAD6AAAAnQMAAAAA&#10;">
                    <v:group id="Группа 8594" o:spid="_x0000_s1070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IrF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zl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IrFccAAADd&#10;AAAADwAAAAAAAAAAAAAAAACqAgAAZHJzL2Rvd25yZXYueG1sUEsFBgAAAAAEAAQA+gAAAJ4DAAAA&#10;AA==&#10;">
                      <v:group id="Группа 8595" o:spid="_x0000_s1071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6Ojs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jBL5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no6OxgAAAN0A&#10;AAAPAAAAAAAAAAAAAAAAAKoCAABkcnMvZG93bnJldi54bWxQSwUGAAAAAAQABAD6AAAAnQMAAAAA&#10;">
                        <v:group id="Группа 8596" o:spid="_x0000_s1072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wQ+c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5iMf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TBD5xgAAAN0A&#10;AAAPAAAAAAAAAAAAAAAAAKoCAABkcnMvZG93bnJldi54bWxQSwUGAAAAAAQABAD6AAAAnQMAAAAA&#10;">
                          <v:group id="Группа 8597" o:spid="_x0000_s1073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C1Ys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awnK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gC1YscAAADd&#10;AAAADwAAAAAAAAAAAAAAAACqAgAAZHJzL2Rvd25yZXYueG1sUEsFBgAAAAAEAAQA+gAAAJ4DAAAA&#10;AA==&#10;">
                            <v:group id="Группа 8598" o:spid="_x0000_s1074" style="position:absolute;width:38036;height:80016" coordsize="38039,8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8hE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SST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nyEQwwAAAN0AAAAP&#10;AAAAAAAAAAAAAAAAAKoCAABkcnMvZG93bnJldi54bWxQSwUGAAAAAAQABAD6AAAAmgMAAAAA&#10;">
                              <v:group id="Группа 8599" o:spid="_x0000_s1075" style="position:absolute;width:38039;height:8002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OEi8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hN5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04SLxgAAAN0A&#10;AAAPAAAAAAAAAAAAAAAAAKoCAABkcnMvZG93bnJldi54bWxQSwUGAAAAAAQABAD6AAAAnQMAAAAA&#10;">
                                <v:line id="Прямая соединительная линия 8600" o:spid="_x0000_s1076" style="position:absolute;visibility:visible;mso-wrap-style:square" from="9144,9057" to="9144,1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mi8EAAADdAAAADwAAAGRycy9kb3ducmV2LnhtbERPTYvCMBC9C/sfwizsTdN1QaQaRQR1&#10;2ZtVBG9DM7a1zaSbpFr/vTkIHh/ve77sTSNu5HxlWcH3KAFBnFtdcaHgeNgMpyB8QNbYWCYFD/Kw&#10;XHwM5phqe+c93bJQiBjCPkUFZQhtKqXPSzLoR7YljtzFOoMhQldI7fAew00jx0kykQYrjg0ltrQu&#10;Ka+zzig4dRmfr/XGNdhtd7vL6b/2P39KfX32qxmIQH14i1/uX61gOkni/vgmP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uaLwQAAAN0AAAAPAAAAAAAAAAAAAAAA&#10;AKECAABkcnMvZG93bnJldi54bWxQSwUGAAAAAAQABAD5AAAAjwMAAAAA&#10;" strokeweight="1.5pt"/>
                                <v:line id="Прямая соединительная линия 8601" o:spid="_x0000_s1077" style="position:absolute;visibility:visible;mso-wrap-style:square" from="9317,40692" to="9317,4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ZDEMQAAADdAAAADwAAAGRycy9kb3ducmV2LnhtbESPQWvCQBSE7wX/w/IEb3VjBZHoKiKo&#10;pbfGIvT2yD6TmOzbuLvR9N93BcHjMDPfMMt1bxpxI+crywom4wQEcW51xYWCn+PufQ7CB2SNjWVS&#10;8Ece1qvB2xJTbe/8TbcsFCJC2KeooAyhTaX0eUkG/di2xNE7W2cwROkKqR3eI9w08iNJZtJgxXGh&#10;xJa2JeV11hkFpy7j30u9cw12+8PhfLrWfvql1GjYbxYgAvXhFX62P7WC+SyZwONNf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kMQxAAAAN0AAAAPAAAAAAAAAAAA&#10;AAAAAKECAABkcnMvZG93bnJldi54bWxQSwUGAAAAAAQABAD5AAAAkgMAAAAA&#10;" strokeweight="1.5pt"/>
                                <v:group id="Группа 8602" o:spid="_x0000_s107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jiAc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Wwa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Y4gHFAAAA3QAA&#10;AA8AAAAAAAAAAAAAAAAAqgIAAGRycy9kb3ducmV2LnhtbFBLBQYAAAAABAAEAPoAAACcAwAAAAA=&#10;">
                                  <v:group id="Группа 8603" o:spid="_x0000_s1079" style="position:absolute;left:433;top:54430;width:14723;height:7497" coordsize="14723,7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RHms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k2g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RHmscAAADd&#10;AAAADwAAAAAAAAAAAAAAAACqAgAAZHJzL2Rvd25yZXYueG1sUEsFBgAAAAAEAAQA+gAAAJ4DAAAA&#10;AA==&#10;">
                                    <v:rect id="Прямоугольник 8604" o:spid="_x0000_s1080" style="position:absolute;left:3553;top:2296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YusYA&#10;AADdAAAADwAAAGRycy9kb3ducmV2LnhtbESPwWrDMBBE74X8g9hCLqaRG0pI3MgmFALB9FInl9wW&#10;ayubWCtjKbbz91Wh0OMwO2929sVsOzHS4FvHCl5XKQji2umWjYLL+fiyBeEDssbOMSl4kIciXzzt&#10;MdNu4i8aq2BEhLDPUEETQp9J6euGLPqV64mj9+0GiyHKwUg94BThtpPrNN1Iiy3HhgZ7+miovlV3&#10;G99I5OX0GCtZmhvu+s9xKpOrUWr5PB/eQQSaw//xX/qkFWw36Rv8rokI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dYusYAAADdAAAADwAAAAAAAAAAAAAAAACYAgAAZHJz&#10;L2Rvd25yZXYueG1sUEsFBgAAAAAEAAQA9QAAAIsDAAAAAA==&#10;" fillcolor="window" strokecolor="windowText" strokeweight="2pt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jc w:val="center"/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Y</w:t>
                                            </w: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8605" o:spid="_x0000_s1081" style="position:absolute;visibility:visible;mso-wrap-style:square" from="9013,996" to="9020,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FE8UAAADdAAAADwAAAGRycy9kb3ducmV2LnhtbESPQWvCQBSE74X+h+UJ3nSjRZHUVaRg&#10;ld5Mi9DbI/tMYrJv4+5G03/vCkKPw8x8wyzXvWnElZyvLCuYjBMQxLnVFRcKfr63owUIH5A1NpZJ&#10;wR95WK9eX5aYanvjA12zUIgIYZ+igjKENpXS5yUZ9GPbEkfvZJ3BEKUrpHZ4i3DTyGmSzKXBiuNC&#10;iS19lJTXWWcUHLuMf8/11jXYfe52p+Ol9m9fSg0H/eYdRKA+/Ief7b1WsJgnM3i8iU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1FE8UAAADdAAAADwAAAAAAAAAA&#10;AAAAAAChAgAAZHJzL2Rvd25yZXYueG1sUEsFBgAAAAAEAAQA+QAAAJMDAAAAAA==&#10;" strokeweight="1.5pt"/>
                                    <v:line id="Прямая соединительная линия 8606" o:spid="_x0000_s1082" style="position:absolute;flip:x;visibility:visible;mso-wrap-style:square" from="0,7497" to="9137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qXcMAAADd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eZbD6016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e6l3DAAAA3QAAAA8AAAAAAAAAAAAA&#10;AAAAoQIAAGRycy9kb3ducmV2LnhtbFBLBQYAAAAABAAEAPkAAACRAwAAAAA=&#10;" strokeweight="1.5pt"/>
                                    <v:line id="Прямая соединительная линия 8607" o:spid="_x0000_s1083" style="position:absolute;flip:x;visibility:visible;mso-wrap-style:square" from="9100,5330" to="9105,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PxsQAAADdAAAADwAAAGRycy9kb3ducmV2LnhtbESPT4vCMBTE7wv7HcJb2Nua6qEr1Sgi&#10;CMp68B94fTSvTbF5KUnWdr+9ERY8DjPzG2a+HGwr7uRD41jBeJSBIC6dbrhWcDlvvqYgQkTW2Dom&#10;BX8UYLl4f5tjoV3PR7qfYi0ShEOBCkyMXSFlKA1ZDCPXESevct5iTNLXUnvsE9y2cpJlubTYcFow&#10;2NHaUHk7/VoFcvfTH/xmcqnqatu5687s835Q6vNjWM1ARBriK/zf3moF0zz7hueb9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k/GxAAAAN0AAAAPAAAAAAAAAAAA&#10;AAAAAKECAABkcnMvZG93bnJldi54bWxQSwUGAAAAAAQABAD5AAAAkgMAAAAA&#10;" strokeweight="1.5pt"/>
                                    <v:shape id="Надпись 2" o:spid="_x0000_s1084" type="#_x0000_t202" style="position:absolute;left:983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bo8IA&#10;AADd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pScW58E5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9ujwgAAAN0AAAAPAAAAAAAAAAAAAAAAAJgCAABkcnMvZG93&#10;bnJldi54bWxQSwUGAAAAAAQABAD1AAAAhwMAAAAA&#10;" filled="f" stroked="f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609" o:spid="_x0000_s1085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xwcM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dNJ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8cHDFAAAA3QAA&#10;AA8AAAAAAAAAAAAAAAAAqgIAAGRycy9kb3ducmV2LnhtbFBLBQYAAAAABAAEAPoAAACcAwAAAAA=&#10;">
                                    <v:line id="Прямая соединительная линия 8610" o:spid="_x0000_s1086" style="position:absolute;flip:x;visibility:visible;mso-wrap-style:square" from="346,47280" to="9414,4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Bb8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X9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iQW/AAAAA3QAAAA8AAAAAAAAAAAAAAAAA&#10;oQIAAGRycy9kb3ducmV2LnhtbFBLBQYAAAAABAAEAPkAAACOAwAAAAA=&#10;" strokeweight="1.5pt"/>
                                    <v:line id="Прямая соединительная линия 8611" o:spid="_x0000_s1087" style="position:absolute;flip:x;visibility:visible;mso-wrap-style:square" from="346,48796" to="9414,4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k9MUAAADdAAAADwAAAGRycy9kb3ducmV2LnhtbESPwWrDMBBE74X+g9hCb43sHExwo4QQ&#10;MDi0hyY15LpYa8vUWhlJjd2/rwqBHoeZecNs94sdxY18GBwryFcZCOLW6YF7Bc1n9bIBESKyxtEx&#10;KfihAPvd48MWS+1mPtPtEnuRIBxKVGBinEopQ2vIYli5iTh5nfMWY5K+l9rjnOB2lOssK6TFgdOC&#10;wYmOhtqvy7dVIE9v84ev1k3Xd/XkrifzXsyLUs9Py+EVRKQl/ofv7Vor2BR5Dn9v0hO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7k9MUAAADdAAAADwAAAAAAAAAA&#10;AAAAAAChAgAAZHJzL2Rvd25yZXYueG1sUEsFBgAAAAAEAAQA+QAAAJMDAAAAAA==&#10;" strokeweight="1.5pt"/>
                                    <v:group id="Группа 8612" o:spid="_x0000_s108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F03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3E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BdNzFAAAA3QAA&#10;AA8AAAAAAAAAAAAAAAAAqgIAAGRycy9kb3ducmV2LnhtbFBLBQYAAAAABAAEAPoAAACcAwAAAAA=&#10;">
                                      <v:line id="Прямая соединительная линия 8613" o:spid="_x0000_s1089" style="position:absolute;flip:x;visibility:visible;mso-wrap-style:square" from="86,4897" to="9059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fGMQAAADdAAAADwAAAGRycy9kb3ducmV2LnhtbESPQYvCMBSE7wv+h/AEb2uqQpFqFBEE&#10;xT3susJeH81rU2xeShJt/fdmYWGPw8x8w6y3g23Fg3xoHCuYTTMQxKXTDdcKrt+H9yWIEJE1to5J&#10;wZMCbDejtzUW2vX8RY9LrEWCcChQgYmxK6QMpSGLYeo64uRVzluMSfpaao99gttWzrMslxYbTgsG&#10;O9obKm+Xu1UgT+f+0x/m16qujp37OZmPvB+UmoyH3QpEpCH+h//aR61gmc8W8PsmPQG5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N8YxAAAAN0AAAAPAAAAAAAAAAAA&#10;AAAAAKECAABkcnMvZG93bnJldi54bWxQSwUGAAAAAAQABAD5AAAAkgMAAAAA&#10;" strokeweight="1.5pt"/>
                                      <v:group id="Группа 8614" o:spid="_x0000_s1090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RJM8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r+I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CRJM8cAAADd&#10;AAAADwAAAAAAAAAAAAAAAACqAgAAZHJzL2Rvd25yZXYueG1sUEsFBgAAAAAEAAQA+gAAAJ4DAAAA&#10;AA==&#10;">
                                        <v:group id="Группа 8615" o:spid="_x0000_s1091" style="position:absolute;left:3986;top:63271;width:19986;height:5900" coordsize="19985,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jsqM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j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2jsqMcAAADd&#10;AAAADwAAAAAAAAAAAAAAAACqAgAAZHJzL2Rvd25yZXYueG1sUEsFBgAAAAAEAAQA+gAAAJ4DAAAA&#10;AA==&#10;">
                                          <v:shapetype id="_x0000_t176" coordsize="21600,21600" o:spt="176" adj="2700" path="m@0,qx0@0l0@2qy@0,21600l@1,21600qx21600@2l21600@0qy@1,xe">
                                            <v:stroke joinstyle="miter"/>
                                            <v:formulas>
                                              <v:f eqn="val #0"/>
                                              <v:f eqn="sum width 0 #0"/>
                                              <v:f eqn="sum height 0 #0"/>
                                              <v:f eqn="prod @0 2929 10000"/>
                                              <v:f eqn="sum width 0 @3"/>
                                              <v:f eqn="sum height 0 @3"/>
                                              <v:f eqn="val width"/>
                                              <v:f eqn="val height"/>
                                              <v:f eqn="prod width 1 2"/>
                                              <v:f eqn="prod height 1 2"/>
                                            </v:formulas>
                                            <v:path gradientshapeok="t" limo="10800,10800" o:connecttype="custom" o:connectlocs="@8,0;0,@9;@8,@7;@6,@9" textboxrect="@3,@3,@4,@5"/>
                                          </v:shapetype>
                                          <v:shape id="Блок-схема: альтернативный процесс 8616" o:spid="_x0000_s1092" type="#_x0000_t176" style="position:absolute;top:2426;width:11169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aE8QA&#10;AADdAAAADwAAAGRycy9kb3ducmV2LnhtbESPUWvCMBSF34X9h3CFvWmqQi2dUWQg23zS6g+4NHdt&#10;aXJTkqjdv1+EwR4P55zvcDa70RpxJx86xwoW8wwEce10x42C6+UwK0CEiKzROCYFPxRgt32ZbLDU&#10;7sFnulexEQnCoUQFbYxDKWWoW7IY5m4gTt638xZjkr6R2uMjwa2RyyzLpcWO00KLA723VPfVzSrI&#10;clMcTjV+rL56c7xUvV+vwlqp1+m4fwMRaYz/4b/2p1ZQ5Iscnm/S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GhP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 КІНЕЦЬ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17" o:spid="_x0000_s1093" style="position:absolute;visibility:visible;mso-wrap-style:square" from="5547,0" to="5547,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roIsUAAADdAAAADwAAAGRycy9kb3ducmV2LnhtbESPQWvCQBSE7wX/w/KE3urGFqxEVxHB&#10;Wrw1iuDtkX0mMdm36e5G47/vCkKPw8x8w8yXvWnElZyvLCsYjxIQxLnVFRcKDvvN2xSED8gaG8uk&#10;4E4elovByxxTbW/8Q9csFCJC2KeooAyhTaX0eUkG/ci2xNE7W2cwROkKqR3eItw08j1JJtJgxXGh&#10;xJbWJeV11hkFxy7j06XeuAa7r+32fPyt/cdOqddhv5qBCNSH//Cz/a0VTCfjT3i8i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roIsUAAADdAAAADwAAAAAAAAAA&#10;AAAAAAChAgAAZHJzL2Rvd25yZXYueG1sUEsFBgAAAAAEAAQA+QAAAJMDAAAAAA==&#10;" strokeweight="1.5pt"/>
                                          <v:line id="Прямая соединительная линия 8618" o:spid="_x0000_s1094" style="position:absolute;flip:x;visibility:visible;mso-wrap-style:square" from="5460,0" to="199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Nac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W5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UTWnAAAAA3QAAAA8AAAAAAAAAAAAAAAAA&#10;oQIAAGRycy9kb3ducmV2LnhtbFBLBQYAAAAABAAEAPkAAACOAwAAAAA=&#10;" strokeweight="1.5pt"/>
                                        </v:group>
                                        <v:group id="Группа 8619" o:spid="_x0000_s1095" style="position:absolute;left:3640;top:16641;width:11343;height:24152" coordsize="11343,2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Xmr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c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iXmrccAAADd&#10;AAAADwAAAAAAAAAAAAAAAACqAgAAZHJzL2Rvd25yZXYueG1sUEsFBgAAAAAEAAQA+gAAAJ4DAAAA&#10;AA==&#10;">
                                          <v:rect id="Прямоугольник 8620" o:spid="_x0000_s1096" style="position:absolute;left:86;top:2600;width:11170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C2cQA&#10;AADdAAAADwAAAGRycy9kb3ducmV2LnhtbESPwWrCQBCG7wXfYRnBi+imHsRGVxGhINJLUy+9Ddlx&#10;E8zOhuyaxLd3DoUeh3/+b77ZHUbfqJ66WAc28L7MQBGXwdbsDFx/PhcbUDEhW2wCk4EnRTjsJ287&#10;zG0Y+Jv6IjklEI45GqhSanOtY1mRx7gMLbFkt9B5TDJ2TtsOB4H7Rq+ybK091iwXKmzpVFF5Lx5e&#10;NOb6en72hb64O360X/1wmf86Y2bT8bgFlWhM/8t/7bM1sFmvxF++EQTo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5Atn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21" o:spid="_x0000_s1097" style="position:absolute;left:173;top:806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nQsMA&#10;AADdAAAADwAAAGRycy9kb3ducmV2LnhtbESPQavCMBCE78L7D2EfeBFN9SBajfIQBBEvVi/elmZf&#10;Wmw2pYlt/fdGEDwOs/PNznrb20q01PjSsYLpJAFBnDtdslFwvezHCxA+IGusHJOCJ3nYbn4Ga0y1&#10;6/hMbRaMiBD2KSooQqhTKX1ekEU/cTVx9P5dYzFE2RipG+wi3FZyliRzabHk2FBgTbuC8nv2sPGN&#10;kbwenm0mj+aOy/rUdsfRzSg1/O3/ViAC9eF7/EkftILFfDaF95qI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nQ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42" o:spid="_x0000_s1098" style="position:absolute;left:173;top:1339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clcQA&#10;AADdAAAADwAAAGRycy9kb3ducmV2LnhtbESPQYvCMBCF74L/IYywF1lTRaR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43JX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Группа 8643" o:spid="_x0000_s1099" style="position:absolute;top:18418;width:11163;height:5734" coordsize="11168,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7+Ws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wnX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fv5axgAAAN0A&#10;AAAPAAAAAAAAAAAAAAAAAKoCAABkcnMvZG93bnJldi54bWxQSwUGAAAAAAQABAD6AAAAnQMAAAAA&#10;">
                                            <v:shapetype id="_x0000_t110" coordsize="21600,21600" o:spt="110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Блок-схема: решение 8644" o:spid="_x0000_s1100" type="#_x0000_t110" style="position:absolute;width:11168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vFcYA&#10;AADdAAAADwAAAGRycy9kb3ducmV2LnhtbESPT2vCQBTE74V+h+UVvBTdWKOkqatIwSqlF/+eH9nX&#10;JHb3bchuNX57Vyj0OMzMb5jpvLNGnKn1tWMFw0ECgrhwuuZSwX637GcgfEDWaByTgit5mM8eH6aY&#10;a3fhDZ23oRQRwj5HBVUITS6lLyqy6AeuIY7et2sthijbUuoWLxFujXxJkom0WHNcqLCh94qKn+2v&#10;VWCbj0/6en49jvh0GO/NKTOr1CvVe+oWbyACdeE//NdeawXZJE3h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ZvFcYAAADdAAAADwAAAAAAAAAAAAAAAACYAgAAZHJz&#10;L2Rvd25yZXYueG1sUEsFBgAAAAAEAAQA9QAAAIsDAAAAAA==&#10;" fillcolor="window" strokecolor="windowText" strokeweight="2pt">
                                              <v:textbox>
                                                <w:txbxContent>
                                                  <w:p w:rsidR="00B16375" w:rsidRPr="00591237" w:rsidRDefault="00B16375" w:rsidP="00591237">
                                                    <w:pPr>
                                                      <w:jc w:val="center"/>
                                                      <w:rPr>
                                                        <w:rFonts w:ascii="GOST type B" w:hAnsi="GOST type B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591237">
                                                      <w:rPr>
                                                        <w:rFonts w:ascii="GOST type B" w:hAnsi="GOST type B"/>
                                                        <w:sz w:val="32"/>
                                                        <w:szCs w:val="32"/>
                                                      </w:rPr>
                                                      <w:t>X</w:t>
                                                    </w:r>
                                                    <w:r w:rsidRPr="00591237">
                                                      <w:rPr>
                                                        <w:rFonts w:ascii="GOST type B" w:hAnsi="GOST type B"/>
                                                        <w:sz w:val="32"/>
                                                        <w:szCs w:val="32"/>
                                                        <w:vertAlign w:val="subscript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Прямая соединительная линия 8645" o:spid="_x0000_s1101" style="position:absolute;visibility:visible;mso-wrap-style:square" from="4534,1889" to="6648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89MYAAADdAAAADwAAAGRycy9kb3ducmV2LnhtbESP3WoCMRSE74W+QzgF7zSrqNitUYo/&#10;oHhRavsAx83pZuvmZEmibvv0RhB6OczMN8xs0dpaXMiHyrGCQT8DQVw4XXGp4Otz05uCCBFZY+2Y&#10;FPxSgMX8qTPDXLsrf9DlEEuRIBxyVGBibHIpQ2HIYui7hjh5385bjEn6UmqP1wS3tRxm2URarDgt&#10;GGxoaag4Hc5Wwc4f96fBX2nkkXd+Xb+vXoL9Uar73L69gojUxv/wo73VCqaT0Rjub9IT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d/PTGAAAA3QAAAA8AAAAAAAAA&#10;AAAAAAAAoQIAAGRycy9kb3ducmV2LnhtbFBLBQYAAAAABAAEAPkAAACUAwAAAAA=&#10;" strokeweight="1pt"/>
                                          </v:group>
                                          <v:line id="Прямая соединительная линия 8646" o:spid="_x0000_s1102" style="position:absolute;visibility:visible;mso-wrap-style:square" from="5590,390" to="5590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VipMYAAADdAAAADwAAAGRycy9kb3ducmV2LnhtbESPQWvCQBSE7wX/w/KE3urGVkJIXaUI&#10;1uKtUYTeHtlnkib7Nt3daPz3bqHQ4zAz3zDL9Wg6cSHnG8sK5rMEBHFpdcOVguNh+5SB8AFZY2eZ&#10;FNzIw3o1eVhiru2VP+lShEpECPscFdQh9LmUvqzJoJ/Znjh6Z+sMhihdJbXDa4SbTj4nSSoNNhwX&#10;auxpU1PZFoNRcBoK/vput67D4X23O59+Wv+yV+pxOr69ggg0hv/wX/tDK8jSRQq/b+IT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FYqTGAAAA3QAAAA8AAAAAAAAA&#10;AAAAAAAAoQIAAGRycy9kb3ducmV2LnhtbFBLBQYAAAAABAAEAPkAAACUAwAAAAA=&#10;" strokeweight="1.5pt"/>
                                          <v:line id="Прямая соединительная линия 8647" o:spid="_x0000_s1103" style="position:absolute;visibility:visible;mso-wrap-style:square" from="5677,5590" to="5677,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HP8UAAADdAAAADwAAAGRycy9kb3ducmV2LnhtbESPQWvCQBSE7wX/w/IEb3WjFpXUVURQ&#10;S2+NRejtkX0mabJv4+5G03/fLRQ8DjPzDbPa9KYRN3K+sqxgMk5AEOdWV1wo+Dztn5cgfEDW2Fgm&#10;BT/kYbMePK0w1fbOH3TLQiEihH2KCsoQ2lRKn5dk0I9tSxy9i3UGQ5SukNrhPcJNI6dJMpcGK44L&#10;Jba0Kymvs84oOHcZf33Xe9dgdzgeL+dr7WfvSo2G/fYVRKA+PML/7TetYDl/WcDfm/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HP8UAAADdAAAADwAAAAAAAAAA&#10;AAAAAAChAgAAZHJzL2Rvd25yZXYueG1sUEsFBgAAAAAEAAQA+QAAAJMDAAAAAA==&#10;" strokeweight="1.5pt"/>
                                          <v:line id="Прямая соединительная линия 8648" o:spid="_x0000_s1104" style="position:absolute;visibility:visible;mso-wrap-style:square" from="5633,10920" to="5633,1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TTcIAAADdAAAADwAAAGRycy9kb3ducmV2LnhtbERPz2vCMBS+D/wfwhO8zdQ5RKpRRHCO&#10;3awieHs0z7a2ealJqt1/bw6DHT++38t1bxrxIOcrywom4wQEcW51xYWC03H3PgfhA7LGxjIp+CUP&#10;69XgbYmptk8+0CMLhYgh7FNUUIbQplL6vCSDfmxb4shdrTMYInSF1A6fMdw08iNJZtJgxbGhxJa2&#10;JeV11hkF5y7jy63euQa7r/3+er7Xfvqj1GjYbxYgAvXhX/zn/tYK5rPP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ZTTcIAAADdAAAADwAAAAAAAAAAAAAA&#10;AAChAgAAZHJzL2Rvd25yZXYueG1sUEsFBgAAAAAEAAQA+QAAAJADAAAAAA==&#10;" strokeweight="1.5pt"/>
                                          <v:line id="Прямая соединительная линия 8649" o:spid="_x0000_s1105" style="position:absolute;flip:x;visibility:visible;mso-wrap-style:square" from="5633,16381" to="5633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H78UAAADdAAAADwAAAGRycy9kb3ducmV2LnhtbESPQWsCMRSE74L/ITzBm2aVstjVKEUQ&#10;lHporeD1sXm7Wbp5WZLUXf99IxR6HGbmG2azG2wr7uRD41jBYp6BIC6dbrhWcP06zFYgQkTW2Dom&#10;BQ8KsNuORxsstOv5k+6XWIsE4VCgAhNjV0gZSkMWw9x1xMmrnLcYk/S11B77BLetXGZZLi02nBYM&#10;drQ3VH5ffqwCeXrvP/xhea3q6ti528mc835QajoZ3tYgIg3xP/zXPmoFq/zlFZ5v0hO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vH78UAAADdAAAADwAAAAAAAAAA&#10;AAAAAAChAgAAZHJzL2Rvd25yZXYueG1sUEsFBgAAAAAEAAQA+QAAAJMDAAAAAA==&#10;" strokeweight="1.5pt"/>
                                          <v:shape id="Надпись 2" o:spid="_x0000_s1106" type="#_x0000_t202" style="position:absolute;left:628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4uMAA&#10;AADdAAAADwAAAGRycy9kb3ducmV2LnhtbERPy4rCMBTdC/5DuII7TRQVrUYRRZjVDD7B3aW5tsXm&#10;pjTRdv5+shhweTjv1aa1pXhT7QvHGkZDBYI4dabgTMPlfBjMQfiAbLB0TBp+ycNm3e2sMDGu4SO9&#10;TyETMYR9ghryEKpESp/mZNEPXUUcuYerLYYI60yaGpsYbks5VmomLRYcG3KsaJdT+jy9rIbr9+N+&#10;m6ifbG+nVeNaJdkupNb9XrtdggjUho/43/1lNMxn07g/volP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b4uMAAAADdAAAADwAAAAAAAAAAAAAAAACYAgAAZHJzL2Rvd25y&#10;ZXYueG1sUEsFBgAAAAAEAAQA9QAAAIU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1" o:spid="_x0000_s1107" style="position:absolute;left:14994;top:50270;width:14420;height:12978" coordsize="14419,12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lTa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iSG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jlTa8cAAADd&#10;AAAADwAAAAAAAAAAAAAAAACqAgAAZHJzL2Rvd25yZXYueG1sUEsFBgAAAAAEAAQA+gAAAJ4DAAAA&#10;AA==&#10;">
                                          <v:rect id="Прямоугольник 8652" o:spid="_x0000_s1108" style="position:absolute;left:3250;top:7973;width:11169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KSMQA&#10;AADdAAAADwAAAGRycy9kb3ducmV2LnhtbESPQYvCMBCF74L/IYywF1lTBaV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Skj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53" o:spid="_x0000_s1109" style="position:absolute;visibility:visible;mso-wrap-style:square" from="8883,10920" to="8883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tX4cUAAADdAAAADwAAAGRycy9kb3ducmV2LnhtbESPQWvCQBSE74L/YXlCb7qxUpHoKlKw&#10;lt4aRfD2yD6TmOzbdHej6b/vFgSPw8x8w6w2vWnEjZyvLCuYThIQxLnVFRcKjofdeAHCB2SNjWVS&#10;8EseNuvhYIWptnf+plsWChEh7FNUUIbQplL6vCSDfmJb4uhdrDMYonSF1A7vEW4a+Zokc2mw4rhQ&#10;YkvvJeV11hkFpy7j87XeuQa7j/3+cvqp/exLqZdRv12CCNSHZ/jR/tQKFvO3Gfy/i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tX4cUAAADdAAAADwAAAAAAAAAA&#10;AAAAAAChAgAAZHJzL2Rvd25yZXYueG1sUEsFBgAAAAAEAAQA+QAAAJMDAAAAAA==&#10;" strokeweight="1.5pt"/>
                                          <v:line id="Прямая соединительная линия 8654" o:spid="_x0000_s1110" style="position:absolute;visibility:visible;mso-wrap-style:square" from="8883,2513" to="8885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LPlcUAAADdAAAADwAAAGRycy9kb3ducmV2LnhtbESPQWvCQBSE7wX/w/KE3uqm2oqkriKC&#10;Wrw1itDbI/tM0mTfxt2Npv/eLRQ8DjPzDTNf9qYRV3K+sqzgdZSAIM6trrhQcDxsXmYgfEDW2Fgm&#10;Bb/kYbkYPM0x1fbGX3TNQiEihH2KCsoQ2lRKn5dk0I9sSxy9s3UGQ5SukNrhLcJNI8dJMpUGK44L&#10;Jba0Limvs84oOHUZf//UG9dgt93tzqdL7Sd7pZ6H/eoDRKA+PML/7U+tYDZ9f4O/N/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LPlcUAAADdAAAADwAAAAAAAAAA&#10;AAAAAAChAgAAZHJzL2Rvd25yZXYueG1sUEsFBgAAAAAEAAQA+QAAAJMDAAAAAA==&#10;" strokeweight="1.5pt"/>
                                          <v:line id="Прямая соединительная линия 8655" o:spid="_x0000_s1111" style="position:absolute;flip:x;visibility:visible;mso-wrap-style:square" from="0,2513" to="897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9bN8QAAADdAAAADwAAAGRycy9kb3ducmV2LnhtbESPQYvCMBSE7wv+h/CEva2pgkW6RlkW&#10;BGU9qCvs9dG8NmWbl5JEW/+9EQSPw8x8wyzXg23FlXxoHCuYTjIQxKXTDdcKzr+bjwWIEJE1to5J&#10;wY0CrFejtyUW2vV8pOsp1iJBOBSowMTYFVKG0pDFMHEdcfIq5y3GJH0ttcc+wW0rZ1mWS4sNpwWD&#10;HX0bKv9PF6tA7n76g9/MzlVdbTv3tzP7vB+Ueh8PX58gIg3xFX62t1rBIp/P4fEmPQ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1s3xAAAAN0AAAAPAAAAAAAAAAAA&#10;AAAAAKECAABkcnMvZG93bnJldi54bWxQSwUGAAAAAAQABAD5AAAAkgMAAAAA&#10;" strokeweight="1.5pt"/>
                                          <v:shape id="Надпись 2" o:spid="_x0000_s1112" type="#_x0000_t202" style="position:absolute;left:693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FV8UA&#10;AADdAAAADwAAAGRycy9kb3ducmV2LnhtbESPT2sCMRTE7wW/Q3hCbzWx1EVXsyIWwVNLrQreHpu3&#10;f3Dzsmyiu377plDocZiZ3zCr9WAbcafO1441TCcKBHHuTM2lhuP37mUOwgdkg41j0vAgD+ts9LTC&#10;1Liev+h+CKWIEPYpaqhCaFMpfV6RRT9xLXH0CtdZDFF2pTQd9hFuG/mqVCIt1hwXKmxpW1F+Pdys&#10;htNHcTm/qc/y3c7a3g1Ksl1IrZ/Hw2YJItAQ/sN/7b3RME9m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8VX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7" o:spid="_x0000_s1113" style="position:absolute;width:14760;height:17044" coordsize="14760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xuhM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8Opn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nG6ExgAAAN0A&#10;AAAPAAAAAAAAAAAAAAAAAKoCAABkcnMvZG93bnJldi54bWxQSwUGAAAAAAQABAD6AAAAnQMAAAAA&#10;">
                                          <v:shape id="Блок-схема: альтернативный процесс 8658" o:spid="_x0000_s1114" type="#_x0000_t176" style="position:absolute;left:3423;width:1117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SOsEA&#10;AADdAAAADwAAAGRycy9kb3ducmV2LnhtbERP3WrCMBS+H/gO4Qi7m6nKaqlGEUHmdjWrD3Bojm1p&#10;clKSTLu3NxeDXX58/5vdaI24kw+dYwXzWQaCuHa640bB9XJ8K0CEiKzROCYFvxRgt528bLDU7sFn&#10;ulexESmEQ4kK2hiHUspQt2QxzNxAnLib8xZjgr6R2uMjhVsjF1mWS4sdp4YWBzq0VPfVj1WQ5aY4&#10;ftf4sfzszdel6v1qGVZKvU7H/RpEpDH+i//cJ62gyN/T3PQmPQ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kjrBAAAA3QAAAA8AAAAAAAAAAAAAAAAAmAIAAGRycy9kb3du&#10;cmV2LnhtbFBLBQYAAAAABAAEAPUAAACG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ПОЧАТОК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ect id="Прямоугольник 8659" o:spid="_x0000_s1115" style="position:absolute;left:3380;top:6067;width:11169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cYA&#10;AADdAAAADwAAAGRycy9kb3ducmV2LnhtbESPzWrDMBCE74W+g9hCL6aRU6hx3CihBALB9FI3l94W&#10;ayubWCtjKf55+yhQ6HGYnW92tvvZdmKkwbeOFaxXKQji2umWjYLz9/ElB+EDssbOMSlYyMN+9/iw&#10;xUK7ib9orIIREcK+QAVNCH0hpa8bsuhXrieO3q8bLIYoByP1gFOE206+pmkmLbYcGxrs6dBQfamu&#10;Nr6RyPNpGStZmgtu+s9xKpMfo9Tz0/zxDiLQHP6P/9InrSDP3jZwXxMRIH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XYO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Блок-схема: решение 8660" o:spid="_x0000_s1116" type="#_x0000_t110" style="position:absolute;left:3596;top:11310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1dsMA&#10;AADdAAAADwAAAGRycy9kb3ducmV2LnhtbERPz2vCMBS+D/wfwhN2kZnOuVKrUYYwJ2OXOfX8aJ5t&#10;NXkpTdT635uDsOPH93u26KwRF2p97VjB6zABQVw4XXOpYPv3+ZKB8AFZo3FMCm7kYTHvPc0w1+7K&#10;v3TZhFLEEPY5KqhCaHIpfVGRRT90DXHkDq61GCJsS6lbvMZwa+QoSVJpsebYUGFDy4qK0+ZsFdhm&#10;9U0/g8n+jY+79605ZuZr7JV67ncfUxCBuvAvfrjXWkGWpnF/fBOf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g1d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X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61" o:spid="_x0000_s1117" style="position:absolute;visibility:visible;mso-wrap-style:square" from="9057,3683" to="9057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msMUAAADdAAAADwAAAGRycy9kb3ducmV2LnhtbESPT2vCQBTE7wW/w/IEb3WjQpDUVUrB&#10;P3hrWoTeHtlnkib7Nu5uNH77riD0OMzMb5jVZjCtuJLztWUFs2kCgriwuuZSwffX9nUJwgdkja1l&#10;UnAnD5v16GWFmbY3/qRrHkoRIewzVFCF0GVS+qIig35qO+Lona0zGKJ0pdQObxFuWjlPklQarDku&#10;VNjRR0VFk/dGwanP+ee32boW+91+fz5dGr84KjUZD+9vIAIN4T/8bB+0gmWazuDxJj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mmsMUAAADdAAAADwAAAAAAAAAA&#10;AAAAAAChAgAAZHJzL2Rvd25yZXYueG1sUEsFBgAAAAAEAAQA+QAAAJMDAAAAAA==&#10;" strokeweight="1.5pt"/>
                                          <v:line id="Прямая соединительная линия 8681" o:spid="_x0000_s1118" style="position:absolute;flip:x;visibility:visible;mso-wrap-style:square" from="0,14171" to="3714,1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Rxc8QAAADdAAAADwAAAGRycy9kb3ducmV2LnhtbESPQYvCMBSE78L+h/AW9qapHkrpGkUE&#10;QVkPrgpeH81rU7Z5KUnW1n+/ERY8DjPzDbNcj7YTd/KhdaxgPstAEFdOt9wouF520wJEiMgaO8ek&#10;4EEB1qu3yRJL7Qb+pvs5NiJBOJSowMTYl1KGypDFMHM9cfJq5y3GJH0jtcchwW0nF1mWS4stpwWD&#10;PW0NVT/nX6tAHr6Gk98trnVT73t3O5hjPoxKfbyPm08Qkcb4Cv+391pBkRdzeL5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HFzxAAAAN0AAAAPAAAAAAAAAAAA&#10;AAAAAKECAABkcnMvZG93bnJldi54bWxQSwUGAAAAAAQABAD5AAAAkgMAAAAA&#10;" strokeweight="1.5pt"/>
                                          <v:line id="Прямая соединительная линия 8682" o:spid="_x0000_s1119" style="position:absolute;visibility:visible;mso-wrap-style:square" from="130,4767" to="130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fePcUAAADdAAAADwAAAGRycy9kb3ducmV2LnhtbESPQWvCQBSE7wX/w/KE3upGCxJSN6EU&#10;rMWbaRF6e2SfSZrs27i70fjv3UKhx2FmvmE2xWR6cSHnW8sKlosEBHFldcu1gq/P7VMKwgdkjb1l&#10;UnAjD0U+e9hgpu2VD3QpQy0ihH2GCpoQhkxKXzVk0C/sQBy9k3UGQ5SultrhNcJNL1dJspYGW44L&#10;DQ701lDVlaNRcBxL/v7ptq7H8X23Ox3PnX/eK/U4n15fQASawn/4r/2hFaTrdAW/b+IT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fePcUAAADdAAAADwAAAAAAAAAA&#10;AAAAAAChAgAAZHJzL2Rvd25yZXYueG1sUEsFBgAAAAAEAAQA+QAAAJMDAAAAAA==&#10;" strokeweight="1.5pt"/>
                                          <v:shape id="Надпись 2" o:spid="_x0000_s1120" type="#_x0000_t202" style="position:absolute;left:1430;top:11744;width:175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KiMUA&#10;AADdAAAADwAAAGRycy9kb3ducmV2LnhtbESPW2vCQBSE3wv+h+UIfau7XioxuooohT5Z6g18O2SP&#10;STB7NmS3Jv57t1Do4zAz3zCLVWcrcafGl441DAcKBHHmTMm5huPh4y0B4QOywcoxaXiQh9Wy97LA&#10;1LiWv+m+D7mIEPYpaihCqFMpfVaQRT9wNXH0rq6xGKJscmkabCPcVnKk1FRaLDkuFFjTpqDstv+x&#10;Gk676+U8UV/51r7XreuUZDuTWr/2u/UcRKAu/If/2p9GQzJNxv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EqI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Прямая со стрелкой 8684" o:spid="_x0000_s1121" type="#_x0000_t32" style="position:absolute;left:2556;top:4896;width:651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avMQAAADdAAAADwAAAGRycy9kb3ducmV2LnhtbESPzWrDMBCE74W8g9hAbo3kNgTjRjGh&#10;4DbH5oecF2trmVgr11IS5+2rQiHHYWa+YVbl6DpxpSG0njVkcwWCuPam5UbD8VA95yBCRDbYeSYN&#10;dwpQridPKyyMv/GOrvvYiAThUKAGG2NfSBlqSw7D3PfEyfv2g8OY5NBIM+AtwV0nX5RaSoctpwWL&#10;Pb1bqs/7i9Nw+szs2GyVfb38LA7q46sKdKy0nk3HzRuISGN8hP/bW6MhX+YL+HuTn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Bq8xAAAAN0AAAAPAAAAAAAAAAAA&#10;AAAAAKECAABkcnMvZG93bnJldi54bWxQSwUGAAAAAAQABAD5AAAAkgMAAAAA&#10;" strokeweight="1.5pt">
                                            <v:stroke endarrow="open"/>
                                          </v:shape>
                                        </v:group>
                                        <v:group id="Группа 8685" o:spid="_x0000_s1122" style="position:absolute;left:303;top:35492;width:14853;height:11830" coordsize="14853,1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J5L8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cks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tieS/FAAAA3QAA&#10;AA8AAAAAAAAAAAAAAAAAqgIAAGRycy9kb3ducmV2LnhtbFBLBQYAAAAABAAEAPoAAACcAwAAAAA=&#10;">
                                          <v:rect id="Прямоугольник 8686" o:spid="_x0000_s1123" style="position:absolute;left:3683;top:754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gDMQA&#10;AADdAAAADwAAAGRycy9kb3ducmV2LnhtbESPQYvCMBCF7wv+hzCCF9FUD6VbjSKCILIXu172NjRj&#10;WmwmpYlt/febhQWPjzfve/O2+9E2oqfO144VrJYJCOLS6ZqNgtv3aZGB8AFZY+OYFLzIw343+dhi&#10;rt3AV+qLYESEsM9RQRVCm0vpy4os+qVriaN3d53FEGVnpO5wiHDbyHWSpNJizbGhwpaOFZWP4mnj&#10;G3N5O7/6Ql7MAz/br364zH+MUrPpeNiACDSG9/F/+qwVZGmWwt+ai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6YAz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87" o:spid="_x0000_s1124" style="position:absolute;flip:x;visibility:visible;mso-wrap-style:square" from="0,2470" to="3714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MnMUAAADdAAAADwAAAGRycy9kb3ducmV2LnhtbESPQWvCQBSE70L/w/IKvemmHtIQXUUK&#10;gmIPVgWvj+xLNph9G3ZXk/77rlDocZiZb5jlerSdeJAPrWMF77MMBHHldMuNgst5Oy1AhIissXNM&#10;Cn4owHr1Mlliqd3A3/Q4xUYkCIcSFZgY+1LKUBmyGGauJ05e7bzFmKRvpPY4JLjt5DzLcmmx5bRg&#10;sKdPQ9XtdLcK5P4wHP12fqmbete769585cOo1NvruFmAiDTG//Bfe6cVFHnxAc836Qn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FMnMUAAADdAAAADwAAAAAAAAAA&#10;AAAAAAChAgAAZHJzL2Rvd25yZXYueG1sUEsFBgAAAAAEAAQA+QAAAJMDAAAAAA==&#10;" strokeweight="1.5pt"/>
                                          <v:line id="Прямая соединительная линия 8688" o:spid="_x0000_s1125" style="position:absolute;visibility:visible;mso-wrap-style:square" from="130,2470" to="130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/p18IAAADdAAAADwAAAGRycy9kb3ducmV2LnhtbERPz2vCMBS+D/wfwhN2m6kTpFSjiOCU&#10;3axD2O3RPNva5qUmqXb//XIQPH58v5frwbTiTs7XlhVMJwkI4sLqmksFP6fdRwrCB2SNrWVS8Ece&#10;1qvR2xIzbR98pHseShFD2GeooAqhy6T0RUUG/cR2xJG7WGcwROhKqR0+Yrhp5WeSzKXBmmNDhR1t&#10;KyqavDcKzn3Ov9dm51rsv/b7y/nW+Nm3Uu/jYbMAEWgIL/HTfdAK0nka58Y38Qn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/p18IAAADdAAAADwAAAAAAAAAAAAAA&#10;AAChAgAAZHJzL2Rvd25yZXYueG1sUEsFBgAAAAAEAAQA+QAAAJADAAAAAA==&#10;" strokeweight="1.5pt"/>
                                          <v:shape id="Надпись 2" o:spid="_x0000_s1126" type="#_x0000_t202" style="position:absolute;left:134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9YsQA&#10;AADdAAAADwAAAGRycy9kb3ducmV2LnhtbESPQWvCQBSE74L/YXlCb7prUYnRVaRF6MmiVcHbI/tM&#10;gtm3Ibs18d+7BaHHYWa+YZbrzlbiTo0vHWsYjxQI4syZknMNx5/tMAHhA7LByjFpeJCH9arfW2Jq&#10;XMt7uh9CLiKEfYoaihDqVEqfFWTRj1xNHL2rayyGKJtcmgbbCLeVfFdqJi2WHBcKrOmjoOx2+LUa&#10;Trvr5TxR3/mnndat65RkO5davw26zQJEoC78h1/tL6MhmSVz+HsTn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fWLEAAAA3Q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0" o:spid="_x0000_s1127" type="#_x0000_t32" style="position:absolute;left:3423;top:11830;width:5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N1fsEAAADdAAAADwAAAGRycy9kb3ducmV2LnhtbERPzYrCMBC+C/sOYRa8yJoqKG7XKCIK&#10;FvGg7gMMzWxbtpnUJmp9e+cgePz4/ufLztXqRm2oPBsYDRNQxLm3FRcGfs/brxmoEJEt1p7JwIMC&#10;LBcfvTmm1t/5SLdTLJSEcEjRQBljk2od8pIchqFviIX7863DKLAttG3xLuGu1uMkmWqHFUtDiQ2t&#10;S8r/T1dnYHbIJvt8sLYbOmRe77IRXba1Mf3PbvUDKlIX3+KXe2fFN/2W/fJGnoBe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3V+wQAAAN0AAAAPAAAAAAAAAAAAAAAA&#10;AKECAABkcnMvZG93bnJldi54bWxQSwUGAAAAAAQABAD5AAAAjwMAAAAA&#10;" strokeweight="1.5pt">
                                            <v:stroke endarrow="open"/>
                                          </v:shape>
                                        </v:group>
                                        <v:group id="Группа 8691" o:spid="_x0000_s1128" style="position:absolute;left:433;top:40302;width:14630;height:21593" coordsize="14630,21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Dp8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9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Dp8ccAAADd&#10;AAAADwAAAAAAAAAAAAAAAACqAgAAZHJzL2Rvd25yZXYueG1sUEsFBgAAAAAEAAQA+gAAAJ4DAAAA&#10;AA==&#10;">
                                          <v:shape id="Блок-схема: решение 8692" o:spid="_x0000_s1129" type="#_x0000_t110" style="position:absolute;left:3466;top:9577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+vcYA&#10;AADdAAAADwAAAGRycy9kb3ducmV2LnhtbESPT2vCQBTE7wW/w/KEXopuqm2I0VVKoVakF/+eH9ln&#10;Et19G7JbTb+9Wyj0OMzMb5jZorNGXKn1tWMFz8MEBHHhdM2lgv3uY5CB8AFZo3FMCn7Iw2Lee5hh&#10;rt2NN3TdhlJECPscFVQhNLmUvqjIoh+6hjh6J9daDFG2pdQt3iLcGjlKklRarDkuVNjQe0XFZftt&#10;Fdhmuaavp8lxzOfD696cM/P54pV67HdvUxCBuvAf/muvtIIsnYz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N+v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X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93" o:spid="_x0000_s1130" style="position:absolute;visibility:visible;mso-wrap-style:square" from="9013,5763" to="9020,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te8UAAADdAAAADwAAAGRycy9kb3ducmV2LnhtbESPQWvCQBSE7wX/w/IEb3WjgmjqKkVQ&#10;S29GEXp7ZJ9JmuzbuLvR9N93hUKPw8x8w6w2vWnEnZyvLCuYjBMQxLnVFRcKzqfd6wKED8gaG8uk&#10;4Ic8bNaDlxWm2j74SPcsFCJC2KeooAyhTaX0eUkG/di2xNG7WmcwROkKqR0+Itw0cpokc2mw4rhQ&#10;YkvbkvI664yCS5fx13e9cw12+8PhernVfvap1GjYv7+BCNSH//Bf+0MrWMyXM3i+i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Lte8UAAADdAAAADwAAAAAAAAAA&#10;AAAAAAChAgAAZHJzL2Rvd25yZXYueG1sUEsFBgAAAAAEAAQA+QAAAJMDAAAAAA==&#10;" strokeweight="1.5pt"/>
                                          <v:line id="Прямая соединительная линия 8694" o:spid="_x0000_s1131" style="position:absolute;visibility:visible;mso-wrap-style:square" from="0,8493" to="135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t1D8UAAADdAAAADwAAAGRycy9kb3ducmV2LnhtbESPQWvCQBSE7wX/w/IEb3WjFrGpq4ig&#10;lt4aRejtkX0mabJv4+5G03/fLRQ8DjPzDbNc96YRN3K+sqxgMk5AEOdWV1woOB13zwsQPiBrbCyT&#10;gh/ysF4NnpaYanvnT7ploRARwj5FBWUIbSqlz0sy6Me2JY7exTqDIUpXSO3wHuGmkdMkmUuDFceF&#10;ElvalpTXWWcUnLuMv77rnWuw2x8Ol/O19rMPpUbDfvMGIlAfHuH/9rtWsJi/vsD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t1D8UAAADdAAAADwAAAAAAAAAA&#10;AAAAAAChAgAAZHJzL2Rvd25yZXYueG1sUEsFBgAAAAAEAAQA+QAAAJMDAAAAAA==&#10;" strokeweight="1.5pt"/>
                                          <v:shape id="Надпись 2" o:spid="_x0000_s1132" type="#_x0000_t202" style="position:absolute;left:970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husMA&#10;AADdAAAADwAAAGRycy9kb3ducmV2LnhtbESPQYvCMBSE78L+h/AWvGmyoqLVKKIseFJ0V8Hbo3m2&#10;ZZuX0mRt/fdGEDwOM/MNM1+2thQ3qn3hWMNXX4EgTp0pONPw+/Pdm4DwAdlg6Zg03MnDcvHRmWNi&#10;XMMHuh1DJiKEfYIa8hCqREqf5mTR911FHL2rqy2GKOtMmhqbCLelHCg1lhYLjgs5VrTOKf07/lsN&#10;p931ch6qfbaxo6pxrZJsp1Lr7me7moEI1IZ3+NXeGg2T8XQE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husMAAADd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6" o:spid="_x0000_s1133" type="#_x0000_t32" style="position:absolute;left:3588;top:8414;width:5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IkcMAAADdAAAADwAAAGRycy9kb3ducmV2LnhtbESP3YrCMBSE7wXfIRzBG9HUBYtWo4is&#10;YBEv/HmAQ3Nsi81Jt8lqfXsjCF4OM98Ms1i1phJ3alxpWcF4FIEgzqwuOVdwOW+HUxDOI2usLJOC&#10;JzlYLbudBSbaPvhI95PPRShhl6CCwvs6kdJlBRl0I1sTB+9qG4M+yCaXusFHKDeV/ImiWBosOSwU&#10;WNOmoOx2+jcKpod0ss8GG/1Lh9TKXTqmv22lVL/XrucgPLX+G/7QOx24eBbD+01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SJHDAAAA3QAAAA8AAAAAAAAAAAAA&#10;AAAAoQIAAGRycy9kb3ducmV2LnhtbFBLBQYAAAAABAAEAPkAAACRAwAAAAA=&#10;" strokeweight="1.5pt">
                                            <v:stroke endarrow="open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Кольцо 8697" o:spid="_x0000_s1134" type="#_x0000_t23" style="position:absolute;left:11324;top:6096;width:725;height: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PFAsYA&#10;AADdAAAADwAAAGRycy9kb3ducmV2LnhtbESPQWvCQBSE70L/w/IKvZlNKqYxdQ1FEIqnalvB2yP7&#10;TEKzb0N2jdFf3y0UPA4z8w2zLEbTioF611hWkEQxCOLS6oYrBV+fm2kGwnlkja1lUnAlB8XqYbLE&#10;XNsL72jY+0oECLscFdTed7mUrqzJoItsRxy8k+0N+iD7SuoeLwFuWvkcx6k02HBYqLGjdU3lz/5s&#10;FHD3fThek3R2Ox0/6LbG2Xa+Y6WeHse3VxCeRn8P/7fftYIsXbz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PFAsYAAADdAAAADwAAAAAAAAAAAAAAAACYAgAAZHJz&#10;L2Rvd25yZXYueG1sUEsFBgAAAAAEAAQA9QAAAIsDAAAAAA==&#10;" adj="4949" fillcolor="windowText" strokeweight="2pt"/>
                              <v:shape id="Кольцо 8698" o:spid="_x0000_s1135" type="#_x0000_t23" style="position:absolute;left:11487;top:12192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198QA&#10;AADdAAAADwAAAGRycy9kb3ducmV2LnhtbERPTWvCQBC9C/6HZYTedFMPIU1dxYqFlmLFpBdvQ3ZM&#10;gtnZmF1N6q/vHgoeH+97sRpMI27UudqygudZBIK4sLrmUsFP/j5NQDiPrLGxTAp+ycFqOR4tMNW2&#10;5wPdMl+KEMIuRQWV920qpSsqMuhmtiUO3Ml2Bn2AXSl1h30IN42cR1EsDdYcGipsaVNRcc6uRsHb&#10;+TsuL/p4X1/znXRf+wNuPwelnibD+hWEp8E/xP/uD60giV/C3PAmP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dffEAAAA3QAAAA8AAAAAAAAAAAAAAAAAmAIAAGRycy9k&#10;b3ducmV2LnhtbFBLBQYAAAAABAAEAPUAAACJAwAAAAA=&#10;" adj="4926" fillcolor="windowText" strokeweight="2pt"/>
                              <v:shape id="Кольцо 8699" o:spid="_x0000_s1136" type="#_x0000_t23" style="position:absolute;left:11684;top:27666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QbMcA&#10;AADdAAAADwAAAGRycy9kb3ducmV2LnhtbESPQWvCQBSE7wX/w/KE3urGHoJGV9HSQkuxkujF2yP7&#10;TEKyb9PsRlN/fbdQ8DjMzDfMcj2YRlyoc5VlBdNJBII4t7riQsHx8PY0A+E8ssbGMin4IQfr1ehh&#10;iYm2V07pkvlCBAi7BBWU3reJlC4vyaCb2JY4eGfbGfRBdoXUHV4D3DTyOYpiabDisFBiSy8l5XXW&#10;GwXb+isuvvXptukPO+k+9ym+fgxKPY6HzQKEp8Hfw//td61gFs/n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10GzHAAAA3QAAAA8AAAAAAAAAAAAAAAAAmAIAAGRy&#10;cy9kb3ducmV2LnhtbFBLBQYAAAAABAAEAPUAAACMAwAAAAA=&#10;" adj="4926" fillcolor="windowText" strokeweight="2pt"/>
                              <v:shape id="Кольцо 8700" o:spid="_x0000_s1137" type="#_x0000_t23" style="position:absolute;left:11684;top:33762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j68UA&#10;AADdAAAADwAAAGRycy9kb3ducmV2LnhtbERPTWvCQBC9C/0PyxS86aYeUkmzEVtaqJQqib30NmSn&#10;SUh2NmZXjf767kHw+Hjf6Wo0nTjR4BrLCp7mEQji0uqGKwU/+4/ZEoTzyBo7y6TgQg5W2cMkxUTb&#10;M+d0KnwlQgi7BBXU3veJlK6syaCb2544cH92MOgDHCqpBzyHcNPJRRTF0mDDoaHGnt5qKtviaBS8&#10;ttu4Oujf6/q4/5bua5fj+2ZUavo4rl9AeBr9XXxzf2oFy+co7A9vwhO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OPrxQAAAN0AAAAPAAAAAAAAAAAAAAAAAJgCAABkcnMv&#10;ZG93bnJldi54bWxQSwUGAAAAAAQABAD1AAAAigMAAAAA&#10;" adj="4926" fillcolor="windowText" strokeweight="2pt"/>
                              <v:shape id="Кольцо 8760" o:spid="_x0000_s1138" type="#_x0000_t23" style="position:absolute;left:11644;top:39663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S8UA&#10;AADdAAAADwAAAGRycy9kb3ducmV2LnhtbERPTWvCQBC9F/wPywje6qY9xJC6ihULFaklSS/ehuyY&#10;BLOzaXY1aX999yD0+Hjfy/VoWnGj3jWWFTzNIxDEpdUNVwq+irfHBITzyBpby6TghxysV5OHJaba&#10;DpzRLfeVCCHsUlRQe9+lUrqyJoNubjviwJ1tb9AH2FdS9ziEcNPK5yiKpcGGQ0ONHW1rKi/51Sh4&#10;vRzj6luffjfX4kO6w2eGu/2o1Gw6bl5AeBr9v/juftcKkkUc9oc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wZLxQAAAN0AAAAPAAAAAAAAAAAAAAAAAJgCAABkcnMv&#10;ZG93bnJldi54bWxQSwUGAAAAAAQABAD1AAAAigMAAAAA&#10;" adj="4926" fillcolor="windowText" strokeweight="2pt"/>
                              <v:shape id="Кольцо 8761" o:spid="_x0000_s1139" type="#_x0000_t23" style="position:absolute;left:11801;top:56817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j0McA&#10;AADdAAAADwAAAGRycy9kb3ducmV2LnhtbESPQWvCQBSE7wX/w/IK3uomHlKJrmJFwVJsSfTS2yP7&#10;moRk38bsqqm/vlso9DjMzDfMYjWYVlypd7VlBfEkAkFcWF1zqeB03D3NQDiPrLG1TAq+ycFqOXpY&#10;YKrtjTO65r4UAcIuRQWV910qpSsqMugmtiMO3pftDfog+1LqHm8Bblo5jaJEGqw5LFTY0aaioskv&#10;RsFL856UZ/15X1+OB+nePjLcvg5KjR+H9RyEp8H/h//ae61g9pzE8PsmP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3o9DHAAAA3QAAAA8AAAAAAAAAAAAAAAAAmAIAAGRy&#10;cy9kb3ducmV2LnhtbFBLBQYAAAAABAAEAPUAAACMAwAAAAA=&#10;" adj="4926" fillcolor="windowText" strokeweight="2pt"/>
                              <v:shape id="Кольцо 8762" o:spid="_x0000_s1140" type="#_x0000_t23" style="position:absolute;left:11996;top:75066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9p8YA&#10;AADdAAAADwAAAGRycy9kb3ducmV2LnhtbESPT4vCMBTE7wt+h/AEb2uqh65Uo6gouCwq/rl4ezTP&#10;tti81CZq10+/WRA8DjPzG2Y0aUwp7lS7wrKCXjcCQZxaXXCm4HhYfg5AOI+ssbRMCn7JwWTc+hhh&#10;ou2Dd3Tf+0wECLsEFeTeV4mULs3JoOvaijh4Z1sb9EHWmdQ1PgLclLIfRbE0WHBYyLGieU7pZX8z&#10;CmaXTZxd9ek5vR3W0v1sd7j4bpTqtJvpEISnxr/Dr/ZKKxh8xX34fxOe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U9p8YAAADdAAAADwAAAAAAAAAAAAAAAACYAgAAZHJz&#10;L2Rvd25yZXYueG1sUEsFBgAAAAAEAAQA9QAAAIsDAAAAAA==&#10;" adj="4926" fillcolor="windowText" strokeweight="2pt"/>
                            </v:group>
                            <v:shape id="Надпись 2" o:spid="_x0000_s1141" type="#_x0000_t202" style="position:absolute;left:18389;top:4064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j78YA&#10;AADdAAAADwAAAGRycy9kb3ducmV2LnhtbESPT2vCQBTE7wW/w/IEb3VXq9am2YhUBE+V2j/Q2yP7&#10;TILZtyG7mvjt3YLQ4zAzv2HSVW9rcaHWV441TMYKBHHuTMWFhq/P7eMShA/IBmvHpOFKHlbZ4CHF&#10;xLiOP+hyCIWIEPYJaihDaBIpfV6SRT92DXH0jq61GKJsC2la7CLc1nKq1EJarDgulNjQW0n56XC2&#10;Gr7fj78/M7UvNnbedK5Xku2L1Ho07NevIAL14T98b++MhuXz4g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mj78YAAADdAAAADwAAAAAAAAAAAAAAAACYAgAAZHJz&#10;L2Rvd25yZXYueG1sUEsFBgAAAAAEAAQA9QAAAIsDAAAAAA==&#10;" filled="f" stroked="f">
                              <v:textbo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142" type="#_x0000_t202" style="position:absolute;left:18389;top:10566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m8UA&#10;AADdAAAADwAAAGRycy9kb3ducmV2LnhtbESPT2sCMRTE7wW/Q3iCt5ooVu26UUQRPLWobcHbY/P2&#10;D25elk10t9++KRR6HGbmN0y66W0tHtT6yrGGyViBIM6cqbjQ8HE5PC9B+IBssHZMGr7Jw2Y9eEox&#10;Ma7jEz3OoRARwj5BDWUITSKlz0qy6MeuIY5e7lqLIcq2kKbFLsJtLadKzaXFiuNCiQ3tSspu57vV&#10;8PmWX79m6r3Y25emc72SbF+l1qNhv12BCNSH//Bf+2g0LBfzG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DubxQAAAN0AAAAPAAAAAAAAAAAAAAAAAJgCAABkcnMv&#10;ZG93bnJldi54bWxQSwUGAAAAAAQABAD1AAAAigMAAAAA&#10;" filled="f" stroked="f">
                            <v:textbo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143" type="#_x0000_t202" style="position:absolute;left:18999;top:25196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eAMUA&#10;AADdAAAADwAAAGRycy9kb3ducmV2LnhtbESPW2sCMRSE3wX/QzhC3zRpqZduN0pRhD4palvo22Fz&#10;9kI3J8smutt/bwTBx2FmvmHSVW9rcaHWV441PE8UCOLMmYoLDV+n7XgBwgdkg7Vj0vBPHlbL4SDF&#10;xLiOD3Q5hkJECPsENZQhNImUPivJop+4hjh6uWsthijbQpoWuwi3tXxRaiYtVhwXSmxoXVL2dzxb&#10;Dd+7/PfnVe2LjZ02neuVZPsmtX4a9R/vIAL14RG+tz+NhsV8NoXbm/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J4AxQAAAN0AAAAPAAAAAAAAAAAAAAAAAJgCAABkcnMv&#10;ZG93bnJldi54bWxQSwUGAAAAAAQABAD1AAAAigMAAAAA&#10;" filled="f" stroked="f">
                          <v:textbo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144" type="#_x0000_t202" style="position:absolute;left:18846;top:31597;width:441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Ad8UA&#10;AADdAAAADwAAAGRycy9kb3ducmV2LnhtbESPT2vCQBTE74LfYXlCb7pr0Wijq0il0JPFPy309sg+&#10;k2D2bchuTfz2bkHwOMzMb5jlurOVuFLjS8caxiMFgjhzpuRcw+n4MZyD8AHZYOWYNNzIw3rV7y0x&#10;Na7lPV0PIRcRwj5FDUUIdSqlzwqy6EeuJo7e2TUWQ5RNLk2DbYTbSr4qlUiLJceFAmt6Lyi7HP6s&#10;hu/d+fdnor7yrZ3WreuUZPsmtX4ZdJsFiEBdeIYf7U+jYT5LEvh/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7gB3xQAAAN0AAAAPAAAAAAAAAAAAAAAAAJgCAABkcnMv&#10;ZG93bnJldi54bWxQSwUGAAAAAAQABAD1AAAAigMAAAAA&#10;" filled="f" stroked="f">
                        <v:textbo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45" type="#_x0000_t202" style="position:absolute;left:19050;top:37947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l7MUA&#10;AADdAAAADwAAAGRycy9kb3ducmV2LnhtbESPQWvCQBSE7wX/w/IEb3VXsWqjq4gi9NRibAveHtln&#10;Esy+DdnVxH/vFgoeh5n5hlmuO1uJGzW+dKxhNFQgiDNnSs41fB/3r3MQPiAbrByThjt5WK96L0tM&#10;jGv5QLc05CJC2CeooQihTqT0WUEW/dDVxNE7u8ZiiLLJpWmwjXBbybFSU2mx5LhQYE3bgrJLerUa&#10;fj7Pp9+J+sp39q1uXack23ep9aDfbRYgAnXhGf5vfxgN89l0Bn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qXsxQAAAN0AAAAPAAAAAAAAAAAAAAAAAJgCAABkcnMv&#10;ZG93bnJldi54bWxQSwUGAAAAAAQABAD1AAAAigMAAAAA&#10;" filled="f" stroked="f">
                      <v:textbox>
                        <w:txbxContent>
                          <w:p w:rsidR="00B16375" w:rsidRPr="00591237" w:rsidRDefault="00B16375" w:rsidP="00591237">
                            <w:pPr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</w:pP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  <w:t>Z</w:t>
                            </w: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Надпись 2" o:spid="_x0000_s1146" type="#_x0000_t202" style="position:absolute;left:19151;top:54660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  <v:textbox>
                      <w:txbxContent>
                        <w:p w:rsidR="00B16375" w:rsidRPr="00591237" w:rsidRDefault="00B16375" w:rsidP="0059123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>Z</w:t>
                          </w: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Надпись 2" o:spid="_x0000_s1147" type="#_x0000_t202" style="position:absolute;left:19050;top:73152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<v:textbox>
                    <w:txbxContent>
                      <w:p w:rsidR="00B16375" w:rsidRPr="00591237" w:rsidRDefault="00B16375" w:rsidP="00591237">
                        <w:pPr>
                          <w:rPr>
                            <w:rFonts w:ascii="GOST type B" w:hAnsi="GOST type B"/>
                            <w:sz w:val="32"/>
                            <w:szCs w:val="32"/>
                          </w:rPr>
                        </w:pP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</w:rPr>
                          <w:t>Z</w:t>
                        </w: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901FF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3C89EE9F" wp14:editId="1294264D">
                <wp:simplePos x="0" y="0"/>
                <wp:positionH relativeFrom="page">
                  <wp:posOffset>717550</wp:posOffset>
                </wp:positionH>
                <wp:positionV relativeFrom="page">
                  <wp:posOffset>336550</wp:posOffset>
                </wp:positionV>
                <wp:extent cx="6658610" cy="10209530"/>
                <wp:effectExtent l="19050" t="19050" r="8890" b="1270"/>
                <wp:wrapNone/>
                <wp:docPr id="31" name="Group 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32" name="Rectangle 683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683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34" name="Line 683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683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84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84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84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84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84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84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84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6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6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6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6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6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685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6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42098A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6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5" o:spid="_x0000_s1148" style="position:absolute;left:0;text-align:left;margin-left:56.5pt;margin-top:26.5pt;width:524.3pt;height:803.9pt;z-index:2518840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">
                <v:rect id="Rectangle 6836" o:spid="_x0000_s114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GR8UA&#10;AADbAAAADwAAAGRycy9kb3ducmV2LnhtbESPQWvCQBSE74L/YXmF3nRjtLZEV9FAoWAvxoL29sg+&#10;k9Ds25DdavTXu4LgcZiZb5j5sjO1OFHrKssKRsMIBHFudcWFgp/d5+ADhPPIGmvLpOBCDpaLfm+O&#10;ibZn3tIp84UIEHYJKii9bxIpXV6SQTe0DXHwjrY16INsC6lbPAe4qWUcRVNpsOKwUGJDaUn5X/Zv&#10;FGzf1qvfw/t4b67RJpuk3yZOR7FSry/dagbCU+ef4Uf7SysYx3D/E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0ZHxQAAANsAAAAPAAAAAAAAAAAAAAAAAJgCAABkcnMv&#10;ZG93bnJldi54bWxQSwUGAAAAAAQABAD1AAAAigMAAAAA&#10;" filled="f" strokeweight="2.25pt"/>
                <v:group id="Group 6837" o:spid="_x0000_s115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Line 6838" o:spid="_x0000_s115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VZsIAAADbAAAADwAAAGRycy9kb3ducmV2LnhtbESPwWrDMBBE74X8g9hAb7Wc2hTjWAkh&#10;JVB8q9tLb4u1sY2tlSMpifv3VaHQ4zAzb5hqv5hJ3Mj5wbKCTZKCIG6tHrhT8PlxeipA+ICscbJM&#10;Cr7Jw363eqiw1PbO73RrQicihH2JCvoQ5lJK3/Zk0Cd2Jo7e2TqDIUrXSe3wHuFmks9p+iINDhwX&#10;epzp2FM7NlejoMhyxOJrrEfymbuE19osXCv1uF4OWxCBlvAf/mu/aQVZD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VZsIAAADbAAAADwAAAAAAAAAAAAAA&#10;AAChAgAAZHJzL2Rvd25yZXYueG1sUEsFBgAAAAAEAAQA+QAAAJADAAAAAA==&#10;" strokeweight="2.25pt">
                    <v:stroke endarrowwidth="narrow"/>
                  </v:line>
                  <v:line id="Line 6839" o:spid="_x0000_s115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<v:stroke endarrowwidth="narrow"/>
                  </v:line>
                  <v:line id="Line 6840" o:spid="_x0000_s115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<v:stroke endarrowwidth="narrow"/>
                  </v:line>
                  <v:line id="Line 6841" o:spid="_x0000_s115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<v:stroke endarrowwidth="narrow"/>
                  </v:line>
                  <v:line id="Line 6842" o:spid="_x0000_s115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line id="Line 6843" o:spid="_x0000_s115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    <v:stroke endarrowwidth="narrow"/>
                  </v:line>
                  <v:line id="Line 6844" o:spid="_x0000_s115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    <v:stroke endarrowwidth="narrow"/>
                  </v:line>
                  <v:line id="Line 6845" o:spid="_x0000_s115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<v:stroke endarrowwidth="narrow"/>
                  </v:line>
                  <v:line id="Line 6846" o:spid="_x0000_s115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9Q8UAAADbAAAADwAAAGRycy9kb3ducmV2LnhtbESP0WrCQBRE3wv+w3ILfZFmo5Z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9Q8UAAADbAAAADwAAAAAAAAAA&#10;AAAAAAChAgAAZHJzL2Rvd25yZXYueG1sUEsFBgAAAAAEAAQA+QAAAJMDAAAAAA==&#10;" strokeweight="2.25pt">
                    <v:stroke endarrowwidth="narrow"/>
                  </v:line>
                  <v:shape id="Text Box 6847" o:spid="_x0000_s116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8" o:spid="_x0000_s116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9" o:spid="_x0000_s116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50" o:spid="_x0000_s116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W5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yW5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51" o:spid="_x0000_s116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52" o:spid="_x0000_s116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Kqc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xoY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8qpwQAAANsAAAAPAAAAAAAAAAAAAAAA&#10;AKECAABkcnMvZG93bnJldi54bWxQSwUGAAAAAAQABAD5AAAAjwMAAAAA&#10;" strokeweight="2.25pt">
                    <v:stroke endarrowwidth="narrow"/>
                  </v:line>
                  <v:shape id="Text Box 6853" o:spid="_x0000_s1166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Cl8MA&#10;AADbAAAADwAAAGRycy9kb3ducmV2LnhtbESPQWvCQBSE74X+h+UVvNVNR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Cl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42098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54" o:spid="_x0000_s1167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9178A&#10;AADbAAAADwAAAGRycy9kb3ducmV2LnhtbERPS2vCQBC+F/wPywi91Y0FS4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4D3X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59123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</w:t>
      </w:r>
      <w:r w:rsidR="00D85B63" w:rsidRPr="007A1D25">
        <w:rPr>
          <w:rFonts w:ascii="GOST type B" w:hAnsi="GOST type B"/>
          <w:bCs/>
          <w:i/>
          <w:sz w:val="28"/>
          <w:szCs w:val="28"/>
          <w:lang w:val="ru-RU"/>
        </w:rPr>
        <w:t>.2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Р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озмітка</w:t>
      </w:r>
      <w:proofErr w:type="spell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стані</w:t>
      </w:r>
      <w:proofErr w:type="gram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автомата</w:t>
      </w: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>Побудуємо граф автомата з кодуванням (рисунок 4.3)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.</w:t>
      </w: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588E17F6" wp14:editId="5E3A16DA">
            <wp:extent cx="5734995" cy="3890470"/>
            <wp:effectExtent l="0" t="0" r="0" b="0"/>
            <wp:docPr id="26" name="Рисунок 26" descr="C:\Users\Alexandr\Desktop\няшно\граф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andr\Desktop\няшно\граф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37" cy="38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4.3. Г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автомата з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кодуванням</w:t>
      </w:r>
      <w:proofErr w:type="spellEnd"/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4C471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89152" behindDoc="0" locked="0" layoutInCell="1" allowOverlap="1" wp14:anchorId="758B84E8" wp14:editId="04769EB6">
                <wp:simplePos x="0" y="0"/>
                <wp:positionH relativeFrom="column">
                  <wp:posOffset>2023110</wp:posOffset>
                </wp:positionH>
                <wp:positionV relativeFrom="paragraph">
                  <wp:posOffset>1591310</wp:posOffset>
                </wp:positionV>
                <wp:extent cx="2971800" cy="1818640"/>
                <wp:effectExtent l="0" t="0" r="0" b="0"/>
                <wp:wrapTopAndBottom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818640"/>
                          <a:chOff x="1869507" y="0"/>
                          <a:chExt cx="2971800" cy="1818640"/>
                        </a:xfrm>
                      </wpg:grpSpPr>
                      <wpg:grpSp>
                        <wpg:cNvPr id="282" name="Группа 282"/>
                        <wpg:cNvGrpSpPr/>
                        <wpg:grpSpPr>
                          <a:xfrm>
                            <a:off x="1869507" y="0"/>
                            <a:ext cx="2971800" cy="1818640"/>
                            <a:chOff x="1456757" y="-137795"/>
                            <a:chExt cx="2971800" cy="1818640"/>
                          </a:xfrm>
                        </wpg:grpSpPr>
                        <wps:wsp>
                          <wps:cNvPr id="2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757" y="-137795"/>
                              <a:ext cx="2971800" cy="181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7F1A62" w:rsidRDefault="00B16375" w:rsidP="006D47FE">
                                <w:pPr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72"/>
                                    <w:szCs w:val="50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K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32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36"/>
                                    <w:szCs w:val="32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>0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52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4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  <w:vertAlign w:val="superscript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3"/>
                                    <w:szCs w:val="33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2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1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0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Прямая со стрелкой 279"/>
                          <wps:cNvCnPr/>
                          <wps:spPr>
                            <a:xfrm>
                              <a:off x="1712500" y="487680"/>
                              <a:ext cx="7607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3" name="Прямая со стрелкой 283"/>
                        <wps:cNvCnPr/>
                        <wps:spPr>
                          <a:xfrm>
                            <a:off x="2125042" y="931101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>
                            <a:off x="2125234" y="1240076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>
                            <a:off x="2120986" y="1540700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6" o:spid="_x0000_s1168" style="position:absolute;left:0;text-align:left;margin-left:159.3pt;margin-top:125.3pt;width:234pt;height:143.2pt;z-index:251889152;mso-width-relative:margin" coordorigin="18695" coordsize="29718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">
                <v:group id="Группа 282" o:spid="_x0000_s1169" style="position:absolute;left:18695;width:29718;height:18186" coordorigin="14567,-1377" coordsize="29718,1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Надпись 2" o:spid="_x0000_s1170" type="#_x0000_t202" style="position:absolute;left:14567;top:-1377;width:29718;height:1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FZ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4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xWTEAAAA3AAAAA8AAAAAAAAAAAAAAAAAmAIAAGRycy9k&#10;b3ducmV2LnhtbFBLBQYAAAAABAAEAPUAAACJAwAAAAA=&#10;" stroked="f">
                    <v:textbox>
                      <w:txbxContent>
                        <w:p w:rsidR="00B16375" w:rsidRPr="007F1A62" w:rsidRDefault="00B16375" w:rsidP="006D47FE">
                          <w:pPr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D47FE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J</w:t>
                          </w:r>
                          <w:r w:rsidRPr="006D47FE">
                            <w:rPr>
                              <w:rFonts w:ascii="GOST type B" w:hAnsi="GOST type B"/>
                              <w:sz w:val="72"/>
                              <w:szCs w:val="50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K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4"/>
                              <w:szCs w:val="32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36"/>
                              <w:szCs w:val="32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>0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sym w:font="Symbol" w:char="F0BE"/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52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4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     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Pr="007F1A62">
                            <w:rPr>
                              <w:rFonts w:ascii="GOST type B" w:hAnsi="GOST type B"/>
                              <w:sz w:val="36"/>
                              <w:szCs w:val="36"/>
                              <w:vertAlign w:val="superscript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33"/>
                              <w:szCs w:val="33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2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1</w:t>
                          </w:r>
                          <w:r w:rsidRPr="007F1A62">
                            <w:rPr>
                              <w:rFonts w:ascii="GOST type B" w:hAnsi="GOST type B"/>
                              <w:sz w:val="56"/>
                              <w:szCs w:val="56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  <w:lang w:val="ru-RU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0</w:t>
                          </w:r>
                          <w:r w:rsidRPr="007F1A62">
                            <w:rPr>
                              <w:rFonts w:ascii="GOST type B" w:hAnsi="GOST type B"/>
                              <w:sz w:val="26"/>
                              <w:szCs w:val="26"/>
                            </w:rPr>
                            <w:t xml:space="preserve"> 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рямая со стрелкой 279" o:spid="_x0000_s1171" type="#_x0000_t32" style="position:absolute;left:17125;top:4876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o38UAAADcAAAADwAAAGRycy9kb3ducmV2LnhtbESPzWrDMBCE74W+g9hCLyWR49IkdSOH&#10;EGhayCk/kOtirS1ja2UsxXHevioUehxm5htmtR5tKwbqfe1YwWyagCAunK65UnA+fU6WIHxA1tg6&#10;JgV38rDOHx9WmGl34wMNx1CJCGGfoQITQpdJ6QtDFv3UdcTRK11vMUTZV1L3eItw28o0SebSYs1x&#10;wWBHW0NFc7xaBWWqafbSXMzX4g3L7f41HYZ2p9Tz07j5ABFoDP/hv/a3VpAu3u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Ho38UAAADcAAAADwAAAAAAAAAA&#10;AAAAAAChAgAAZHJzL2Rvd25yZXYueG1sUEsFBgAAAAAEAAQA+QAAAJMDAAAAAA==&#10;">
                    <v:stroke endarrow="open"/>
                  </v:shape>
                </v:group>
                <v:shape id="Прямая со стрелкой 283" o:spid="_x0000_s1172" type="#_x0000_t32" style="position:absolute;left:21250;top:9311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vEsUAAADcAAAADwAAAGRycy9kb3ducmV2LnhtbESPS2vDMBCE74H8B7GBXkIixyEPXCuh&#10;BPqAnOIWel2stWVsrYylOu6/rwqFHoeZ+YbJz5PtxEiDbxwr2KwTEMSl0w3XCj7en1dHED4ga+wc&#10;k4Jv8nA+zWc5Ztrd+UZjEWoRIewzVGBC6DMpfWnIol+7njh6lRsshiiHWuoB7xFuO5kmyV5abDgu&#10;GOzpYqhsiy+roEo1bZbtp3k97LC6XLfpOHYvSj0spqdHEIGm8B/+a79pBelxC79n4hGQp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yvEsUAAADcAAAADwAAAAAAAAAA&#10;AAAAAAChAgAAZHJzL2Rvd25yZXYueG1sUEsFBgAAAAAEAAQA+QAAAJMDAAAAAA==&#10;">
                  <v:stroke endarrow="open"/>
                </v:shape>
                <v:shape id="Прямая со стрелкой 284" o:spid="_x0000_s1173" type="#_x0000_t32" style="position:absolute;left:21252;top:12400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3ZsUAAADcAAAADwAAAGRycy9kb3ducmV2LnhtbESPzWrDMBCE74W+g9hCLyWR4zZpcCOH&#10;EGhayCk/kOtirS1ja2UsxXHevioUehxm5htmtR5tKwbqfe1YwWyagCAunK65UnA+fU6WIHxA1tg6&#10;JgV38rDOHx9WmGl34wMNx1CJCGGfoQITQpdJ6QtDFv3UdcTRK11vMUTZV1L3eItw28o0SRbSYs1x&#10;wWBHW0NFc7xaBWWqafbSXMzX+xzL7f41HYZ2p9Tz07j5ABFoDP/hv/a3VpAu3+D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U3ZsUAAADcAAAADwAAAAAAAAAA&#10;AAAAAAChAgAAZHJzL2Rvd25yZXYueG1sUEsFBgAAAAAEAAQA+QAAAJMDAAAAAA==&#10;">
                  <v:stroke endarrow="open"/>
                </v:shape>
                <v:shape id="Прямая со стрелкой 285" o:spid="_x0000_s1174" type="#_x0000_t32" style="position:absolute;left:21209;top:15407;width:7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S/cUAAADcAAAADwAAAGRycy9kb3ducmV2LnhtbESPzWrDMBCE74W8g9hALyWR45IfXCuh&#10;BNoUcopb6HWx1paxtTKW6rhvHxUKOQ4z8w2THybbiZEG3zhWsFomIIhLpxuuFXx9vi12IHxA1tg5&#10;JgW/5OGwnz3kmGl35QuNRahFhLDPUIEJoc+k9KUhi37peuLoVW6wGKIcaqkHvEa47WSaJBtpseG4&#10;YLCno6GyLX6sgirVtHpqv81pu8bqeH5Ox7F7V+pxPr2+gAg0hXv4v/2hFaS7NfydiUdA7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mS/cUAAADcAAAADwAAAAAAAAAA&#10;AAAAAAChAgAAZHJzL2Rvd25yZXYueG1sUEsFBgAAAAAEAAQA+QAAAJMDAAAAAA==&#10;">
                  <v:stroke endarrow="open"/>
                </v:shape>
                <w10:wrap type="topAndBottom"/>
              </v:group>
            </w:pict>
          </mc:Fallback>
        </mc:AlternateConten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Для синтезу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логічної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схеми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виконати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автомата.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Оскільки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3,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3. Так як для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побудови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даного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використовувати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запишемо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цього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типу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4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.4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).</w:t>
      </w:r>
    </w:p>
    <w:p w:rsidR="00E43280" w:rsidRPr="007A1D25" w:rsidRDefault="001B3624" w:rsidP="007A1D25">
      <w:pPr>
        <w:tabs>
          <w:tab w:val="left" w:pos="426"/>
        </w:tabs>
        <w:spacing w:line="360" w:lineRule="auto"/>
        <w:ind w:left="1593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539F8AAE" wp14:editId="2A980828">
                <wp:simplePos x="0" y="0"/>
                <wp:positionH relativeFrom="page">
                  <wp:posOffset>698500</wp:posOffset>
                </wp:positionH>
                <wp:positionV relativeFrom="page">
                  <wp:posOffset>135890</wp:posOffset>
                </wp:positionV>
                <wp:extent cx="6658610" cy="10209530"/>
                <wp:effectExtent l="22225" t="21590" r="15240" b="8255"/>
                <wp:wrapNone/>
                <wp:docPr id="57" name="Group 6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8" name="Rectangle 6857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6858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60" name="Line 6859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860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861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862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863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864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865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866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867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Text Box 6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2" name="Text Box 6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3" name="Text Box 6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4" name="Text Box 6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5" name="Text Box 6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6" name="Line 6873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Text Box 6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7378E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8" name="Text Box 6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6" o:spid="_x0000_s1175" style="position:absolute;left:0;text-align:left;margin-left:55pt;margin-top:10.7pt;width:524.3pt;height:803.9pt;z-index:2515297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">
                <v:rect id="Rectangle 6857" o:spid="_x0000_s117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UDcMA&#10;AADbAAAADwAAAGRycy9kb3ducmV2LnhtbERPTWvCQBC9F/wPyxS8NZvE2pboGjRQKNiLaUF7G7Jj&#10;EpqdDdmtRn+9eyh4fLzvZT6aTpxocK1lBUkUgyCurG65VvD99f70BsJ5ZI2dZVJwIQf5avKwxEzb&#10;M+/oVPpahBB2GSpovO8zKV3VkEEX2Z44cEc7GPQBDrXUA55DuOlkGscv0mDLoaHBnoqGqt/yzyjY&#10;zTfrn8PrbG+u8bZ8Lj5NWiSpUtPHcb0A4Wn0d/G/+0MrmIex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yUDcMAAADbAAAADwAAAAAAAAAAAAAAAACYAgAAZHJzL2Rv&#10;d25yZXYueG1sUEsFBgAAAAAEAAQA9QAAAIgDAAAAAA==&#10;" filled="f" strokeweight="2.25pt"/>
                <v:group id="Group 6858" o:spid="_x0000_s117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line id="Line 6859" o:spid="_x0000_s117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8eL0AAADbAAAADwAAAGRycy9kb3ducmV2LnhtbERPTYvCMBC9C/6HMII3TV1FSjWKKIL0&#10;puvF29CMbWkzqUlW6783B2GPj/e93vamFU9yvrasYDZNQBAXVtdcKrj+HicpCB+QNbaWScGbPGw3&#10;w8EaM21ffKbnJZQihrDPUEEVQpdJ6YuKDPqp7Ygjd7fOYIjQlVI7fMVw08qfJFlKgzXHhgo72ldU&#10;NJc/oyCdLxDTW5M35OfuEQ656TlXajzqdysQgfrwL/66T1rBMq6PX+IP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fHi9AAAA2wAAAA8AAAAAAAAAAAAAAAAAoQIA&#10;AGRycy9kb3ducmV2LnhtbFBLBQYAAAAABAAEAPkAAACLAwAAAAA=&#10;" strokeweight="2.25pt">
                    <v:stroke endarrowwidth="narrow"/>
                  </v:line>
                  <v:line id="Line 6860" o:spid="_x0000_s117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    <v:stroke endarrowwidth="narrow"/>
                  </v:line>
                  <v:line id="Line 6861" o:spid="_x0000_s118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    <v:stroke endarrowwidth="narrow"/>
                  </v:line>
                  <v:line id="Line 6862" o:spid="_x0000_s118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    <v:stroke endarrowwidth="narrow"/>
                  </v:line>
                  <v:line id="Line 6863" o:spid="_x0000_s118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IkM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LV6zKG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EIiQxwAAAN0AAAAPAAAAAAAA&#10;AAAAAAAAAKECAABkcnMvZG93bnJldi54bWxQSwUGAAAAAAQABAD5AAAAlQMAAAAA&#10;" strokeweight="2.25pt">
                    <v:stroke endarrowwidth="narrow"/>
                  </v:line>
                  <v:line id="Line 6864" o:spid="_x0000_s118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tC8cAAADdAAAADwAAAGRycy9kb3ducmV2LnhtbESP3WrCQBSE7wu+w3IKvRHd2FJ/0qwi&#10;QqGUIpj4AMfsMQnJno3ZrUnevlso9HKYmW+YZDeYRtypc5VlBYt5BII4t7riQsE5e5+tQTiPrLGx&#10;TApGcrDbTh4SjLXt+UT31BciQNjFqKD0vo2ldHlJBt3ctsTBu9rOoA+yK6TusA9w08jnKFpKgxWH&#10;hRJbOpSU1+m3UVC94GXqN1Mumq9zfRzz7PZ5y5R6ehz2byA8Df4//Nf+0ArWr6sV/L4JT0B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XC0LxwAAAN0AAAAPAAAAAAAA&#10;AAAAAAAAAKECAABkcnMvZG93bnJldi54bWxQSwUGAAAAAAQABAD5AAAAlQMAAAAA&#10;" strokeweight="2.25pt">
                    <v:stroke endarrowwidth="narrow"/>
                  </v:line>
                  <v:line id="Line 6865" o:spid="_x0000_s118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5ecQAAADdAAAADwAAAGRycy9kb3ducmV2LnhtbERP3WrCMBS+H+wdwhl4I2vqxrbaGUUG&#10;gsgQZn2AY3PWFpuTton9efvlQtjlx/e/2oymFj11rrKsYBHFIIhzqysuFJyz3XMCwnlkjbVlUjCR&#10;g8368WGFqbYD/1B/8oUIIexSVFB636RSurwkgy6yDXHgfm1n0AfYFVJ3OIRwU8uXOH6XBisODSU2&#10;9FVSfj3djILqFS9zv5xzUX+fr8cpz9pDmyk1exq3nyA8jf5ffHfvtYLk7SPMDW/C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7l5xAAAAN0AAAAPAAAAAAAAAAAA&#10;AAAAAKECAABkcnMvZG93bnJldi54bWxQSwUGAAAAAAQABAD5AAAAkgMAAAAA&#10;" strokeweight="2.25pt">
                    <v:stroke endarrowwidth="narrow"/>
                  </v:line>
                  <v:line id="Line 6866" o:spid="_x0000_s118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c4s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Hq9W0N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xzixwAAAN0AAAAPAAAAAAAA&#10;AAAAAAAAAKECAABkcnMvZG93bnJldi54bWxQSwUGAAAAAAQABAD5AAAAlQMAAAAA&#10;" strokeweight="2.25pt">
                    <v:stroke endarrowwidth="narrow"/>
                  </v:line>
                  <v:line id="Line 6867" o:spid="_x0000_s118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FWMIAAADdAAAADwAAAGRycy9kb3ducmV2LnhtbERPzYrCMBC+L/gOYYS9iKa7skutpiIL&#10;gogIa32AsRnb0mZSm6j17c1B8Pjx/S+WvWnEjTpXWVbwNYlAEOdWV1woOGbrcQzCeWSNjWVS8CAH&#10;y3TwscBE2zv/0+3gCxFC2CWooPS+TaR0eUkG3cS2xIE7286gD7ArpO7wHsJNI7+j6FcarDg0lNjS&#10;X0l5fbgaBdUUTyM/G3HR7I71/pFnl+0lU+pz2K/mIDz1/i1+uTdaQfwTh/3hTXgCMn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DFWMIAAADdAAAADwAAAAAAAAAAAAAA&#10;AAChAgAAZHJzL2Rvd25yZXYueG1sUEsFBgAAAAAEAAQA+QAAAJADAAAAAA==&#10;" strokeweight="2.25pt">
                    <v:stroke endarrowwidth="narrow"/>
                  </v:line>
                  <v:shape id="Text Box 6868" o:spid="_x0000_s118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trMUA&#10;AADdAAAADwAAAGRycy9kb3ducmV2LnhtbESPW2vCQBSE34X+h+UUfNONgiWkrlIKivpQvPTyesie&#10;JmmzZ0P2qPHfu4Lg4zAz3zDTeedqdaI2VJ4NjIYJKOLc24oLA5+HxSAFFQTZYu2ZDFwowHz21Jti&#10;Zv2Zd3TaS6EihEOGBkqRJtM65CU5DEPfEEfv17cOJcq20LbFc4S7Wo+T5EU7rDgulNjQe0n5//7o&#10;DBQ/hzXqr+3m49s1od79CS2XYkz/uXt7BSXUySN8b6+sgXSSjuD2Jj4B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C2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69" o:spid="_x0000_s118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z28UA&#10;AADdAAAADwAAAGRycy9kb3ducmV2LnhtbESPX2vCQBDE3wt+h2MLvtVLBSWknlIKivogavrndclt&#10;k7S5vZBbNX57Tyj0cZiZ3zCzRe8adaYu1J4NPI8SUMSFtzWXBt7z5VMKKgiyxcYzGbhSgMV88DDD&#10;zPoLH+h8lFJFCIcMDVQibaZ1KCpyGEa+JY7et+8cSpRdqW2Hlwh3jR4nyVQ7rDkuVNjSW0XF7/Hk&#10;DJRf+Qb1x367+3RtaA4/QquVGDN87F9fQAn18h/+a6+tgXSSjuH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rP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0" o:spid="_x0000_s118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WQMUA&#10;AADdAAAADwAAAGRycy9kb3ducmV2LnhtbESPX2vCQBDE3wv9DscKfasXL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hZA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71" o:spid="_x0000_s119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ONMUA&#10;AADdAAAADwAAAGRycy9kb3ducmV2LnhtbESPX2vCQBDE3wv9DscKfasXp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44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2" o:spid="_x0000_s119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rr8UA&#10;AADdAAAADwAAAGRycy9kb3ducmV2LnhtbESPX2vCQBDE3wW/w7GCb3qxYAmpp4ig1D6U+q99XXLb&#10;JJrbC7mtxm/vFQp9HGbmN8xs0blaXakNlWcDk3ECijj3tuLCwPGwHqWggiBbrD2TgTsFWMz7vRlm&#10;1t94R9e9FCpCOGRooBRpMq1DXpLDMPYNcfS+fetQomwLbVu8Rbir9VOSPGuHFceFEhtalZRf9j/O&#10;QPF12KI+fby9f7om1Luz0GYjxgwH3fIFlFAn/+G/9qs1kE7TKfy+iU9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yu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73" o:spid="_x0000_s119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4t8QAAADdAAAADwAAAGRycy9kb3ducmV2LnhtbESP0YrCMBRE3wX/IVzBF9F0FaVWo8jC&#10;wrKIoPUDrs21LTY3tclq/XsjCD4OM3OGWa5bU4kbNa60rOBrFIEgzqwuOVdwTH+GMQjnkTVWlknB&#10;gxysV93OEhNt77yn28HnIkDYJaig8L5OpHRZQQbdyNbEwTvbxqAPssmlbvAe4KaS4yiaSYMlh4UC&#10;a/ouKLsc/o2CcoKngZ8POK+2x8vukaXXv2uqVL/XbhYgPLX+E363f7WCeBrP4PUmP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xfi3xAAAAN0AAAAPAAAAAAAAAAAA&#10;AAAAAKECAABkcnMvZG93bnJldi54bWxQSwUGAAAAAAQABAD5AAAAkgMAAAAA&#10;" strokeweight="2.25pt">
                    <v:stroke endarrowwidth="narrow"/>
                  </v:line>
                  <v:shape id="Text Box 6874" o:spid="_x0000_s119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QQ8UA&#10;AADdAAAADwAAAGRycy9kb3ducmV2LnhtbESPX2vCQBDE3wv9DscKfasXhWpIPaUIivpQ/Nu+Lrlt&#10;kja3F3Krpt++VxB8HGbmN8xk1rlaXagNlWcDg34Cijj3tuLCwPGweE5BBUG2WHsmA78UYDZ9fJhg&#10;Zv2Vd3TZS6EihEOGBkqRJtM65CU5DH3fEEfvy7cOJcq20LbFa4S7Wg+TZKQdVhwXSmxoXlL+sz87&#10;A8XnYY36tN28f7gm1LtvoeVSjHnqdW+voIQ6uYdv7ZU1kL6kY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RB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7378E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875" o:spid="_x0000_s119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EMcIA&#10;AADdAAAADwAAAGRycy9kb3ducmV2LnhtbERPTWvCQBC9C/0PyxR6002FSoiuIgVD24NUrXodsmMS&#10;zc6G7DSm/757KPT4eN+L1eAa1VMXas8GnicJKOLC25pLA1+HzTgFFQTZYuOZDPxQgNXyYbTAzPo7&#10;76jfS6liCIcMDVQibaZ1KCpyGCa+JY7cxXcOJcKu1LbDewx3jZ4myUw7rDk2VNjSa0XFbf/tDJTn&#10;wzvq4+fH9uTa0OyuQnkuxjw9Dus5KKFB/sV/7jdrIH1J49z4Jj4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oQx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090B07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Рисунок 4</w:t>
      </w:r>
      <w:r w:rsidR="004C471C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.4</w:t>
      </w:r>
      <w:r w:rsidR="007A1D25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>. Т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аблиця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переходів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6D47FE" w:rsidRPr="007A1D25">
        <w:rPr>
          <w:rFonts w:ascii="GOST type B" w:hAnsi="GOST type B"/>
          <w:bCs/>
          <w:i/>
          <w:sz w:val="28"/>
          <w:szCs w:val="28"/>
        </w:rPr>
        <w:t>JK</w:t>
      </w:r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-</w:t>
      </w:r>
      <w:proofErr w:type="spellStart"/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тригера</w:t>
      </w:r>
      <w:proofErr w:type="spellEnd"/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lang w:val="uk-UA"/>
        </w:rPr>
      </w:pPr>
    </w:p>
    <w:p w:rsidR="00E43280" w:rsidRPr="007A1D25" w:rsidRDefault="00E43280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1B3624" w:rsidRPr="007A1D25" w:rsidRDefault="00C9012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На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основ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графа автомата (рис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унок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D85B63" w:rsidRPr="007A1D25">
        <w:rPr>
          <w:rFonts w:ascii="GOST type B" w:hAnsi="GOST type B"/>
          <w:bCs/>
          <w:sz w:val="28"/>
          <w:szCs w:val="28"/>
          <w:lang w:val="ru-RU"/>
        </w:rPr>
        <w:t>.1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тригера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>4.4</w:t>
      </w:r>
      <w:bookmarkStart w:id="0" w:name="_GoBack"/>
      <w:r w:rsidR="004C471C"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складемо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структурну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</w:t>
      </w:r>
      <w:r w:rsidR="00E378E1" w:rsidRPr="007A1D25">
        <w:rPr>
          <w:rFonts w:ascii="GOST type B" w:hAnsi="GOST type B"/>
          <w:bCs/>
          <w:sz w:val="28"/>
          <w:szCs w:val="28"/>
          <w:lang w:val="ru-RU"/>
        </w:rPr>
        <w:t>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42098A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>1</w:t>
      </w:r>
      <w:r w:rsidRPr="007A1D25">
        <w:rPr>
          <w:rFonts w:ascii="GOST type B" w:hAnsi="GOST type B"/>
          <w:bCs/>
          <w:sz w:val="28"/>
          <w:szCs w:val="28"/>
          <w:lang w:val="ru-RU"/>
        </w:rPr>
        <w:t>)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EF1445" w:rsidRPr="007A1D25" w:rsidRDefault="00EF1445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F901FF" w:rsidRPr="007A1D25" w:rsidRDefault="00F901FF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D85B63" w:rsidRPr="007A1D25" w:rsidRDefault="00D85B63" w:rsidP="00872A17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Таблиця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4.</w:t>
      </w:r>
      <w:r w:rsidR="004C471C" w:rsidRPr="007A1D25">
        <w:rPr>
          <w:rFonts w:ascii="GOST type B" w:hAnsi="GOST type B"/>
          <w:bCs/>
          <w:i/>
          <w:sz w:val="28"/>
          <w:szCs w:val="28"/>
          <w:lang w:val="ru-RU"/>
        </w:rPr>
        <w:t>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. </w:t>
      </w:r>
      <w:proofErr w:type="gram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С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труктурна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таблиця</w:t>
      </w:r>
      <w:proofErr w:type="spellEnd"/>
      <w:r w:rsidR="007A1D25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 автомата</w:t>
      </w:r>
    </w:p>
    <w:p w:rsidR="00392E68" w:rsidRPr="007A1D25" w:rsidRDefault="00392E68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W w:w="9887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241"/>
        <w:gridCol w:w="1417"/>
        <w:gridCol w:w="1559"/>
        <w:gridCol w:w="1276"/>
        <w:gridCol w:w="1701"/>
        <w:gridCol w:w="897"/>
        <w:gridCol w:w="898"/>
        <w:gridCol w:w="898"/>
      </w:tblGrid>
      <w:tr w:rsidR="00F92A27" w:rsidRPr="007A1D25" w:rsidTr="00F92A27">
        <w:trPr>
          <w:trHeight w:val="478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Пе</w:t>
            </w:r>
            <w:r w:rsidR="004C471C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р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B1637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  <w:t>Ст. стан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Нов. стан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4C471C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Вх.</w:t>
            </w:r>
            <w:r w:rsidR="00EF1445"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cигн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Вих. cигн.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rPr>
                <w:rFonts w:ascii="GOST type B" w:hAnsi="GOST type B"/>
                <w:sz w:val="26"/>
                <w:szCs w:val="26"/>
                <w:lang w:val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Функції тригерів</w:t>
            </w:r>
          </w:p>
        </w:tc>
      </w:tr>
      <w:tr w:rsidR="00F92A27" w:rsidRPr="007A1D25" w:rsidTr="00F92A27">
        <w:trPr>
          <w:trHeight w:val="213"/>
        </w:trPr>
        <w:tc>
          <w:tcPr>
            <w:tcW w:w="12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i</w:t>
            </w:r>
            <w:proofErr w:type="spellEnd"/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proofErr w:type="spellStart"/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j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4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5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1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val="ru-RU" w:eastAsia="uk-U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bookmarkEnd w:id="0"/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377D0B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92A27" w:rsidRPr="007A1D25" w:rsidRDefault="00F92A27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</w:tbl>
    <w:p w:rsidR="00C93897" w:rsidRPr="007A1D25" w:rsidRDefault="00C9389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2"/>
          <w:szCs w:val="28"/>
          <w:lang w:val="ru-RU"/>
        </w:rPr>
      </w:pPr>
    </w:p>
    <w:p w:rsidR="007958AC" w:rsidRPr="007A1D25" w:rsidRDefault="00377D0B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0A8E5A2A" wp14:editId="1225B934">
                <wp:simplePos x="0" y="0"/>
                <wp:positionH relativeFrom="page">
                  <wp:posOffset>688340</wp:posOffset>
                </wp:positionH>
                <wp:positionV relativeFrom="page">
                  <wp:posOffset>394335</wp:posOffset>
                </wp:positionV>
                <wp:extent cx="6658610" cy="10209530"/>
                <wp:effectExtent l="19050" t="19050" r="8890" b="1270"/>
                <wp:wrapNone/>
                <wp:docPr id="726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727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8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729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9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0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1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2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7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B65821" w:rsidRDefault="00B16375" w:rsidP="00377D0B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50" o:spid="_x0000_s1195" style="position:absolute;left:0;text-align:left;margin-left:54.2pt;margin-top:31.05pt;width:524.3pt;height:803.9pt;z-index:2518912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">
                <v:rect id="Rectangle 7851" o:spid="_x0000_s119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/+MYA&#10;AADcAAAADwAAAGRycy9kb3ducmV2LnhtbESPQWvCQBSE74L/YXlCb2Zj2hqJrmIDhUJ7MQrq7ZF9&#10;JsHs25Ddatpf3y0Uehxm5htmtRlMK27Uu8ayglkUgyAurW64UnDYv04XIJxH1thaJgVf5GCzHo9W&#10;mGl75x3dCl+JAGGXoYLa+y6T0pU1GXSR7YiDd7G9QR9kX0nd4z3ATSuTOJ5Lgw2HhRo7ymsqr8Wn&#10;UbB7ftmeT+nj0XzH78VT/mGSfJYo9TAZtksQngb/H/5rv2kFaZL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b/+MYAAADcAAAADwAAAAAAAAAAAAAAAACYAgAAZHJz&#10;L2Rvd25yZXYueG1sUEsFBgAAAAAEAAQA9QAAAIsDAAAAAA==&#10;" filled="f" strokeweight="2.25pt"/>
                <v:group id="Group 7852" o:spid="_x0000_s119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line id="Line 7853" o:spid="_x0000_s119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i48MAAADcAAAADwAAAGRycy9kb3ducmV2LnhtbESPQWvCQBSE74L/YXmCN91USxtTN0Eq&#10;guRW20tvj+wzCcm+jbtbjf/eLRR6HGbmG2ZbjKYXV3K+tazgaZmAIK6sbrlW8PV5WKQgfEDW2Fsm&#10;BXfyUOTTyRYzbW/8QddTqEWEsM9QQRPCkEnpq4YM+qUdiKN3ts5giNLVUju8Rbjp5SpJXqTBluNC&#10;gwO9N1R1px+jIF0/I6bfXdmRX7tL2Jdm5FKp+WzcvYEINIb/8F/7qBW8rjbweyYeAZ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7YuPDAAAA3AAAAA8AAAAAAAAAAAAA&#10;AAAAoQIAAGRycy9kb3ducmV2LnhtbFBLBQYAAAAABAAEAPkAAACRAwAAAAA=&#10;" strokeweight="2.25pt">
                    <v:stroke endarrowwidth="narrow"/>
                  </v:line>
                  <v:line id="Line 7854" o:spid="_x0000_s119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g9bs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XzE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g9bsIAAADcAAAADwAAAAAAAAAAAAAA&#10;AAChAgAAZHJzL2Rvd25yZXYueG1sUEsFBgAAAAAEAAQA+QAAAJADAAAAAA==&#10;" strokeweight="2.25pt">
                    <v:stroke endarrowwidth="narrow"/>
                  </v:line>
                  <v:line id="Line 7855" o:spid="_x0000_s120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Y9c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vfl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SY9cUAAADcAAAADwAAAAAAAAAA&#10;AAAAAAChAgAAZHJzL2Rvd25yZXYueG1sUEsFBgAAAAAEAAQA+QAAAJMDAAAAAA==&#10;" strokeweight="2.25pt">
                    <v:stroke endarrowwidth="narrow"/>
                  </v:line>
                  <v:line id="Line 7856" o:spid="_x0000_s120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YGgs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E8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gaCxAAAANwAAAAPAAAAAAAAAAAA&#10;AAAAAKECAABkcnMvZG93bnJldi54bWxQSwUGAAAAAAQABAD5AAAAkgMAAAAA&#10;" strokeweight="2.25pt">
                    <v:stroke endarrowwidth="narrow"/>
                  </v:line>
                  <v:line id="Line 7857" o:spid="_x0000_s120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Gc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VvcQ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qjGcUAAADcAAAADwAAAAAAAAAA&#10;AAAAAAChAgAAZHJzL2Rvd25yZXYueG1sUEsFBgAAAAAEAAQA+QAAAJMDAAAAAA==&#10;" strokeweight="2.25pt">
                    <v:stroke endarrowwidth="narrow"/>
                  </v:line>
                  <v:line id="Line 7858" o:spid="_x0000_s120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7bc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DO23GAAAA3AAAAA8AAAAAAAAA&#10;AAAAAAAAoQIAAGRycy9kb3ducmV2LnhtbFBLBQYAAAAABAAEAPkAAACUAwAAAAA=&#10;" strokeweight="2.25pt">
                    <v:stroke endarrowwidth="narrow"/>
                  </v:line>
                  <v:line id="Line 7859" o:spid="_x0000_s120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+e9s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PnvbGAAAA3AAAAA8AAAAAAAAA&#10;AAAAAAAAoQIAAGRycy9kb3ducmV2LnhtbFBLBQYAAAAABAAEAPkAAACUAwAAAAA=&#10;" strokeweight="2.25pt">
                    <v:stroke endarrowwidth="narrow"/>
                  </v:line>
                  <v:line id="Line 7860" o:spid="_x0000_s120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0Agc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n7M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QCBxAAAANwAAAAPAAAAAAAAAAAA&#10;AAAAAKECAABkcnMvZG93bnJldi54bWxQSwUGAAAAAAQABAD5AAAAkgMAAAAA&#10;" strokeweight="2.25pt">
                    <v:stroke endarrowwidth="narrow"/>
                  </v:line>
                  <v:line id="Line 7861" o:spid="_x0000_s120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lGs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E/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aUaxAAAANwAAAAPAAAAAAAAAAAA&#10;AAAAAKECAABkcnMvZG93bnJldi54bWxQSwUGAAAAAAQABAD5AAAAkgMAAAAA&#10;" strokeweight="2.25pt">
                    <v:stroke endarrowwidth="narrow"/>
                  </v:line>
                  <v:shape id="Text Box 7862" o:spid="_x0000_s120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2lc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9pX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0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ZTDs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x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WUw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0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J7s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ie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1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sdcQA&#10;AADcAAAADwAAAGRycy9kb3ducmV2LnhtbESPQWvCQBSE74X+h+UVeqsbpWiJrlIExXooaqpeH9ln&#10;Ept9G7Kvmv57Vyj0OMzMN8xk1rlaXagNlWcD/V4Cijj3tuLCwFe2eHkDFQTZYu2ZDPxSgNn08WGC&#10;qfVX3tJlJ4WKEA4pGihFmlTrkJfkMPR8Qxy9k28dSpRtoW2L1wh3tR4kyVA7rDgulNjQvKT8e/fj&#10;DBTH7AP1frP+PLgm1Nuz0HIpxjw/de9jUEKd/If/2itrYPTah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mLHX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1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yAsQA&#10;AADcAAAADwAAAGRycy9kb3ducmV2LnhtbESPQWvCQBSE70L/w/IK3nRTkbZEVykFRXuQqlWvj+wz&#10;ic2+Ddmnxn/vCoUeh5n5hhlPW1epCzWh9GzgpZ+AIs68LTk38LOd9d5BBUG2WHkmAzcKMJ08dcaY&#10;Wn/lNV02kqsI4ZCigUKkTrUOWUEOQ9/XxNE7+sahRNnk2jZ4jXBX6UGSvGqHJceFAmv6LCj73Zyd&#10;gfywXaLefX+t9q4O1fokNJ+LMd3n9mMESqiV//Bfe2ENvA0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0sgL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1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fWZ8QAAADcAAAADwAAAGRycy9kb3ducmV2LnhtbESP3YrCMBSE7wXfIRzBG9FUXfypRlkW&#10;FkRE0PoAx+bYFpuT2mS1vr0RFrwcZuYbZrluTCnuVLvCsoLhIAJBnFpdcKbglPz2ZyCcR9ZYWiYF&#10;T3KwXrVbS4y1ffCB7kefiQBhF6OC3PsqltKlORl0A1sRB+9ia4M+yDqTusZHgJtSjqJoIg0WHBZy&#10;rOgnp/R6/DMKijGee37e46zcna77Z5rctrdEqW6n+V6A8NT4T/i/vdEKpl9T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9ZnxAAAANwAAAAPAAAAAAAAAAAA&#10;AAAAAKECAABkcnMvZG93bnJldi54bWxQSwUGAAAAAAQABAD5AAAAkgMAAAAA&#10;" strokeweight="2.25pt">
                    <v:stroke endarrowwidth="narrow"/>
                  </v:line>
                  <v:shape id="Text Box 7868" o:spid="_x0000_s121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F6M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chej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B65821" w:rsidRDefault="00B16375" w:rsidP="00377D0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869" o:spid="_x0000_s121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fM8EA&#10;AADcAAAADwAAAGRycy9kb3ducmV2LnhtbERPS2vCQBC+C/6HZYTedGOh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HzP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На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основі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структурної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иці</w:t>
      </w:r>
      <w:proofErr w:type="spellEnd"/>
      <w:r w:rsidR="002B57C8" w:rsidRPr="007A1D25">
        <w:rPr>
          <w:rFonts w:ascii="GOST type B" w:hAnsi="GOST type B"/>
          <w:bCs/>
          <w:sz w:val="28"/>
          <w:szCs w:val="28"/>
          <w:lang w:val="ru-RU"/>
        </w:rPr>
        <w:t xml:space="preserve"> 4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.1)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комбінаційних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схем для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сигналів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і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Аргументами</w:t>
      </w:r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 xml:space="preserve">і вихідних функцій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є</w:t>
      </w:r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коди</w:t>
      </w:r>
      <w:proofErr w:type="spellEnd"/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та</w:t>
      </w:r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вхідні</w:t>
      </w:r>
      <w:proofErr w:type="spellEnd"/>
      <w:r w:rsidR="002269E5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сигнали</w:t>
      </w:r>
      <w:proofErr w:type="spellEnd"/>
      <w:r w:rsidR="002269E5" w:rsidRPr="007A1D25">
        <w:rPr>
          <w:rFonts w:ascii="GOST type B" w:hAnsi="GOST type B"/>
          <w:bCs/>
          <w:sz w:val="28"/>
          <w:szCs w:val="28"/>
        </w:rPr>
        <w:t>.</w:t>
      </w:r>
      <w:r w:rsidR="00C90120" w:rsidRPr="007A1D2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1D767C" w:rsidRPr="007A1D25">
        <w:rPr>
          <w:rFonts w:ascii="GOST type B" w:hAnsi="GOST type B"/>
          <w:bCs/>
          <w:sz w:val="28"/>
          <w:szCs w:val="28"/>
          <w:lang w:val="ru-RU"/>
        </w:rPr>
        <w:t>м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інімізацію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вищевказаних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методом</w:t>
      </w:r>
      <w:r w:rsidR="00392E68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>д</w:t>
      </w:r>
      <w:r w:rsidR="00392E68" w:rsidRPr="007A1D25">
        <w:rPr>
          <w:rFonts w:ascii="GOST type B" w:hAnsi="GOST type B"/>
          <w:bCs/>
          <w:sz w:val="28"/>
          <w:szCs w:val="28"/>
          <w:lang w:val="uk-UA"/>
        </w:rPr>
        <w:t xml:space="preserve">іаграм </w:t>
      </w:r>
      <w:proofErr w:type="spellStart"/>
      <w:r w:rsidR="00392E68" w:rsidRPr="007A1D25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(рисунки 4.5 </w:t>
      </w:r>
      <w:r w:rsidR="007A1D25" w:rsidRPr="007A1D25">
        <w:rPr>
          <w:rFonts w:cs="Arial"/>
          <w:bCs/>
          <w:sz w:val="28"/>
          <w:szCs w:val="28"/>
          <w:lang w:val="uk-UA"/>
        </w:rPr>
        <w:t>–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4.6).</w:t>
      </w: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Отримали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наступні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МДНФ</w:t>
      </w:r>
      <w:r w:rsidRPr="00B16375">
        <w:rPr>
          <w:rFonts w:ascii="GOST type B" w:hAnsi="GOST type B"/>
          <w:bCs/>
          <w:sz w:val="28"/>
          <w:szCs w:val="28"/>
          <w:lang w:val="ru-RU"/>
        </w:rPr>
        <w:t>: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AFADF84" wp14:editId="355DBBCC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761" name="Прямая соединительная линия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1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J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2485B3C" wp14:editId="1CE0DBD9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8" name="Прямая соединительная линия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8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PD62Y/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DDC7FE8" wp14:editId="6F23C1DE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6" name="Прямая соединительная линия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6" o:spid="_x0000_s1026" style="position:absolute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F9AEAAJYDAAAOAAAAZHJzL2Uyb0RvYy54bWysU81u00AQviPxDqu9EztRU8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ArMLGF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9D152A4" wp14:editId="7E5C341E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7" name="Прямая соединительная линия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7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/y9AEAAJYDAAAOAAAAZHJzL2Uyb0RvYy54bWysU81u00AQviPxDqu9EztRQ8G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0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4563E0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E5B9D09" wp14:editId="5BA428C7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709" name="Прямая соединительная линия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9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Default="00B16375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</w:rPr>
        <w:t>3</w:t>
      </w:r>
      <w:r>
        <w:rPr>
          <w:rFonts w:ascii="GOST type B" w:hAnsi="GOST type B"/>
          <w:bCs/>
          <w:sz w:val="28"/>
          <w:szCs w:val="28"/>
        </w:rPr>
        <w:t>=Q</w:t>
      </w:r>
      <w:r w:rsidRPr="00B16375">
        <w:rPr>
          <w:rFonts w:ascii="GOST type B" w:hAnsi="GOST type B"/>
          <w:bCs/>
          <w:sz w:val="28"/>
          <w:szCs w:val="28"/>
          <w:vertAlign w:val="subscript"/>
        </w:rPr>
        <w:t>2</w:t>
      </w:r>
      <w:r>
        <w:rPr>
          <w:rFonts w:ascii="GOST type B" w:hAnsi="GOST type B"/>
          <w:bCs/>
          <w:sz w:val="28"/>
          <w:szCs w:val="28"/>
          <w:vertAlign w:val="subscript"/>
        </w:rPr>
        <w:t xml:space="preserve"> </w:t>
      </w:r>
    </w:p>
    <w:p w:rsid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C67DA1" wp14:editId="49CE48A7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710" name="Прямая соединительная линия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0" o:spid="_x0000_s1026" style="position:absolute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8Q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</w:rPr>
        <w:t>3</w:t>
      </w:r>
      <w:r w:rsidR="00B16375">
        <w:rPr>
          <w:rFonts w:ascii="GOST type B" w:hAnsi="GOST type B"/>
          <w:bCs/>
          <w:sz w:val="28"/>
          <w:szCs w:val="28"/>
        </w:rPr>
        <w:t>=Q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</w:rPr>
        <w:t>1</w:t>
      </w:r>
    </w:p>
    <w:p w:rsidR="007A1D2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ge">
                  <wp:posOffset>7911465</wp:posOffset>
                </wp:positionV>
                <wp:extent cx="1036955" cy="0"/>
                <wp:effectExtent l="0" t="0" r="29845" b="19050"/>
                <wp:wrapNone/>
                <wp:docPr id="716" name="Группа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0"/>
                          <a:chOff x="0" y="0"/>
                          <a:chExt cx="1036955" cy="0"/>
                        </a:xfrm>
                      </wpg:grpSpPr>
                      <wps:wsp>
                        <wps:cNvPr id="711" name="Прямая соединительная линия 711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>
                            <a:off x="16002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3" name="Прямая соединительная линия 713"/>
                        <wps:cNvCnPr/>
                        <wps:spPr>
                          <a:xfrm>
                            <a:off x="55816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4" name="Прямая соединительная линия 714"/>
                        <wps:cNvCnPr/>
                        <wps:spPr>
                          <a:xfrm>
                            <a:off x="72580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5" name="Прямая соединительная линия 715"/>
                        <wps:cNvCnPr/>
                        <wps:spPr>
                          <a:xfrm>
                            <a:off x="89154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16" o:spid="_x0000_s1026" style="position:absolute;margin-left:59.7pt;margin-top:622.95pt;width:81.65pt;height:0;z-index:251915776;mso-position-vertical-relative:page" coordsize="103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">
                <v:line id="Прямая соединительная линия 711" o:spid="_x0000_s1027" style="position:absolute;visibility:visible;mso-wrap-style:square" from="0,0" to="14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2xd8UAAADcAAAADwAAAGRycy9kb3ducmV2LnhtbESPQYvCMBSE78L+h/AW9iJrWhGVahQR&#10;hT26VWSPj+bZVpuX2kSt/nqzIHgcZuYbZjpvTSWu1LjSsoK4F4EgzqwuOVew266/xyCcR9ZYWSYF&#10;d3Iwn310pphoe+NfuqY+FwHCLkEFhfd1IqXLCjLoerYmDt7BNgZ9kE0udYO3ADeV7EfRUBosOSwU&#10;WNOyoOyUXoyCfHnsnv/S42Pgh6uxXQ82+/1hodTXZ7uYgPDU+nf41f7RCkZx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2xd8UAAADcAAAADwAAAAAAAAAA&#10;AAAAAAChAgAAZHJzL2Rvd25yZXYueG1sUEsFBgAAAAAEAAQA+QAAAJMDAAAAAA==&#10;" strokecolor="windowText"/>
                <v:line id="Прямая соединительная линия 712" o:spid="_x0000_s1028" style="position:absolute;visibility:visible;mso-wrap-style:square" from="1600,0" to="30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8vAMQAAADcAAAADwAAAGRycy9kb3ducmV2LnhtbESPQYvCMBSE74L/ITxhL4umiqhUo4go&#10;7HGtIh4fzbOtNi+1idr11xthweMwM98ws0VjSnGn2hWWFfR7EQji1OqCMwX73aY7AeE8ssbSMin4&#10;IweLebs1w1jbB2/pnvhMBAi7GBXk3lexlC7NyaDr2Yo4eCdbG/RB1pnUNT4C3JRyEEUjabDgsJBj&#10;Rauc0ktyMwqy1fn7ekzOz6EfrSd2M/w9HE5Lpb46zXIKwlPjP+H/9o9WMO4P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Xy8AxAAAANwAAAAPAAAAAAAAAAAA&#10;AAAAAKECAABkcnMvZG93bnJldi54bWxQSwUGAAAAAAQABAD5AAAAkgMAAAAA&#10;" strokecolor="windowText"/>
                <v:line id="Прямая соединительная линия 713" o:spid="_x0000_s1029" style="position:absolute;visibility:visible;mso-wrap-style:square" from="5581,0" to="70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Km8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RfwC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TipvGAAAA3AAAAA8AAAAAAAAA&#10;AAAAAAAAoQIAAGRycy9kb3ducmV2LnhtbFBLBQYAAAAABAAEAPkAAACUAwAAAAA=&#10;" strokecolor="windowText"/>
                <v:line id="Прямая соединительная линия 714" o:spid="_x0000_s1030" style="position:absolute;visibility:visible;mso-wrap-style:square" from="7258,0" to="8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oS78YAAADcAAAADwAAAGRycy9kb3ducmV2LnhtbESPQWvCQBSE7wX/w/IEL0U3kWAldRWR&#10;Bjy2sYjHR/aZxGbfptk1Sfvru4VCj8PMfMNsdqNpRE+dqy0riBcRCOLC6ppLBe+nbL4G4TyyxsYy&#10;KfgiB7vt5GGDqbYDv1Gf+1IECLsUFVTet6mUrqjIoFvYljh4V9sZ9EF2pdQdDgFuGrmMopU0WHNY&#10;qLClQ0XFR343CsrD7fHzkt++E796WdsseT2fr3ulZtNx/wzC0+j/w3/to1bwFCfweyYc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6Eu/GAAAA3AAAAA8AAAAAAAAA&#10;AAAAAAAAoQIAAGRycy9kb3ducmV2LnhtbFBLBQYAAAAABAAEAPkAAACUAwAAAAA=&#10;" strokecolor="windowText"/>
                <v:line id="Прямая соединительная линия 715" o:spid="_x0000_s1031" style="position:absolute;visibility:visible;mso-wrap-style:square" from="8915,0" to="103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a3dMYAAADcAAAADwAAAGRycy9kb3ducmV2LnhtbESPQWvCQBSE7wX/w/KEXopuUqxKdBUJ&#10;FXpso4jHR/aZRLNvY3abpP313UKhx2FmvmHW28HUoqPWVZYVxNMIBHFudcWFguNhP1mCcB5ZY22Z&#10;FHyRg+1m9LDGRNueP6jLfCEChF2CCkrvm0RKl5dk0E1tQxy8i20N+iDbQuoW+wA3tXyOork0WHFY&#10;KLGhtKT8ln0aBUV6fbqfs+v3zM9fl3Y/ez+dLjulHsfDbgXC0+D/w3/tN61gEb/A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2t3T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 w:rsidR="007A1D25">
        <w:rPr>
          <w:rFonts w:ascii="GOST type B" w:hAnsi="GOST type B"/>
          <w:bCs/>
          <w:sz w:val="28"/>
          <w:szCs w:val="28"/>
        </w:rPr>
        <w:t>Y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>
        <w:rPr>
          <w:rFonts w:ascii="GOST type B" w:hAnsi="GOST type B"/>
          <w:bCs/>
          <w:sz w:val="28"/>
          <w:szCs w:val="28"/>
        </w:rPr>
        <w:t>X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06F9BD3" wp14:editId="04B9E4CB">
                <wp:simplePos x="0" y="0"/>
                <wp:positionH relativeFrom="column">
                  <wp:posOffset>1110615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43" name="Прямая соединительная линия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3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7.45pt,648.45pt" to="98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D0E2157" wp14:editId="4221D79A">
                <wp:simplePos x="0" y="0"/>
                <wp:positionH relativeFrom="column">
                  <wp:posOffset>1807845</wp:posOffset>
                </wp:positionH>
                <wp:positionV relativeFrom="page">
                  <wp:posOffset>8233410</wp:posOffset>
                </wp:positionV>
                <wp:extent cx="145415" cy="0"/>
                <wp:effectExtent l="0" t="0" r="26035" b="19050"/>
                <wp:wrapNone/>
                <wp:docPr id="722" name="Прямая соединительная линия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2" o:spid="_x0000_s1026" style="position:absolute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35pt,648.3pt" to="153.8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978w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7591659" wp14:editId="1FBB2149">
                <wp:simplePos x="0" y="0"/>
                <wp:positionH relativeFrom="column">
                  <wp:posOffset>781050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8" name="Прямая соединительная линия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8" o:spid="_x0000_s1026" style="position:absolute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48.45pt" to="72.9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0f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8F8B5E6" wp14:editId="2867243A">
                <wp:simplePos x="0" y="0"/>
                <wp:positionH relativeFrom="column">
                  <wp:posOffset>941070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9" name="Прямая соединительная линия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9" o:spid="_x0000_s1026" style="position:absolute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48.45pt" to="85.5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7E59F96" wp14:editId="5F280127">
                <wp:simplePos x="0" y="0"/>
                <wp:positionH relativeFrom="column">
                  <wp:posOffset>1339215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0" name="Прямая соединительная линия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0" o:spid="_x0000_s1026" style="position:absolute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5.45pt,648.45pt" to="116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OV8g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1CC10FD5" wp14:editId="35892FFA">
                <wp:simplePos x="0" y="0"/>
                <wp:positionH relativeFrom="column">
                  <wp:posOffset>1506855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1" name="Прямая соединительная линия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1" o:spid="_x0000_s1026" style="position:absolute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8.65pt,648.45pt" to="130.1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6B025C3D" wp14:editId="549988DE">
                <wp:simplePos x="0" y="0"/>
                <wp:positionH relativeFrom="column">
                  <wp:posOffset>1671955</wp:posOffset>
                </wp:positionH>
                <wp:positionV relativeFrom="page">
                  <wp:posOffset>8562975</wp:posOffset>
                </wp:positionV>
                <wp:extent cx="311150" cy="0"/>
                <wp:effectExtent l="0" t="0" r="31750" b="19050"/>
                <wp:wrapNone/>
                <wp:docPr id="746" name="Группа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0"/>
                          <a:chOff x="0" y="0"/>
                          <a:chExt cx="311150" cy="0"/>
                        </a:xfrm>
                      </wpg:grpSpPr>
                      <wps:wsp>
                        <wps:cNvPr id="744" name="Прямая соединительная линия 744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5" name="Прямая соединительная линия 745"/>
                        <wps:cNvCnPr/>
                        <wps:spPr>
                          <a:xfrm>
                            <a:off x="16573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46" o:spid="_x0000_s1026" style="position:absolute;margin-left:131.65pt;margin-top:674.25pt;width:24.5pt;height:0;z-index:251928064;mso-position-vertical-relative:page" coordsize="3111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">
                <v:line id="Прямая соединительная линия 744" o:spid="_x0000_s1027" style="position:absolute;visibility:visible;mso-wrap-style:square" from="0,0" to="145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k98sYAAADc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1gEc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JPfLGAAAA3AAAAA8AAAAAAAAA&#10;AAAAAAAAoQIAAGRycy9kb3ducmV2LnhtbFBLBQYAAAAABAAEAPkAAACUAwAAAAA=&#10;" strokecolor="windowText"/>
                <v:line id="Прямая соединительная линия 745" o:spid="_x0000_s1028" style="position:absolute;visibility:visible;mso-wrap-style:square" from="165735,0" to="311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WYacYAAADcAAAADwAAAGRycy9kb3ducmV2LnhtbESPT2vCQBTE7wW/w/KEXkrdKPEPqauI&#10;KPSoUaTHR/aZxGbfxuxWUz+9Kwgeh5n5DTOdt6YSF2pcaVlBvxeBIM6sLjlXsN+tPycgnEfWWFkm&#10;Bf/kYD7rvE0x0fbKW7qkPhcBwi5BBYX3dSKlywoy6Hq2Jg7e0TYGfZBNLnWD1wA3lRxE0UgaLDks&#10;FFjTsqDsN/0zCvLl6eP8k55usR+tJnYdbw6H40Kp9267+ALhqfWv8LP9rRWM4y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FmGn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21249E77" wp14:editId="14E011B3">
                <wp:simplePos x="0" y="0"/>
                <wp:positionH relativeFrom="column">
                  <wp:posOffset>781050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4" name="Прямая соединительная линия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4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74.25pt" to="72.9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313CB07" wp14:editId="5960C4ED">
                <wp:simplePos x="0" y="0"/>
                <wp:positionH relativeFrom="column">
                  <wp:posOffset>941070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5" name="Прямая соединительная линия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5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74.25pt" to="85.5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850E8B1" wp14:editId="32FBC24A">
                <wp:simplePos x="0" y="0"/>
                <wp:positionH relativeFrom="column">
                  <wp:posOffset>781050</wp:posOffset>
                </wp:positionH>
                <wp:positionV relativeFrom="page">
                  <wp:posOffset>9157335</wp:posOffset>
                </wp:positionV>
                <wp:extent cx="145415" cy="0"/>
                <wp:effectExtent l="0" t="0" r="26035" b="19050"/>
                <wp:wrapNone/>
                <wp:docPr id="749" name="Прямая соединительная линия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9" o:spid="_x0000_s1026" style="position:absolute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721.05pt" to="72.95pt,7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B1637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8"/>
          <w:szCs w:val="28"/>
          <w:lang w:val="ru-RU"/>
        </w:rPr>
      </w:pPr>
    </w:p>
    <w:p w:rsidR="007A1D25" w:rsidRPr="00B1637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3248" behindDoc="0" locked="0" layoutInCell="1" allowOverlap="1" wp14:anchorId="3CC9279C" wp14:editId="0C016CEF">
                <wp:simplePos x="0" y="0"/>
                <wp:positionH relativeFrom="page">
                  <wp:posOffset>684530</wp:posOffset>
                </wp:positionH>
                <wp:positionV relativeFrom="page">
                  <wp:posOffset>333742</wp:posOffset>
                </wp:positionV>
                <wp:extent cx="6658610" cy="10209530"/>
                <wp:effectExtent l="19050" t="19050" r="8890" b="1270"/>
                <wp:wrapNone/>
                <wp:docPr id="55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6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89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590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1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2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3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4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5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A1D2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7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15" style="position:absolute;left:0;text-align:left;margin-left:53.9pt;margin-top:26.3pt;width:524.3pt;height:803.9pt;z-index:2518932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">
                <v:rect id="Rectangle 7851" o:spid="_x0000_s121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l5MUA&#10;AADbAAAADwAAAGRycy9kb3ducmV2LnhtbESPQWvCQBSE74L/YXlCb7oxrVqiq2hAKLQXo9D29sg+&#10;k2D2bciuGv313YLgcZiZb5jFqjO1uFDrKssKxqMIBHFudcWFgsN+O3wH4TyyxtoyKbiRg9Wy31tg&#10;ou2Vd3TJfCEChF2CCkrvm0RKl5dk0I1sQxy8o20N+iDbQuoWrwFuahlH0VQarDgslNhQWlJ+ys5G&#10;wW6yWf/+zF6/zT36zN7SLxOn41ipl0G3noPw1Pln+NH+0Aom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6XkxQAAANsAAAAPAAAAAAAAAAAAAAAAAJgCAABkcnMv&#10;ZG93bnJldi54bWxQSwUGAAAAAAQABAD1AAAAigMAAAAA&#10;" filled="f" strokeweight="2.25pt"/>
                <v:group id="Group 7852" o:spid="_x0000_s121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oSVsYAAADdAAAADwAAAGRycy9kb3ducmV2LnhtbESPQWvCQBSE7wX/w/KE&#10;3uomiiVGVxHR0oMUqoJ4e2SfSTD7NmTXJP77riD0OMzMN8xi1ZtKtNS40rKCeBSBIM6sLjlXcDru&#10;PhIQziNrrCyTggc5WC0HbwtMte34l9qDz0WAsEtRQeF9nUrpsoIMupGtiYN3tY1BH2STS91gF+Cm&#10;kuMo+pQGSw4LBda0KSi7He5GwVeH3XoSb9v97bp5XI7Tn/M+JqXeh/16DsJT7//Dr/a3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ChJWxgAAAN0A&#10;AAAPAAAAAAAAAAAAAAAAAKoCAABkcnMvZG93bnJldi54bWxQSwUGAAAAAAQABAD6AAAAnQMAAAAA&#10;">
                  <v:line id="Line 7853" o:spid="_x0000_s121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/S8AAAADdAAAADwAAAGRycy9kb3ducmV2LnhtbERPTWvCQBC9F/wPywi91U2rLTF1FWkp&#10;SG61XrwN2TEJyc7G3a2m/75zEDw+3vdqM7peXSjE1rOB51kGirjytuXawOHn6ykHFROyxd4zGfij&#10;CJv15GGFhfVX/qbLPtVKQjgWaKBJaSi0jlVDDuPMD8TCnXxwmASGWtuAVwl3vX7JsjftsGVpaHCg&#10;j4aqbv/rDOTzBWJ+7MqO4jyc02fpRi6NeZyO23dQicZ0F9/cOyu+16Xslzf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9/0vAAAAA3QAAAA8AAAAAAAAAAAAAAAAA&#10;oQIAAGRycy9kb3ducmV2LnhtbFBLBQYAAAAABAAEAPkAAACOAwAAAAA=&#10;" strokeweight="2.25pt">
                    <v:stroke endarrowwidth="narrow"/>
                  </v:line>
                  <v:line id="Line 7854" o:spid="_x0000_s121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    <v:stroke endarrowwidth="narrow"/>
                  </v:line>
                  <v:line id="Line 7855" o:spid="_x0000_s122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vcqcUAAADdAAAADwAAAGRycy9kb3ducmV2LnhtbESP0WrCQBRE3wv9h+UKfRHdVCFo6iaU&#10;giBFhBo/4DZ7TYLZuzG7muTvXaHQx2FmzjCbbDCNuFPnassK3ucRCOLC6ppLBad8O1uBcB5ZY2OZ&#10;FIzkIEtfXzaYaNvzD92PvhQBwi5BBZX3bSKlKyoy6Oa2JQ7e2XYGfZBdKXWHfYCbRi6iKJYGaw4L&#10;Fbb0VVFxOd6MgnqJv1O/nnLZ7E+Xw1jk1+9rrtTbZPj8AOFp8P/hv/ZOK1jF8RKeb8IT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vcqcUAAADdAAAADwAAAAAAAAAA&#10;AAAAAAChAgAAZHJzL2Rvd25yZXYueG1sUEsFBgAAAAAEAAQA+QAAAJMDAAAAAA==&#10;" strokeweight="2.25pt">
                    <v:stroke endarrowwidth="narrow"/>
                  </v:line>
                  <v:line id="Line 7856" o:spid="_x0000_s122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E3cUAAADdAAAADwAAAGRycy9kb3ducmV2LnhtbESP3YrCMBSE74V9h3AEb0RTfyhajbII&#10;C8uyCLY+wLE5tsXmpDZZrW9vFgQvh5n5hllvO1OLG7WusqxgMo5AEOdWV1woOGZfowUI55E11pZJ&#10;wYMcbDcfvTUm2t75QLfUFyJA2CWooPS+SaR0eUkG3dg2xME729agD7ItpG7xHuCmltMoiqXBisNC&#10;iQ3tSsov6Z9RUM3wNPTLIRf17/Gyf+TZ9eeaKTXod58rEJ46/w6/2t9awSKO5/D/JjwBu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JE3cUAAADdAAAADwAAAAAAAAAA&#10;AAAAAAChAgAAZHJzL2Rvd25yZXYueG1sUEsFBgAAAAAEAAQA+QAAAJMDAAAAAA==&#10;" strokeweight="2.25pt">
                    <v:stroke endarrowwidth="narrow"/>
                  </v:line>
                  <v:line id="Line 7857" o:spid="_x0000_s122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7hRs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7hRsUAAADdAAAADwAAAAAAAAAA&#10;AAAAAAChAgAAZHJzL2Rvd25yZXYueG1sUEsFBgAAAAAEAAQA+QAAAJMDAAAAAA==&#10;" strokeweight="2.25pt">
                    <v:stroke endarrowwidth="narrow"/>
                  </v:line>
                  <v:line id="Line 7858" o:spid="_x0000_s122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/McQAAADdAAAADwAAAGRycy9kb3ducmV2LnhtbESP0YrCMBRE34X9h3AX9kU03RWKdhtF&#10;hAUREbR+wLW525Y2N7WJWv/eCIKPw8ycYdJFbxpxpc5VlhV8jyMQxLnVFRcKjtnfaArCeWSNjWVS&#10;cCcHi/nHIMVE2xvv6XrwhQgQdgkqKL1vEyldXpJBN7YtcfD+bWfQB9kVUnd4C3DTyJ8oiqXBisNC&#10;iS2tSsrrw8UoqCZ4GvrZkItme6x39zw7b86ZUl+f/fIXhKfev8Ov9lormMZxDM834Qn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H8xxAAAAN0AAAAPAAAAAAAAAAAA&#10;AAAAAKECAABkcnMvZG93bnJldi54bWxQSwUGAAAAAAQABAD5AAAAkgMAAAAA&#10;" strokeweight="2.25pt">
                    <v:stroke endarrowwidth="narrow"/>
                  </v:line>
                  <v:line id="Line 7859" o:spid="_x0000_s122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aqsUAAADdAAAADwAAAGRycy9kb3ducmV2LnhtbESP0YrCMBRE34X9h3AFX0RTFap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DaqsUAAADdAAAADwAAAAAAAAAA&#10;AAAAAAChAgAAZHJzL2Rvd25yZXYueG1sUEsFBgAAAAAEAAQA+QAAAJMDAAAAAA==&#10;" strokeweight="2.25pt">
                    <v:stroke endarrowwidth="narrow"/>
                  </v:line>
                  <v:line id="Line 7860" o:spid="_x0000_s122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    <v:stroke endarrowwidth="narrow"/>
                  </v:line>
                  <v:line id="Line 7861" o:spid="_x0000_s122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rQ8MAAADd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omcTyF95v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60PDAAAA3QAAAA8AAAAAAAAAAAAA&#10;AAAAoQIAAGRycy9kb3ducmV2LnhtbFBLBQYAAAAABAAEAPkAAACRAwAAAAA=&#10;" strokeweight="2.25pt">
                    <v:stroke endarrowwidth="narrow"/>
                  </v:line>
                  <v:shape id="Text Box 7862" o:spid="_x0000_s122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ZbMIA&#10;AADdAAAADwAAAGRycy9kb3ducmV2LnhtbERPTWvCQBC9F/oflil4q5t6sBJdgxQatIdSY6vXITsm&#10;sdnZkJ1q/PfuoeDx8b4X2eBadaY+NJ4NvIwTUMSltw1XBr53788zUEGQLbaeycCVAmTLx4cFptZf&#10;eEvnQioVQzikaKAW6VKtQ1mTwzD2HXHkjr53KBH2lbY9XmK4a/UkSabaYcOxocaO3moqf4s/Z6A6&#10;7Daof74+PveuC+32JJTnYszoaVjNQQkNchf/u9fWwGz6GvfHN/EJ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Jl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2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2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igMQA&#10;AADdAAAADwAAAGRycy9kb3ducmV2LnhtbESPT2vCQBTE74V+h+UVvNVNPahEVymFSvUg/m2vj+xr&#10;Es2+Ddmnxm/vCoLHYWZ+w4ynravUmZpQejbw0U1AEWfelpwb2G2/34eggiBbrDyTgSsFmE5eX8aY&#10;Wn/hNZ03kqsI4ZCigUKkTrUOWUEOQ9fXxNH7941DibLJtW3wEuGu0r0k6WuHJceFAmv6Kig7bk7O&#10;QP63naPerxbLX1eHan0Qms3EmM5b+zkCJdTKM/xo/1gDw/6gB/c38Qno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ooD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3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HG8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gc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3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fb8UA&#10;AADdAAAADwAAAGRycy9kb3ducmV2LnhtbESPX2vCQBDE3wW/w7FC3/RSKV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59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3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3m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vHyF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53ebxwAAAN0AAAAPAAAAAAAA&#10;AAAAAAAAAKECAABkcnMvZG93bnJldi54bWxQSwUGAAAAAAQABAD5AAAAlQMAAAAA&#10;" strokeweight="2.25pt">
                    <v:stroke endarrowwidth="narrow"/>
                  </v:line>
                  <v:shape id="Text Box 7868" o:spid="_x0000_s123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kg8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2fU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aS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A1D2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869" o:spid="_x0000_s123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BGMYA&#10;AADdAAAADwAAAGRycy9kb3ducmV2LnhtbESPT2vCQBTE7wW/w/KE3upGDyqpaxDB0PZQ6p/q9ZF9&#10;Jmmzb0P2VdNv3y0IHoeZ+Q2zyHrXqAt1ofZsYDxKQBEX3tZcGjjsN09zUEGQLTaeycAvBciWg4cF&#10;ptZfeUuXnZQqQjikaKASaVOtQ1GRwzDyLXH0zr5zKFF2pbYdXiPcNXqSJFPtsOa4UGFL64qK792P&#10;M1Ce9q+oPz/e3o+uDc32SyjPxZjHYb96BiXUyz18a79YA/PpbAb/b+IT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kBG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29FF630" wp14:editId="1DB44CE2">
            <wp:extent cx="4376879" cy="2808370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51" cy="2809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3D08F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28F62B7B" wp14:editId="06EEDC10">
            <wp:extent cx="4381678" cy="2812064"/>
            <wp:effectExtent l="0" t="0" r="0" b="7620"/>
            <wp:docPr id="28" name="Рисунок 28" descr="C:\Users\Alexandr\Desktop\няшно\в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andr\Desktop\няшно\в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15" cy="28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47D0524" wp14:editId="1B3AF9D1">
            <wp:extent cx="4406630" cy="2827795"/>
            <wp:effectExtent l="0" t="0" r="0" b="0"/>
            <wp:docPr id="29" name="Рисунок 29" descr="C:\Users\Alexandr\Desktop\няшно\в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andr\Desktop\няшно\в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5" cy="28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4.5.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тригері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0B0BEF" w:rsidRPr="007A1D25" w:rsidRDefault="007A1D25" w:rsidP="007A1D25">
      <w:pPr>
        <w:tabs>
          <w:tab w:val="left" w:pos="426"/>
          <w:tab w:val="left" w:pos="3630"/>
          <w:tab w:val="left" w:pos="6750"/>
          <w:tab w:val="left" w:pos="7920"/>
        </w:tabs>
        <w:spacing w:line="360" w:lineRule="auto"/>
        <w:ind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sz w:val="12"/>
          <w:szCs w:val="12"/>
          <w:lang w:val="ru-RU"/>
        </w:rPr>
        <w:t xml:space="preserve">      </w: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408E8232" wp14:editId="362585A4">
            <wp:extent cx="4429419" cy="2848707"/>
            <wp:effectExtent l="0" t="0" r="9525" b="8890"/>
            <wp:docPr id="51" name="Рисунок 51" descr="C:\Users\Alexandr\Desktop\няшно\в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andr\Desktop\няшно\в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59" cy="28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AC" w:rsidRPr="007A1D25" w:rsidRDefault="007958AC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4F6FC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5884B75F" wp14:editId="767BACB2">
            <wp:extent cx="4404947" cy="2832762"/>
            <wp:effectExtent l="0" t="0" r="0" b="5715"/>
            <wp:docPr id="52" name="Рисунок 52" descr="C:\Users\Alexandr\Desktop\няшно\в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andr\Desktop\няшно\в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00" cy="28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FF" w:rsidRPr="007A1D25" w:rsidRDefault="00F901FF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019D2C2B" wp14:editId="05B418B5">
            <wp:extent cx="2135665" cy="2500679"/>
            <wp:effectExtent l="0" t="0" r="0" b="0"/>
            <wp:docPr id="30" name="Рисунок 30" descr="C:\Users\Alexandr\Desktop\няшно\в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andr\Desktop\няшно\в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74" cy="25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69249C3D" wp14:editId="3C8AB63F">
                <wp:simplePos x="0" y="0"/>
                <wp:positionH relativeFrom="page">
                  <wp:posOffset>721360</wp:posOffset>
                </wp:positionH>
                <wp:positionV relativeFrom="page">
                  <wp:posOffset>352425</wp:posOffset>
                </wp:positionV>
                <wp:extent cx="6658610" cy="10209530"/>
                <wp:effectExtent l="16510" t="19050" r="20955" b="1270"/>
                <wp:wrapNone/>
                <wp:docPr id="1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4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064A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35" style="position:absolute;left:0;text-align:left;margin-left:56.8pt;margin-top:27.75pt;width:524.3pt;height:803.9pt;z-index:25182054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">
                <v:rect id="Rectangle 7851" o:spid="_x0000_s123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      <v:group id="Group 7852" o:spid="_x0000_s123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7853" o:spid="_x0000_s123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apMEAAADaAAAADwAAAGRycy9kb3ducmV2LnhtbESPwWrDMBBE74X8g9hAb42c2ATjRAkh&#10;oVB8q9NLb4u1sY2tlSOpsfv3VaHQ4zAzb5j9cTaDeJDznWUF61UCgri2uuNGwcf19SUH4QOyxsEy&#10;KfgmD8fD4mmPhbYTv9OjCo2IEPYFKmhDGAspfd2SQb+yI3H0btYZDFG6RmqHU4SbQW6SZCsNdhwX&#10;Whzp3FLdV19GQZ5miPlnX/bkU3cPl9LMXCr1vJxPOxCB5vAf/mu/aQUZ/F6JN0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1qkwQAAANoAAAAPAAAAAAAAAAAAAAAA&#10;AKECAABkcnMvZG93bnJldi54bWxQSwUGAAAAAAQABAD5AAAAjwMAAAAA&#10;" strokeweight="2.25pt">
                    <v:stroke endarrowwidth="narrow"/>
                  </v:line>
                  <v:line id="Line 7854" o:spid="_x0000_s123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HZMMAAADaAAAADwAAAGRycy9kb3ducmV2LnhtbESP0WrCQBRE3wv+w3KFvohurFRs6ioi&#10;FIpIwSQfcJu9TYLZuzG7muTvXUHo4zAzZ5j1tje1uFHrKssK5rMIBHFudcWFgiz9mq5AOI+ssbZM&#10;CgZysN2MXtYYa9vxiW6JL0SAsItRQel9E0vp8pIMupltiIP3Z1uDPsi2kLrFLsBNLd+iaCkNVhwW&#10;SmxoX1J+Tq5GQbXA34n/mHBRH7Pzz5Cnl8MlVep13O8+QXjq/X/42f7WCt7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R2TDAAAA2gAAAA8AAAAAAAAAAAAA&#10;AAAAoQIAAGRycy9kb3ducmV2LnhtbFBLBQYAAAAABAAEAPkAAACRAwAAAAA=&#10;" strokeweight="2.25pt">
                    <v:stroke endarrowwidth="narrow"/>
                  </v:line>
                  <v:line id="Line 7855" o:spid="_x0000_s124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Line 7856" o:spid="_x0000_s124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Line 7857" o:spid="_x0000_s124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Line 7858" o:spid="_x0000_s124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7859" o:spid="_x0000_s124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7860" o:spid="_x0000_s124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7861" o:spid="_x0000_s124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shape id="Text Box 7862" o:spid="_x0000_s124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aYMAA&#10;AADbAAAADwAAAGRycy9kb3ducmV2LnhtbERPS2vCQBC+F/oflhG81Y0V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gaY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4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4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5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5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5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shape id="Text Box 7868" o:spid="_x0000_s125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064A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869" o:spid="_x0000_s125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4.6.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керуючих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сигналі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377D0B" w:rsidRPr="007A1D25" w:rsidRDefault="006B7013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34131" w:rsidRPr="007A1D25">
        <w:rPr>
          <w:rFonts w:ascii="GOST type B" w:hAnsi="GOST type B"/>
          <w:bCs/>
          <w:sz w:val="28"/>
          <w:szCs w:val="28"/>
          <w:lang w:val="ru-RU"/>
        </w:rPr>
        <w:t xml:space="preserve">      </w:t>
      </w:r>
    </w:p>
    <w:p w:rsidR="000B0BEF" w:rsidRPr="007A1D25" w:rsidRDefault="00034131" w:rsidP="00872A17">
      <w:pPr>
        <w:tabs>
          <w:tab w:val="left" w:pos="426"/>
          <w:tab w:val="left" w:pos="3615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lastRenderedPageBreak/>
        <w:t xml:space="preserve">     </w:t>
      </w:r>
    </w:p>
    <w:p w:rsidR="00155637" w:rsidRPr="007A1D25" w:rsidRDefault="00327BAF" w:rsidP="007A1D25">
      <w:pPr>
        <w:tabs>
          <w:tab w:val="left" w:pos="426"/>
          <w:tab w:val="left" w:pos="4680"/>
          <w:tab w:val="left" w:pos="4725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П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ісля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мінімізації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функці</w:t>
      </w:r>
      <w:proofErr w:type="spellEnd"/>
      <w:r w:rsidRPr="007A1D25">
        <w:rPr>
          <w:rFonts w:ascii="GOST type B" w:hAnsi="GOST type B"/>
          <w:bCs/>
          <w:sz w:val="28"/>
          <w:szCs w:val="28"/>
          <w:lang w:val="uk-UA"/>
        </w:rPr>
        <w:t>ю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потрібно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подати в заданному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базисі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{3</w:t>
      </w:r>
      <w:r w:rsidRPr="007A1D25">
        <w:rPr>
          <w:rFonts w:ascii="GOST type B" w:hAnsi="GOST type B"/>
          <w:bCs/>
          <w:sz w:val="28"/>
          <w:szCs w:val="28"/>
          <w:lang w:val="uk-UA"/>
        </w:rPr>
        <w:t>І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3АБО</w:t>
      </w:r>
      <w:r w:rsidRPr="007A1D25">
        <w:rPr>
          <w:rFonts w:ascii="GOST type B" w:hAnsi="GOST type B"/>
          <w:bCs/>
          <w:sz w:val="28"/>
          <w:szCs w:val="28"/>
          <w:lang w:val="ru-RU"/>
        </w:rPr>
        <w:t>-НЕ}:</w:t>
      </w:r>
    </w:p>
    <w:p w:rsidR="00155637" w:rsidRDefault="00327BAF" w:rsidP="00872A17">
      <w:pPr>
        <w:tabs>
          <w:tab w:val="left" w:pos="426"/>
          <w:tab w:val="left" w:pos="4680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>Для цього скористаємося правилом де Моргана.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65A4580" wp14:editId="3029306B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37334872" wp14:editId="456F1382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2" o:spid="_x0000_s1026" style="position:absolute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qwTvDP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514C30C0" wp14:editId="72F71D5F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3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F79AEAAJYDAAAOAAAAZHJzL2Uyb0RvYy54bWysU81u00AQviPxDqu9Eztpg8C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kP6HEMI1D6r8MH4Z9/6P/OuzJ8LH/1X/vv/U3/c/+ZviE9u3wGe2Y7G/H8J7EelSz&#10;c1Ag6LlZ+9EDt/ZRmm3tdXwjabJNE9gdJyC2gXAMTk/np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BlBMF7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D2ECDBC" wp14:editId="57976177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</w:rPr>
        <w:sym w:font="Symbol" w:char="F0DA"/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B16375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72FD2D22" wp14:editId="75B97213">
                <wp:simplePos x="0" y="0"/>
                <wp:positionH relativeFrom="column">
                  <wp:posOffset>741680</wp:posOffset>
                </wp:positionH>
                <wp:positionV relativeFrom="page">
                  <wp:posOffset>1898650</wp:posOffset>
                </wp:positionV>
                <wp:extent cx="783590" cy="0"/>
                <wp:effectExtent l="0" t="0" r="16510" b="19050"/>
                <wp:wrapNone/>
                <wp:docPr id="661" name="Прямая соединительная линия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1" o:spid="_x0000_s1026" style="position:absolute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49.5pt" to="120.1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2C6541E3" wp14:editId="439D5B29">
                <wp:simplePos x="0" y="0"/>
                <wp:positionH relativeFrom="column">
                  <wp:posOffset>741680</wp:posOffset>
                </wp:positionH>
                <wp:positionV relativeFrom="page">
                  <wp:posOffset>1933575</wp:posOffset>
                </wp:positionV>
                <wp:extent cx="783590" cy="0"/>
                <wp:effectExtent l="0" t="0" r="16510" b="19050"/>
                <wp:wrapNone/>
                <wp:docPr id="641" name="Прямая соединительная линия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1" o:spid="_x0000_s1026" style="position:absolute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52.25pt" to="120.1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J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5D67C1E" wp14:editId="7064778B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5" o:spid="_x0000_s1026" style="position:absolute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4563E0" w:rsidRPr="004563E0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980B7CC" wp14:editId="2A17B3A0">
                <wp:simplePos x="0" y="0"/>
                <wp:positionH relativeFrom="column">
                  <wp:posOffset>769620</wp:posOffset>
                </wp:positionH>
                <wp:positionV relativeFrom="page">
                  <wp:posOffset>2830195</wp:posOffset>
                </wp:positionV>
                <wp:extent cx="1049655" cy="0"/>
                <wp:effectExtent l="0" t="0" r="17145" b="19050"/>
                <wp:wrapNone/>
                <wp:docPr id="667" name="Прямая соединительная линия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7" o:spid="_x0000_s1026" style="position:absolute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pt,222.85pt" to="143.2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5CEFAC2" wp14:editId="2076D2C6">
                <wp:simplePos x="0" y="0"/>
                <wp:positionH relativeFrom="column">
                  <wp:posOffset>770169</wp:posOffset>
                </wp:positionH>
                <wp:positionV relativeFrom="page">
                  <wp:posOffset>2795504</wp:posOffset>
                </wp:positionV>
                <wp:extent cx="1049655" cy="0"/>
                <wp:effectExtent l="0" t="0" r="17145" b="19050"/>
                <wp:wrapNone/>
                <wp:docPr id="668" name="Прямая соединительная линия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8" o:spid="_x0000_s1026" style="position:absolute;z-index:2519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5pt,220.1pt" to="143.3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1D6B805C" wp14:editId="40280A4F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YL9AEAAJYDAAAOAAAAZHJzL2Uyb0RvYy54bWysU81u00AQviPxDqu9Ezuhqc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K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BDD63C7" wp14:editId="7749C00D">
                <wp:simplePos x="0" y="0"/>
                <wp:positionH relativeFrom="column">
                  <wp:posOffset>779780</wp:posOffset>
                </wp:positionH>
                <wp:positionV relativeFrom="page">
                  <wp:posOffset>3150870</wp:posOffset>
                </wp:positionV>
                <wp:extent cx="1419860" cy="0"/>
                <wp:effectExtent l="0" t="0" r="27940" b="19050"/>
                <wp:wrapNone/>
                <wp:docPr id="669" name="Прямая соединительная линия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9" o:spid="_x0000_s1026" style="position:absolute;z-index:2519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pt,248.1pt" to="173.2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F227A0D" wp14:editId="38B110C7">
                <wp:simplePos x="0" y="0"/>
                <wp:positionH relativeFrom="column">
                  <wp:posOffset>780394</wp:posOffset>
                </wp:positionH>
                <wp:positionV relativeFrom="page">
                  <wp:posOffset>3116137</wp:posOffset>
                </wp:positionV>
                <wp:extent cx="1419860" cy="0"/>
                <wp:effectExtent l="0" t="0" r="27940" b="19050"/>
                <wp:wrapNone/>
                <wp:docPr id="670" name="Прямая соединительная линия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0" o:spid="_x0000_s1026" style="position:absolute;z-index:25197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5pt,245.35pt" to="173.2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4ABA022A" wp14:editId="5CF1E89C">
                <wp:simplePos x="0" y="0"/>
                <wp:positionH relativeFrom="column">
                  <wp:posOffset>1675130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0" name="Прямая соединительная линия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0" o:spid="_x0000_s1026" style="position:absolute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.4pt" to="143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hs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4775A354" wp14:editId="0707B49F">
                <wp:simplePos x="0" y="0"/>
                <wp:positionH relativeFrom="column">
                  <wp:posOffset>1510030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9" name="Прямая соединительная ли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9" o:spid="_x0000_s1026" style="position:absolute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2.4pt" to="130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DA8E8D7" wp14:editId="63F958F8">
                <wp:simplePos x="0" y="0"/>
                <wp:positionH relativeFrom="column">
                  <wp:posOffset>1344930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8" name="Прямая соединительная линия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8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2.4pt" to="117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Ef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FD70C44" wp14:editId="27FE754E">
                <wp:simplePos x="0" y="0"/>
                <wp:positionH relativeFrom="column">
                  <wp:posOffset>928370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7" name="Прямая соединительная линия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7" o:spid="_x0000_s1026" style="position:absolute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4pt" to="84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E6FAB0" wp14:editId="232C2B79">
                <wp:simplePos x="0" y="0"/>
                <wp:positionH relativeFrom="column">
                  <wp:posOffset>771525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46" name="Прямая соединительная линия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6" o:spid="_x0000_s1026" style="position:absolute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.25pt" to="72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621972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783B238" wp14:editId="12590DE0">
                <wp:simplePos x="0" y="0"/>
                <wp:positionH relativeFrom="column">
                  <wp:posOffset>782955</wp:posOffset>
                </wp:positionH>
                <wp:positionV relativeFrom="page">
                  <wp:posOffset>3484245</wp:posOffset>
                </wp:positionV>
                <wp:extent cx="1467485" cy="0"/>
                <wp:effectExtent l="0" t="0" r="18415" b="19050"/>
                <wp:wrapNone/>
                <wp:docPr id="671" name="Прямая соединительная линия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1" o:spid="_x0000_s1026" style="position:absolute;z-index:25198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4.35pt" to="177.2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EB37EA0" wp14:editId="470DCD24">
                <wp:simplePos x="0" y="0"/>
                <wp:positionH relativeFrom="column">
                  <wp:posOffset>782955</wp:posOffset>
                </wp:positionH>
                <wp:positionV relativeFrom="page">
                  <wp:posOffset>3448941</wp:posOffset>
                </wp:positionV>
                <wp:extent cx="1467485" cy="0"/>
                <wp:effectExtent l="0" t="0" r="18415" b="19050"/>
                <wp:wrapNone/>
                <wp:docPr id="672" name="Прямая соединительная линия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2" o:spid="_x0000_s1026" style="position:absolute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1.55pt" to="177.2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B6EB6A0" wp14:editId="0160E0F6">
                <wp:simplePos x="0" y="0"/>
                <wp:positionH relativeFrom="column">
                  <wp:posOffset>2003425</wp:posOffset>
                </wp:positionH>
                <wp:positionV relativeFrom="paragraph">
                  <wp:posOffset>16510</wp:posOffset>
                </wp:positionV>
                <wp:extent cx="145415" cy="0"/>
                <wp:effectExtent l="0" t="0" r="26035" b="19050"/>
                <wp:wrapNone/>
                <wp:docPr id="655" name="Прямая соединительная линия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5" o:spid="_x0000_s1026" style="position:absolute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.3pt" to="169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CA2DFC2" wp14:editId="0F6EFDA2">
                <wp:simplePos x="0" y="0"/>
                <wp:positionH relativeFrom="column">
                  <wp:posOffset>1632585</wp:posOffset>
                </wp:positionH>
                <wp:positionV relativeFrom="paragraph">
                  <wp:posOffset>24130</wp:posOffset>
                </wp:positionV>
                <wp:extent cx="145415" cy="0"/>
                <wp:effectExtent l="0" t="0" r="26035" b="19050"/>
                <wp:wrapNone/>
                <wp:docPr id="654" name="Прямая соединительная линия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1.9pt" to="1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Fr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004DAF0" wp14:editId="454FEDAC">
                <wp:simplePos x="0" y="0"/>
                <wp:positionH relativeFrom="column">
                  <wp:posOffset>1116330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3" name="Прямая соединительная линия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3" o:spid="_x0000_s1026" style="position:absolute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2.05pt" to="99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65DBA13" wp14:editId="74B83587">
                <wp:simplePos x="0" y="0"/>
                <wp:positionH relativeFrom="column">
                  <wp:posOffset>951230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2" name="Прямая соединительная линия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2" o:spid="_x0000_s1026" style="position:absolute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.05pt" to="86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SC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p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9EA78F2" wp14:editId="132ED454">
                <wp:simplePos x="0" y="0"/>
                <wp:positionH relativeFrom="column">
                  <wp:posOffset>782955</wp:posOffset>
                </wp:positionH>
                <wp:positionV relativeFrom="paragraph">
                  <wp:posOffset>26670</wp:posOffset>
                </wp:positionV>
                <wp:extent cx="145415" cy="0"/>
                <wp:effectExtent l="0" t="0" r="26035" b="19050"/>
                <wp:wrapNone/>
                <wp:docPr id="651" name="Прямая соединительная линия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1" o:spid="_x0000_s1026" style="position:absolute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.1pt" to="73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Yb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o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proofErr w:type="gramStart"/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proofErr w:type="gramEnd"/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((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</w:p>
    <w:p w:rsidR="004563E0" w:rsidRPr="00B16375" w:rsidRDefault="00826398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6944A06" wp14:editId="01E881CE">
                <wp:simplePos x="0" y="0"/>
                <wp:positionH relativeFrom="column">
                  <wp:posOffset>2083435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9" o:spid="_x0000_s1026" style="position:absolute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.4pt" to="17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FC86319" wp14:editId="558E96D1">
                <wp:simplePos x="0" y="0"/>
                <wp:positionH relativeFrom="column">
                  <wp:posOffset>1910715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58" name="Прямая соединительная линия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8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2.25pt" to="1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pj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A3CAD83" wp14:editId="64D94F68">
                <wp:simplePos x="0" y="0"/>
                <wp:positionH relativeFrom="column">
                  <wp:posOffset>1069340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7" name="Прямая соединительная линия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7" o:spid="_x0000_s1026" style="position:absolute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2.05pt" to="95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FC83A4B" wp14:editId="3F715691">
                <wp:simplePos x="0" y="0"/>
                <wp:positionH relativeFrom="column">
                  <wp:posOffset>893445</wp:posOffset>
                </wp:positionH>
                <wp:positionV relativeFrom="paragraph">
                  <wp:posOffset>23495</wp:posOffset>
                </wp:positionV>
                <wp:extent cx="145415" cy="0"/>
                <wp:effectExtent l="0" t="0" r="26035" b="19050"/>
                <wp:wrapNone/>
                <wp:docPr id="656" name="Прямая соединительная линия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6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.85pt" to="81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2F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proofErr w:type="gramStart"/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proofErr w:type="gramEnd"/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327BAF" w:rsidRPr="007A1D25" w:rsidRDefault="00826398" w:rsidP="00621972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9AA2F93" wp14:editId="00EFEA0E">
                <wp:simplePos x="0" y="0"/>
                <wp:positionH relativeFrom="column">
                  <wp:posOffset>800735</wp:posOffset>
                </wp:positionH>
                <wp:positionV relativeFrom="paragraph">
                  <wp:posOffset>0</wp:posOffset>
                </wp:positionV>
                <wp:extent cx="145415" cy="0"/>
                <wp:effectExtent l="0" t="0" r="26035" b="19050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0" o:spid="_x0000_s1026" style="position:absolute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0" to="7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Tp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2DB656C" wp14:editId="55CEB2F2">
                <wp:simplePos x="0" y="0"/>
                <wp:positionH relativeFrom="page">
                  <wp:posOffset>733425</wp:posOffset>
                </wp:positionH>
                <wp:positionV relativeFrom="page">
                  <wp:posOffset>172720</wp:posOffset>
                </wp:positionV>
                <wp:extent cx="6658610" cy="10209530"/>
                <wp:effectExtent l="19050" t="19050" r="8890" b="1270"/>
                <wp:wrapNone/>
                <wp:docPr id="8622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623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24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625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5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6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7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8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Pr="00932CE3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2CE3"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9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3F5A20" w:rsidRDefault="00621972" w:rsidP="00B6582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41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5" style="position:absolute;left:0;text-align:left;margin-left:57.75pt;margin-top:13.6pt;width:524.3pt;height:803.9pt;z-index:2516311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">
                <v:rect id="Rectangle 7851" o:spid="_x0000_s125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1Q8cA&#10;AADdAAAADwAAAGRycy9kb3ducmV2LnhtbESPQWvCQBSE74X+h+UJvdVNolVJ3YgNCIK9mBZsb4/s&#10;axLMvg3ZrUZ/fbcgeBxm5htmuRpMK07Uu8aygngcgSAurW64UvD5sXlegHAeWWNrmRRcyMEqe3xY&#10;Yqrtmfd0KnwlAoRdigpq77tUSlfWZNCNbUccvB/bG/RB9pXUPZ4D3LQyiaKZNNhwWKixo7ym8lj8&#10;GgX7l7f199d8cjDXaFdM83eT5HGi1NNoWL+C8DT4e/jW3moFi1ky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WNUPHAAAA3QAAAA8AAAAAAAAAAAAAAAAAmAIAAGRy&#10;cy9kb3ducmV2LnhtbFBLBQYAAAAABAAEAPUAAACMAwAAAAA=&#10;" filled="f" strokeweight="2.25pt"/>
                <v:group id="Group 7852" o:spid="_x0000_s125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iDj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wno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SIOOxgAAAN0A&#10;AAAPAAAAAAAAAAAAAAAAAKoCAABkcnMvZG93bnJldi54bWxQSwUGAAAAAAQABAD6AAAAnQMAAAAA&#10;">
                  <v:line id="Line 7853" o:spid="_x0000_s125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0SMMAAADdAAAADwAAAGRycy9kb3ducmV2LnhtbESPwWrDMBBE74X8g9hAb42cuA3GiRJC&#10;Q6D4VreX3BZrYxtbK0dSbffvq0Khx2HmzTD742x6MZLzrWUF61UCgriyuuVawefH5SkD4QOyxt4y&#10;KfgmD8fD4mGPubYTv9NYhlrEEvY5KmhCGHIpfdWQQb+yA3H0btYZDFG6WmqHUyw3vdwkyVYabDku&#10;NDjQa0NVV34ZBVn6jJhdu6Ijn7p7OBdm5kKpx+V82oEINIf/8B/9piO33bzA75v4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Q9EjDAAAA3QAAAA8AAAAAAAAAAAAA&#10;AAAAoQIAAGRycy9kb3ducmV2LnhtbFBLBQYAAAAABAAEAPkAAACRAwAAAAA=&#10;" strokeweight="2.25pt">
                    <v:stroke endarrowwidth="narrow"/>
                  </v:line>
                  <v:line id="Line 7854" o:spid="_x0000_s125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G8c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eBz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GxvHDAAAA3QAAAA8AAAAAAAAAAAAA&#10;AAAAoQIAAGRycy9kb3ducmV2LnhtbFBLBQYAAAAABAAEAPkAAACRAwAAAAA=&#10;" strokeweight="2.25pt">
                    <v:stroke endarrowwidth="narrow"/>
                  </v:line>
                  <v:line id="Line 7855" o:spid="_x0000_s126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jasQAAADdAAAADwAAAGRycy9kb3ducmV2LnhtbESP3YrCMBSE7wXfIRzBG9FUF/ypRhFB&#10;EFkErQ9wbI5tsTmpTdT69psFwcthZr5hFqvGlOJJtSssKxgOIhDEqdUFZwrOybY/BeE8ssbSMil4&#10;k4PVst1aYKzti4/0PPlMBAi7GBXk3lexlC7NyaAb2Io4eFdbG/RB1pnUNb4C3JRyFEVjabDgsJBj&#10;RZuc0tvpYRQUP3jp+VmPs/L3fDu80+S+vydKdTvNeg7CU+O/4U97pxVMx6MJ/L8JT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ymNqxAAAAN0AAAAPAAAAAAAAAAAA&#10;AAAAAKECAABkcnMvZG93bnJldi54bWxQSwUGAAAAAAQABAD5AAAAkgMAAAAA&#10;" strokeweight="2.25pt">
                    <v:stroke endarrowwidth="narrow"/>
                  </v:line>
                  <v:line id="Line 7856" o:spid="_x0000_s126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3G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Kc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VfcYvgAAAN0AAAAPAAAAAAAAAAAAAAAAAKEC&#10;AABkcnMvZG93bnJldi54bWxQSwUGAAAAAAQABAD5AAAAjAMAAAAA&#10;" strokeweight="2.25pt">
                    <v:stroke endarrowwidth="narrow"/>
                  </v:line>
                  <v:line id="Line 7857" o:spid="_x0000_s126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Sg8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6uYH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ZUoPGAAAA3QAAAA8AAAAAAAAA&#10;AAAAAAAAoQIAAGRycy9kb3ducmV2LnhtbFBLBQYAAAAABAAEAPkAAACUAwAAAAA=&#10;" strokeweight="2.25pt">
                    <v:stroke endarrowwidth="narrow"/>
                  </v:line>
                  <v:line id="Line 7858" o:spid="_x0000_s126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tw7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O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+m3DvgAAAN0AAAAPAAAAAAAAAAAAAAAAAKEC&#10;AABkcnMvZG93bnJldi54bWxQSwUGAAAAAAQABAD5AAAAjAMAAAAA&#10;" strokeweight="2.25pt">
                    <v:stroke endarrowwidth="narrow"/>
                  </v:line>
                  <v:line id="Line 7859" o:spid="_x0000_s126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IWMMAAADdAAAADwAAAGRycy9kb3ducmV2LnhtbESP0arCMBBE3y/4D2EFX0RTFUSrUUQQ&#10;RES41g9Ym7UtNpvaRK1/bwTBx2FmzjDzZWNK8aDaFZYVDPoRCOLU6oIzBadk05uAcB5ZY2mZFLzI&#10;wXLR+ptjrO2T/+lx9JkIEHYxKsi9r2IpXZqTQde3FXHwLrY26IOsM6lrfAa4KeUwisbSYMFhIceK&#10;1jml1+PdKChGeO76aZezcn+6Hl5pctvdEqU67WY1A+Gp8b/wt73VCibj0QA+b8IT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2yFjDAAAA3QAAAA8AAAAAAAAAAAAA&#10;AAAAoQIAAGRycy9kb3ducmV2LnhtbFBLBQYAAAAABAAEAPkAAACRAwAAAAA=&#10;" strokeweight="2.25pt">
                    <v:stroke endarrowwidth="narrow"/>
                  </v:line>
                  <v:line id="Line 7860" o:spid="_x0000_s126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WL8MAAADdAAAADwAAAGRycy9kb3ducmV2LnhtbESP0YrCMBRE3wX/IVxhX0RTFUS7RhFB&#10;kEUEWz/g2txti81NbaLWvzeC4OMwM2eYxao1lbhT40rLCkbDCARxZnXJuYJTuh3MQDiPrLGyTAqe&#10;5GC17HYWGGv74CPdE5+LAGEXo4LC+zqW0mUFGXRDWxMH7982Bn2QTS51g48AN5UcR9FUGiw5LBRY&#10;06ag7JLcjIJygue+n/c5r/any+GZpde/a6rUT69d/4Lw1Ppv+NPeaQWz6WQM7zfhCc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kVi/DAAAA3QAAAA8AAAAAAAAAAAAA&#10;AAAAoQIAAGRycy9kb3ducmV2LnhtbFBLBQYAAAAABAAEAPkAAACRAwAAAAA=&#10;" strokeweight="2.25pt">
                    <v:stroke endarrowwidth="narrow"/>
                  </v:line>
                  <v:line id="Line 7861" o:spid="_x0000_s126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ztMUAAADdAAAADwAAAGRycy9kb3ducmV2LnhtbESP0WrCQBRE3wv+w3ILvohuakA0dROk&#10;IIgUocYPuM3eJsHs3ZhdTfL3XaHQx2FmzjDbbDCNeFDnassK3hYRCOLC6ppLBZd8P1+DcB5ZY2OZ&#10;FIzkIEsnL1tMtO35ix5nX4oAYZeggsr7NpHSFRUZdAvbEgfvx3YGfZBdKXWHfYCbRi6jaCUN1hwW&#10;Kmzpo6Lier4bBXWM3zO/mXHZfF6up7HIb8dbrtT0ddi9g/A0+P/wX/ugFaxXcQzPN+EJ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ztMUAAADdAAAADwAAAAAAAAAA&#10;AAAAAAChAgAAZHJzL2Rvd25yZXYueG1sUEsFBgAAAAAEAAQA+QAAAJMDAAAAAA==&#10;" strokeweight="2.25pt">
                    <v:stroke endarrowwidth="narrow"/>
                  </v:line>
                  <v:shape id="Text Box 7862" o:spid="_x0000_s126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mr8UA&#10;AADdAAAADwAAAGRycy9kb3ducmV2LnhtbESPQWvCQBSE70L/w/IKvelGL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Sa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6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DNMUA&#10;AADdAAAADwAAAGRycy9kb3ducmV2LnhtbESPQWvCQBSE70L/w/IKvelGp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YM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6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dQ8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evKf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x1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7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42M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eYX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7jY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7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sqsIA&#10;AADdAAAADwAAAGRycy9kb3ducmV2LnhtbERPTWvCQBC9C/6HZQRvutGCSOoqRVBsD6VGrdchOyap&#10;2dmQHTX9991DwePjfS9WnavVndpQeTYwGSegiHNvKy4MHA+b0RxUEGSLtWcy8EsBVst+b4Gp9Q/e&#10;0z2TQsUQDikaKEWaVOuQl+QwjH1DHLmLbx1KhG2hbYuPGO5qPU2SmXZYcWwosaF1Sfk1uzkDxfnw&#10;jvr09fH57ZpQ73+EtlsxZjjo3l5BCXXyFP+7d9bAfPYS58Y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Cyq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Pr="00932CE3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2CE3"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7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EXs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Ppsu4P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MRexAAAAN0AAAAPAAAAAAAAAAAA&#10;AAAAAKECAABkcnMvZG93bnJldi54bWxQSwUGAAAAAAQABAD5AAAAkgMAAAAA&#10;" strokeweight="2.25pt">
                    <v:stroke endarrowwidth="narrow"/>
                  </v:line>
                  <v:shape id="Text Box 7868" o:spid="_x0000_s127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xT0cIA&#10;AADdAAAADwAAAGRycy9kb3ducmV2LnhtbERPTWvCQBC9C/6HZQRvulGKSOoqRVBsD6VGrdchOyap&#10;2dmQHTX9991DwePjfS9WnavVndpQeTYwGSegiHNvKy4MHA+b0RxUEGSLtWcy8EsBVst+b4Gp9Q/e&#10;0z2TQsUQDikaKEWaVOuQl+QwjH1DHLmLbx1KhG2hbYuPGO5qPU2SmXZYcWwosaF1Sfk1uzkDxfnw&#10;jvr09fH57ZpQ73+EtlsxZjjo3l5BCXXyFP+7d9bAfPYS98c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FPR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3F5A20" w:rsidRDefault="00621972" w:rsidP="00B6582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869" o:spid="_x0000_s127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2SsQA&#10;AADdAAAADwAAAGRycy9kb3ducmV2LnhtbESPX2vCQBDE3wv9DscWfKsXRUSip5RCRX0Q/7avS26b&#10;pM3thdyq8dt7guDjMDO/YSaz1lXqTE0oPRvodRNQxJm3JecGDvuv9xGoIMgWK89k4EoBZtPXlwmm&#10;1l94S+ed5CpCOKRooBCpU61DVpDD0PU1cfR+feNQomxybRu8RLirdD9JhtphyXGhwJo+C8r+dydn&#10;IP/ZL1EfN6v1t6tDtf0Tms/FmM5b+zEGJdTKM/xoL6yB0XDQg/ub+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9kr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1C7AEC" w:rsidRPr="007A1D25" w:rsidRDefault="005E6C84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Даних достатньо для побудови комбінаційних схем функцій збудження тригерів та функцій сигналу виходу, таким чином, і всієї комбінаційної схеми. Автомат будуємо на </w:t>
      </w:r>
      <w:r w:rsidR="00DC55FB" w:rsidRPr="007A1D25">
        <w:rPr>
          <w:rFonts w:ascii="GOST type B" w:hAnsi="GOST type B"/>
          <w:bCs/>
          <w:sz w:val="28"/>
          <w:szCs w:val="28"/>
        </w:rPr>
        <w:t>JK</w:t>
      </w:r>
      <w:r w:rsidRPr="007A1D25">
        <w:rPr>
          <w:rFonts w:ascii="GOST type B" w:hAnsi="GOST type B"/>
          <w:bCs/>
          <w:sz w:val="28"/>
          <w:szCs w:val="28"/>
          <w:lang w:val="ru-RU"/>
        </w:rPr>
        <w:t>-тригерах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. Автомат є синхронним, так як його роботу </w:t>
      </w:r>
      <w:r w:rsidR="00533325" w:rsidRPr="007A1D25">
        <w:rPr>
          <w:rFonts w:ascii="GOST type B" w:hAnsi="GOST type B"/>
          <w:bCs/>
          <w:sz w:val="28"/>
          <w:szCs w:val="28"/>
          <w:lang w:val="uk-UA"/>
        </w:rPr>
        <w:t>синхронізує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 генератор</w:t>
      </w:r>
      <w:r w:rsidR="00DC55FB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6E503A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</w:p>
    <w:p w:rsidR="00FB6D7C" w:rsidRPr="007A1D25" w:rsidRDefault="0015767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Схема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дан</w:t>
      </w:r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ого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виконана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з єдиною системою конструкторської документації  (ЄСКД) і наведена </w:t>
      </w:r>
      <w:proofErr w:type="gram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у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документі «Керуючий автомат. Схема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електрична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функціональна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ru-RU"/>
        </w:rPr>
        <w:t>ІАЛЦ.463626.00</w:t>
      </w:r>
      <w:r w:rsidR="005E6C84" w:rsidRPr="007A1D25">
        <w:rPr>
          <w:rFonts w:ascii="GOST type B" w:hAnsi="GOST type B"/>
          <w:sz w:val="28"/>
          <w:szCs w:val="28"/>
          <w:lang w:val="uk-UA"/>
        </w:rPr>
        <w:t>3</w:t>
      </w:r>
      <w:r w:rsidR="005E6C84" w:rsidRPr="007A1D25">
        <w:rPr>
          <w:rFonts w:ascii="GOST type B" w:hAnsi="GOST type B"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uk-UA"/>
        </w:rPr>
        <w:t>Е</w:t>
      </w:r>
      <w:proofErr w:type="gramStart"/>
      <w:r w:rsidR="005E6C84" w:rsidRPr="007A1D25">
        <w:rPr>
          <w:rFonts w:ascii="GOST type B" w:hAnsi="GOST type B"/>
          <w:sz w:val="28"/>
          <w:szCs w:val="28"/>
          <w:lang w:val="uk-UA"/>
        </w:rPr>
        <w:t>2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».</w:t>
      </w:r>
    </w:p>
    <w:p w:rsidR="00FB6D7C" w:rsidRPr="007A1D25" w:rsidRDefault="00FB6D7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FB6D7C" w:rsidRPr="007A1D25" w:rsidSect="00441D74">
      <w:pgSz w:w="11907" w:h="16840" w:code="9"/>
      <w:pgMar w:top="284" w:right="284" w:bottom="28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52C" w:rsidRDefault="003B552C">
      <w:r>
        <w:separator/>
      </w:r>
    </w:p>
  </w:endnote>
  <w:endnote w:type="continuationSeparator" w:id="0">
    <w:p w:rsidR="003B552C" w:rsidRDefault="003B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52C" w:rsidRDefault="003B552C">
      <w:r>
        <w:separator/>
      </w:r>
    </w:p>
  </w:footnote>
  <w:footnote w:type="continuationSeparator" w:id="0">
    <w:p w:rsidR="003B552C" w:rsidRDefault="003B5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style="width:526pt;height:811.5pt" o:bullet="t">
        <v:imagedata r:id="rId1" o:title=""/>
      </v:shape>
    </w:pict>
  </w:numPicBullet>
  <w:numPicBullet w:numPicBulletId="1">
    <w:pict>
      <v:shape id="_x0000_i1222" type="#_x0000_t75" style="width:28.8pt;height:22pt" o:bullet="t">
        <v:imagedata r:id="rId2" o:title=""/>
      </v:shape>
    </w:pict>
  </w:numPicBullet>
  <w:abstractNum w:abstractNumId="0">
    <w:nsid w:val="033B2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D017DA"/>
    <w:multiLevelType w:val="multilevel"/>
    <w:tmpl w:val="9320B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7DE78A6"/>
    <w:multiLevelType w:val="singleLevel"/>
    <w:tmpl w:val="8E1C71EC"/>
    <w:lvl w:ilvl="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  <w:rPr>
        <w:rFonts w:hint="default"/>
      </w:rPr>
    </w:lvl>
  </w:abstractNum>
  <w:abstractNum w:abstractNumId="3">
    <w:nsid w:val="0AB612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E6B474F"/>
    <w:multiLevelType w:val="singleLevel"/>
    <w:tmpl w:val="B5FE85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0FAB3329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6">
    <w:nsid w:val="273270F7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7">
    <w:nsid w:val="29F30362"/>
    <w:multiLevelType w:val="hybridMultilevel"/>
    <w:tmpl w:val="92369678"/>
    <w:lvl w:ilvl="0" w:tplc="2F5659A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>
    <w:nsid w:val="36BC7C6C"/>
    <w:multiLevelType w:val="singleLevel"/>
    <w:tmpl w:val="0AB66E0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436F41D0"/>
    <w:multiLevelType w:val="hybridMultilevel"/>
    <w:tmpl w:val="6CDA5502"/>
    <w:lvl w:ilvl="0" w:tplc="50E851FA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85D5A"/>
    <w:multiLevelType w:val="singleLevel"/>
    <w:tmpl w:val="3EAEFDFE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GOST type B" w:eastAsia="Times New Roman" w:hAnsi="GOST type B" w:cs="Times New Roman"/>
        <w:i/>
      </w:rPr>
    </w:lvl>
  </w:abstractNum>
  <w:abstractNum w:abstractNumId="12">
    <w:nsid w:val="4805306D"/>
    <w:multiLevelType w:val="singleLevel"/>
    <w:tmpl w:val="DE3C69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>
    <w:nsid w:val="509402ED"/>
    <w:multiLevelType w:val="singleLevel"/>
    <w:tmpl w:val="D3026EAC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52717E54"/>
    <w:multiLevelType w:val="hybridMultilevel"/>
    <w:tmpl w:val="54A4934A"/>
    <w:lvl w:ilvl="0" w:tplc="40C2C878">
      <w:start w:val="5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7D14886"/>
    <w:multiLevelType w:val="singleLevel"/>
    <w:tmpl w:val="269A4E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>
    <w:nsid w:val="57F64D29"/>
    <w:multiLevelType w:val="singleLevel"/>
    <w:tmpl w:val="AEAEDBF2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>
    <w:nsid w:val="58CB32C2"/>
    <w:multiLevelType w:val="hybridMultilevel"/>
    <w:tmpl w:val="6548EDB4"/>
    <w:lvl w:ilvl="0" w:tplc="A9325550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5750A"/>
    <w:multiLevelType w:val="multilevel"/>
    <w:tmpl w:val="A7C81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63F86A9B"/>
    <w:multiLevelType w:val="singleLevel"/>
    <w:tmpl w:val="1CC86FC0"/>
    <w:lvl w:ilvl="0">
      <w:start w:val="3"/>
      <w:numFmt w:val="bullet"/>
      <w:lvlText w:val="—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>
    <w:nsid w:val="66884C60"/>
    <w:multiLevelType w:val="multilevel"/>
    <w:tmpl w:val="3C5882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84"/>
        </w:tabs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44"/>
        </w:tabs>
        <w:ind w:left="2444" w:hanging="2160"/>
      </w:pPr>
      <w:rPr>
        <w:rFonts w:hint="default"/>
      </w:rPr>
    </w:lvl>
  </w:abstractNum>
  <w:abstractNum w:abstractNumId="21">
    <w:nsid w:val="6C444BEA"/>
    <w:multiLevelType w:val="hybridMultilevel"/>
    <w:tmpl w:val="D7A4272E"/>
    <w:lvl w:ilvl="0" w:tplc="04220001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22">
    <w:nsid w:val="6D925ADE"/>
    <w:multiLevelType w:val="singleLevel"/>
    <w:tmpl w:val="6FE045B8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abstractNum w:abstractNumId="23">
    <w:nsid w:val="742575B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AB41D9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7DF91CF0"/>
    <w:multiLevelType w:val="hybridMultilevel"/>
    <w:tmpl w:val="E286B2B6"/>
    <w:lvl w:ilvl="0" w:tplc="E8B06388">
      <w:numFmt w:val="bullet"/>
      <w:lvlText w:val=""/>
      <w:lvlJc w:val="left"/>
      <w:pPr>
        <w:ind w:left="615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>
    <w:nsid w:val="7E5C5EBA"/>
    <w:multiLevelType w:val="hybridMultilevel"/>
    <w:tmpl w:val="14EE646C"/>
    <w:lvl w:ilvl="0" w:tplc="31C6C1C4">
      <w:start w:val="1"/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22"/>
  </w:num>
  <w:num w:numId="5">
    <w:abstractNumId w:val="4"/>
  </w:num>
  <w:num w:numId="6">
    <w:abstractNumId w:val="15"/>
  </w:num>
  <w:num w:numId="7">
    <w:abstractNumId w:val="16"/>
  </w:num>
  <w:num w:numId="8">
    <w:abstractNumId w:val="9"/>
  </w:num>
  <w:num w:numId="9">
    <w:abstractNumId w:val="13"/>
  </w:num>
  <w:num w:numId="10">
    <w:abstractNumId w:val="6"/>
  </w:num>
  <w:num w:numId="11">
    <w:abstractNumId w:val="18"/>
  </w:num>
  <w:num w:numId="12">
    <w:abstractNumId w:val="5"/>
  </w:num>
  <w:num w:numId="13">
    <w:abstractNumId w:val="24"/>
  </w:num>
  <w:num w:numId="14">
    <w:abstractNumId w:val="23"/>
  </w:num>
  <w:num w:numId="15">
    <w:abstractNumId w:val="1"/>
  </w:num>
  <w:num w:numId="16">
    <w:abstractNumId w:val="2"/>
  </w:num>
  <w:num w:numId="17">
    <w:abstractNumId w:val="12"/>
  </w:num>
  <w:num w:numId="18">
    <w:abstractNumId w:val="7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8"/>
  </w:num>
  <w:num w:numId="24">
    <w:abstractNumId w:val="17"/>
  </w:num>
  <w:num w:numId="25">
    <w:abstractNumId w:val="10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hideSpellingError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227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63"/>
    <w:rsid w:val="00000218"/>
    <w:rsid w:val="00003C2A"/>
    <w:rsid w:val="00004A58"/>
    <w:rsid w:val="00005D00"/>
    <w:rsid w:val="00011BAA"/>
    <w:rsid w:val="000149D0"/>
    <w:rsid w:val="000159CF"/>
    <w:rsid w:val="00020C3D"/>
    <w:rsid w:val="00022277"/>
    <w:rsid w:val="00023341"/>
    <w:rsid w:val="00023681"/>
    <w:rsid w:val="0002493A"/>
    <w:rsid w:val="00025C4F"/>
    <w:rsid w:val="00032270"/>
    <w:rsid w:val="000333C7"/>
    <w:rsid w:val="00033D8E"/>
    <w:rsid w:val="00034131"/>
    <w:rsid w:val="00042BA0"/>
    <w:rsid w:val="00044DD6"/>
    <w:rsid w:val="00045ED2"/>
    <w:rsid w:val="000471D2"/>
    <w:rsid w:val="00084799"/>
    <w:rsid w:val="0008798D"/>
    <w:rsid w:val="00090B07"/>
    <w:rsid w:val="00092E02"/>
    <w:rsid w:val="00097F45"/>
    <w:rsid w:val="000A3063"/>
    <w:rsid w:val="000A30DC"/>
    <w:rsid w:val="000A713F"/>
    <w:rsid w:val="000B0BEF"/>
    <w:rsid w:val="000B6623"/>
    <w:rsid w:val="000C1B65"/>
    <w:rsid w:val="000C5ED7"/>
    <w:rsid w:val="000F1B0A"/>
    <w:rsid w:val="001022B6"/>
    <w:rsid w:val="00117C65"/>
    <w:rsid w:val="00125C18"/>
    <w:rsid w:val="00125C3B"/>
    <w:rsid w:val="00134D73"/>
    <w:rsid w:val="0014739A"/>
    <w:rsid w:val="00151F5A"/>
    <w:rsid w:val="0015532B"/>
    <w:rsid w:val="00155637"/>
    <w:rsid w:val="001572A1"/>
    <w:rsid w:val="00157675"/>
    <w:rsid w:val="00160556"/>
    <w:rsid w:val="00164B2F"/>
    <w:rsid w:val="001722D1"/>
    <w:rsid w:val="00174311"/>
    <w:rsid w:val="00174403"/>
    <w:rsid w:val="00176284"/>
    <w:rsid w:val="00176C4A"/>
    <w:rsid w:val="00176DF3"/>
    <w:rsid w:val="00180C6D"/>
    <w:rsid w:val="00183495"/>
    <w:rsid w:val="00185D8A"/>
    <w:rsid w:val="00191B0C"/>
    <w:rsid w:val="00192B97"/>
    <w:rsid w:val="0019506D"/>
    <w:rsid w:val="001A74A0"/>
    <w:rsid w:val="001A7561"/>
    <w:rsid w:val="001B2D19"/>
    <w:rsid w:val="001B31D9"/>
    <w:rsid w:val="001B3624"/>
    <w:rsid w:val="001B3B4F"/>
    <w:rsid w:val="001B6511"/>
    <w:rsid w:val="001C4A79"/>
    <w:rsid w:val="001C566A"/>
    <w:rsid w:val="001C7AEC"/>
    <w:rsid w:val="001D71D6"/>
    <w:rsid w:val="001D767C"/>
    <w:rsid w:val="001E1634"/>
    <w:rsid w:val="001E39A7"/>
    <w:rsid w:val="001E6DDD"/>
    <w:rsid w:val="001F2553"/>
    <w:rsid w:val="002153B4"/>
    <w:rsid w:val="002163CF"/>
    <w:rsid w:val="0022365F"/>
    <w:rsid w:val="002246AD"/>
    <w:rsid w:val="002269E5"/>
    <w:rsid w:val="00226F06"/>
    <w:rsid w:val="00230887"/>
    <w:rsid w:val="00230C59"/>
    <w:rsid w:val="00232A68"/>
    <w:rsid w:val="0023401F"/>
    <w:rsid w:val="002358E2"/>
    <w:rsid w:val="00240E94"/>
    <w:rsid w:val="00242138"/>
    <w:rsid w:val="0024227C"/>
    <w:rsid w:val="002446CC"/>
    <w:rsid w:val="00252EF8"/>
    <w:rsid w:val="002545BE"/>
    <w:rsid w:val="00255434"/>
    <w:rsid w:val="00256859"/>
    <w:rsid w:val="00260B8E"/>
    <w:rsid w:val="00264140"/>
    <w:rsid w:val="0026771A"/>
    <w:rsid w:val="00272A6A"/>
    <w:rsid w:val="002737D8"/>
    <w:rsid w:val="002738FA"/>
    <w:rsid w:val="00274D3C"/>
    <w:rsid w:val="002815C8"/>
    <w:rsid w:val="00284B7B"/>
    <w:rsid w:val="00285412"/>
    <w:rsid w:val="002863B3"/>
    <w:rsid w:val="002873CB"/>
    <w:rsid w:val="00287DFE"/>
    <w:rsid w:val="00291345"/>
    <w:rsid w:val="002A058A"/>
    <w:rsid w:val="002A2E6F"/>
    <w:rsid w:val="002A4C56"/>
    <w:rsid w:val="002B57C8"/>
    <w:rsid w:val="002B66F3"/>
    <w:rsid w:val="002C00C1"/>
    <w:rsid w:val="002C2A1E"/>
    <w:rsid w:val="002C2E65"/>
    <w:rsid w:val="002C6748"/>
    <w:rsid w:val="002C6B21"/>
    <w:rsid w:val="002D470C"/>
    <w:rsid w:val="002D5B7D"/>
    <w:rsid w:val="002F0796"/>
    <w:rsid w:val="002F461B"/>
    <w:rsid w:val="002F6314"/>
    <w:rsid w:val="00303049"/>
    <w:rsid w:val="003101A9"/>
    <w:rsid w:val="00310296"/>
    <w:rsid w:val="00310F7B"/>
    <w:rsid w:val="003130FE"/>
    <w:rsid w:val="00313E2F"/>
    <w:rsid w:val="00316865"/>
    <w:rsid w:val="00321118"/>
    <w:rsid w:val="00327BAF"/>
    <w:rsid w:val="00332C6F"/>
    <w:rsid w:val="00334FD1"/>
    <w:rsid w:val="003406F8"/>
    <w:rsid w:val="00340F4A"/>
    <w:rsid w:val="0034454E"/>
    <w:rsid w:val="0034554C"/>
    <w:rsid w:val="00347CD7"/>
    <w:rsid w:val="00351067"/>
    <w:rsid w:val="00352293"/>
    <w:rsid w:val="00353B38"/>
    <w:rsid w:val="00353B39"/>
    <w:rsid w:val="003610FA"/>
    <w:rsid w:val="00364202"/>
    <w:rsid w:val="00367439"/>
    <w:rsid w:val="003675E0"/>
    <w:rsid w:val="00370E19"/>
    <w:rsid w:val="003718A4"/>
    <w:rsid w:val="003751DA"/>
    <w:rsid w:val="0037710D"/>
    <w:rsid w:val="00377D0B"/>
    <w:rsid w:val="00381367"/>
    <w:rsid w:val="0038627C"/>
    <w:rsid w:val="003877A3"/>
    <w:rsid w:val="00392E68"/>
    <w:rsid w:val="00394369"/>
    <w:rsid w:val="0039736A"/>
    <w:rsid w:val="00397437"/>
    <w:rsid w:val="003A2A48"/>
    <w:rsid w:val="003B2361"/>
    <w:rsid w:val="003B2DF9"/>
    <w:rsid w:val="003B528B"/>
    <w:rsid w:val="003B552C"/>
    <w:rsid w:val="003B76C9"/>
    <w:rsid w:val="003C1E31"/>
    <w:rsid w:val="003C6EA6"/>
    <w:rsid w:val="003D08F5"/>
    <w:rsid w:val="003D0995"/>
    <w:rsid w:val="003D2055"/>
    <w:rsid w:val="003D2602"/>
    <w:rsid w:val="003D3D3F"/>
    <w:rsid w:val="003D4D70"/>
    <w:rsid w:val="003D7CC3"/>
    <w:rsid w:val="003D7F90"/>
    <w:rsid w:val="003E391C"/>
    <w:rsid w:val="003E542D"/>
    <w:rsid w:val="003F3869"/>
    <w:rsid w:val="003F4C94"/>
    <w:rsid w:val="003F5A20"/>
    <w:rsid w:val="003F5DA3"/>
    <w:rsid w:val="004043B1"/>
    <w:rsid w:val="00410B4D"/>
    <w:rsid w:val="00412FFA"/>
    <w:rsid w:val="0042098A"/>
    <w:rsid w:val="00424F37"/>
    <w:rsid w:val="00426689"/>
    <w:rsid w:val="00427224"/>
    <w:rsid w:val="00431892"/>
    <w:rsid w:val="00432E2B"/>
    <w:rsid w:val="00433E4F"/>
    <w:rsid w:val="004346A0"/>
    <w:rsid w:val="004358FE"/>
    <w:rsid w:val="00441D74"/>
    <w:rsid w:val="00443EEA"/>
    <w:rsid w:val="00444E85"/>
    <w:rsid w:val="00447B32"/>
    <w:rsid w:val="0045015E"/>
    <w:rsid w:val="00455B26"/>
    <w:rsid w:val="004563E0"/>
    <w:rsid w:val="004570C0"/>
    <w:rsid w:val="00457D7F"/>
    <w:rsid w:val="00461DD2"/>
    <w:rsid w:val="00467D1D"/>
    <w:rsid w:val="00471F35"/>
    <w:rsid w:val="00474732"/>
    <w:rsid w:val="00474B05"/>
    <w:rsid w:val="004751B1"/>
    <w:rsid w:val="00475581"/>
    <w:rsid w:val="0047622C"/>
    <w:rsid w:val="00477D0C"/>
    <w:rsid w:val="00492786"/>
    <w:rsid w:val="004927C0"/>
    <w:rsid w:val="00494386"/>
    <w:rsid w:val="004B7BF6"/>
    <w:rsid w:val="004C217E"/>
    <w:rsid w:val="004C316A"/>
    <w:rsid w:val="004C471C"/>
    <w:rsid w:val="004D12DA"/>
    <w:rsid w:val="004D2241"/>
    <w:rsid w:val="004D50A7"/>
    <w:rsid w:val="004D5B21"/>
    <w:rsid w:val="004D76BA"/>
    <w:rsid w:val="004E37A9"/>
    <w:rsid w:val="004E3933"/>
    <w:rsid w:val="004F3296"/>
    <w:rsid w:val="004F3A5A"/>
    <w:rsid w:val="004F5196"/>
    <w:rsid w:val="004F6FC5"/>
    <w:rsid w:val="00500822"/>
    <w:rsid w:val="00502590"/>
    <w:rsid w:val="00502847"/>
    <w:rsid w:val="00502D61"/>
    <w:rsid w:val="005176C1"/>
    <w:rsid w:val="005214E9"/>
    <w:rsid w:val="00523B78"/>
    <w:rsid w:val="005317A7"/>
    <w:rsid w:val="00531CBC"/>
    <w:rsid w:val="00533325"/>
    <w:rsid w:val="00544279"/>
    <w:rsid w:val="00544A88"/>
    <w:rsid w:val="00550328"/>
    <w:rsid w:val="00552266"/>
    <w:rsid w:val="00554789"/>
    <w:rsid w:val="005570C3"/>
    <w:rsid w:val="00562DB7"/>
    <w:rsid w:val="00570BD6"/>
    <w:rsid w:val="00572AC0"/>
    <w:rsid w:val="00577436"/>
    <w:rsid w:val="00591237"/>
    <w:rsid w:val="0059225A"/>
    <w:rsid w:val="00592E3C"/>
    <w:rsid w:val="0059386B"/>
    <w:rsid w:val="00593CED"/>
    <w:rsid w:val="00595102"/>
    <w:rsid w:val="005A02B0"/>
    <w:rsid w:val="005A294E"/>
    <w:rsid w:val="005A5466"/>
    <w:rsid w:val="005B0209"/>
    <w:rsid w:val="005B1508"/>
    <w:rsid w:val="005B186D"/>
    <w:rsid w:val="005B18EF"/>
    <w:rsid w:val="005B6A91"/>
    <w:rsid w:val="005C3E70"/>
    <w:rsid w:val="005D09B5"/>
    <w:rsid w:val="005D173E"/>
    <w:rsid w:val="005D1788"/>
    <w:rsid w:val="005D67DA"/>
    <w:rsid w:val="005E1BEC"/>
    <w:rsid w:val="005E2294"/>
    <w:rsid w:val="005E6C84"/>
    <w:rsid w:val="005F2E59"/>
    <w:rsid w:val="005F66A1"/>
    <w:rsid w:val="005F7436"/>
    <w:rsid w:val="00601D18"/>
    <w:rsid w:val="00603E14"/>
    <w:rsid w:val="00605D9F"/>
    <w:rsid w:val="00610BB6"/>
    <w:rsid w:val="00611360"/>
    <w:rsid w:val="0061648F"/>
    <w:rsid w:val="00620921"/>
    <w:rsid w:val="00620E2F"/>
    <w:rsid w:val="0062159E"/>
    <w:rsid w:val="00621972"/>
    <w:rsid w:val="00621A2D"/>
    <w:rsid w:val="00622E37"/>
    <w:rsid w:val="00623C92"/>
    <w:rsid w:val="00625904"/>
    <w:rsid w:val="00630470"/>
    <w:rsid w:val="00634A96"/>
    <w:rsid w:val="00634D95"/>
    <w:rsid w:val="00637A19"/>
    <w:rsid w:val="00640FF4"/>
    <w:rsid w:val="006418BD"/>
    <w:rsid w:val="00643385"/>
    <w:rsid w:val="00646449"/>
    <w:rsid w:val="006473C4"/>
    <w:rsid w:val="00650AE7"/>
    <w:rsid w:val="00651F05"/>
    <w:rsid w:val="006536FB"/>
    <w:rsid w:val="006606D3"/>
    <w:rsid w:val="00662DE3"/>
    <w:rsid w:val="00664C0D"/>
    <w:rsid w:val="00666B92"/>
    <w:rsid w:val="0067122F"/>
    <w:rsid w:val="006734E1"/>
    <w:rsid w:val="00676C5E"/>
    <w:rsid w:val="00677B60"/>
    <w:rsid w:val="006805A6"/>
    <w:rsid w:val="00681C3F"/>
    <w:rsid w:val="006906FB"/>
    <w:rsid w:val="006912A4"/>
    <w:rsid w:val="00691870"/>
    <w:rsid w:val="006955B0"/>
    <w:rsid w:val="00695818"/>
    <w:rsid w:val="00697494"/>
    <w:rsid w:val="006A4DA1"/>
    <w:rsid w:val="006A5B47"/>
    <w:rsid w:val="006A642F"/>
    <w:rsid w:val="006A7310"/>
    <w:rsid w:val="006A74F8"/>
    <w:rsid w:val="006B7013"/>
    <w:rsid w:val="006B77E4"/>
    <w:rsid w:val="006D00C3"/>
    <w:rsid w:val="006D190C"/>
    <w:rsid w:val="006D47FE"/>
    <w:rsid w:val="006D5B52"/>
    <w:rsid w:val="006D6542"/>
    <w:rsid w:val="006D6ACD"/>
    <w:rsid w:val="006E0014"/>
    <w:rsid w:val="006E3636"/>
    <w:rsid w:val="006E3D73"/>
    <w:rsid w:val="006E49A8"/>
    <w:rsid w:val="006E4E05"/>
    <w:rsid w:val="006E503A"/>
    <w:rsid w:val="006F0450"/>
    <w:rsid w:val="006F118C"/>
    <w:rsid w:val="006F1B45"/>
    <w:rsid w:val="00701459"/>
    <w:rsid w:val="00705569"/>
    <w:rsid w:val="007059D8"/>
    <w:rsid w:val="007064A1"/>
    <w:rsid w:val="00713D16"/>
    <w:rsid w:val="00724497"/>
    <w:rsid w:val="007252C1"/>
    <w:rsid w:val="00725F60"/>
    <w:rsid w:val="00727EB8"/>
    <w:rsid w:val="00731018"/>
    <w:rsid w:val="007322FD"/>
    <w:rsid w:val="00733926"/>
    <w:rsid w:val="00733F35"/>
    <w:rsid w:val="00735094"/>
    <w:rsid w:val="0073674B"/>
    <w:rsid w:val="007376C2"/>
    <w:rsid w:val="007378EF"/>
    <w:rsid w:val="00737FD4"/>
    <w:rsid w:val="00744CA4"/>
    <w:rsid w:val="00746FC1"/>
    <w:rsid w:val="00750F02"/>
    <w:rsid w:val="00757DA7"/>
    <w:rsid w:val="00761A6E"/>
    <w:rsid w:val="007634B6"/>
    <w:rsid w:val="00771782"/>
    <w:rsid w:val="0077495E"/>
    <w:rsid w:val="00777220"/>
    <w:rsid w:val="00782B8E"/>
    <w:rsid w:val="00790D36"/>
    <w:rsid w:val="0079115C"/>
    <w:rsid w:val="00792547"/>
    <w:rsid w:val="007952A5"/>
    <w:rsid w:val="007958AC"/>
    <w:rsid w:val="00797EC5"/>
    <w:rsid w:val="007A0D5A"/>
    <w:rsid w:val="007A10AB"/>
    <w:rsid w:val="007A1D25"/>
    <w:rsid w:val="007A1D61"/>
    <w:rsid w:val="007A261F"/>
    <w:rsid w:val="007A49AD"/>
    <w:rsid w:val="007B0253"/>
    <w:rsid w:val="007B28D2"/>
    <w:rsid w:val="007B4C6C"/>
    <w:rsid w:val="007C12F8"/>
    <w:rsid w:val="007C5B40"/>
    <w:rsid w:val="007C7E79"/>
    <w:rsid w:val="007D1066"/>
    <w:rsid w:val="007D681A"/>
    <w:rsid w:val="007D6FF6"/>
    <w:rsid w:val="007D7D24"/>
    <w:rsid w:val="007D7EDB"/>
    <w:rsid w:val="007F19CD"/>
    <w:rsid w:val="007F2CCD"/>
    <w:rsid w:val="007F5570"/>
    <w:rsid w:val="00801CBF"/>
    <w:rsid w:val="008022D6"/>
    <w:rsid w:val="008068AB"/>
    <w:rsid w:val="008073EF"/>
    <w:rsid w:val="008073F0"/>
    <w:rsid w:val="0081529A"/>
    <w:rsid w:val="00820465"/>
    <w:rsid w:val="0082064C"/>
    <w:rsid w:val="008232AC"/>
    <w:rsid w:val="00826398"/>
    <w:rsid w:val="00827581"/>
    <w:rsid w:val="008313E4"/>
    <w:rsid w:val="00837C16"/>
    <w:rsid w:val="00842E97"/>
    <w:rsid w:val="00843138"/>
    <w:rsid w:val="00843CA1"/>
    <w:rsid w:val="00846816"/>
    <w:rsid w:val="008478EB"/>
    <w:rsid w:val="008533D3"/>
    <w:rsid w:val="008540F2"/>
    <w:rsid w:val="00866975"/>
    <w:rsid w:val="00871543"/>
    <w:rsid w:val="00872A17"/>
    <w:rsid w:val="0087372A"/>
    <w:rsid w:val="00880582"/>
    <w:rsid w:val="00883C64"/>
    <w:rsid w:val="008845D6"/>
    <w:rsid w:val="00885BF5"/>
    <w:rsid w:val="008873D6"/>
    <w:rsid w:val="00896B49"/>
    <w:rsid w:val="008A402B"/>
    <w:rsid w:val="008A7781"/>
    <w:rsid w:val="008B4663"/>
    <w:rsid w:val="008B4FEE"/>
    <w:rsid w:val="008B5832"/>
    <w:rsid w:val="008B60EA"/>
    <w:rsid w:val="008C1B94"/>
    <w:rsid w:val="008C1BF8"/>
    <w:rsid w:val="008C2A8A"/>
    <w:rsid w:val="008C51BD"/>
    <w:rsid w:val="008D0DB1"/>
    <w:rsid w:val="008D61B8"/>
    <w:rsid w:val="008D67FE"/>
    <w:rsid w:val="008D71CE"/>
    <w:rsid w:val="008D7797"/>
    <w:rsid w:val="008E2B4C"/>
    <w:rsid w:val="008E391E"/>
    <w:rsid w:val="008E3CBE"/>
    <w:rsid w:val="008E5D8A"/>
    <w:rsid w:val="008F0959"/>
    <w:rsid w:val="008F4799"/>
    <w:rsid w:val="00901BDC"/>
    <w:rsid w:val="00905C0F"/>
    <w:rsid w:val="0091118C"/>
    <w:rsid w:val="00911AF2"/>
    <w:rsid w:val="00912429"/>
    <w:rsid w:val="00914E8A"/>
    <w:rsid w:val="00915C21"/>
    <w:rsid w:val="009171EE"/>
    <w:rsid w:val="00921380"/>
    <w:rsid w:val="0092617A"/>
    <w:rsid w:val="00926581"/>
    <w:rsid w:val="009329B3"/>
    <w:rsid w:val="00932CE3"/>
    <w:rsid w:val="00934D4D"/>
    <w:rsid w:val="0093795E"/>
    <w:rsid w:val="009401EB"/>
    <w:rsid w:val="00940E25"/>
    <w:rsid w:val="00961BA7"/>
    <w:rsid w:val="009641C2"/>
    <w:rsid w:val="00965A04"/>
    <w:rsid w:val="009663D6"/>
    <w:rsid w:val="009711AA"/>
    <w:rsid w:val="00980CFE"/>
    <w:rsid w:val="009838FC"/>
    <w:rsid w:val="009846D8"/>
    <w:rsid w:val="00984A00"/>
    <w:rsid w:val="0098728C"/>
    <w:rsid w:val="009901AC"/>
    <w:rsid w:val="00993826"/>
    <w:rsid w:val="00996621"/>
    <w:rsid w:val="009B08FB"/>
    <w:rsid w:val="009B7678"/>
    <w:rsid w:val="009C19CD"/>
    <w:rsid w:val="009D11BE"/>
    <w:rsid w:val="009D1E0B"/>
    <w:rsid w:val="009D2EAD"/>
    <w:rsid w:val="009D6900"/>
    <w:rsid w:val="009E108F"/>
    <w:rsid w:val="009E2245"/>
    <w:rsid w:val="009E29EA"/>
    <w:rsid w:val="009F14F1"/>
    <w:rsid w:val="009F3687"/>
    <w:rsid w:val="009F3C35"/>
    <w:rsid w:val="009F63D9"/>
    <w:rsid w:val="009F740F"/>
    <w:rsid w:val="00A005CF"/>
    <w:rsid w:val="00A0420D"/>
    <w:rsid w:val="00A05899"/>
    <w:rsid w:val="00A069AC"/>
    <w:rsid w:val="00A12454"/>
    <w:rsid w:val="00A145C8"/>
    <w:rsid w:val="00A155B6"/>
    <w:rsid w:val="00A2296B"/>
    <w:rsid w:val="00A36750"/>
    <w:rsid w:val="00A37620"/>
    <w:rsid w:val="00A40F5D"/>
    <w:rsid w:val="00A41F03"/>
    <w:rsid w:val="00A51B3A"/>
    <w:rsid w:val="00A525C1"/>
    <w:rsid w:val="00A54D49"/>
    <w:rsid w:val="00A623EE"/>
    <w:rsid w:val="00A71A71"/>
    <w:rsid w:val="00A724AC"/>
    <w:rsid w:val="00A72BB5"/>
    <w:rsid w:val="00A80214"/>
    <w:rsid w:val="00A80E1E"/>
    <w:rsid w:val="00A84560"/>
    <w:rsid w:val="00A84EE5"/>
    <w:rsid w:val="00A850CD"/>
    <w:rsid w:val="00A87792"/>
    <w:rsid w:val="00A90A16"/>
    <w:rsid w:val="00A90C57"/>
    <w:rsid w:val="00AA0BA2"/>
    <w:rsid w:val="00AA0E11"/>
    <w:rsid w:val="00AA4128"/>
    <w:rsid w:val="00AB2BE1"/>
    <w:rsid w:val="00AB783A"/>
    <w:rsid w:val="00AC0719"/>
    <w:rsid w:val="00AC7476"/>
    <w:rsid w:val="00AC79E1"/>
    <w:rsid w:val="00AD3AEF"/>
    <w:rsid w:val="00AD5523"/>
    <w:rsid w:val="00AE1DE4"/>
    <w:rsid w:val="00AE45A5"/>
    <w:rsid w:val="00AE5D53"/>
    <w:rsid w:val="00AE7587"/>
    <w:rsid w:val="00AF3577"/>
    <w:rsid w:val="00AF6ACC"/>
    <w:rsid w:val="00AF7607"/>
    <w:rsid w:val="00AF7B17"/>
    <w:rsid w:val="00B03652"/>
    <w:rsid w:val="00B03F07"/>
    <w:rsid w:val="00B06A58"/>
    <w:rsid w:val="00B107B3"/>
    <w:rsid w:val="00B12A58"/>
    <w:rsid w:val="00B1300C"/>
    <w:rsid w:val="00B14CD7"/>
    <w:rsid w:val="00B16375"/>
    <w:rsid w:val="00B2451E"/>
    <w:rsid w:val="00B40AB6"/>
    <w:rsid w:val="00B40D49"/>
    <w:rsid w:val="00B53D84"/>
    <w:rsid w:val="00B54F8E"/>
    <w:rsid w:val="00B64289"/>
    <w:rsid w:val="00B6556C"/>
    <w:rsid w:val="00B65821"/>
    <w:rsid w:val="00B65F3A"/>
    <w:rsid w:val="00B72466"/>
    <w:rsid w:val="00B767A5"/>
    <w:rsid w:val="00B84BB6"/>
    <w:rsid w:val="00B867CA"/>
    <w:rsid w:val="00B86F8B"/>
    <w:rsid w:val="00B9556A"/>
    <w:rsid w:val="00B95A2A"/>
    <w:rsid w:val="00BA2134"/>
    <w:rsid w:val="00BA35C8"/>
    <w:rsid w:val="00BA3C52"/>
    <w:rsid w:val="00BB6401"/>
    <w:rsid w:val="00BB7AE1"/>
    <w:rsid w:val="00BC2947"/>
    <w:rsid w:val="00BC3D97"/>
    <w:rsid w:val="00BC7B10"/>
    <w:rsid w:val="00BC7D58"/>
    <w:rsid w:val="00BD18E5"/>
    <w:rsid w:val="00BD57B0"/>
    <w:rsid w:val="00BE15F5"/>
    <w:rsid w:val="00BF5061"/>
    <w:rsid w:val="00C0374A"/>
    <w:rsid w:val="00C05432"/>
    <w:rsid w:val="00C056B1"/>
    <w:rsid w:val="00C05F5E"/>
    <w:rsid w:val="00C13515"/>
    <w:rsid w:val="00C24B65"/>
    <w:rsid w:val="00C32506"/>
    <w:rsid w:val="00C35713"/>
    <w:rsid w:val="00C43749"/>
    <w:rsid w:val="00C44965"/>
    <w:rsid w:val="00C51897"/>
    <w:rsid w:val="00C51CF5"/>
    <w:rsid w:val="00C546A0"/>
    <w:rsid w:val="00C57610"/>
    <w:rsid w:val="00C57A33"/>
    <w:rsid w:val="00C611DA"/>
    <w:rsid w:val="00C61FCB"/>
    <w:rsid w:val="00C67291"/>
    <w:rsid w:val="00C674CC"/>
    <w:rsid w:val="00C67A94"/>
    <w:rsid w:val="00C83930"/>
    <w:rsid w:val="00C86BDA"/>
    <w:rsid w:val="00C90120"/>
    <w:rsid w:val="00C93239"/>
    <w:rsid w:val="00C93897"/>
    <w:rsid w:val="00C94F86"/>
    <w:rsid w:val="00C970C8"/>
    <w:rsid w:val="00CA0EE9"/>
    <w:rsid w:val="00CB2629"/>
    <w:rsid w:val="00CB30E5"/>
    <w:rsid w:val="00CB4697"/>
    <w:rsid w:val="00CB5FB3"/>
    <w:rsid w:val="00CB6364"/>
    <w:rsid w:val="00CC2C59"/>
    <w:rsid w:val="00CC3F72"/>
    <w:rsid w:val="00CC61AD"/>
    <w:rsid w:val="00CC62F0"/>
    <w:rsid w:val="00CD28F5"/>
    <w:rsid w:val="00CD2B17"/>
    <w:rsid w:val="00CD2E5C"/>
    <w:rsid w:val="00CD36BE"/>
    <w:rsid w:val="00CD7196"/>
    <w:rsid w:val="00CE41B8"/>
    <w:rsid w:val="00CE66C9"/>
    <w:rsid w:val="00CF088F"/>
    <w:rsid w:val="00CF6A5E"/>
    <w:rsid w:val="00CF7CED"/>
    <w:rsid w:val="00D0370F"/>
    <w:rsid w:val="00D03A0A"/>
    <w:rsid w:val="00D04A52"/>
    <w:rsid w:val="00D055AD"/>
    <w:rsid w:val="00D07862"/>
    <w:rsid w:val="00D11B06"/>
    <w:rsid w:val="00D12092"/>
    <w:rsid w:val="00D12619"/>
    <w:rsid w:val="00D1799F"/>
    <w:rsid w:val="00D340D9"/>
    <w:rsid w:val="00D3580E"/>
    <w:rsid w:val="00D40B16"/>
    <w:rsid w:val="00D42C89"/>
    <w:rsid w:val="00D522A2"/>
    <w:rsid w:val="00D57933"/>
    <w:rsid w:val="00D71010"/>
    <w:rsid w:val="00D72E46"/>
    <w:rsid w:val="00D74125"/>
    <w:rsid w:val="00D76462"/>
    <w:rsid w:val="00D85B63"/>
    <w:rsid w:val="00D85C20"/>
    <w:rsid w:val="00D93A23"/>
    <w:rsid w:val="00DA1A28"/>
    <w:rsid w:val="00DA2985"/>
    <w:rsid w:val="00DA2EA1"/>
    <w:rsid w:val="00DA59A2"/>
    <w:rsid w:val="00DB17BB"/>
    <w:rsid w:val="00DB2F64"/>
    <w:rsid w:val="00DB4329"/>
    <w:rsid w:val="00DC0052"/>
    <w:rsid w:val="00DC255B"/>
    <w:rsid w:val="00DC55FB"/>
    <w:rsid w:val="00DC5BAE"/>
    <w:rsid w:val="00DC777E"/>
    <w:rsid w:val="00DD1DBA"/>
    <w:rsid w:val="00DE48F4"/>
    <w:rsid w:val="00DF4669"/>
    <w:rsid w:val="00DF469C"/>
    <w:rsid w:val="00DF51A7"/>
    <w:rsid w:val="00E02928"/>
    <w:rsid w:val="00E0352D"/>
    <w:rsid w:val="00E063D3"/>
    <w:rsid w:val="00E06671"/>
    <w:rsid w:val="00E06E75"/>
    <w:rsid w:val="00E11803"/>
    <w:rsid w:val="00E12AF4"/>
    <w:rsid w:val="00E205A3"/>
    <w:rsid w:val="00E21277"/>
    <w:rsid w:val="00E22E3F"/>
    <w:rsid w:val="00E30A47"/>
    <w:rsid w:val="00E331F4"/>
    <w:rsid w:val="00E3416F"/>
    <w:rsid w:val="00E378E1"/>
    <w:rsid w:val="00E40425"/>
    <w:rsid w:val="00E42027"/>
    <w:rsid w:val="00E43280"/>
    <w:rsid w:val="00E45542"/>
    <w:rsid w:val="00E51644"/>
    <w:rsid w:val="00E522A9"/>
    <w:rsid w:val="00E5345D"/>
    <w:rsid w:val="00E6126B"/>
    <w:rsid w:val="00E61BB1"/>
    <w:rsid w:val="00E63563"/>
    <w:rsid w:val="00E65A6C"/>
    <w:rsid w:val="00E66FA5"/>
    <w:rsid w:val="00E67FC2"/>
    <w:rsid w:val="00E820AB"/>
    <w:rsid w:val="00E83FA6"/>
    <w:rsid w:val="00E87E4C"/>
    <w:rsid w:val="00E9324C"/>
    <w:rsid w:val="00E95BA5"/>
    <w:rsid w:val="00E97742"/>
    <w:rsid w:val="00EA0858"/>
    <w:rsid w:val="00EA4B13"/>
    <w:rsid w:val="00EA58AD"/>
    <w:rsid w:val="00EA63FE"/>
    <w:rsid w:val="00EA775C"/>
    <w:rsid w:val="00EA7CE4"/>
    <w:rsid w:val="00EB45C1"/>
    <w:rsid w:val="00EB6B94"/>
    <w:rsid w:val="00EC0391"/>
    <w:rsid w:val="00EC122F"/>
    <w:rsid w:val="00EC5E38"/>
    <w:rsid w:val="00ED1191"/>
    <w:rsid w:val="00ED213D"/>
    <w:rsid w:val="00ED5365"/>
    <w:rsid w:val="00EE0095"/>
    <w:rsid w:val="00EE0267"/>
    <w:rsid w:val="00EE0AB7"/>
    <w:rsid w:val="00EF1445"/>
    <w:rsid w:val="00EF3585"/>
    <w:rsid w:val="00EF4325"/>
    <w:rsid w:val="00EF7328"/>
    <w:rsid w:val="00EF7382"/>
    <w:rsid w:val="00EF7FC8"/>
    <w:rsid w:val="00F0076E"/>
    <w:rsid w:val="00F02ACE"/>
    <w:rsid w:val="00F061C3"/>
    <w:rsid w:val="00F13498"/>
    <w:rsid w:val="00F1384A"/>
    <w:rsid w:val="00F31D23"/>
    <w:rsid w:val="00F404C4"/>
    <w:rsid w:val="00F50A86"/>
    <w:rsid w:val="00F51FB9"/>
    <w:rsid w:val="00F5490E"/>
    <w:rsid w:val="00F57EAC"/>
    <w:rsid w:val="00F620D7"/>
    <w:rsid w:val="00F652AE"/>
    <w:rsid w:val="00F65647"/>
    <w:rsid w:val="00F67B38"/>
    <w:rsid w:val="00F67C95"/>
    <w:rsid w:val="00F71D63"/>
    <w:rsid w:val="00F74AF0"/>
    <w:rsid w:val="00F77419"/>
    <w:rsid w:val="00F82990"/>
    <w:rsid w:val="00F8424F"/>
    <w:rsid w:val="00F875EB"/>
    <w:rsid w:val="00F901FF"/>
    <w:rsid w:val="00F92A27"/>
    <w:rsid w:val="00F92A87"/>
    <w:rsid w:val="00F92BE7"/>
    <w:rsid w:val="00FA117C"/>
    <w:rsid w:val="00FA1C53"/>
    <w:rsid w:val="00FA35CF"/>
    <w:rsid w:val="00FA3BD9"/>
    <w:rsid w:val="00FB0118"/>
    <w:rsid w:val="00FB50EF"/>
    <w:rsid w:val="00FB66B1"/>
    <w:rsid w:val="00FB6D7C"/>
    <w:rsid w:val="00FC4203"/>
    <w:rsid w:val="00FD3A0B"/>
    <w:rsid w:val="00FD427F"/>
    <w:rsid w:val="00FE53E6"/>
    <w:rsid w:val="00FE6939"/>
    <w:rsid w:val="00FF1D83"/>
    <w:rsid w:val="00FF466E"/>
    <w:rsid w:val="00FF4EF6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77AC-997F-4ADC-A64B-9C469624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</Template>
  <TotalTime>248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Email Template</vt:lpstr>
      <vt:lpstr>Email Template</vt:lpstr>
    </vt:vector>
  </TitlesOfParts>
  <Company>Reanimator Extreme Edition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Жосан</dc:creator>
  <cp:lastModifiedBy>Долинный</cp:lastModifiedBy>
  <cp:revision>8</cp:revision>
  <cp:lastPrinted>2011-12-25T22:49:00Z</cp:lastPrinted>
  <dcterms:created xsi:type="dcterms:W3CDTF">2013-12-17T19:49:00Z</dcterms:created>
  <dcterms:modified xsi:type="dcterms:W3CDTF">2013-12-19T19:46:00Z</dcterms:modified>
</cp:coreProperties>
</file>