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F86BA" w14:textId="0BBC5722" w:rsidR="006D4163" w:rsidRDefault="009B141C" w:rsidP="00FF042E">
      <w:pPr>
        <w:spacing w:after="0" w:line="360" w:lineRule="auto"/>
        <w:ind w:left="850"/>
        <w:jc w:val="center"/>
        <w:outlineLvl w:val="0"/>
        <w:rPr>
          <w:rFonts w:ascii="Times New Roman" w:hAnsi="Times New Roman" w:cs="Times New Roman"/>
          <w:b/>
          <w:sz w:val="48"/>
          <w:szCs w:val="48"/>
          <w:lang w:val="uk-UA"/>
        </w:rPr>
      </w:pPr>
      <w:r w:rsidRPr="009B141C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1CDA627B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6000"/>
                <wp:effectExtent l="0" t="0" r="0" b="480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6000"/>
                          <a:chOff x="1158" y="175"/>
                          <a:chExt cx="10482" cy="16205"/>
                        </a:xfrm>
                      </wpg:grpSpPr>
                      <wps:wsp>
                        <wps:cNvPr id="81" name="Прямоуг. 42"/>
                        <wps:cNvSpPr>
                          <a:spLocks noChangeArrowheads="1"/>
                        </wps:cNvSpPr>
                        <wps:spPr bwMode="auto">
                          <a:xfrm>
                            <a:off x="1158" y="175"/>
                            <a:ext cx="10480" cy="1620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Прямоуг. 43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10482" cy="2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Прямоуг. 44"/>
                        <wps:cNvSpPr>
                          <a:spLocks noChangeArrowheads="1"/>
                        </wps:cNvSpPr>
                        <wps:spPr bwMode="auto">
                          <a:xfrm>
                            <a:off x="4841" y="14121"/>
                            <a:ext cx="6799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Прямоуг. 45"/>
                        <wps:cNvSpPr>
                          <a:spLocks noChangeArrowheads="1"/>
                        </wps:cNvSpPr>
                        <wps:spPr bwMode="auto">
                          <a:xfrm>
                            <a:off x="4840" y="14982"/>
                            <a:ext cx="3966" cy="13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Прямоуг. 46"/>
                        <wps:cNvSpPr>
                          <a:spLocks noChangeArrowheads="1"/>
                        </wps:cNvSpPr>
                        <wps:spPr bwMode="auto">
                          <a:xfrm>
                            <a:off x="8808" y="15533"/>
                            <a:ext cx="2827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Прямоуг. 47"/>
                        <wps:cNvSpPr>
                          <a:spLocks noChangeArrowheads="1"/>
                        </wps:cNvSpPr>
                        <wps:spPr bwMode="auto">
                          <a:xfrm>
                            <a:off x="8806" y="14967"/>
                            <a:ext cx="851" cy="28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Прямоуг. 48"/>
                        <wps:cNvSpPr>
                          <a:spLocks noChangeArrowheads="1"/>
                        </wps:cNvSpPr>
                        <wps:spPr bwMode="auto">
                          <a:xfrm>
                            <a:off x="9657" y="14973"/>
                            <a:ext cx="849" cy="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Прямоуг. 49"/>
                        <wps:cNvSpPr>
                          <a:spLocks noChangeArrowheads="1"/>
                        </wps:cNvSpPr>
                        <wps:spPr bwMode="auto">
                          <a:xfrm>
                            <a:off x="9090" y="15250"/>
                            <a:ext cx="285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Прямоуг. 50"/>
                        <wps:cNvSpPr>
                          <a:spLocks noChangeArrowheads="1"/>
                        </wps:cNvSpPr>
                        <wps:spPr bwMode="auto">
                          <a:xfrm>
                            <a:off x="2122" y="14121"/>
                            <a:ext cx="1303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Прямоуг. 51"/>
                        <wps:cNvSpPr>
                          <a:spLocks noChangeArrowheads="1"/>
                        </wps:cNvSpPr>
                        <wps:spPr bwMode="auto">
                          <a:xfrm>
                            <a:off x="3425" y="14121"/>
                            <a:ext cx="851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Прямоуг. 52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3682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Прямоуг. 53"/>
                        <wps:cNvSpPr>
                          <a:spLocks noChangeArrowheads="1"/>
                        </wps:cNvSpPr>
                        <wps:spPr bwMode="auto">
                          <a:xfrm>
                            <a:off x="1158" y="14968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Прямоуг. 54"/>
                        <wps:cNvSpPr>
                          <a:spLocks noChangeArrowheads="1"/>
                        </wps:cNvSpPr>
                        <wps:spPr bwMode="auto">
                          <a:xfrm>
                            <a:off x="1158" y="15533"/>
                            <a:ext cx="3683" cy="28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Прямоуг. 55"/>
                        <wps:cNvSpPr>
                          <a:spLocks noChangeArrowheads="1"/>
                        </wps:cNvSpPr>
                        <wps:spPr bwMode="auto">
                          <a:xfrm>
                            <a:off x="1158" y="16097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Прямоуг. 56"/>
                        <wps:cNvSpPr>
                          <a:spLocks noChangeArrowheads="1"/>
                        </wps:cNvSpPr>
                        <wps:spPr bwMode="auto">
                          <a:xfrm>
                            <a:off x="1208" y="14712"/>
                            <a:ext cx="32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D0604E" w14:textId="77777777" w:rsidR="009B141C" w:rsidRPr="004D6059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Зм</w:t>
                              </w:r>
                              <w:proofErr w:type="spellEnd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Прямоуг. 57"/>
                        <wps:cNvSpPr>
                          <a:spLocks noChangeArrowheads="1"/>
                        </wps:cNvSpPr>
                        <wps:spPr bwMode="auto">
                          <a:xfrm>
                            <a:off x="1623" y="14706"/>
                            <a:ext cx="41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0B53DA" w14:textId="77777777" w:rsidR="009B141C" w:rsidRPr="004D6059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Арк</w:t>
                              </w:r>
                              <w:proofErr w:type="spellEnd"/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Прямоуг. 58"/>
                        <wps:cNvSpPr>
                          <a:spLocks noChangeArrowheads="1"/>
                        </wps:cNvSpPr>
                        <wps:spPr bwMode="auto">
                          <a:xfrm>
                            <a:off x="2257" y="14712"/>
                            <a:ext cx="1027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9C788E" w14:textId="77777777" w:rsidR="009B141C" w:rsidRPr="004D6059" w:rsidRDefault="009B141C" w:rsidP="009B141C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№ докум</w:t>
                              </w:r>
                              <w:r w:rsidRPr="004D6059"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Прямоуг. 59"/>
                        <wps:cNvSpPr>
                          <a:spLocks noChangeArrowheads="1"/>
                        </wps:cNvSpPr>
                        <wps:spPr bwMode="auto">
                          <a:xfrm>
                            <a:off x="3551" y="14732"/>
                            <a:ext cx="6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C9DFC9" w14:textId="77777777" w:rsidR="009B141C" w:rsidRPr="004D6059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 w:rsidRPr="004D6059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Прямоуг. 60"/>
                        <wps:cNvSpPr>
                          <a:spLocks noChangeArrowheads="1"/>
                        </wps:cNvSpPr>
                        <wps:spPr bwMode="auto">
                          <a:xfrm>
                            <a:off x="4288" y="14732"/>
                            <a:ext cx="54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9B1A21" w14:textId="77777777" w:rsidR="009B141C" w:rsidRPr="004D6059" w:rsidRDefault="009B141C" w:rsidP="009B141C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D6059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Прямоуг. 61"/>
                        <wps:cNvSpPr>
                          <a:spLocks noChangeArrowheads="1"/>
                        </wps:cNvSpPr>
                        <wps:spPr bwMode="auto">
                          <a:xfrm>
                            <a:off x="1208" y="14982"/>
                            <a:ext cx="89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464459" w14:textId="77777777" w:rsidR="009B141C" w:rsidRPr="00811A10" w:rsidRDefault="009B141C" w:rsidP="009B141C">
                              <w:pPr>
                                <w:spacing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proofErr w:type="spellStart"/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Розроб</w:t>
                              </w:r>
                              <w:proofErr w:type="spellEnd"/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Прямоуг. 62"/>
                        <wps:cNvSpPr>
                          <a:spLocks noChangeArrowheads="1"/>
                        </wps:cNvSpPr>
                        <wps:spPr bwMode="auto">
                          <a:xfrm>
                            <a:off x="1248" y="15251"/>
                            <a:ext cx="9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B8D470" w14:textId="77777777" w:rsidR="009B141C" w:rsidRPr="00811A10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Прямоуг. 63"/>
                        <wps:cNvSpPr>
                          <a:spLocks noChangeArrowheads="1"/>
                        </wps:cNvSpPr>
                        <wps:spPr bwMode="auto">
                          <a:xfrm>
                            <a:off x="1214" y="15812"/>
                            <a:ext cx="10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BA98D1" w14:textId="77777777" w:rsidR="009B141C" w:rsidRPr="00C01F9B" w:rsidRDefault="009B141C" w:rsidP="009B141C">
                              <w:pPr>
                                <w:rPr>
                                  <w:rFonts w:ascii="GOST type B" w:hAnsi="GOST type B" w:cs="Arial"/>
                                  <w:i/>
                                  <w:lang w:val="uk-UA"/>
                                </w:rPr>
                              </w:pPr>
                              <w:r w:rsidRPr="00C01F9B">
                                <w:rPr>
                                  <w:rFonts w:ascii="GOST type B" w:hAnsi="GOST type B" w:cs="Arial"/>
                                  <w:i/>
                                  <w:lang w:val="uk-U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Прямоуг. 64"/>
                        <wps:cNvSpPr>
                          <a:spLocks noChangeArrowheads="1"/>
                        </wps:cNvSpPr>
                        <wps:spPr bwMode="auto">
                          <a:xfrm>
                            <a:off x="1187" y="16097"/>
                            <a:ext cx="91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855262" w14:textId="77777777" w:rsidR="009B141C" w:rsidRPr="004D6059" w:rsidRDefault="009B141C" w:rsidP="009B141C">
                              <w:pPr>
                                <w:spacing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Прямоуг. 65"/>
                        <wps:cNvSpPr>
                          <a:spLocks noChangeArrowheads="1"/>
                        </wps:cNvSpPr>
                        <wps:spPr bwMode="auto">
                          <a:xfrm>
                            <a:off x="2170" y="15020"/>
                            <a:ext cx="1255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B645E1" w14:textId="77777777" w:rsidR="009B141C" w:rsidRPr="004D6059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 w:rsidRPr="00811A10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Рудницький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Прямоуг. 66"/>
                        <wps:cNvSpPr>
                          <a:spLocks noChangeArrowheads="1"/>
                        </wps:cNvSpPr>
                        <wps:spPr bwMode="auto">
                          <a:xfrm>
                            <a:off x="8808" y="14967"/>
                            <a:ext cx="849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39F21" w14:textId="77777777" w:rsidR="009B141C" w:rsidRPr="004D6059" w:rsidRDefault="009B141C" w:rsidP="00E4511C">
                              <w:pPr>
                                <w:spacing w:after="0"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Літера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Прямоуг. 67"/>
                        <wps:cNvSpPr>
                          <a:spLocks noChangeArrowheads="1"/>
                        </wps:cNvSpPr>
                        <wps:spPr bwMode="auto">
                          <a:xfrm>
                            <a:off x="9737" y="14967"/>
                            <a:ext cx="68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C9F63" w14:textId="77777777" w:rsidR="009B141C" w:rsidRPr="004B7D17" w:rsidRDefault="009B141C" w:rsidP="009B141C">
                              <w:pPr>
                                <w:pStyle w:val="8"/>
                                <w:keepNext w:val="0"/>
                                <w:keepLines w:val="0"/>
                                <w:spacing w:before="0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4B7D17">
                                <w:rPr>
                                  <w:rFonts w:ascii="GOST type B" w:hAnsi="GOST type B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Прямоуг. 68"/>
                        <wps:cNvSpPr>
                          <a:spLocks noChangeArrowheads="1"/>
                        </wps:cNvSpPr>
                        <wps:spPr bwMode="auto">
                          <a:xfrm>
                            <a:off x="10506" y="14968"/>
                            <a:ext cx="1133" cy="282"/>
                          </a:xfrm>
                          <a:prstGeom prst="rect">
                            <a:avLst/>
                          </a:prstGeom>
                          <a:solidFill>
                            <a:srgbClr xmlns:a14="http://schemas.microsoft.com/office/drawing/2010/main" val="FFFFFF" mc:Ignorable=""/>
                          </a:solidFill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Прямоуг. 69"/>
                        <wps:cNvSpPr>
                          <a:spLocks noChangeArrowheads="1"/>
                        </wps:cNvSpPr>
                        <wps:spPr bwMode="auto">
                          <a:xfrm>
                            <a:off x="9657" y="15250"/>
                            <a:ext cx="849" cy="282"/>
                          </a:xfrm>
                          <a:prstGeom prst="rect">
                            <a:avLst/>
                          </a:prstGeom>
                          <a:solidFill>
                            <a:srgbClr xmlns:a14="http://schemas.microsoft.com/office/drawing/2010/main" val="FFFFFF" mc:Ignorable=""/>
                          </a:solidFill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Прямоуг. 70"/>
                        <wps:cNvSpPr>
                          <a:spLocks noChangeArrowheads="1"/>
                        </wps:cNvSpPr>
                        <wps:spPr bwMode="auto">
                          <a:xfrm>
                            <a:off x="1158" y="14643"/>
                            <a:ext cx="3673" cy="33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Линия 71"/>
                        <wps:cNvCnPr/>
                        <wps:spPr bwMode="auto">
                          <a:xfrm>
                            <a:off x="1554" y="14121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xmlns:a14="http://schemas.microsoft.com/office/drawing/2010/main" val="000000" mc:Ignorable="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Прямоуг. 72"/>
                        <wps:cNvSpPr>
                          <a:spLocks noChangeArrowheads="1"/>
                        </wps:cNvSpPr>
                        <wps:spPr bwMode="auto">
                          <a:xfrm>
                            <a:off x="10659" y="14973"/>
                            <a:ext cx="837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1B701B" w14:textId="77777777" w:rsidR="009B141C" w:rsidRPr="004B7D17" w:rsidRDefault="009B141C" w:rsidP="009B141C">
                              <w:pPr>
                                <w:pStyle w:val="8"/>
                                <w:spacing w:before="0"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4B7D17"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22"/>
                                  <w:szCs w:val="22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Поле 73"/>
                        <wps:cNvSpPr txBox="1">
                          <a:spLocks noChangeArrowheads="1"/>
                        </wps:cNvSpPr>
                        <wps:spPr bwMode="auto">
                          <a:xfrm>
                            <a:off x="4841" y="14245"/>
                            <a:ext cx="6794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A89F2B" w14:textId="4668FE03" w:rsidR="009B141C" w:rsidRPr="004B7D17" w:rsidRDefault="00377521" w:rsidP="00596D2C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lang w:val="uk-UA"/>
                                </w:rPr>
                              </w:pPr>
                              <w:r w:rsidRPr="00377521"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lang w:val="uk-UA"/>
                                </w:rPr>
                                <w:t>ІАЛЦ.463626</w:t>
                              </w:r>
                              <w:r w:rsidR="005322EB"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lang w:val="uk-UA"/>
                                </w:rPr>
                                <w:t>.004 П</w:t>
                              </w:r>
                              <w:r w:rsidR="009C64D3"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lang w:val="uk-UA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Поле 74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5198"/>
                            <a:ext cx="3579" cy="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E28E" w14:textId="75579E4A" w:rsidR="009B141C" w:rsidRPr="00B37F47" w:rsidRDefault="00B37F47" w:rsidP="009B141C">
                              <w:pPr>
                                <w:spacing w:line="192" w:lineRule="auto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szCs w:val="4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color w:val="000000"/>
                                  <w:sz w:val="44"/>
                                  <w:szCs w:val="44"/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Поле 75"/>
                        <wps:cNvSpPr txBox="1">
                          <a:spLocks noChangeArrowheads="1"/>
                        </wps:cNvSpPr>
                        <wps:spPr bwMode="auto">
                          <a:xfrm>
                            <a:off x="8830" y="15554"/>
                            <a:ext cx="2734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62253" w14:textId="77777777" w:rsidR="009B141C" w:rsidRDefault="009B141C" w:rsidP="009B141C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>НТУУ КПІ ФІОТ</w:t>
                              </w:r>
                            </w:p>
                            <w:p w14:paraId="7E84D115" w14:textId="31430619" w:rsidR="009B141C" w:rsidRPr="009B141C" w:rsidRDefault="009B141C" w:rsidP="009B141C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 xml:space="preserve">група ІО </w:t>
                              </w:r>
                              <w:r w:rsidR="00596D2C"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>-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 xml:space="preserve">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Поле 76"/>
                        <wps:cNvSpPr txBox="1">
                          <a:spLocks noChangeArrowheads="1"/>
                        </wps:cNvSpPr>
                        <wps:spPr bwMode="auto">
                          <a:xfrm>
                            <a:off x="9685" y="15198"/>
                            <a:ext cx="821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FA198" w14:textId="77777777" w:rsidR="009B141C" w:rsidRPr="00387C0B" w:rsidRDefault="009B141C" w:rsidP="009B141C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Прямоуг. 77"/>
                        <wps:cNvSpPr>
                          <a:spLocks noChangeArrowheads="1"/>
                        </wps:cNvSpPr>
                        <wps:spPr bwMode="auto">
                          <a:xfrm>
                            <a:off x="2161" y="15256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71D15" w14:textId="28D78EA2" w:rsidR="009B141C" w:rsidRPr="002B7BBF" w:rsidRDefault="002B7BBF" w:rsidP="009B141C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Клименко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Прямоуг. 78"/>
                        <wps:cNvSpPr>
                          <a:spLocks noChangeArrowheads="1"/>
                        </wps:cNvSpPr>
                        <wps:spPr bwMode="auto">
                          <a:xfrm>
                            <a:off x="2228" y="16112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E398CD" w14:textId="77777777" w:rsidR="009B141C" w:rsidRPr="004D6059" w:rsidRDefault="009B141C" w:rsidP="009B141C">
                              <w:pPr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D6059"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</w:rPr>
                                <w:t>Жабін</w:t>
                              </w:r>
                              <w:proofErr w:type="spellEnd"/>
                              <w:r w:rsidRPr="004D6059"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Поле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506" y="15198"/>
                            <a:ext cx="1129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69D926" w14:textId="3D606988" w:rsidR="009B141C" w:rsidRPr="00387C0B" w:rsidRDefault="00B37F47" w:rsidP="009B141C">
                              <w:pPr>
                                <w:spacing w:line="0" w:lineRule="atLeast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1</w:t>
                              </w:r>
                              <w:r w:rsidR="009B141C">
                                <w:rPr>
                                  <w:rFonts w:ascii="GOST type B" w:hAnsi="GOST type B"/>
                                  <w:i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56.7pt;margin-top:14.2pt;width:524.15pt;height:803.6pt;z-index:251659264;mso-position-horizontal-relative:page;mso-position-vertical-relative:page" coordorigin="1158,175" coordsize="10482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">
                <v:rect id="Прямоуг. 42" o:spid="_x0000_s1027" style="position:absolute;left:1158;top:175;width:10480;height: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4PMQA&#10;AADbAAAADwAAAGRycy9kb3ducmV2LnhtbESPQWuDQBSE74H+h+UFektWcyiJcRO0EMippDY/4OG+&#10;qOi+Ne5GbX99N1DocZiZb5j0OJtOjDS4xrKCeB2BIC6tbrhScP06rbYgnEfW2FkmBd/k4Hh4WaSY&#10;aDvxJ42Fr0SAsEtQQe19n0jpypoMurXtiYN3s4NBH+RQST3gFOCmk5soepMGGw4LNfb0XlPZFg+j&#10;oPXz+JFVxc9pd8135SXPpsc9U+p1OWd7EJ5m/x/+a5+1gm0Mz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0ODzEAAAA2wAAAA8AAAAAAAAAAAAAAAAAmAIAAGRycy9k&#10;b3ducmV2LnhtbFBLBQYAAAAABAAEAPUAAACJAwAAAAA=&#10;" filled="f" strokeweight="2pt"/>
                <v:rect id="Прямоуг. 43" o:spid="_x0000_s1028" style="position:absolute;left:1158;top:14121;width:1048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picIA&#10;AADbAAAADwAAAGRycy9kb3ducmV2LnhtbESPQWvCQBSE74X+h+UVvNWNOVhJXYMECp4UtRdvz+xr&#10;Npp9m+6uJv333YLQ4zAz3zDLcrSduJMPrWMFs2kGgrh2uuVGwefx43UBIkRkjZ1jUvBDAcrV89MS&#10;C+0G3tP9EBuRIBwKVGBi7AspQ23IYpi6njh5X85bjEn6RmqPQ4LbTuZZNpcWW04LBnuqDNXXw80q&#10;2J88vwUzfG8zGs4tVvmFd1apycu4fgcRaYz/4Ud7oxUscvj7k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6mJwgAAANsAAAAPAAAAAAAAAAAAAAAAAJgCAABkcnMvZG93&#10;bnJldi54bWxQSwUGAAAAAAQABAD1AAAAhwMAAAAA&#10;" filled="f">
                  <v:textbox inset="0,0,0,0"/>
                </v:rect>
                <v:rect id="Прямоуг. 44" o:spid="_x0000_s1029" style="position:absolute;left:4841;top:14121;width:6799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YissEA&#10;AADbAAAADwAAAGRycy9kb3ducmV2LnhtbESPQYvCMBSE78L+h/AEb5pWQUrXKOIieFusHtzbo3nb&#10;lG1eShNt119vBMHjMDPfMKvNYBtxo87XjhWkswQEcel0zZWC82k/zUD4gKyxcUwK/snDZv0xWmGu&#10;Xc9HuhWhEhHCPkcFJoQ2l9KXhiz6mWuJo/frOoshyq6SusM+wm0j50mylBZrjgsGW9oZKv+Kq1Xw&#10;U/RlxqndpjJt7uaLjP2+HJWajIftJ4hAQ3iHX+2DVpAt4Pk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GIrLBAAAA2wAAAA8AAAAAAAAAAAAAAAAAmAIAAGRycy9kb3du&#10;cmV2LnhtbFBLBQYAAAAABAAEAPUAAACGAwAAAAA=&#10;" filled="f" strokeweight="2pt">
                  <v:textbox inset="0,0,0,0"/>
                </v:rect>
                <v:rect id="Прямоуг. 45" o:spid="_x0000_s1030" style="position:absolute;left:4840;top:14982;width:3966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+6xsEA&#10;AADbAAAADwAAAGRycy9kb3ducmV2LnhtbESPQYvCMBSE78L+h/AEb5pWRErXKOIieFusHtzbo3nb&#10;lG1eShNt119vBMHjMDPfMKvNYBtxo87XjhWkswQEcel0zZWC82k/zUD4gKyxcUwK/snDZv0xWmGu&#10;Xc9HuhWhEhHCPkcFJoQ2l9KXhiz6mWuJo/frOoshyq6SusM+wm0j50mylBZrjgsGW9oZKv+Kq1Xw&#10;U/RlxqndpjJt7uaLjP2+HJWajIftJ4hAQ3iHX+2DVpAt4Pk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vusbBAAAA2wAAAA8AAAAAAAAAAAAAAAAAmAIAAGRycy9kb3du&#10;cmV2LnhtbFBLBQYAAAAABAAEAPUAAACGAwAAAAA=&#10;" filled="f" strokeweight="2pt">
                  <v:textbox inset="0,0,0,0"/>
                </v:rect>
                <v:rect id="Прямоуг. 46" o:spid="_x0000_s1031" style="position:absolute;left:8808;top:15533;width:2827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fXcEA&#10;AADbAAAADwAAAGRycy9kb3ducmV2LnhtbESPQYvCMBSE78L+h/AEb5pWUErXKOIieFusHtzbo3nb&#10;lG1eShNt119vBMHjMDPfMKvNYBtxo87XjhWkswQEcel0zZWC82k/zUD4gKyxcUwK/snDZv0xWmGu&#10;Xc9HuhWhEhHCPkcFJoQ2l9KXhiz6mWuJo/frOoshyq6SusM+wm0j50mylBZrjgsGW9oZKv+Kq1Xw&#10;U/RlxqndpjJt7uaLjP2+HJWajIftJ4hAQ3iHX+2DVpAt4Pk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jH13BAAAA2wAAAA8AAAAAAAAAAAAAAAAAmAIAAGRycy9kb3du&#10;cmV2LnhtbFBLBQYAAAAABAAEAPUAAACGAwAAAAA=&#10;" filled="f" strokeweight="2pt">
                  <v:textbox inset="0,0,0,0"/>
                </v:rect>
                <v:rect id="Прямоуг. 47" o:spid="_x0000_s1032" style="position:absolute;left:8806;top:14967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BKsAA&#10;AADbAAAADwAAAGRycy9kb3ducmV2LnhtbESPQYvCMBSE7wv+h/AEb2vaPUipRhFF2Nti9aC3R/Ns&#10;is1LabK2+uuNIHgcZuYbZrEabCNu1PnasYJ0moAgLp2uuVJwPOy+MxA+IGtsHJOCO3lYLUdfC8y1&#10;63lPtyJUIkLY56jAhNDmUvrSkEU/dS1x9C6usxii7CqpO+wj3DbyJ0lm0mLNccFgSxtD5bX4twrO&#10;RV9mnNp1KtPmYbZk7N9pr9RkPKznIAIN4RN+t3+1gmwGr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/GBKsAAAADbAAAADwAAAAAAAAAAAAAAAACYAgAAZHJzL2Rvd25y&#10;ZXYueG1sUEsFBgAAAAAEAAQA9QAAAIUDAAAAAA==&#10;" filled="f" strokeweight="2pt">
                  <v:textbox inset="0,0,0,0"/>
                </v:rect>
                <v:rect id="Прямоуг. 48" o:spid="_x0000_s1033" style="position:absolute;left:9657;top:14973;width:849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wKEcEA&#10;AADbAAAADwAAAGRycy9kb3ducmV2LnhtbESPQYvCMBSE78L+h/AWvGm6HlapRhFB8OSi68Xbs3k2&#10;1ealm0Rb/70RFjwOM/MNM1t0thZ38qFyrOBrmIEgLpyuuFRw+F0PJiBCRNZYOyYFDwqwmH/0Zphr&#10;1/KO7vtYigThkKMCE2OTSxkKQxbD0DXEyTs7bzEm6UupPbYJbms5yrJvabHitGCwoZWh4rq/WQW7&#10;o+dxMO3fNqP2VOFqdOEfq1T/s1tOQUTq4jv8395oBZMxvL6k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sChHBAAAA2wAAAA8AAAAAAAAAAAAAAAAAmAIAAGRycy9kb3du&#10;cmV2LnhtbFBLBQYAAAAABAAEAPUAAACGAwAAAAA=&#10;" filled="f">
                  <v:textbox inset="0,0,0,0"/>
                </v:rect>
                <v:rect id="Прямоуг. 49" o:spid="_x0000_s1034" style="position:absolute;left:9090;top:15250;width:28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ww74A&#10;AADbAAAADwAAAGRycy9kb3ducmV2LnhtbERPTYvCMBC9L/gfwix4W9N6kFKNUnYRvIldD3obmrEp&#10;20xKE9vqrzcHYY+P973ZTbYVA/W+cawgXSQgiCunG64VnH/3XxkIH5A1to5JwYM87Lazjw3m2o18&#10;oqEMtYgh7HNUYELocil9ZciiX7iOOHI311sMEfa11D2OMdy2cpkkK2mx4dhgsKNvQ9VfebcKruVY&#10;ZZzaIpVp+zQ/ZOzxclJq/jkVaxCBpvAvfrsPWkEWx8Yv8Q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isMO+AAAA2wAAAA8AAAAAAAAAAAAAAAAAmAIAAGRycy9kb3ducmV2&#10;LnhtbFBLBQYAAAAABAAEAPUAAACDAwAAAAA=&#10;" filled="f" strokeweight="2pt">
                  <v:textbox inset="0,0,0,0"/>
                </v:rect>
                <v:rect id="Прямоуг. 50" o:spid="_x0000_s1035" style="position:absolute;left:2122;top:14121;width:130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4VWMEA&#10;AADbAAAADwAAAGRycy9kb3ducmV2LnhtbESPQYvCMBSE78L+h/AEb5rWg9SuUcRF8LZYPbi3R/O2&#10;Kdu8lCbarr/eCILHYWa+YVabwTbiRp2vHStIZwkI4tLpmisF59N+moHwAVlj45gU/JOHzfpjtMJc&#10;u56PdCtCJSKEfY4KTAhtLqUvDVn0M9cSR+/XdRZDlF0ldYd9hNtGzpNkIS3WHBcMtrQzVP4VV6vg&#10;p+jLjFO7TWXa3M0XGft9OSo1GQ/bTxCBhvAOv9oHrSBbwvN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uFVjBAAAA2wAAAA8AAAAAAAAAAAAAAAAAmAIAAGRycy9kb3du&#10;cmV2LnhtbFBLBQYAAAAABAAEAPUAAACGAwAAAAA=&#10;" filled="f" strokeweight="2pt">
                  <v:textbox inset="0,0,0,0"/>
                </v:rect>
                <v:rect id="Прямоуг. 51" o:spid="_x0000_s1036" style="position:absolute;left:3425;top:14121;width:851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0qGMAA&#10;AADbAAAADwAAAGRycy9kb3ducmV2LnhtbERPz2vCMBS+D/wfwhO82bQ7iHaNUhwDb2L1sN0ezVtT&#10;bF5Kk7XVv345DHb8+H4Xh9l2YqTBt44VZEkKgrh2uuVGwe36sd6C8AFZY+eYFDzIw2G/eCkw127i&#10;C41VaEQMYZ+jAhNCn0vpa0MWfeJ64sh9u8FiiHBopB5wiuG2k69pupEWW44NBns6Gqrv1Y9V8FVN&#10;9ZYzW2Yy657mnYw9f16UWi3n8g1EoDn8i//cJ61gF9fHL/E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0qGMAAAADbAAAADwAAAAAAAAAAAAAAAACYAgAAZHJzL2Rvd25y&#10;ZXYueG1sUEsFBgAAAAAEAAQA9QAAAIUDAAAAAA==&#10;" filled="f" strokeweight="2pt">
                  <v:textbox inset="0,0,0,0"/>
                </v:rect>
                <v:rect id="Прямоуг. 52" o:spid="_x0000_s1037" style="position:absolute;left:1158;top:14121;width:368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Pg8IA&#10;AADbAAAADwAAAGRycy9kb3ducmV2LnhtbESPwWrDMBBE74X+g9hCbrGsHELiRjGmpZBbidtDelus&#10;rWVqrYylxm6+PgoEehxm5g2zK2fXizONofOsQWU5COLGm45bDZ8fb8sNiBCRDfaeScMfBSj3jw87&#10;LIyf+EjnOrYiQTgUqMHGOBRShsaSw5D5gTh53350GJMcW2lGnBLc9XKV52vpsOO0YHGgF0vNT/3r&#10;NHzVU7Nh5SolVX+xr2Td++mo9eJprp5BRJrjf/jePhgNWwW3L+kHyP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Y+DwgAAANsAAAAPAAAAAAAAAAAAAAAAAJgCAABkcnMvZG93&#10;bnJldi54bWxQSwUGAAAAAAQABAD1AAAAhwMAAAAA&#10;" filled="f" strokeweight="2pt">
                  <v:textbox inset="0,0,0,0"/>
                </v:rect>
                <v:rect id="Прямоуг. 53" o:spid="_x0000_s1038" style="position:absolute;left:1158;top:14968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zpcMA&#10;AADbAAAADwAAAGRycy9kb3ducmV2LnhtbESPQYvCMBSE74L/ITzBm03tQdyuUVZRKCgLW4XF26N5&#10;2xabl9JErf/eLAgeh5n5hlmsetOIG3WutqxgGsUgiAuray4VnI67yRyE88gaG8uk4EEOVsvhYIGp&#10;tnf+oVvuSxEg7FJUUHnfplK6oiKDLrItcfD+bGfQB9mVUnd4D3DTyCSOZ9JgzWGhwpY2FRWX/GoU&#10;5Ot1o5Pvc37YT8/bXXbJfjHOlBqP+q9PEJ56/w6/2plW8JHA/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2zpcMAAADbAAAADwAAAAAAAAAAAAAAAACYAgAAZHJzL2Rv&#10;d25yZXYueG1sUEsFBgAAAAAEAAQA9QAAAIgDAAAAAA==&#10;" filled="f" strokeweight=".25pt">
                  <v:textbox inset="0,0,0,0"/>
                </v:rect>
                <v:rect id="Прямоуг. 54" o:spid="_x0000_s1039" style="position:absolute;left:1158;top:15533;width:368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WPsUA&#10;AADbAAAADwAAAGRycy9kb3ducmV2LnhtbESPQWvCQBSE70L/w/IK3nRjhKLRVZpSIdBScBXE2yP7&#10;TILZtyG71fTfdwsFj8PMfMOst4NtxY163zhWMJsmIIhLZxquFBwPu8kChA/IBlvHpOCHPGw3T6M1&#10;ZsbdeU83HSoRIewzVFCH0GVS+rImi37qOuLoXVxvMUTZV9L0eI9w28o0SV6kxYbjQo0dvdVUXvW3&#10;VaDzvDXp11l/fszO77viWpwwKZQaPw+vKxCBhvAI/7cLo2A5h7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RY+xQAAANsAAAAPAAAAAAAAAAAAAAAAAJgCAABkcnMv&#10;ZG93bnJldi54bWxQSwUGAAAAAAQABAD1AAAAigMAAAAA&#10;" filled="f" strokeweight=".25pt">
                  <v:textbox inset="0,0,0,0"/>
                </v:rect>
                <v:rect id="Прямоуг. 55" o:spid="_x0000_s1040" style="position:absolute;left:1158;top:16097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OSsUA&#10;AADbAAAADwAAAGRycy9kb3ducmV2LnhtbESPQWvCQBSE70L/w/IK3nRjkKLRVZpSIdBScBXE2yP7&#10;TILZtyG71fTfdwsFj8PMfMOst4NtxY163zhWMJsmIIhLZxquFBwPu8kChA/IBlvHpOCHPGw3T6M1&#10;ZsbdeU83HSoRIewzVFCH0GVS+rImi37qOuLoXVxvMUTZV9L0eI9w28o0SV6kxYbjQo0dvdVUXvW3&#10;VaDzvDXp11l/fszO77viWpwwKZQaPw+vKxCBhvAI/7cLo2A5h7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I5KxQAAANsAAAAPAAAAAAAAAAAAAAAAAJgCAABkcnMv&#10;ZG93bnJldi54bWxQSwUGAAAAAAQABAD1AAAAigMAAAAA&#10;" filled="f" strokeweight=".25pt">
                  <v:textbox inset="0,0,0,0"/>
                </v:rect>
                <v:rect id="Прямоуг. 56" o:spid="_x0000_s1041" style="position:absolute;left:1208;top:14712;width:32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ti5MYA&#10;AADbAAAADwAAAGRycy9kb3ducmV2LnhtbESPQWvCQBSE7wX/w/KEXkrdKKSY6CpikUqlBdPS8yP7&#10;zEazb9PsVuO/dwuFHoeZ+YaZL3vbiDN1vnasYDxKQBCXTtdcKfj82DxOQfiArLFxTAqu5GG5GNzN&#10;Mdfuwns6F6ESEcI+RwUmhDaX0peGLPqRa4mjd3CdxRBlV0nd4SXCbSMnSfIkLdYcFwy2tDZUnoof&#10;q+CrOGXV28suzV7T54fd9vtoxu9Hpe6H/WoGIlAf/sN/7a1WkKXw+yX+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ti5MYAAADbAAAADwAAAAAAAAAAAAAAAACYAgAAZHJz&#10;L2Rvd25yZXYueG1sUEsFBgAAAAAEAAQA9QAAAIsDAAAAAA==&#10;" filled="f" stroked="f" strokeweight=".25pt">
                  <v:textbox inset="0,0,0,0">
                    <w:txbxContent>
                      <w:p w14:paraId="39D0604E" w14:textId="77777777" w:rsidR="009B141C" w:rsidRPr="004D6059" w:rsidRDefault="009B141C" w:rsidP="009B141C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4D6059">
                          <w:rPr>
                            <w:rFonts w:ascii="GOST type B" w:hAnsi="GOST type B"/>
                            <w:i/>
                          </w:rPr>
                          <w:t>Зм</w:t>
                        </w:r>
                        <w:proofErr w:type="spellEnd"/>
                        <w:r w:rsidRPr="004D6059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Прямоуг. 57" o:spid="_x0000_s1042" style="position:absolute;left:1623;top:14706;width:41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8k8YA&#10;AADbAAAADwAAAGRycy9kb3ducmV2LnhtbESPQWvCQBSE74L/YXlCL0U3FhSTuoq0SKWiYFp6fmSf&#10;2Wj2bcxuNf333ULB4zAz3zDzZWdrcaXWV44VjEcJCOLC6YpLBZ8f6+EMhA/IGmvHpOCHPCwX/d4c&#10;M+1ufKBrHkoRIewzVGBCaDIpfWHIoh+5hjh6R9daDFG2pdQt3iLc1vIpSabSYsVxwWBDL4aKc/5t&#10;FXzl57TcvW0n6fvk9XG7uZzMeH9S6mHQrZ5BBOrCPfzf3mgF6R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n8k8YAAADbAAAADwAAAAAAAAAAAAAAAACYAgAAZHJz&#10;L2Rvd25yZXYueG1sUEsFBgAAAAAEAAQA9QAAAIsDAAAAAA==&#10;" filled="f" stroked="f" strokeweight=".25pt">
                  <v:textbox inset="0,0,0,0">
                    <w:txbxContent>
                      <w:p w14:paraId="0A0B53DA" w14:textId="77777777" w:rsidR="009B141C" w:rsidRPr="004D6059" w:rsidRDefault="009B141C" w:rsidP="009B141C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4D6059">
                          <w:rPr>
                            <w:rFonts w:ascii="GOST type B" w:hAnsi="GOST type B"/>
                            <w:i/>
                          </w:rPr>
                          <w:t>Арк</w:t>
                        </w:r>
                        <w:proofErr w:type="spellEnd"/>
                        <w:r w:rsidRPr="004D6059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Прямоуг. 58" o:spid="_x0000_s1043" style="position:absolute;left:2257;top:14712;width:102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VZCMYA&#10;AADbAAAADwAAAGRycy9kb3ducmV2LnhtbESPQWvCQBSE7wX/w/KEXqRuLGib1FWkpShKC01Lz4/s&#10;MxvNvk2zq8Z/7wpCj8PMfMNM552txZFaXzlWMBomIIgLpysuFfx8vz88g/ABWWPtmBScycN81rub&#10;Yqbdib/omIdSRAj7DBWYEJpMSl8YsuiHriGO3ta1FkOUbSl1i6cIt7V8TJKJtFhxXDDY0KuhYp8f&#10;rILffJ+WH8vNOF2P3wab1d/OjD53St33u8ULiEBd+A/f2iutIH2C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VZCMYAAADbAAAADwAAAAAAAAAAAAAAAACYAgAAZHJz&#10;L2Rvd25yZXYueG1sUEsFBgAAAAAEAAQA9QAAAIsDAAAAAA==&#10;" filled="f" stroked="f" strokeweight=".25pt">
                  <v:textbox inset="0,0,0,0">
                    <w:txbxContent>
                      <w:p w14:paraId="6F9C788E" w14:textId="77777777" w:rsidR="009B141C" w:rsidRPr="004D6059" w:rsidRDefault="009B141C" w:rsidP="009B141C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 w:rsidRPr="004D6059">
                          <w:rPr>
                            <w:rFonts w:ascii="GOST type B" w:hAnsi="GOST type B"/>
                            <w:i/>
                          </w:rPr>
                          <w:t>№ докум</w:t>
                        </w:r>
                        <w:r w:rsidRPr="004D6059"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rect>
                <v:rect id="Прямоуг. 59" o:spid="_x0000_s1044" style="position:absolute;left:3551;top:14732;width:6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NesMA&#10;AADbAAAADwAAAGRycy9kb3ducmV2LnhtbERPXWvCMBR9H+w/hCv4MmaqoNjOKGNDlInCquz50lyb&#10;anNTm6jdvzcPgz0ezvds0dla3Kj1lWMFw0ECgrhwuuJSwWG/fJ2C8AFZY+2YFPySh8X8+WmGmXZ3&#10;/qZbHkoRQ9hnqMCE0GRS+sKQRT9wDXHkjq61GCJsS6lbvMdwW8tRkkykxYpjg8GGPgwV5/xqFfzk&#10;57Tcrjbj9Gv8+bJZX05muDsp1e91728gAnXhX/znXmsFaRwb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rNesMAAADbAAAADwAAAAAAAAAAAAAAAACYAgAAZHJzL2Rv&#10;d25yZXYueG1sUEsFBgAAAAAEAAQA9QAAAIgDAAAAAA==&#10;" filled="f" stroked="f" strokeweight=".25pt">
                  <v:textbox inset="0,0,0,0">
                    <w:txbxContent>
                      <w:p w14:paraId="60C9DFC9" w14:textId="77777777" w:rsidR="009B141C" w:rsidRPr="004D6059" w:rsidRDefault="009B141C" w:rsidP="009B141C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 w:rsidRPr="004D6059">
                          <w:rPr>
                            <w:rFonts w:ascii="GOST type B" w:hAnsi="GOST type B"/>
                            <w:i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Прямоуг. 60" o:spid="_x0000_s1045" style="position:absolute;left:4288;top:14732;width:543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o4cYA&#10;AADbAAAADwAAAGRycy9kb3ducmV2LnhtbESPQWvCQBSE70L/w/IKvUjdWLCY6CqlUioVBVPx/Mg+&#10;s9Hs25jdavrvuwXB4zAz3zDTeWdrcaHWV44VDAcJCOLC6YpLBbvvj+cxCB+QNdaOScEveZjPHnpT&#10;zLS78pYueShFhLDPUIEJocmk9IUhi37gGuLoHVxrMUTZllK3eI1wW8uXJHmVFiuOCwYbejdUnPIf&#10;q2Cfn9Jy/bkapV+jRX+1PB/NcHNU6umxe5uACNSFe/jWXmoFaQr/X+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Zo4cYAAADbAAAADwAAAAAAAAAAAAAAAACYAgAAZHJz&#10;L2Rvd25yZXYueG1sUEsFBgAAAAAEAAQA9QAAAIsDAAAAAA==&#10;" filled="f" stroked="f" strokeweight=".25pt">
                  <v:textbox inset="0,0,0,0">
                    <w:txbxContent>
                      <w:p w14:paraId="3B9B1A21" w14:textId="77777777" w:rsidR="009B141C" w:rsidRPr="004D6059" w:rsidRDefault="009B141C" w:rsidP="009B141C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D6059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. 61" o:spid="_x0000_s1046" style="position:absolute;left:1208;top:14982;width:8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8RscA&#10;AADc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KfCb48IxP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QfEbHAAAA3AAAAA8AAAAAAAAAAAAAAAAAmAIAAGRy&#10;cy9kb3ducmV2LnhtbFBLBQYAAAAABAAEAPUAAACMAwAAAAA=&#10;" filled="f" stroked="f" strokeweight=".25pt">
                  <v:textbox inset="0,0,0,0">
                    <w:txbxContent>
                      <w:p w14:paraId="48464459" w14:textId="77777777" w:rsidR="009B141C" w:rsidRPr="00811A10" w:rsidRDefault="009B141C" w:rsidP="009B141C">
                        <w:pPr>
                          <w:spacing w:line="0" w:lineRule="atLeast"/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proofErr w:type="spellStart"/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Розроб</w:t>
                        </w:r>
                        <w:proofErr w:type="spellEnd"/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Прямоуг. 62" o:spid="_x0000_s1047" style="position:absolute;left:1248;top:15251;width:9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zZ3cQA&#10;AADcAAAADwAAAGRycy9kb3ducmV2LnhtbERP32vCMBB+H/g/hBP2IjPtwKHVKKKMyWQDO/H5aM6m&#10;2lxqk2n33y8DYW/38f282aKztbhS6yvHCtJhAoK4cLriUsH+6/VpDMIHZI21Y1LwQx4W897DDDPt&#10;bryjax5KEUPYZ6jAhNBkUvrCkEU/dA1x5I6utRgibEupW7zFcFvL5yR5kRYrjg0GG1oZKs75t1Vw&#10;yM+T8uNtO5q8j9aD7eZyMunnSanHfrecggjUhX/x3b3RcX6Swt8z8QI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c2d3EAAAA3AAAAA8AAAAAAAAAAAAAAAAAmAIAAGRycy9k&#10;b3ducmV2LnhtbFBLBQYAAAAABAAEAPUAAACJAwAAAAA=&#10;" filled="f" stroked="f" strokeweight=".25pt">
                  <v:textbox inset="0,0,0,0">
                    <w:txbxContent>
                      <w:p w14:paraId="4AB8D470" w14:textId="77777777" w:rsidR="009B141C" w:rsidRPr="00811A10" w:rsidRDefault="009B141C" w:rsidP="009B141C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Перевір.</w:t>
                        </w:r>
                      </w:p>
                    </w:txbxContent>
                  </v:textbox>
                </v:rect>
                <v:rect id="Прямоуг. 63" o:spid="_x0000_s1048" style="position:absolute;left:1214;top:15812;width:107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5HqsQA&#10;AADcAAAADwAAAGRycy9kb3ducmV2LnhtbERP32vCMBB+F/wfwgl7GTNVUGZnFNmQieJgVfZ8NGdT&#10;bS61idr994sw8O0+vp83nbe2EldqfOlYwaCfgCDOnS65ULDfLV9eQfiArLFyTAp+ycN81u1MMdXu&#10;xt90zUIhYgj7FBWYEOpUSp8bsuj7riaO3ME1FkOETSF1g7cYbis5TJKxtFhybDBY07uh/JRdrIKf&#10;7DQptp+b0WQ9+njerM5HM/g6KvXUaxdvIAK14SH+d690nJ8M4f5MvE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OR6rEAAAA3AAAAA8AAAAAAAAAAAAAAAAAmAIAAGRycy9k&#10;b3ducmV2LnhtbFBLBQYAAAAABAAEAPUAAACJAwAAAAA=&#10;" filled="f" stroked="f" strokeweight=".25pt">
                  <v:textbox inset="0,0,0,0">
                    <w:txbxContent>
                      <w:p w14:paraId="2FBA98D1" w14:textId="77777777" w:rsidR="009B141C" w:rsidRPr="00C01F9B" w:rsidRDefault="009B141C" w:rsidP="009B141C">
                        <w:pPr>
                          <w:rPr>
                            <w:rFonts w:ascii="GOST type B" w:hAnsi="GOST type B" w:cs="Arial"/>
                            <w:i/>
                            <w:lang w:val="uk-UA"/>
                          </w:rPr>
                        </w:pPr>
                        <w:r w:rsidRPr="00C01F9B">
                          <w:rPr>
                            <w:rFonts w:ascii="GOST type B" w:hAnsi="GOST type B" w:cs="Arial"/>
                            <w:i/>
                            <w:lang w:val="uk-UA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. 64" o:spid="_x0000_s1049" style="position:absolute;left:1187;top:16097;width:9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iMcQA&#10;AADc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zkBf6ei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C4jHEAAAA3AAAAA8AAAAAAAAAAAAAAAAAmAIAAGRycy9k&#10;b3ducmV2LnhtbFBLBQYAAAAABAAEAPUAAACJAwAAAAA=&#10;" filled="f" stroked="f" strokeweight=".25pt">
                  <v:textbox inset="0,0,0,0">
                    <w:txbxContent>
                      <w:p w14:paraId="24855262" w14:textId="77777777" w:rsidR="009B141C" w:rsidRPr="004D6059" w:rsidRDefault="009B141C" w:rsidP="009B141C">
                        <w:pPr>
                          <w:spacing w:line="0" w:lineRule="atLeast"/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Прямоуг. 65" o:spid="_x0000_s1050" style="position:absolute;left:2170;top:15020;width:1255;height: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t6RcQA&#10;AADc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zkBf6ei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rekXEAAAA3AAAAA8AAAAAAAAAAAAAAAAAmAIAAGRycy9k&#10;b3ducmV2LnhtbFBLBQYAAAAABAAEAPUAAACJAwAAAAA=&#10;" filled="f" stroked="f" strokeweight=".25pt">
                  <v:textbox inset="0,0,0,0">
                    <w:txbxContent>
                      <w:p w14:paraId="29B645E1" w14:textId="77777777" w:rsidR="009B141C" w:rsidRPr="004D6059" w:rsidRDefault="009B141C" w:rsidP="009B141C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 w:rsidRPr="00811A10">
                          <w:rPr>
                            <w:rFonts w:ascii="GOST type B" w:hAnsi="GOST type B"/>
                            <w:i/>
                            <w:lang w:val="uk-UA"/>
                          </w:rPr>
                          <w:t>Рудницький</w:t>
                        </w:r>
                        <w:r>
                          <w:rPr>
                            <w:rFonts w:ascii="GOST type B" w:hAnsi="GOST type B"/>
                            <w:i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М.</w:t>
                        </w:r>
                      </w:p>
                    </w:txbxContent>
                  </v:textbox>
                </v:rect>
                <v:rect id="Прямоуг. 66" o:spid="_x0000_s1051" style="position:absolute;left:8808;top:14967;width:849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ff3sQA&#10;AADc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khesz8QI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n397EAAAA3AAAAA8AAAAAAAAAAAAAAAAAmAIAAGRycy9k&#10;b3ducmV2LnhtbFBLBQYAAAAABAAEAPUAAACJAwAAAAA=&#10;" filled="f" stroked="f" strokeweight=".25pt">
                  <v:textbox inset="0,0,0,0">
                    <w:txbxContent>
                      <w:p w14:paraId="50A39F21" w14:textId="77777777" w:rsidR="009B141C" w:rsidRPr="004D6059" w:rsidRDefault="009B141C" w:rsidP="00E4511C">
                        <w:pPr>
                          <w:spacing w:after="0" w:line="0" w:lineRule="atLeast"/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Літера</w:t>
                        </w:r>
                      </w:p>
                    </w:txbxContent>
                  </v:textbox>
                </v:rect>
                <v:rect id="Прямоуг. 67" o:spid="_x0000_s1052" style="position:absolute;left:9737;top:14967;width:68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BqcQA&#10;AADcAAAADwAAAGRycy9kb3ducmV2LnhtbERP32vCMBB+H+x/CCf4MmaqoGhnlKEMZaKwKns+mrOp&#10;Npeuidr990YY7O0+vp83nbe2EldqfOlYQb+XgCDOnS65UHDYf7yOQfiArLFyTAp+ycN89vw0xVS7&#10;G3/RNQuFiCHsU1RgQqhTKX1uyKLvuZo4ckfXWAwRNoXUDd5iuK3kIElG0mLJscFgTQtD+Tm7WAXf&#10;2XlSbFeb4eRzuHzZrH9Opr87KdXttO9vIAK14V/8517rOD8ZweO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1QanEAAAA3AAAAA8AAAAAAAAAAAAAAAAAmAIAAGRycy9k&#10;b3ducmV2LnhtbFBLBQYAAAAABAAEAPUAAACJAwAAAAA=&#10;" filled="f" stroked="f" strokeweight=".25pt">
                  <v:textbox inset="0,0,0,0">
                    <w:txbxContent>
                      <w:p w14:paraId="301C9F63" w14:textId="77777777" w:rsidR="009B141C" w:rsidRPr="004B7D17" w:rsidRDefault="009B141C" w:rsidP="009B141C">
                        <w:pPr>
                          <w:pStyle w:val="8"/>
                          <w:keepNext w:val="0"/>
                          <w:keepLines w:val="0"/>
                          <w:spacing w:before="0"/>
                          <w:jc w:val="center"/>
                          <w:rPr>
                            <w:rFonts w:ascii="GOST type B" w:hAnsi="GOST type B"/>
                            <w:i/>
                            <w:color w:val="000000" w:themeColor="text1"/>
                            <w:sz w:val="22"/>
                            <w:szCs w:val="22"/>
                            <w:lang w:val="uk-UA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 w:rsidRPr="004B7D17">
                          <w:rPr>
                            <w:rFonts w:ascii="GOST type B" w:hAnsi="GOST type B"/>
                            <w:i/>
                            <w:color w:val="000000" w:themeColor="text1"/>
                            <w:sz w:val="22"/>
                            <w:szCs w:val="22"/>
                            <w:lang w:val="uk-UA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Аркуш</w:t>
                        </w:r>
                      </w:p>
                    </w:txbxContent>
                  </v:textbox>
                </v:rect>
                <v:rect id="Прямоуг. 68" o:spid="_x0000_s1053" style="position:absolute;left:10506;top:14968;width:113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alv8IA&#10;AADcAAAADwAAAGRycy9kb3ducmV2LnhtbERP32vCMBB+H/g/hBN8m+kKm9IZyxDEgQibuvejubVl&#10;zaUmqUb/+mUw8O0+vp+3KKPpxJmcby0reJpmIIgrq1uuFRwP68c5CB+QNXaWScGVPJTL0cMCC20v&#10;/EnnfahFCmFfoIImhL6Q0lcNGfRT2xMn7ts6gyFBV0vt8JLCTSfzLHuRBltODQ32tGqo+tkPRkG/&#10;ex42s9PW3b7mw0eF22hDHpWajOPbK4hAMdzF/+53neZnM/h7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qW/wgAAANwAAAAPAAAAAAAAAAAAAAAAAJgCAABkcnMvZG93&#10;bnJldi54bWxQSwUGAAAAAAQABAD1AAAAhwMAAAAA&#10;" strokeweight="2pt"/>
                <v:rect id="Прямоуг. 69" o:spid="_x0000_s1054" style="position:absolute;left:9657;top:15250;width:84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kxzcUA&#10;AADcAAAADwAAAGRycy9kb3ducmV2LnhtbESPQWsCMRCF7wX/Q5hCbzVboa1sjSJCUZBCq+192Ex3&#10;FzeTbZLV6K/vHARvM7w3730zW2TXqSOF2Ho28DQuQBFX3rZcG/jevz9OQcWEbLHzTAbOFGExH93N&#10;sLT+xF903KVaSQjHEg00KfWl1rFqyGEc+55YtF8fHCZZQ61twJOEu05PiuJFO2xZGhrsadVQddgN&#10;zkD/8TysX/+24fIzHT4r3GafJtmYh/u8fAOVKKeb+Xq9sYJfCK08IxPo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THNxQAAANwAAAAPAAAAAAAAAAAAAAAAAJgCAABkcnMv&#10;ZG93bnJldi54bWxQSwUGAAAAAAQABAD1AAAAigMAAAAA&#10;" strokeweight="2pt"/>
                <v:rect id="Прямоуг. 70" o:spid="_x0000_s1055" style="position:absolute;left:1158;top:14643;width:36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giMIA&#10;AADcAAAADwAAAGRycy9kb3ducmV2LnhtbERPS2rDMBDdF3oHMYXsajldlNixEpyCoauSujnAYE1s&#10;E2vkWPKnOX1UCHQ3j/edbL+YTkw0uNaygnUUgyCurG65VnD6KV43IJxH1thZJgW/5GC/e37KMNV2&#10;5m+aSl+LEMIuRQWN930qpasaMugi2xMH7mwHgz7AoZZ6wDmEm06+xfG7NNhyaGiwp4+Gqks5GgUX&#10;v0xfeV3eiuR0SKrjIZ/Ha67U6mXJtyA8Lf5f/HB/6jA/TuDvmXCB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2CIwgAAANwAAAAPAAAAAAAAAAAAAAAAAJgCAABkcnMvZG93&#10;bnJldi54bWxQSwUGAAAAAAQABAD1AAAAhwMAAAAA&#10;" filled="f" strokeweight="2pt"/>
                <v:line id="Линия 71" o:spid="_x0000_s1056" style="position:absolute;visibility:visible;mso-wrap-style:square" from="1554,14121" to="1554,1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rect id="Прямоуг. 72" o:spid="_x0000_s1057" style="position:absolute;left:10659;top:14973;width:83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PAMQA&#10;AADcAAAADwAAAGRycy9kb3ducmV2LnhtbERP32vCMBB+H+x/CDfwZcy0A0U7o4hjKMoGduLz0dya&#10;anPpmqj1vzfCYG/38f28yayztThT6yvHCtJ+AoK4cLriUsHu++NlBMIHZI21Y1JwJQ+z6ePDBDPt&#10;Lrylcx5KEUPYZ6jAhNBkUvrCkEXfdw1x5H5cazFE2JZSt3iJ4baWr0kylBYrjg0GG1oYKo75ySrY&#10;58dx+bncDMbrwfvzZvV7MOnXQaneUzd/AxGoC//iP/dKx/lpCvdn4gV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TwDEAAAA3AAAAA8AAAAAAAAAAAAAAAAAmAIAAGRycy9k&#10;b3ducmV2LnhtbFBLBQYAAAAABAAEAPUAAACJAwAAAAA=&#10;" filled="f" stroked="f" strokeweight=".25pt">
                  <v:textbox inset="0,0,0,0">
                    <w:txbxContent>
                      <w:p w14:paraId="551B701B" w14:textId="77777777" w:rsidR="009B141C" w:rsidRPr="004B7D17" w:rsidRDefault="009B141C" w:rsidP="009B141C">
                        <w:pPr>
                          <w:pStyle w:val="8"/>
                          <w:spacing w:before="0" w:line="0" w:lineRule="atLeast"/>
                          <w:jc w:val="center"/>
                          <w:rPr>
                            <w:rFonts w:ascii="GOST type B" w:hAnsi="GOST type B"/>
                            <w:i/>
                            <w:color w:val="000000"/>
                            <w:sz w:val="22"/>
                            <w:szCs w:val="22"/>
                            <w:lang w:val="uk-UA"/>
                          </w:rPr>
                        </w:pPr>
                        <w:r w:rsidRPr="004B7D17">
                          <w:rPr>
                            <w:rFonts w:ascii="GOST type B" w:hAnsi="GOST type B"/>
                            <w:i/>
                            <w:color w:val="000000"/>
                            <w:sz w:val="22"/>
                            <w:szCs w:val="22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3" o:spid="_x0000_s1058" type="#_x0000_t202" style="position:absolute;left:4841;top:14245;width:6794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JgB8MA&#10;AADcAAAADwAAAGRycy9kb3ducmV2LnhtbERPTWvCQBC9F/wPywi91Y0BQ01dJQhSe2uMHrwN2WkS&#10;zc6G7NbE/vpuoeBtHu9zVpvRtOJGvWssK5jPIhDEpdUNVwqOxe7lFYTzyBpby6TgTg4268nTClNt&#10;B87pdvCVCCHsUlRQe9+lUrqyJoNuZjviwH3Z3qAPsK+k7nEI4aaVcRQl0mDDoaHGjrY1ldfDt1Gw&#10;vJw+P9okWuife+GTczYO70mu1PN0zN5AeBr9Q/zv3uswfx7D3zPh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JgB8MAAADcAAAADwAAAAAAAAAAAAAAAACYAgAAZHJzL2Rv&#10;d25yZXYueG1sUEsFBgAAAAAEAAQA9QAAAIgDAAAAAA==&#10;" filled="f" stroked="f">
                  <v:stroke endarrowwidth="narrow"/>
                  <v:textbox inset="0,0,0,0">
                    <w:txbxContent>
                      <w:p w14:paraId="18A89F2B" w14:textId="4668FE03" w:rsidR="009B141C" w:rsidRPr="004B7D17" w:rsidRDefault="00377521" w:rsidP="00596D2C">
                        <w:pPr>
                          <w:jc w:val="center"/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lang w:val="uk-UA"/>
                          </w:rPr>
                        </w:pPr>
                        <w:r w:rsidRPr="00377521"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lang w:val="uk-UA"/>
                          </w:rPr>
                          <w:t>ІАЛЦ.463626</w:t>
                        </w:r>
                        <w:r w:rsidR="005322EB"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lang w:val="uk-UA"/>
                          </w:rPr>
                          <w:t>.004 П</w:t>
                        </w:r>
                        <w:r w:rsidR="009C64D3"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lang w:val="uk-UA"/>
                          </w:rPr>
                          <w:t>З</w:t>
                        </w:r>
                      </w:p>
                    </w:txbxContent>
                  </v:textbox>
                </v:shape>
                <v:shape id="Поле 74" o:spid="_x0000_s1059" type="#_x0000_t202" style="position:absolute;left:5121;top:15198;width:3579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14:paraId="17EEE28E" w14:textId="75579E4A" w:rsidR="009B141C" w:rsidRPr="00B37F47" w:rsidRDefault="00B37F47" w:rsidP="009B141C">
                        <w:pPr>
                          <w:spacing w:line="192" w:lineRule="auto"/>
                          <w:jc w:val="center"/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szCs w:val="4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color w:val="000000"/>
                            <w:sz w:val="44"/>
                            <w:szCs w:val="44"/>
                            <w:lang w:val="uk-UA"/>
                          </w:rPr>
                          <w:t>Пояснювальна записка</w:t>
                        </w:r>
                      </w:p>
                    </w:txbxContent>
                  </v:textbox>
                </v:shape>
                <v:shape id="Поле 75" o:spid="_x0000_s1060" type="#_x0000_t202" style="position:absolute;left:8830;top:15554;width:2734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14:paraId="42762253" w14:textId="77777777" w:rsidR="009B141C" w:rsidRDefault="009B141C" w:rsidP="009B141C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>НТУУ КПІ ФІОТ</w:t>
                        </w:r>
                      </w:p>
                      <w:p w14:paraId="7E84D115" w14:textId="31430619" w:rsidR="009B141C" w:rsidRPr="009B141C" w:rsidRDefault="009B141C" w:rsidP="009B141C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 xml:space="preserve">група ІО </w:t>
                        </w:r>
                        <w:r w:rsidR="00596D2C"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>-</w:t>
                        </w:r>
                        <w:r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 xml:space="preserve"> 01</w:t>
                        </w:r>
                      </w:p>
                    </w:txbxContent>
                  </v:textbox>
                </v:shape>
                <v:shape id="Поле 76" o:spid="_x0000_s1061" type="#_x0000_t202" style="position:absolute;left:9685;top:15198;width:821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Go1sEA&#10;AADcAAAADwAAAGRycy9kb3ducmV2LnhtbERPS2sCMRC+F/wPYQRvNbuCpWyN0oqCBymoC70Om+lm&#10;6WayJHEf/94UCr3Nx/eczW60rejJh8axgnyZgSCunG64VlDejs+vIEJE1tg6JgUTBdhtZ08bLLQb&#10;+EL9NdYihXAoUIGJsSukDJUhi2HpOuLEfTtvMSboa6k9DinctnKVZS/SYsOpwWBHe0PVz/VuFdhz&#10;9nX5POSmnMoe43T78DyMSi3m4/sbiEhj/Bf/uU86zc/X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xqNbBAAAA3AAAAA8AAAAAAAAAAAAAAAAAmAIAAGRycy9kb3du&#10;cmV2LnhtbFBLBQYAAAAABAAEAPUAAACGAwAAAAA=&#10;" filled="f" stroked="f" strokeweight="1.5pt">
                  <v:textbox>
                    <w:txbxContent>
                      <w:p w14:paraId="490FA198" w14:textId="77777777" w:rsidR="009B141C" w:rsidRPr="00387C0B" w:rsidRDefault="009B141C" w:rsidP="009B141C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1</w:t>
                        </w:r>
                      </w:p>
                    </w:txbxContent>
                  </v:textbox>
                </v:shape>
                <v:rect id="Прямоуг. 77" o:spid="_x0000_s1062" style="position:absolute;left:2161;top:15256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zXdMQA&#10;AADcAAAADwAAAGRycy9kb3ducmV2LnhtbERP32vCMBB+H/g/hBv4IjOtoGhnFNkYykRh3djz0dya&#10;anPpmqjdf28EYW/38f28+bKztThT6yvHCtJhAoK4cLriUsHX59vTFIQPyBprx6TgjzwsF72HOWba&#10;XfiDznkoRQxhn6ECE0KTSekLQxb90DXEkftxrcUQYVtK3eIlhttajpJkIi1WHBsMNvRiqDjmJ6vg&#10;Oz/Oyt16O569j18H283vwaT7g1L9x271DCJQF/7Fd/dGx/npBG7Px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s13TEAAAA3AAAAA8AAAAAAAAAAAAAAAAAmAIAAGRycy9k&#10;b3ducmV2LnhtbFBLBQYAAAAABAAEAPUAAACJAwAAAAA=&#10;" filled="f" stroked="f" strokeweight=".25pt">
                  <v:textbox inset="0,0,0,0">
                    <w:txbxContent>
                      <w:p w14:paraId="77B71D15" w14:textId="28D78EA2" w:rsidR="009B141C" w:rsidRPr="002B7BBF" w:rsidRDefault="002B7BBF" w:rsidP="009B141C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Клименко І.А.</w:t>
                        </w:r>
                      </w:p>
                    </w:txbxContent>
                  </v:textbox>
                </v:rect>
                <v:rect id="Прямоуг. 78" o:spid="_x0000_s1063" style="position:absolute;left:2228;top:16112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y78UA&#10;AADcAAAADwAAAGRycy9kb3ducmV2LnhtbERP32vCMBB+H/g/hBP2IjPtQDc7o8jGUJQN1o09H83Z&#10;VJtL10St/70RhL3dx/fzpvPO1uJIra8cK0iHCQjiwumKSwU/3+8PzyB8QNZYOyYFZ/Iwn/Xupphp&#10;d+IvOuahFDGEfYYKTAhNJqUvDFn0Q9cQR27rWoshwraUusVTDLe1fEySsbRYcWww2NCroWKfH6yC&#10;33w/KT+Wm9FkPXobbFZ/O5N+7pS673eLFxCBuvAvvrlXOs5Pn+D6TLxA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HLvxQAAANwAAAAPAAAAAAAAAAAAAAAAAJgCAABkcnMv&#10;ZG93bnJldi54bWxQSwUGAAAAAAQABAD1AAAAigMAAAAA&#10;" filled="f" stroked="f" strokeweight=".25pt">
                  <v:textbox inset="0,0,0,0">
                    <w:txbxContent>
                      <w:p w14:paraId="46E398CD" w14:textId="77777777" w:rsidR="009B141C" w:rsidRPr="004D6059" w:rsidRDefault="009B141C" w:rsidP="009B141C">
                        <w:pPr>
                          <w:rPr>
                            <w:rFonts w:ascii="GOST type B" w:hAnsi="GOST type B"/>
                            <w:i/>
                            <w:sz w:val="24"/>
                            <w:szCs w:val="24"/>
                          </w:rPr>
                        </w:pPr>
                        <w:proofErr w:type="spellStart"/>
                        <w:r w:rsidRPr="004D6059">
                          <w:rPr>
                            <w:rFonts w:ascii="GOST type B" w:hAnsi="GOST type B"/>
                            <w:i/>
                            <w:sz w:val="24"/>
                            <w:szCs w:val="24"/>
                          </w:rPr>
                          <w:t>Жабін</w:t>
                        </w:r>
                        <w:proofErr w:type="spellEnd"/>
                        <w:r w:rsidRPr="004D6059">
                          <w:rPr>
                            <w:rFonts w:ascii="GOST type B" w:hAnsi="GOST type B"/>
                            <w:i/>
                            <w:sz w:val="24"/>
                            <w:szCs w:val="24"/>
                          </w:rPr>
                          <w:t xml:space="preserve"> В.І.</w:t>
                        </w:r>
                      </w:p>
                    </w:txbxContent>
                  </v:textbox>
                </v:rect>
                <v:shape id="Поле 79" o:spid="_x0000_s1064" type="#_x0000_t202" style="position:absolute;left:10506;top:15198;width:1129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HSMMA&#10;AADcAAAADwAAAGRycy9kb3ducmV2LnhtbESPT2vDMAzF74N+B6PBbquTHcrI6pZ2dLBDGbQN7Cpi&#10;LQ6L5WB7+fPtp8NgN4n39N5P2/3sezVSTF1gA+W6AEXcBNtxa6C+vT0+g0oZ2WIfmAwslGC/W91t&#10;sbJh4guN19wqCeFUoQGX81BpnRpHHtM6DMSifYXoMcsaW20jThLue/1UFBvtsWNpcDjQq6Pm+/rj&#10;Dfhz8Xn5OJWuXuoR83I7Rp5mYx7u58MLqExz/jf/Xb9bwS+FVp6RC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AHSMMAAADcAAAADwAAAAAAAAAAAAAAAACYAgAAZHJzL2Rv&#10;d25yZXYueG1sUEsFBgAAAAAEAAQA9QAAAIgDAAAAAA==&#10;" filled="f" stroked="f" strokeweight="1.5pt">
                  <v:textbox>
                    <w:txbxContent>
                      <w:p w14:paraId="2469D926" w14:textId="3D606988" w:rsidR="009B141C" w:rsidRPr="00387C0B" w:rsidRDefault="00B37F47" w:rsidP="009B141C">
                        <w:pPr>
                          <w:spacing w:line="0" w:lineRule="atLeast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uk-UA"/>
                          </w:rPr>
                          <w:t>1</w:t>
                        </w:r>
                        <w:r w:rsidR="009B141C">
                          <w:rPr>
                            <w:rFonts w:ascii="GOST type B" w:hAnsi="GOST type B"/>
                            <w:i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D4163" w:rsidRPr="006D4163">
        <w:rPr>
          <w:rFonts w:ascii="Times New Roman" w:hAnsi="Times New Roman" w:cs="Times New Roman"/>
          <w:b/>
          <w:sz w:val="48"/>
          <w:szCs w:val="48"/>
          <w:lang w:val="uk-UA"/>
        </w:rPr>
        <w:t>Зміст</w:t>
      </w:r>
    </w:p>
    <w:p w14:paraId="040DF137" w14:textId="36E376B4" w:rsidR="00090445" w:rsidRDefault="00090445" w:rsidP="000904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 _____________________________</w:t>
      </w:r>
      <w:r w:rsidR="004F523A" w:rsidRPr="006C0C04">
        <w:rPr>
          <w:rFonts w:ascii="Times New Roman" w:hAnsi="Times New Roman" w:cs="Times New Roman"/>
          <w:sz w:val="28"/>
          <w:szCs w:val="28"/>
          <w:lang w:val="uk-UA"/>
        </w:rPr>
        <w:t>_______________</w:t>
      </w:r>
      <w:r w:rsidR="00C60F0B" w:rsidRPr="006C0C04"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="00A4278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22DBA0A" w14:textId="4F4D9774" w:rsidR="00090445" w:rsidRDefault="00090445" w:rsidP="000904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Синтез автомата</w:t>
      </w:r>
      <w:r w:rsidR="0064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</w:t>
      </w:r>
      <w:r w:rsidR="00A4278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76CB7DF" w14:textId="2913F8D0" w:rsidR="00090445" w:rsidRPr="00A4278B" w:rsidRDefault="00D1168E" w:rsidP="00D1168E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2.1) </w:t>
      </w:r>
      <w:r w:rsidR="00640E20">
        <w:rPr>
          <w:rFonts w:ascii="Times New Roman" w:hAnsi="Times New Roman" w:cs="Times New Roman"/>
          <w:sz w:val="28"/>
          <w:szCs w:val="28"/>
          <w:lang w:val="uk-UA"/>
        </w:rPr>
        <w:t>Структурний синтез автомата ______________________________</w:t>
      </w:r>
      <w:r w:rsidR="00A4278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F46E115" w14:textId="52AD9F32" w:rsidR="006D4163" w:rsidRDefault="003B62F2" w:rsidP="006D41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Синтез комбінаційних схем _______</w:t>
      </w:r>
      <w:r w:rsidR="004F523A" w:rsidRPr="006C0C04">
        <w:rPr>
          <w:rFonts w:ascii="Times New Roman" w:hAnsi="Times New Roman" w:cs="Times New Roman"/>
          <w:sz w:val="28"/>
          <w:szCs w:val="28"/>
          <w:lang w:val="uk-UA"/>
        </w:rPr>
        <w:t>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</w:t>
      </w:r>
      <w:r w:rsidR="00C60F0B" w:rsidRPr="006C0C04">
        <w:rPr>
          <w:rFonts w:ascii="Times New Roman" w:hAnsi="Times New Roman" w:cs="Times New Roman"/>
          <w:sz w:val="28"/>
          <w:szCs w:val="28"/>
          <w:lang w:val="uk-UA"/>
        </w:rPr>
        <w:t>_________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35982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D75C663" w14:textId="0ACDFBCD" w:rsidR="003E4BC4" w:rsidRDefault="00A2075C" w:rsidP="003E4BC4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.1) Вступ </w:t>
      </w:r>
      <w:r w:rsidR="00D46E4E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1F36B55F" w14:textId="1B41AB49" w:rsidR="003E4BC4" w:rsidRDefault="003E4BC4" w:rsidP="003E4BC4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3.2) Представлення функції</w:t>
      </w:r>
      <w:r w:rsidRPr="003E4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4BC4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канонічній формі алгебри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______</w:t>
      </w:r>
      <w:r w:rsidR="00A2075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3CBDE1CE" w14:textId="6DFFC8D4" w:rsidR="003E4BC4" w:rsidRDefault="003E4BC4" w:rsidP="003E4BC4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3.3) Представлення функції</w:t>
      </w:r>
      <w:r w:rsidRPr="003E4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4BC4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канонічній формі алгебри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Жегалкіна</w:t>
      </w:r>
      <w:proofErr w:type="spellEnd"/>
      <w:r w:rsidR="00430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2075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01BFF46A" w14:textId="0B12FAAE" w:rsidR="003E4BC4" w:rsidRDefault="003E4BC4" w:rsidP="003E4BC4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3.4) </w:t>
      </w:r>
      <w:r w:rsidR="004309DB">
        <w:rPr>
          <w:rFonts w:ascii="Times New Roman" w:hAnsi="Times New Roman" w:cs="Times New Roman"/>
          <w:sz w:val="28"/>
          <w:szCs w:val="28"/>
          <w:lang w:val="uk-UA"/>
        </w:rPr>
        <w:t>Представлення функції</w:t>
      </w:r>
      <w:r w:rsidR="004309DB" w:rsidRPr="003E4BC4">
        <w:rPr>
          <w:rFonts w:ascii="Times New Roman" w:hAnsi="Times New Roman" w:cs="Times New Roman"/>
          <w:sz w:val="28"/>
          <w:szCs w:val="28"/>
        </w:rPr>
        <w:t xml:space="preserve"> </w:t>
      </w:r>
      <w:r w:rsidR="004309D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309DB" w:rsidRPr="003E4BC4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="004309DB">
        <w:rPr>
          <w:rFonts w:ascii="Times New Roman" w:hAnsi="Times New Roman" w:cs="Times New Roman"/>
          <w:sz w:val="28"/>
          <w:szCs w:val="28"/>
        </w:rPr>
        <w:t xml:space="preserve">в </w:t>
      </w:r>
      <w:r w:rsidR="004309DB">
        <w:rPr>
          <w:rFonts w:ascii="Times New Roman" w:hAnsi="Times New Roman" w:cs="Times New Roman"/>
          <w:sz w:val="28"/>
          <w:szCs w:val="28"/>
          <w:lang w:val="uk-UA"/>
        </w:rPr>
        <w:t>канонічній формі алгебри Пірса _____</w:t>
      </w:r>
      <w:r w:rsidR="00A2075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1003E965" w14:textId="73980F6D" w:rsidR="00BE682B" w:rsidRDefault="00BE682B" w:rsidP="003E4BC4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3.5) Представлення функції</w:t>
      </w:r>
      <w:r w:rsidRPr="003E4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4BC4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канонічній формі алгебри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Шеффера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r w:rsidR="00A2075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2C05C4EB" w14:textId="04E57DDD" w:rsidR="00BE682B" w:rsidRDefault="00BE682B" w:rsidP="003E4BC4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3.6) Визначення належності функцій </w:t>
      </w:r>
      <w:r w:rsidR="00BD0B4D">
        <w:rPr>
          <w:rFonts w:ascii="Times New Roman" w:hAnsi="Times New Roman" w:cs="Times New Roman"/>
          <w:sz w:val="28"/>
          <w:szCs w:val="28"/>
          <w:lang w:val="uk-UA"/>
        </w:rPr>
        <w:t>до п’яти чудових</w:t>
      </w:r>
      <w:r w:rsidR="00BD0B4D">
        <w:rPr>
          <w:rFonts w:ascii="Times New Roman" w:hAnsi="Times New Roman" w:cs="Times New Roman"/>
          <w:sz w:val="28"/>
          <w:szCs w:val="28"/>
        </w:rPr>
        <w:t xml:space="preserve"> </w:t>
      </w:r>
      <w:r w:rsidR="00BD0B4D">
        <w:rPr>
          <w:rFonts w:ascii="Times New Roman" w:hAnsi="Times New Roman" w:cs="Times New Roman"/>
          <w:sz w:val="28"/>
          <w:szCs w:val="28"/>
          <w:lang w:val="uk-UA"/>
        </w:rPr>
        <w:t>класів _______</w:t>
      </w:r>
      <w:r w:rsidR="00A2075C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C115F5C" w14:textId="78775220" w:rsidR="00BD0B4D" w:rsidRDefault="00BD0B4D" w:rsidP="003E4BC4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3.7) </w:t>
      </w:r>
      <w:r w:rsidR="00012D90">
        <w:rPr>
          <w:rFonts w:ascii="Times New Roman" w:hAnsi="Times New Roman" w:cs="Times New Roman"/>
          <w:sz w:val="28"/>
          <w:szCs w:val="28"/>
          <w:lang w:val="uk-UA"/>
        </w:rPr>
        <w:t xml:space="preserve">Мінімізація функції </w:t>
      </w:r>
      <w:r w:rsidR="00012D9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12D90" w:rsidRPr="00012D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012D90" w:rsidRPr="00012D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2D90"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r w:rsidR="00A2075C">
        <w:rPr>
          <w:rFonts w:ascii="Times New Roman" w:hAnsi="Times New Roman" w:cs="Times New Roman"/>
          <w:sz w:val="28"/>
          <w:szCs w:val="28"/>
          <w:lang w:val="uk-UA"/>
        </w:rPr>
        <w:t xml:space="preserve">невизначених </w:t>
      </w:r>
      <w:proofErr w:type="spellStart"/>
      <w:r w:rsidR="00A2075C">
        <w:rPr>
          <w:rFonts w:ascii="Times New Roman" w:hAnsi="Times New Roman" w:cs="Times New Roman"/>
          <w:sz w:val="28"/>
          <w:szCs w:val="28"/>
          <w:lang w:val="uk-UA"/>
        </w:rPr>
        <w:t>коефіц</w:t>
      </w:r>
      <w:proofErr w:type="spellEnd"/>
      <w:r w:rsidR="00A2075C">
        <w:rPr>
          <w:rFonts w:ascii="Times New Roman" w:hAnsi="Times New Roman" w:cs="Times New Roman"/>
          <w:sz w:val="28"/>
          <w:szCs w:val="28"/>
          <w:lang w:val="uk-UA"/>
        </w:rPr>
        <w:t>ієнтів______7</w:t>
      </w:r>
    </w:p>
    <w:p w14:paraId="3ECD406E" w14:textId="6D86FC5D" w:rsidR="00012D90" w:rsidRPr="002360DD" w:rsidRDefault="00012D90" w:rsidP="003E4BC4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3.8) </w:t>
      </w:r>
      <w:r w:rsidR="004B0A99">
        <w:rPr>
          <w:rFonts w:ascii="Times New Roman" w:hAnsi="Times New Roman" w:cs="Times New Roman"/>
          <w:sz w:val="28"/>
          <w:szCs w:val="28"/>
          <w:lang w:val="uk-UA"/>
        </w:rPr>
        <w:t xml:space="preserve">Мінімізація функції </w:t>
      </w:r>
      <w:r w:rsidR="004B0A9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B0A99" w:rsidRPr="00012D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4B0A99" w:rsidRPr="00012D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0A99"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proofErr w:type="spellStart"/>
      <w:r w:rsidR="00A2075C">
        <w:rPr>
          <w:rFonts w:ascii="Times New Roman" w:hAnsi="Times New Roman" w:cs="Times New Roman"/>
          <w:sz w:val="28"/>
          <w:szCs w:val="28"/>
          <w:lang w:val="uk-UA"/>
        </w:rPr>
        <w:t>Квайна-Мак-Класкі</w:t>
      </w:r>
      <w:proofErr w:type="spellEnd"/>
      <w:r w:rsidR="00A2075C">
        <w:rPr>
          <w:rFonts w:ascii="Times New Roman" w:hAnsi="Times New Roman" w:cs="Times New Roman"/>
          <w:sz w:val="28"/>
          <w:szCs w:val="28"/>
          <w:lang w:val="uk-UA"/>
        </w:rPr>
        <w:t xml:space="preserve"> ____________</w:t>
      </w:r>
      <w:r w:rsidR="002360DD" w:rsidRPr="002360DD">
        <w:rPr>
          <w:rFonts w:ascii="Times New Roman" w:hAnsi="Times New Roman" w:cs="Times New Roman"/>
          <w:sz w:val="28"/>
          <w:szCs w:val="28"/>
        </w:rPr>
        <w:t>7</w:t>
      </w:r>
    </w:p>
    <w:p w14:paraId="151F6B3A" w14:textId="7CAE0283" w:rsidR="004B0A99" w:rsidRDefault="004B0A99" w:rsidP="003E4BC4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3.9) Мінімізація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2D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012D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r w:rsidR="00A2075C">
        <w:rPr>
          <w:rFonts w:ascii="Times New Roman" w:hAnsi="Times New Roman" w:cs="Times New Roman"/>
          <w:sz w:val="28"/>
          <w:szCs w:val="28"/>
          <w:lang w:val="uk-UA"/>
        </w:rPr>
        <w:t xml:space="preserve">діаграм </w:t>
      </w:r>
      <w:proofErr w:type="spellStart"/>
      <w:r w:rsidR="00A2075C">
        <w:rPr>
          <w:rFonts w:ascii="Times New Roman" w:hAnsi="Times New Roman" w:cs="Times New Roman"/>
          <w:sz w:val="28"/>
          <w:szCs w:val="28"/>
          <w:lang w:val="uk-UA"/>
        </w:rPr>
        <w:t>Вейча</w:t>
      </w:r>
      <w:proofErr w:type="spellEnd"/>
      <w:r w:rsidR="00A2075C">
        <w:rPr>
          <w:rFonts w:ascii="Times New Roman" w:hAnsi="Times New Roman" w:cs="Times New Roman"/>
          <w:sz w:val="28"/>
          <w:szCs w:val="28"/>
          <w:lang w:val="uk-UA"/>
        </w:rPr>
        <w:t xml:space="preserve"> _________________9</w:t>
      </w:r>
    </w:p>
    <w:p w14:paraId="50CFED52" w14:textId="478DF394" w:rsidR="004B0A99" w:rsidRPr="004B0A99" w:rsidRDefault="004B0A99" w:rsidP="003E4BC4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3.10) Спільна мінімізація функцій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0A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B0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0A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B0A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0A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BF19A6">
        <w:rPr>
          <w:rFonts w:ascii="Times New Roman" w:hAnsi="Times New Roman" w:cs="Times New Roman"/>
          <w:sz w:val="28"/>
          <w:szCs w:val="28"/>
          <w:lang w:val="uk-UA"/>
        </w:rPr>
        <w:t>_________________________9</w:t>
      </w:r>
    </w:p>
    <w:p w14:paraId="356AFD05" w14:textId="58F436C3" w:rsidR="004B0A99" w:rsidRPr="00001A8D" w:rsidRDefault="004B0A99" w:rsidP="003E4BC4">
      <w:pPr>
        <w:pStyle w:val="a3"/>
        <w:spacing w:after="0" w:line="360" w:lineRule="auto"/>
        <w:ind w:left="1854"/>
        <w:jc w:val="both"/>
        <w:rPr>
          <w:rFonts w:ascii="Times New Roman" w:hAnsi="Times New Roman" w:cs="Times New Roman"/>
          <w:sz w:val="28"/>
          <w:szCs w:val="28"/>
        </w:rPr>
      </w:pPr>
      <w:r w:rsidRPr="00835F35">
        <w:rPr>
          <w:rFonts w:ascii="Times New Roman" w:hAnsi="Times New Roman" w:cs="Times New Roman"/>
          <w:sz w:val="28"/>
          <w:szCs w:val="28"/>
        </w:rPr>
        <w:t xml:space="preserve">3.11)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Одержання операторних </w:t>
      </w:r>
      <w:r w:rsidR="00835F35">
        <w:rPr>
          <w:rFonts w:ascii="Times New Roman" w:hAnsi="Times New Roman" w:cs="Times New Roman"/>
          <w:sz w:val="28"/>
          <w:szCs w:val="28"/>
          <w:lang w:val="uk-UA"/>
        </w:rPr>
        <w:t xml:space="preserve">форм </w:t>
      </w:r>
      <w:proofErr w:type="gramStart"/>
      <w:r w:rsidR="00A2075C"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gramEnd"/>
      <w:r w:rsidR="00A2075C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 на ПЛМ ________1</w:t>
      </w:r>
      <w:r w:rsidR="00001A8D" w:rsidRPr="00001A8D">
        <w:rPr>
          <w:rFonts w:ascii="Times New Roman" w:hAnsi="Times New Roman" w:cs="Times New Roman"/>
          <w:sz w:val="28"/>
          <w:szCs w:val="28"/>
        </w:rPr>
        <w:t>2</w:t>
      </w:r>
    </w:p>
    <w:p w14:paraId="5D35F0B1" w14:textId="66737B50" w:rsidR="006D4163" w:rsidRPr="006C0C04" w:rsidRDefault="003B62F2" w:rsidP="006D41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 __________</w:t>
      </w:r>
      <w:r w:rsidR="004F523A" w:rsidRPr="006C0C04">
        <w:rPr>
          <w:rFonts w:ascii="Times New Roman" w:hAnsi="Times New Roman" w:cs="Times New Roman"/>
          <w:sz w:val="28"/>
          <w:szCs w:val="28"/>
          <w:lang w:val="uk-UA"/>
        </w:rPr>
        <w:t>_______________________________</w:t>
      </w:r>
      <w:r w:rsidR="00C60F0B" w:rsidRPr="006C0C04">
        <w:rPr>
          <w:rFonts w:ascii="Times New Roman" w:hAnsi="Times New Roman" w:cs="Times New Roman"/>
          <w:sz w:val="28"/>
          <w:szCs w:val="28"/>
          <w:lang w:val="uk-UA"/>
        </w:rPr>
        <w:t>_________</w:t>
      </w:r>
      <w:r w:rsidR="002916BB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14:paraId="130F229E" w14:textId="35720B2A" w:rsidR="00F94233" w:rsidRPr="003B62F2" w:rsidRDefault="003B62F2" w:rsidP="007E23B1">
      <w:pPr>
        <w:pStyle w:val="a3"/>
        <w:numPr>
          <w:ilvl w:val="0"/>
          <w:numId w:val="1"/>
        </w:numPr>
        <w:spacing w:after="0" w:line="360" w:lineRule="auto"/>
        <w:ind w:left="1843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літератури ________________________</w:t>
      </w:r>
      <w:r w:rsidR="004F523A" w:rsidRPr="006C0C04"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="00C60F0B" w:rsidRPr="006C0C04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="0009044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916BB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F94233" w:rsidRPr="003B62F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F94233" w:rsidRPr="00153FF0">
        <w:rPr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58331814">
                <wp:simplePos x="0" y="0"/>
                <wp:positionH relativeFrom="page">
                  <wp:posOffset>715617</wp:posOffset>
                </wp:positionH>
                <wp:positionV relativeFrom="page">
                  <wp:posOffset>174929</wp:posOffset>
                </wp:positionV>
                <wp:extent cx="6660000" cy="10209600"/>
                <wp:effectExtent l="19050" t="1905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0000" cy="10209600"/>
                          <a:chOff x="1015" y="558"/>
                          <a:chExt cx="10486" cy="16180"/>
                        </a:xfrm>
                      </wpg:grpSpPr>
                      <wps:wsp>
                        <wps:cNvPr id="3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Группа 4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5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Поле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FD1BE7" w14:textId="3C532156" w:rsidR="00F94233" w:rsidRPr="00F94233" w:rsidRDefault="00F94233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Поле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243260" w14:textId="2E51EC2E" w:rsidR="00F94233" w:rsidRPr="00F94233" w:rsidRDefault="00F94233" w:rsidP="00F94233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Поле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AD7553" w14:textId="77777777" w:rsidR="00F94233" w:rsidRDefault="00F9423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Поле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7AD2EF" w14:textId="76D70423" w:rsidR="00F94233" w:rsidRPr="00F94233" w:rsidRDefault="00F94233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Поле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FAF63C" w14:textId="4DBD977D" w:rsidR="00F94233" w:rsidRPr="00F94233" w:rsidRDefault="00F94233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Поле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9C470D" w14:textId="2426206D" w:rsidR="00F94233" w:rsidRDefault="00F94233" w:rsidP="00F94233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65B6C744" w14:textId="30077B75" w:rsidR="00F94233" w:rsidRDefault="00F94233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Поле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5E8821" w14:textId="45B6C001" w:rsidR="00F94233" w:rsidRDefault="00265C70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color w:val="000000"/>
                                    <w:sz w:val="44"/>
                                    <w:lang w:val="uk-UA"/>
                                  </w:rPr>
                                  <w:t>ІАЛЦ.463626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F94233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F94233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65" style="position:absolute;left:0;text-align:left;margin-left:56.35pt;margin-top:13.75pt;width:524.4pt;height:803.9pt;z-index:25166028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">
                <v:rect id="Прямоуг. 3" o:spid="_x0000_s106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kn8UA&#10;AADaAAAADwAAAGRycy9kb3ducmV2LnhtbESPQWvCQBSE7wX/w/IK3uomsdoS3YgGCgW9GAva2yP7&#10;TEKzb0N21dRf3y0Uehxm5htmuRpMK67Uu8aygngSgSAurW64UvBxeHt6BeE8ssbWMin4JgerbPSw&#10;xFTbG+/pWvhKBAi7FBXU3neplK6syaCb2I44eGfbG/RB9pXUPd4C3LQyiaK5NNhwWKixo7ym8qu4&#10;GAX72Wb9eXqZHs092hbP+c4keZwoNX4c1gsQngb/H/5rv2sFU/i9Em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uSfxQAAANoAAAAPAAAAAAAAAAAAAAAAAJgCAABkcnMv&#10;ZG93bnJldi54bWxQSwUGAAAAAAQABAD1AAAAigMAAAAA&#10;" filled="f" strokeweight="2.25pt"/>
                <v:group id="Группа 4" o:spid="_x0000_s1067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Линия 5" o:spid="_x0000_s106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P/P8EAAADaAAAADwAAAGRycy9kb3ducmV2LnhtbESPwWrDMBBE74H+g9hAbrGcJi3GsRJK&#10;Q6D4VreX3hZrYxtbK1dSHefvq0Chx2Fm3jDFcTaDmMj5zrKCTZKCIK6t7rhR8PlxXmcgfEDWOFgm&#10;BTfycDw8LArMtb3yO01VaESEsM9RQRvCmEvp65YM+sSOxNG7WGcwROkaqR1eI9wM8jFNn6XBjuNC&#10;iyO9tlT31Y9RkG13iNlXX/bkt+47nEozc6nUajm/7EEEmsN/+K/9phU8wf1KvAHy8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Q/8/wQAAANoAAAAPAAAAAAAAAAAAAAAA&#10;AKECAABkcnMvZG93bnJldi54bWxQSwUGAAAAAAQABAD5AAAAjwMAAAAA&#10;" strokeweight="2.25pt">
                    <v:stroke endarrowwidth="narrow"/>
                  </v:line>
                  <v:line id="Линия 6" o:spid="_x0000_s106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Линия 7" o:spid="_x0000_s107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Линия 8" o:spid="_x0000_s107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Линия 9" o:spid="_x0000_s107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Линия 10" o:spid="_x0000_s107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Линия 11" o:spid="_x0000_s107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Линия 12" o:spid="_x0000_s107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line id="Линия 13" o:spid="_x0000_s107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3xcIAAADbAAAADwAAAGRycy9kb3ducmV2LnhtbERP22rCQBB9F/oPyxT6ImbTCqKpq4hQ&#10;KCIFk3zAmJ0mwexskt3G+PeuUPBtDuc66+1oGjFQ72rLCt6jGARxYXXNpYI8+5otQTiPrLGxTApu&#10;5GC7eZmsMdH2yicaUl+KEMIuQQWV920ipSsqMugi2xIH7tf2Bn2AfSl1j9cQbhr5EccLabDm0FBh&#10;S/uKikv6ZxTUczxP/WrKZXPMLz+3IusOXabU2+u4+wThafRP8b/7W4f5c3j8Eg6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R3xcIAAADbAAAADwAAAAAAAAAAAAAA&#10;AAChAgAAZHJzL2Rvd25yZXYueG1sUEsFBgAAAAAEAAQA+QAAAJADAAAAAA==&#10;" strokeweight="2.25pt">
                    <v:stroke endarrowwidth="narrow"/>
                  </v:line>
                  <v:shape id="Поле 14" o:spid="_x0000_s107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38FD1BE7" w14:textId="3C532156" w:rsidR="00F94233" w:rsidRPr="00F94233" w:rsidRDefault="00F94233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15" o:spid="_x0000_s107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61243260" w14:textId="2E51EC2E" w:rsidR="00F94233" w:rsidRPr="00F94233" w:rsidRDefault="00F94233" w:rsidP="00F94233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16" o:spid="_x0000_s107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44AD7553" w14:textId="77777777" w:rsidR="00F94233" w:rsidRDefault="00F9423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17" o:spid="_x0000_s108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4D7AD2EF" w14:textId="76D70423" w:rsidR="00F94233" w:rsidRPr="00F94233" w:rsidRDefault="00F94233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18" o:spid="_x0000_s108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IEcMA&#10;AADbAAAADwAAAGRycy9kb3ducmV2LnhtbESPzWrDQAyE74W8w6JAb826PZTiZBNCoKHtoTT/V+FV&#10;bCderfGqifv21SGQm8SMZj5NZn1ozIW6VEd28DzKwBAX0ddcOthu3p/ewCRB9thEJgd/lGA2HTxM&#10;MPfxyiu6rKU0GsIpRweVSJtbm4qKAqZRbIlVO8YuoOjaldZ3eNXw0NiXLHu1AWvWhgpbWlRUnNe/&#10;wUF52Hyi3f18fe9Dm5rVSWi5FOceh/18DEaol7v5dv3hFV9h9Rcdw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yIE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7BFAF63C" w14:textId="4DBD977D" w:rsidR="00F94233" w:rsidRPr="00F94233" w:rsidRDefault="00F94233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082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AL78AAADbAAAADwAAAGRycy9kb3ducmV2LnhtbERP24rCMBB9F/yHMAu+iKYqiHaNIoIg&#10;IoKtHzDbzLbFZlKbqPXvjSD4NodzncWqNZW4U+NKywpGwwgEcWZ1ybmCc7odzEA4j6yxskwKnuRg&#10;tex2Fhhr++AT3ROfixDCLkYFhfd1LKXLCjLohrYmDty/bQz6AJtc6gYfIdxUchxFU2mw5NBQYE2b&#10;grJLcjMKygn+9f28z3l1OF+Ozyy97q+pUr2fdv0LwlPrv+KPe6fD/Dm8fwk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RxAL78AAADbAAAADwAAAAAAAAAAAAAAAACh&#10;AgAAZHJzL2Rvd25yZXYueG1sUEsFBgAAAAAEAAQA+QAAAI0DAAAAAA==&#10;" strokeweight="2.25pt">
                    <v:stroke endarrowwidth="narrow"/>
                  </v:line>
                  <v:shape id="Поле 20" o:spid="_x0000_s108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369C470D" w14:textId="2426206D" w:rsidR="00F94233" w:rsidRDefault="00F94233" w:rsidP="00F94233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65B6C744" w14:textId="30077B75" w:rsidR="00F94233" w:rsidRDefault="00F94233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21" o:spid="_x0000_s1084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rMcQA&#10;AADbAAAADwAAAGRycy9kb3ducmV2LnhtbESPT2vCQBTE70K/w/KE3swmHqRE11AEpfVQ6p/W6yP7&#10;TFKzb0P2VdNv3y0UPA4z8xtmUQyuVVfqQ+PZQJakoIhLbxuuDBwP68kTqCDIFlvPZOCHAhTLh9EC&#10;c+tvvKPrXioVIRxyNFCLdLnWoazJYUh8Rxy9s+8dSpR9pW2Ptwh3rZ6m6Uw7bDgu1NjRqqbysv92&#10;BqrT4RX1x/v27dN1od19CW02YszjeHiegxIa5B7+b79YA9MM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q6zH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245E8821" w14:textId="45B6C001" w:rsidR="00F94233" w:rsidRDefault="00265C70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color w:val="000000"/>
                              <w:sz w:val="44"/>
                              <w:lang w:val="uk-UA"/>
                            </w:rPr>
                            <w:t>ІАЛЦ.463626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F94233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F94233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403828">
        <w:rPr>
          <w:rFonts w:ascii="Times New Roman" w:hAnsi="Times New Roman" w:cs="Times New Roman"/>
          <w:b/>
          <w:sz w:val="36"/>
          <w:szCs w:val="36"/>
          <w:lang w:val="uk-UA"/>
        </w:rPr>
        <w:t>Вступ</w:t>
      </w:r>
    </w:p>
    <w:p w14:paraId="6767E14F" w14:textId="2A5ECF0C" w:rsidR="00403828" w:rsidRDefault="00403828" w:rsidP="00403828">
      <w:pPr>
        <w:spacing w:after="0" w:line="360" w:lineRule="auto"/>
        <w:ind w:left="1418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даній курсовій роботі необхідно виконати синтез автомата і синтез комбінаційних схем. Розробка виконується на підставі </w:t>
      </w:r>
      <w:r>
        <w:rPr>
          <w:rFonts w:ascii="Times New Roman" w:hAnsi="Times New Roman"/>
          <w:bCs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 xml:space="preserve">Технічного завдання </w:t>
      </w:r>
      <w:r w:rsidR="00377521" w:rsidRPr="00377521">
        <w:rPr>
          <w:rFonts w:ascii="Times New Roman" w:hAnsi="Times New Roman"/>
          <w:sz w:val="28"/>
          <w:szCs w:val="28"/>
          <w:lang w:val="uk-UA"/>
        </w:rPr>
        <w:t>ІАЛЦ.463626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26771A">
        <w:rPr>
          <w:rFonts w:ascii="Times New Roman" w:hAnsi="Times New Roman"/>
          <w:sz w:val="28"/>
          <w:szCs w:val="28"/>
        </w:rPr>
        <w:t>00</w:t>
      </w:r>
      <w:r w:rsidRPr="00BC2947">
        <w:rPr>
          <w:rFonts w:ascii="Times New Roman" w:hAnsi="Times New Roman"/>
          <w:sz w:val="28"/>
          <w:szCs w:val="28"/>
          <w:lang w:val="uk-UA"/>
        </w:rPr>
        <w:t>2</w:t>
      </w:r>
      <w:r w:rsidRPr="0026771A">
        <w:rPr>
          <w:rFonts w:ascii="Times New Roman" w:hAnsi="Times New Roman"/>
          <w:sz w:val="28"/>
          <w:szCs w:val="28"/>
        </w:rPr>
        <w:t xml:space="preserve"> </w:t>
      </w:r>
      <w:r w:rsidRPr="00BC2947">
        <w:rPr>
          <w:rFonts w:ascii="Times New Roman" w:hAnsi="Times New Roman"/>
          <w:sz w:val="28"/>
          <w:szCs w:val="28"/>
          <w:lang w:val="uk-UA"/>
        </w:rPr>
        <w:t>ТЗ</w:t>
      </w:r>
      <w:r>
        <w:rPr>
          <w:rFonts w:ascii="Times New Roman" w:hAnsi="Times New Roman"/>
          <w:bCs/>
          <w:sz w:val="28"/>
          <w:szCs w:val="28"/>
        </w:rPr>
        <w:t>»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14:paraId="4DF4A49B" w14:textId="4E184B60" w:rsidR="000A6C89" w:rsidRDefault="00403828" w:rsidP="000A6C89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Синтез автомата</w:t>
      </w:r>
    </w:p>
    <w:p w14:paraId="23D09093" w14:textId="77777777" w:rsidR="001B2D03" w:rsidRPr="00235982" w:rsidRDefault="001B2D03" w:rsidP="00D3291D">
      <w:pPr>
        <w:spacing w:after="0" w:line="360" w:lineRule="auto"/>
        <w:ind w:left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982">
        <w:rPr>
          <w:rFonts w:ascii="Times New Roman" w:hAnsi="Times New Roman" w:cs="Times New Roman"/>
          <w:b/>
          <w:sz w:val="28"/>
          <w:szCs w:val="28"/>
          <w:lang w:val="uk-UA"/>
        </w:rPr>
        <w:t>2.1 Структурний синтез</w:t>
      </w:r>
    </w:p>
    <w:p w14:paraId="092143A5" w14:textId="25849287" w:rsidR="001B2D03" w:rsidRPr="00377521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editId="02F1B998">
                <wp:simplePos x="0" y="0"/>
                <wp:positionH relativeFrom="column">
                  <wp:posOffset>3338623</wp:posOffset>
                </wp:positionH>
                <wp:positionV relativeFrom="paragraph">
                  <wp:posOffset>559228</wp:posOffset>
                </wp:positionV>
                <wp:extent cx="1126490" cy="350520"/>
                <wp:effectExtent l="0" t="0" r="0" b="0"/>
                <wp:wrapNone/>
                <wp:docPr id="141" name="Блок-схема: знак заверше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6490" cy="350520"/>
                        </a:xfrm>
                        <a:prstGeom prst="flowChartTerminator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07A65B" w14:textId="77777777" w:rsidR="001B2D03" w:rsidRPr="001B2D03" w:rsidRDefault="001B2D03" w:rsidP="001B2D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D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41" o:spid="_x0000_s1085" type="#_x0000_t116" style="position:absolute;left:0;text-align:left;margin-left:262.9pt;margin-top:44.05pt;width:88.7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" o:allowincell="f">
                <v:textbox>
                  <w:txbxContent>
                    <w:p w14:paraId="0607A65B" w14:textId="77777777" w:rsidR="001B2D03" w:rsidRPr="001B2D03" w:rsidRDefault="001B2D03" w:rsidP="001B2D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2D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377521">
        <w:rPr>
          <w:rFonts w:ascii="Times New Roman" w:hAnsi="Times New Roman"/>
          <w:bCs/>
          <w:sz w:val="28"/>
          <w:szCs w:val="28"/>
          <w:lang w:val="uk-UA"/>
        </w:rPr>
        <w:t>Графічна схема алгоритму зображена на рисунку 2.1.</w:t>
      </w:r>
      <w:r w:rsidR="001B2D03" w:rsidRPr="001B2D0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377521">
        <w:rPr>
          <w:rFonts w:ascii="Times New Roman" w:hAnsi="Times New Roman"/>
          <w:bCs/>
          <w:sz w:val="28"/>
          <w:szCs w:val="28"/>
          <w:lang w:val="uk-UA"/>
        </w:rPr>
        <w:t>В</w:t>
      </w:r>
      <w:r w:rsidR="001B2D03" w:rsidRPr="001B2D03">
        <w:rPr>
          <w:rFonts w:ascii="Times New Roman" w:hAnsi="Times New Roman"/>
          <w:bCs/>
          <w:sz w:val="28"/>
          <w:szCs w:val="28"/>
          <w:lang w:val="uk-UA"/>
        </w:rPr>
        <w:t>икон</w:t>
      </w:r>
      <w:r w:rsidR="001B2D03">
        <w:rPr>
          <w:rFonts w:ascii="Times New Roman" w:hAnsi="Times New Roman"/>
          <w:bCs/>
          <w:sz w:val="28"/>
          <w:szCs w:val="28"/>
          <w:lang w:val="uk-UA"/>
        </w:rPr>
        <w:t>аємо</w:t>
      </w:r>
      <w:r w:rsidR="00CE790B">
        <w:rPr>
          <w:rFonts w:ascii="Times New Roman" w:hAnsi="Times New Roman"/>
          <w:bCs/>
          <w:sz w:val="28"/>
          <w:szCs w:val="28"/>
          <w:lang w:val="uk-UA"/>
        </w:rPr>
        <w:t xml:space="preserve"> розмітку станів автомата</w:t>
      </w:r>
      <w:r w:rsidR="00CE790B" w:rsidRPr="00377521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2B5BC501" w14:textId="0299D77E" w:rsidR="001B2D03" w:rsidRDefault="008926C3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editId="683B20EE">
                <wp:simplePos x="0" y="0"/>
                <wp:positionH relativeFrom="column">
                  <wp:posOffset>3910084</wp:posOffset>
                </wp:positionH>
                <wp:positionV relativeFrom="paragraph">
                  <wp:posOffset>298545</wp:posOffset>
                </wp:positionV>
                <wp:extent cx="0" cy="61415"/>
                <wp:effectExtent l="0" t="0" r="19050" b="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23.5pt" to="307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" strokecolor="black [3213]"/>
            </w:pict>
          </mc:Fallback>
        </mc:AlternateContent>
      </w:r>
    </w:p>
    <w:p w14:paraId="4C7034B1" w14:textId="3E72A099" w:rsidR="001B2D03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editId="6ECA2316">
                <wp:simplePos x="0" y="0"/>
                <wp:positionH relativeFrom="column">
                  <wp:posOffset>4223992</wp:posOffset>
                </wp:positionH>
                <wp:positionV relativeFrom="paragraph">
                  <wp:posOffset>42793</wp:posOffset>
                </wp:positionV>
                <wp:extent cx="309880" cy="238125"/>
                <wp:effectExtent l="0" t="0" r="0" b="0"/>
                <wp:wrapNone/>
                <wp:docPr id="216" name="Пол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52E14" w14:textId="7852BCF8" w:rsidR="00C80EB4" w:rsidRPr="00C80EB4" w:rsidRDefault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C80EB4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6" o:spid="_x0000_s1086" type="#_x0000_t202" style="position:absolute;left:0;text-align:left;margin-left:332.6pt;margin-top:3.35pt;width:24.4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" fillcolor="white [3201]" stroked="f" strokeweight=".5pt">
                <v:textbox>
                  <w:txbxContent>
                    <w:p w14:paraId="0E152E14" w14:textId="7852BCF8" w:rsidR="00C80EB4" w:rsidRPr="00C80EB4" w:rsidRDefault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Pr="00C80EB4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2D0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editId="195DB3A3">
                <wp:simplePos x="0" y="0"/>
                <wp:positionH relativeFrom="column">
                  <wp:posOffset>3541594</wp:posOffset>
                </wp:positionH>
                <wp:positionV relativeFrom="paragraph">
                  <wp:posOffset>60714</wp:posOffset>
                </wp:positionV>
                <wp:extent cx="731520" cy="563245"/>
                <wp:effectExtent l="19050" t="19050" r="11430" b="27305"/>
                <wp:wrapNone/>
                <wp:docPr id="143" name="Блок-схема: решение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63245"/>
                        </a:xfrm>
                        <a:prstGeom prst="flowChartDecision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609EF" w14:textId="421EF26D" w:rsidR="001B2D03" w:rsidRPr="00622E37" w:rsidRDefault="00265C70" w:rsidP="001B2D0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3" o:spid="_x0000_s1087" type="#_x0000_t110" style="position:absolute;left:0;text-align:left;margin-left:278.85pt;margin-top:4.8pt;width:57.6pt;height:4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" o:allowincell="f">
                <v:textbox>
                  <w:txbxContent>
                    <w:p w14:paraId="2BB609EF" w14:textId="421EF26D" w:rsidR="001B2D03" w:rsidRPr="00622E37" w:rsidRDefault="00265C70" w:rsidP="001B2D0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7A2474A" w14:textId="080A6CFB" w:rsidR="001B2D03" w:rsidRPr="00377521" w:rsidRDefault="002203DC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editId="7C3420A5">
                <wp:simplePos x="0" y="0"/>
                <wp:positionH relativeFrom="column">
                  <wp:posOffset>2993666</wp:posOffset>
                </wp:positionH>
                <wp:positionV relativeFrom="paragraph">
                  <wp:posOffset>30922</wp:posOffset>
                </wp:positionV>
                <wp:extent cx="309880" cy="238125"/>
                <wp:effectExtent l="0" t="0" r="0" b="0"/>
                <wp:wrapNone/>
                <wp:docPr id="248" name="Поле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5F41C" w14:textId="106373D7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8" o:spid="_x0000_s1088" type="#_x0000_t202" style="position:absolute;left:0;text-align:left;margin-left:235.7pt;margin-top:2.45pt;width:24.4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" fillcolor="white [3201]" stroked="f" strokeweight=".5pt">
                <v:textbox>
                  <w:txbxContent>
                    <w:p w14:paraId="37B5F41C" w14:textId="106373D7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editId="7DA02625">
                <wp:simplePos x="0" y="0"/>
                <wp:positionH relativeFrom="column">
                  <wp:posOffset>4496462</wp:posOffset>
                </wp:positionH>
                <wp:positionV relativeFrom="paragraph">
                  <wp:posOffset>30922</wp:posOffset>
                </wp:positionV>
                <wp:extent cx="309880" cy="238125"/>
                <wp:effectExtent l="0" t="0" r="0" b="0"/>
                <wp:wrapNone/>
                <wp:docPr id="251" name="Поле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FCBC2" w14:textId="15A26834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1" o:spid="_x0000_s1089" type="#_x0000_t202" style="position:absolute;left:0;text-align:left;margin-left:354.05pt;margin-top:2.45pt;width:24.4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" fillcolor="white [3201]" stroked="f" strokeweight=".5pt">
                <v:textbox>
                  <w:txbxContent>
                    <w:p w14:paraId="525FCBC2" w14:textId="15A26834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97CD9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editId="2194F7E2">
                <wp:simplePos x="0" y="0"/>
                <wp:positionH relativeFrom="column">
                  <wp:posOffset>3308985</wp:posOffset>
                </wp:positionH>
                <wp:positionV relativeFrom="paragraph">
                  <wp:posOffset>40005</wp:posOffset>
                </wp:positionV>
                <wp:extent cx="0" cy="675005"/>
                <wp:effectExtent l="0" t="0" r="19050" b="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9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5pt,3.15pt" to="260.5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" strokecolor="black [3213]"/>
            </w:pict>
          </mc:Fallback>
        </mc:AlternateContent>
      </w:r>
      <w:r w:rsidR="00397CD9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editId="7D8BF01B">
                <wp:simplePos x="0" y="0"/>
                <wp:positionH relativeFrom="column">
                  <wp:posOffset>3309582</wp:posOffset>
                </wp:positionH>
                <wp:positionV relativeFrom="paragraph">
                  <wp:posOffset>40612</wp:posOffset>
                </wp:positionV>
                <wp:extent cx="1153786" cy="0"/>
                <wp:effectExtent l="0" t="0" r="8264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7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pt,3.2pt" to="351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" strokecolor="#0d0d0d [3069]"/>
            </w:pict>
          </mc:Fallback>
        </mc:AlternateContent>
      </w:r>
      <w:r w:rsidR="008926C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editId="31C112DF">
                <wp:simplePos x="0" y="0"/>
                <wp:positionH relativeFrom="column">
                  <wp:posOffset>4476466</wp:posOffset>
                </wp:positionH>
                <wp:positionV relativeFrom="paragraph">
                  <wp:posOffset>40612</wp:posOffset>
                </wp:positionV>
                <wp:extent cx="61415" cy="5592558"/>
                <wp:effectExtent l="0" t="0" r="14785" b="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5592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3.2pt" to="357.35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" strokecolor="black [3213]"/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46097201">
                <wp:simplePos x="0" y="0"/>
                <wp:positionH relativeFrom="column">
                  <wp:posOffset>4008120</wp:posOffset>
                </wp:positionH>
                <wp:positionV relativeFrom="paragraph">
                  <wp:posOffset>299720</wp:posOffset>
                </wp:positionV>
                <wp:extent cx="967105" cy="372110"/>
                <wp:effectExtent l="0" t="0" r="4445" b="8890"/>
                <wp:wrapNone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638D" w14:textId="2EE126C1" w:rsidR="001B2D03" w:rsidRPr="001B2D03" w:rsidRDefault="001B2D03" w:rsidP="001B2D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1B2D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1B2D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2" o:spid="_x0000_s1090" style="position:absolute;left:0;text-align:left;margin-left:315.6pt;margin-top:23.6pt;width:76.15pt;height:2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" fillcolor="white [3201]" strokecolor="black [3200]" strokeweight=".25pt">
                <v:textbox>
                  <w:txbxContent>
                    <w:p w14:paraId="042F638D" w14:textId="2EE126C1" w:rsidR="001B2D03" w:rsidRPr="001B2D03" w:rsidRDefault="001B2D03" w:rsidP="001B2D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1B2D0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1B2D0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64749C2F">
                <wp:simplePos x="0" y="0"/>
                <wp:positionH relativeFrom="column">
                  <wp:posOffset>2838450</wp:posOffset>
                </wp:positionH>
                <wp:positionV relativeFrom="paragraph">
                  <wp:posOffset>299085</wp:posOffset>
                </wp:positionV>
                <wp:extent cx="967105" cy="372110"/>
                <wp:effectExtent l="0" t="0" r="4445" b="889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38919" w14:textId="464946D6" w:rsidR="001B2D03" w:rsidRPr="001B2D03" w:rsidRDefault="001B2D03" w:rsidP="001B2D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1B2D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1B2D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7" o:spid="_x0000_s1091" style="position:absolute;left:0;text-align:left;margin-left:223.5pt;margin-top:23.55pt;width:76.15pt;height:2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" fillcolor="white [3201]" strokecolor="black [3200]" strokeweight=".25pt">
                <v:textbox>
                  <w:txbxContent>
                    <w:p w14:paraId="42338919" w14:textId="464946D6" w:rsidR="001B2D03" w:rsidRPr="001B2D03" w:rsidRDefault="001B2D03" w:rsidP="001B2D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1B2D0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1B2D0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83F0CFD" w14:textId="041D1B73" w:rsidR="001B2D03" w:rsidRDefault="001B2D03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5E23987" w14:textId="3074429D" w:rsidR="001B2D03" w:rsidRDefault="00397CD9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editId="3F50EA4C">
                <wp:simplePos x="0" y="0"/>
                <wp:positionH relativeFrom="column">
                  <wp:posOffset>3316406</wp:posOffset>
                </wp:positionH>
                <wp:positionV relativeFrom="paragraph">
                  <wp:posOffset>192111</wp:posOffset>
                </wp:positionV>
                <wp:extent cx="0" cy="1289714"/>
                <wp:effectExtent l="0" t="0" r="19050" b="5686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7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15.15pt" to="261.1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" strokecolor="#0d0d0d [3069]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editId="10874B1E">
                <wp:simplePos x="0" y="0"/>
                <wp:positionH relativeFrom="column">
                  <wp:posOffset>3316406</wp:posOffset>
                </wp:positionH>
                <wp:positionV relativeFrom="paragraph">
                  <wp:posOffset>103401</wp:posOffset>
                </wp:positionV>
                <wp:extent cx="1166495" cy="0"/>
                <wp:effectExtent l="0" t="76200" r="0" b="7620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3" o:spid="_x0000_s1026" type="#_x0000_t32" style="position:absolute;margin-left:261.15pt;margin-top:8.15pt;width:91.8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" strokecolor="#0d0d0d [3069]">
                <v:stroke endarrow="classic"/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editId="4DEC6058">
                <wp:simplePos x="0" y="0"/>
                <wp:positionH relativeFrom="column">
                  <wp:posOffset>3323230</wp:posOffset>
                </wp:positionH>
                <wp:positionV relativeFrom="paragraph">
                  <wp:posOffset>192111</wp:posOffset>
                </wp:positionV>
                <wp:extent cx="1166495" cy="0"/>
                <wp:effectExtent l="0" t="76200" r="0" b="762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5" o:spid="_x0000_s1026" type="#_x0000_t32" style="position:absolute;margin-left:261.65pt;margin-top:15.15pt;width:91.8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" strokecolor="#0d0d0d [3069]">
                <v:stroke endarrow="classic"/>
              </v:shape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1EFBA632">
                <wp:simplePos x="0" y="0"/>
                <wp:positionH relativeFrom="column">
                  <wp:posOffset>4008120</wp:posOffset>
                </wp:positionH>
                <wp:positionV relativeFrom="paragraph">
                  <wp:posOffset>250190</wp:posOffset>
                </wp:positionV>
                <wp:extent cx="967105" cy="372110"/>
                <wp:effectExtent l="0" t="0" r="4445" b="8890"/>
                <wp:wrapNone/>
                <wp:docPr id="157" name="Прямо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1A4B" w14:textId="61E65C56" w:rsidR="001B2D03" w:rsidRPr="00A65F32" w:rsidRDefault="001B2D03" w:rsidP="001B2D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A65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7" o:spid="_x0000_s1092" style="position:absolute;left:0;text-align:left;margin-left:315.6pt;margin-top:19.7pt;width:76.15pt;height:2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" fillcolor="white [3201]" strokecolor="black [3200]" strokeweight=".25pt">
                <v:textbox>
                  <w:txbxContent>
                    <w:p w14:paraId="07731A4B" w14:textId="61E65C56" w:rsidR="001B2D03" w:rsidRPr="00A65F32" w:rsidRDefault="001B2D03" w:rsidP="001B2D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A65F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72C5AE02" w14:textId="6CFC6BE3" w:rsidR="001B2D03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editId="33496D1E">
                <wp:simplePos x="0" y="0"/>
                <wp:positionH relativeFrom="column">
                  <wp:posOffset>5013297</wp:posOffset>
                </wp:positionH>
                <wp:positionV relativeFrom="paragraph">
                  <wp:posOffset>9304</wp:posOffset>
                </wp:positionV>
                <wp:extent cx="309880" cy="238125"/>
                <wp:effectExtent l="0" t="0" r="0" b="0"/>
                <wp:wrapNone/>
                <wp:docPr id="222" name="Поле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1D8A9" w14:textId="6C41E568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2" o:spid="_x0000_s1093" type="#_x0000_t202" style="position:absolute;left:0;text-align:left;margin-left:394.75pt;margin-top:.75pt;width:24.4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" fillcolor="white [3201]" stroked="f" strokeweight=".5pt">
                <v:textbox>
                  <w:txbxContent>
                    <w:p w14:paraId="3101D8A9" w14:textId="6C41E568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4B164E2" w14:textId="11BF2F06" w:rsidR="001B2D03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editId="0DE98ED9">
                <wp:simplePos x="0" y="0"/>
                <wp:positionH relativeFrom="column">
                  <wp:posOffset>5037152</wp:posOffset>
                </wp:positionH>
                <wp:positionV relativeFrom="paragraph">
                  <wp:posOffset>196215</wp:posOffset>
                </wp:positionV>
                <wp:extent cx="309880" cy="238125"/>
                <wp:effectExtent l="0" t="0" r="0" b="0"/>
                <wp:wrapNone/>
                <wp:docPr id="225" name="Пол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ABB98" w14:textId="01A859E5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5" o:spid="_x0000_s1094" type="#_x0000_t202" style="position:absolute;left:0;text-align:left;margin-left:396.65pt;margin-top:15.45pt;width:24.4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" fillcolor="white [3201]" stroked="f" strokeweight=".5pt">
                <v:textbox>
                  <w:txbxContent>
                    <w:p w14:paraId="370ABB98" w14:textId="01A859E5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677FECC6">
                <wp:simplePos x="0" y="0"/>
                <wp:positionH relativeFrom="column">
                  <wp:posOffset>4008120</wp:posOffset>
                </wp:positionH>
                <wp:positionV relativeFrom="paragraph">
                  <wp:posOffset>126365</wp:posOffset>
                </wp:positionV>
                <wp:extent cx="967105" cy="372110"/>
                <wp:effectExtent l="0" t="0" r="4445" b="8890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921D" w14:textId="671E58B7" w:rsidR="001B2D03" w:rsidRPr="00A65F32" w:rsidRDefault="001B2D03" w:rsidP="001B2D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A65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1" o:spid="_x0000_s1095" style="position:absolute;left:0;text-align:left;margin-left:315.6pt;margin-top:9.95pt;width:76.15pt;height:2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" fillcolor="white [3201]" strokecolor="black [3200]" strokeweight=".25pt">
                <v:textbox>
                  <w:txbxContent>
                    <w:p w14:paraId="4C25921D" w14:textId="671E58B7" w:rsidR="001B2D03" w:rsidRPr="00A65F32" w:rsidRDefault="001B2D03" w:rsidP="001B2D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A65F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4780A24" w14:textId="04A4922C" w:rsidR="001B2D03" w:rsidRDefault="00984BFB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editId="5E80415A">
                <wp:simplePos x="0" y="0"/>
                <wp:positionH relativeFrom="column">
                  <wp:posOffset>3733800</wp:posOffset>
                </wp:positionH>
                <wp:positionV relativeFrom="paragraph">
                  <wp:posOffset>294005</wp:posOffset>
                </wp:positionV>
                <wp:extent cx="309880" cy="238125"/>
                <wp:effectExtent l="0" t="0" r="0" b="0"/>
                <wp:wrapNone/>
                <wp:docPr id="255" name="Поле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53B2" w14:textId="70EF37FD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5" o:spid="_x0000_s1096" type="#_x0000_t202" style="position:absolute;left:0;text-align:left;margin-left:294pt;margin-top:23.15pt;width:24.4pt;height:18.7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" fillcolor="white [3201]" stroked="f" strokeweight=".5pt">
                <v:textbox>
                  <w:txbxContent>
                    <w:p w14:paraId="76D553B2" w14:textId="70EF37FD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26C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42EA2F3F">
                <wp:simplePos x="0" y="0"/>
                <wp:positionH relativeFrom="column">
                  <wp:posOffset>4503761</wp:posOffset>
                </wp:positionH>
                <wp:positionV relativeFrom="paragraph">
                  <wp:posOffset>187031</wp:posOffset>
                </wp:positionV>
                <wp:extent cx="0" cy="68239"/>
                <wp:effectExtent l="0" t="0" r="1905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5pt,14.75pt" to="354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" strokecolor="black [3213]"/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editId="61339533">
                <wp:simplePos x="0" y="0"/>
                <wp:positionH relativeFrom="column">
                  <wp:posOffset>4135755</wp:posOffset>
                </wp:positionH>
                <wp:positionV relativeFrom="paragraph">
                  <wp:posOffset>255270</wp:posOffset>
                </wp:positionV>
                <wp:extent cx="733425" cy="605790"/>
                <wp:effectExtent l="19050" t="19050" r="28575" b="22860"/>
                <wp:wrapNone/>
                <wp:docPr id="164" name="Блок-схема: решение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605790"/>
                        </a:xfrm>
                        <a:prstGeom prst="flowChartDecision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71145" w14:textId="54EE19E9" w:rsidR="001B2D03" w:rsidRDefault="00265C70" w:rsidP="001B2D0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31E92BA" w14:textId="77777777" w:rsidR="001B2D03" w:rsidRPr="00622E37" w:rsidRDefault="001B2D03" w:rsidP="001B2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164" o:spid="_x0000_s1097" type="#_x0000_t110" style="position:absolute;left:0;text-align:left;margin-left:325.65pt;margin-top:20.1pt;width:57.75pt;height:4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" o:allowincell="f">
                <v:textbox>
                  <w:txbxContent>
                    <w:p w14:paraId="7DB71145" w14:textId="54EE19E9" w:rsidR="001B2D03" w:rsidRDefault="00265C70" w:rsidP="001B2D0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31E92BA" w14:textId="77777777" w:rsidR="001B2D03" w:rsidRPr="00622E37" w:rsidRDefault="001B2D03" w:rsidP="001B2D03"/>
                  </w:txbxContent>
                </v:textbox>
              </v:shape>
            </w:pict>
          </mc:Fallback>
        </mc:AlternateContent>
      </w:r>
    </w:p>
    <w:p w14:paraId="4C29F153" w14:textId="74B5FC7F" w:rsidR="001B2D03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editId="6725073F">
                <wp:simplePos x="0" y="0"/>
                <wp:positionH relativeFrom="column">
                  <wp:posOffset>5013297</wp:posOffset>
                </wp:positionH>
                <wp:positionV relativeFrom="paragraph">
                  <wp:posOffset>140031</wp:posOffset>
                </wp:positionV>
                <wp:extent cx="309880" cy="238125"/>
                <wp:effectExtent l="0" t="0" r="0" b="0"/>
                <wp:wrapNone/>
                <wp:docPr id="227" name="Пол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D625C" w14:textId="26C0BFA4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7" o:spid="_x0000_s1098" type="#_x0000_t202" style="position:absolute;left:0;text-align:left;margin-left:394.75pt;margin-top:11.05pt;width:24.4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" fillcolor="white [3201]" stroked="f" strokeweight=".5pt">
                <v:textbox>
                  <w:txbxContent>
                    <w:p w14:paraId="328D625C" w14:textId="26C0BFA4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97CD9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editId="682809C8">
                <wp:simplePos x="0" y="0"/>
                <wp:positionH relativeFrom="column">
                  <wp:posOffset>3323230</wp:posOffset>
                </wp:positionH>
                <wp:positionV relativeFrom="paragraph">
                  <wp:posOffset>256275</wp:posOffset>
                </wp:positionV>
                <wp:extent cx="921224" cy="0"/>
                <wp:effectExtent l="0" t="0" r="0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20.2pt" to="334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" strokecolor="#0d0d0d [3069]"/>
            </w:pict>
          </mc:Fallback>
        </mc:AlternateContent>
      </w:r>
    </w:p>
    <w:p w14:paraId="7795A551" w14:textId="2010AA61" w:rsidR="001B2D03" w:rsidRDefault="002203DC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editId="3CF465AB">
                <wp:simplePos x="0" y="0"/>
                <wp:positionH relativeFrom="column">
                  <wp:posOffset>4051189</wp:posOffset>
                </wp:positionH>
                <wp:positionV relativeFrom="paragraph">
                  <wp:posOffset>48647</wp:posOffset>
                </wp:positionV>
                <wp:extent cx="309880" cy="238125"/>
                <wp:effectExtent l="0" t="0" r="0" b="0"/>
                <wp:wrapNone/>
                <wp:docPr id="260" name="Поле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6061" w14:textId="43025C49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0" o:spid="_x0000_s1099" type="#_x0000_t202" style="position:absolute;left:0;text-align:left;margin-left:319pt;margin-top:3.85pt;width:24.4pt;height:18.7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" fillcolor="white [3201]" stroked="f" strokeweight=".5pt">
                <v:textbox>
                  <w:txbxContent>
                    <w:p w14:paraId="430E6061" w14:textId="43025C49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2D0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editId="27189DB4">
                <wp:simplePos x="0" y="0"/>
                <wp:positionH relativeFrom="column">
                  <wp:posOffset>3241040</wp:posOffset>
                </wp:positionH>
                <wp:positionV relativeFrom="paragraph">
                  <wp:posOffset>4225925</wp:posOffset>
                </wp:positionV>
                <wp:extent cx="274320" cy="0"/>
                <wp:effectExtent l="0" t="0" r="0" b="0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2pt,332.75pt" to="276.8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" o:allowincell="f"/>
            </w:pict>
          </mc:Fallback>
        </mc:AlternateContent>
      </w:r>
      <w:r w:rsidR="001B2D0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editId="2ABDF5DC">
                <wp:simplePos x="0" y="0"/>
                <wp:positionH relativeFrom="column">
                  <wp:posOffset>4246880</wp:posOffset>
                </wp:positionH>
                <wp:positionV relativeFrom="paragraph">
                  <wp:posOffset>4235450</wp:posOffset>
                </wp:positionV>
                <wp:extent cx="713105" cy="0"/>
                <wp:effectExtent l="0" t="0" r="0" b="0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1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4pt,333.5pt" to="390.55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" o:allowincell="f"/>
            </w:pict>
          </mc:Fallback>
        </mc:AlternateContent>
      </w:r>
    </w:p>
    <w:p w14:paraId="42F4008C" w14:textId="3B434DE9" w:rsidR="001B2D03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6D0FEDED">
                <wp:simplePos x="0" y="0"/>
                <wp:positionH relativeFrom="column">
                  <wp:posOffset>4040372</wp:posOffset>
                </wp:positionH>
                <wp:positionV relativeFrom="paragraph">
                  <wp:posOffset>5375</wp:posOffset>
                </wp:positionV>
                <wp:extent cx="967105" cy="372110"/>
                <wp:effectExtent l="0" t="0" r="4445" b="889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DAE8C" w14:textId="7BB9B247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100" style="position:absolute;left:0;text-align:left;margin-left:318.15pt;margin-top:.4pt;width:76.15pt;height:2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" fillcolor="white [3201]" strokecolor="black [3200]" strokeweight=".25pt">
                <v:textbox>
                  <w:txbxContent>
                    <w:p w14:paraId="019DAE8C" w14:textId="7BB9B247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5C5D8E5" w14:textId="2AC3C2B3" w:rsidR="001B2D03" w:rsidRPr="00377521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editId="7399FB40">
                <wp:simplePos x="0" y="0"/>
                <wp:positionH relativeFrom="column">
                  <wp:posOffset>5053054</wp:posOffset>
                </wp:positionH>
                <wp:positionV relativeFrom="paragraph">
                  <wp:posOffset>214464</wp:posOffset>
                </wp:positionV>
                <wp:extent cx="309880" cy="238125"/>
                <wp:effectExtent l="0" t="0" r="0" b="0"/>
                <wp:wrapNone/>
                <wp:docPr id="231" name="Поле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9E4C9" w14:textId="36F145D0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1" o:spid="_x0000_s1101" type="#_x0000_t202" style="position:absolute;left:0;text-align:left;margin-left:397.9pt;margin-top:16.9pt;width:24.4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" fillcolor="white [3201]" stroked="f" strokeweight=".5pt">
                <v:textbox>
                  <w:txbxContent>
                    <w:p w14:paraId="5419E4C9" w14:textId="36F145D0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65F32" w:rsidRP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1653E2B6">
                <wp:simplePos x="0" y="0"/>
                <wp:positionH relativeFrom="column">
                  <wp:posOffset>4040372</wp:posOffset>
                </wp:positionH>
                <wp:positionV relativeFrom="paragraph">
                  <wp:posOffset>145237</wp:posOffset>
                </wp:positionV>
                <wp:extent cx="967105" cy="372110"/>
                <wp:effectExtent l="0" t="0" r="4445" b="889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7BEC5" w14:textId="6EFC3F97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A65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102" style="position:absolute;left:0;text-align:left;margin-left:318.15pt;margin-top:11.45pt;width:76.15pt;height:2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" fillcolor="white [3201]" strokecolor="black [3200]" strokeweight=".25pt">
                <v:textbox>
                  <w:txbxContent>
                    <w:p w14:paraId="7487BEC5" w14:textId="6EFC3F97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A65F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C1DF0DE" w14:textId="63F1BF6A" w:rsidR="00A65F32" w:rsidRPr="00377521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1E911A16">
                <wp:simplePos x="0" y="0"/>
                <wp:positionH relativeFrom="column">
                  <wp:posOffset>4039870</wp:posOffset>
                </wp:positionH>
                <wp:positionV relativeFrom="paragraph">
                  <wp:posOffset>295275</wp:posOffset>
                </wp:positionV>
                <wp:extent cx="967105" cy="372110"/>
                <wp:effectExtent l="0" t="0" r="4445" b="889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02B33" w14:textId="3E0759B8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5" o:spid="_x0000_s1103" style="position:absolute;left:0;text-align:left;margin-left:318.1pt;margin-top:23.25pt;width:76.15pt;height:2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" fillcolor="white [3201]" strokecolor="black [3200]" strokeweight=".25pt">
                <v:textbox>
                  <w:txbxContent>
                    <w:p w14:paraId="3E002B33" w14:textId="3E0759B8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3AE3337" w14:textId="7943E4D4" w:rsidR="00A65F32" w:rsidRPr="00377521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editId="7E390D15">
                <wp:simplePos x="0" y="0"/>
                <wp:positionH relativeFrom="column">
                  <wp:posOffset>5045102</wp:posOffset>
                </wp:positionH>
                <wp:positionV relativeFrom="paragraph">
                  <wp:posOffset>62865</wp:posOffset>
                </wp:positionV>
                <wp:extent cx="310101" cy="238539"/>
                <wp:effectExtent l="0" t="0" r="0" b="0"/>
                <wp:wrapNone/>
                <wp:docPr id="234" name="Поле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8C04E" w14:textId="5C91D77B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4" o:spid="_x0000_s1104" type="#_x0000_t202" style="position:absolute;left:0;text-align:left;margin-left:397.25pt;margin-top:4.95pt;width:24.4pt;height:1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" fillcolor="white [3201]" stroked="f" strokeweight=".5pt">
                <v:textbox>
                  <w:txbxContent>
                    <w:p w14:paraId="7548C04E" w14:textId="5C91D77B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CEF9229" w14:textId="6EB13FF4" w:rsidR="00A65F32" w:rsidRPr="00377521" w:rsidRDefault="002203DC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2203DC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editId="68084ADA">
                <wp:simplePos x="0" y="0"/>
                <wp:positionH relativeFrom="column">
                  <wp:posOffset>3868310</wp:posOffset>
                </wp:positionH>
                <wp:positionV relativeFrom="paragraph">
                  <wp:posOffset>130507</wp:posOffset>
                </wp:positionV>
                <wp:extent cx="309880" cy="238125"/>
                <wp:effectExtent l="0" t="0" r="0" b="0"/>
                <wp:wrapNone/>
                <wp:docPr id="263" name="Поле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4BD5" w14:textId="77777777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3" o:spid="_x0000_s1105" type="#_x0000_t202" style="position:absolute;left:0;text-align:left;margin-left:304.6pt;margin-top:10.3pt;width:24.4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" fillcolor="white [3201]" stroked="f" strokeweight=".5pt">
                <v:textbox>
                  <w:txbxContent>
                    <w:p w14:paraId="5ADA4BD5" w14:textId="77777777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editId="60749244">
                <wp:simplePos x="0" y="0"/>
                <wp:positionH relativeFrom="column">
                  <wp:posOffset>4157330</wp:posOffset>
                </wp:positionH>
                <wp:positionV relativeFrom="paragraph">
                  <wp:posOffset>118257</wp:posOffset>
                </wp:positionV>
                <wp:extent cx="722630" cy="605790"/>
                <wp:effectExtent l="19050" t="19050" r="20320" b="22860"/>
                <wp:wrapNone/>
                <wp:docPr id="72" name="Блок-схема: решение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630" cy="605790"/>
                        </a:xfrm>
                        <a:prstGeom prst="flowChartDecision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6931" w14:textId="334DFE68" w:rsidR="00A65F32" w:rsidRDefault="00265C70" w:rsidP="00A65F3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B193020" w14:textId="77777777" w:rsidR="00A65F32" w:rsidRPr="00622E37" w:rsidRDefault="00A65F32" w:rsidP="00A65F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72" o:spid="_x0000_s1106" type="#_x0000_t110" style="position:absolute;left:0;text-align:left;margin-left:327.35pt;margin-top:9.3pt;width:56.9pt;height:4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" o:allowincell="f">
                <v:textbox>
                  <w:txbxContent>
                    <w:p w14:paraId="0ADD6931" w14:textId="334DFE68" w:rsidR="00A65F32" w:rsidRDefault="00265C70" w:rsidP="00A65F3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B193020" w14:textId="77777777" w:rsidR="00A65F32" w:rsidRPr="00622E37" w:rsidRDefault="00A65F32" w:rsidP="00A65F32"/>
                  </w:txbxContent>
                </v:textbox>
              </v:shape>
            </w:pict>
          </mc:Fallback>
        </mc:AlternateContent>
      </w:r>
    </w:p>
    <w:p w14:paraId="5DC6E5D1" w14:textId="59F95197" w:rsidR="00A65F32" w:rsidRPr="00377521" w:rsidRDefault="002203DC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2203DC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editId="04BD9A33">
                <wp:simplePos x="0" y="0"/>
                <wp:positionH relativeFrom="column">
                  <wp:posOffset>4035287</wp:posOffset>
                </wp:positionH>
                <wp:positionV relativeFrom="paragraph">
                  <wp:posOffset>173659</wp:posOffset>
                </wp:positionV>
                <wp:extent cx="309880" cy="238125"/>
                <wp:effectExtent l="0" t="0" r="0" b="0"/>
                <wp:wrapNone/>
                <wp:docPr id="265" name="Поле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A9350" w14:textId="77777777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5" o:spid="_x0000_s1107" type="#_x0000_t202" style="position:absolute;left:0;text-align:left;margin-left:317.75pt;margin-top:13.65pt;width:24.4pt;height:18.7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" fillcolor="white [3201]" stroked="f" strokeweight=".5pt">
                <v:textbox>
                  <w:txbxContent>
                    <w:p w14:paraId="181A9350" w14:textId="77777777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F7460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editId="594B6A8A">
                <wp:simplePos x="0" y="0"/>
                <wp:positionH relativeFrom="column">
                  <wp:posOffset>5053054</wp:posOffset>
                </wp:positionH>
                <wp:positionV relativeFrom="paragraph">
                  <wp:posOffset>22584</wp:posOffset>
                </wp:positionV>
                <wp:extent cx="309880" cy="238125"/>
                <wp:effectExtent l="0" t="0" r="0" b="0"/>
                <wp:wrapNone/>
                <wp:docPr id="236" name="Поле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46B2A" w14:textId="4AE7BA18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="00AF7460"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6" o:spid="_x0000_s1108" type="#_x0000_t202" style="position:absolute;left:0;text-align:left;margin-left:397.9pt;margin-top:1.8pt;width:24.4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" fillcolor="white [3201]" stroked="f" strokeweight=".5pt">
                <v:textbox>
                  <w:txbxContent>
                    <w:p w14:paraId="62046B2A" w14:textId="4AE7BA18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="00AF7460">
                        <w:rPr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01D8A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editId="74FF2751">
                <wp:simplePos x="0" y="0"/>
                <wp:positionH relativeFrom="column">
                  <wp:posOffset>3370580</wp:posOffset>
                </wp:positionH>
                <wp:positionV relativeFrom="paragraph">
                  <wp:posOffset>116840</wp:posOffset>
                </wp:positionV>
                <wp:extent cx="0" cy="873125"/>
                <wp:effectExtent l="0" t="0" r="19050" b="317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pt,9.2pt" to="265.4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" strokecolor="#0d0d0d [3069]"/>
            </w:pict>
          </mc:Fallback>
        </mc:AlternateContent>
      </w:r>
      <w:r w:rsidR="00301D8A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editId="17BF723A">
                <wp:simplePos x="0" y="0"/>
                <wp:positionH relativeFrom="column">
                  <wp:posOffset>3370997</wp:posOffset>
                </wp:positionH>
                <wp:positionV relativeFrom="paragraph">
                  <wp:posOffset>117465</wp:posOffset>
                </wp:positionV>
                <wp:extent cx="920750" cy="0"/>
                <wp:effectExtent l="0" t="0" r="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3" o:spid="_x0000_s1026" style="position:absolute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9.25pt" to="337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" strokecolor="#0d0d0d [3069]"/>
            </w:pict>
          </mc:Fallback>
        </mc:AlternateContent>
      </w:r>
    </w:p>
    <w:p w14:paraId="326B623C" w14:textId="11F0B26A" w:rsidR="00A65F32" w:rsidRPr="00377521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55DD1E6A">
                <wp:simplePos x="0" y="0"/>
                <wp:positionH relativeFrom="column">
                  <wp:posOffset>4019384</wp:posOffset>
                </wp:positionH>
                <wp:positionV relativeFrom="paragraph">
                  <wp:posOffset>200908</wp:posOffset>
                </wp:positionV>
                <wp:extent cx="967105" cy="372110"/>
                <wp:effectExtent l="0" t="0" r="4445" b="889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8B0A5" w14:textId="30B50839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5" o:spid="_x0000_s1109" style="position:absolute;left:0;text-align:left;margin-left:316.5pt;margin-top:15.8pt;width:76.15pt;height:2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" fillcolor="white [3201]" strokecolor="black [3200]" strokeweight=".25pt">
                <v:textbox>
                  <w:txbxContent>
                    <w:p w14:paraId="5C08B0A5" w14:textId="30B50839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CA4736F" w14:textId="5DBD41AE" w:rsidR="00A65F32" w:rsidRPr="00377521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BED48C9" w14:textId="4F9577CE" w:rsidR="00A65F32" w:rsidRPr="00377521" w:rsidRDefault="00AF7460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editId="18CB8AC6">
                <wp:simplePos x="0" y="0"/>
                <wp:positionH relativeFrom="column">
                  <wp:posOffset>5037151</wp:posOffset>
                </wp:positionH>
                <wp:positionV relativeFrom="paragraph">
                  <wp:posOffset>279897</wp:posOffset>
                </wp:positionV>
                <wp:extent cx="309880" cy="238125"/>
                <wp:effectExtent l="0" t="0" r="0" b="0"/>
                <wp:wrapNone/>
                <wp:docPr id="239" name="Поле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B0CF3" w14:textId="7E8B717C" w:rsidR="00AF7460" w:rsidRPr="00C80EB4" w:rsidRDefault="00AF7460" w:rsidP="00AF7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9" o:spid="_x0000_s1110" type="#_x0000_t202" style="position:absolute;left:0;text-align:left;margin-left:396.65pt;margin-top:22.05pt;width:24.4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" fillcolor="white [3201]" stroked="f" strokeweight=".5pt">
                <v:textbox>
                  <w:txbxContent>
                    <w:p w14:paraId="36DB0CF3" w14:textId="7E8B717C" w:rsidR="00AF7460" w:rsidRPr="00C80EB4" w:rsidRDefault="00AF7460" w:rsidP="00AF7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163A7DC3">
                <wp:simplePos x="0" y="0"/>
                <wp:positionH relativeFrom="column">
                  <wp:posOffset>4027170</wp:posOffset>
                </wp:positionH>
                <wp:positionV relativeFrom="paragraph">
                  <wp:posOffset>208280</wp:posOffset>
                </wp:positionV>
                <wp:extent cx="967105" cy="372110"/>
                <wp:effectExtent l="0" t="0" r="4445" b="8890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9C0BE" w14:textId="46468634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A65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5" o:spid="_x0000_s1111" style="position:absolute;left:0;text-align:left;margin-left:317.1pt;margin-top:16.4pt;width:76.15pt;height:29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" fillcolor="white [3201]" strokecolor="black [3200]" strokeweight=".25pt">
                <v:textbox>
                  <w:txbxContent>
                    <w:p w14:paraId="0B39C0BE" w14:textId="46468634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A65F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01D8A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editId="52624E5E">
                <wp:simplePos x="0" y="0"/>
                <wp:positionH relativeFrom="column">
                  <wp:posOffset>3370997</wp:posOffset>
                </wp:positionH>
                <wp:positionV relativeFrom="paragraph">
                  <wp:posOffset>70807</wp:posOffset>
                </wp:positionV>
                <wp:extent cx="1166495" cy="0"/>
                <wp:effectExtent l="0" t="76200" r="0" b="7620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7" o:spid="_x0000_s1026" type="#_x0000_t32" style="position:absolute;margin-left:265.45pt;margin-top:5.6pt;width:91.8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" strokecolor="#0d0d0d [3069]">
                <v:stroke endarrow="classic"/>
              </v:shape>
            </w:pict>
          </mc:Fallback>
        </mc:AlternateContent>
      </w:r>
    </w:p>
    <w:p w14:paraId="490E0A3B" w14:textId="5B1AA609" w:rsidR="00A65F32" w:rsidRPr="00377521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AAB50A7" w14:textId="77F594B6" w:rsidR="00A65F32" w:rsidRPr="00377521" w:rsidRDefault="00AF7460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editId="457FDFD4">
                <wp:simplePos x="0" y="0"/>
                <wp:positionH relativeFrom="column">
                  <wp:posOffset>5172323</wp:posOffset>
                </wp:positionH>
                <wp:positionV relativeFrom="paragraph">
                  <wp:posOffset>176005</wp:posOffset>
                </wp:positionV>
                <wp:extent cx="309880" cy="238125"/>
                <wp:effectExtent l="0" t="0" r="0" b="0"/>
                <wp:wrapNone/>
                <wp:docPr id="242" name="Поле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DA984" w14:textId="77777777" w:rsidR="00AF7460" w:rsidRPr="00C80EB4" w:rsidRDefault="00AF7460" w:rsidP="00AF7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C80EB4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2" o:spid="_x0000_s1112" type="#_x0000_t202" style="position:absolute;left:0;text-align:left;margin-left:407.25pt;margin-top:13.85pt;width:24.4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" fillcolor="white [3201]" stroked="f" strokeweight=".5pt">
                <v:textbox>
                  <w:txbxContent>
                    <w:p w14:paraId="468DA984" w14:textId="77777777" w:rsidR="00AF7460" w:rsidRPr="00C80EB4" w:rsidRDefault="00AF7460" w:rsidP="00AF7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Pr="00C80EB4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editId="50ECDCD9">
                <wp:simplePos x="0" y="0"/>
                <wp:positionH relativeFrom="column">
                  <wp:posOffset>3991970</wp:posOffset>
                </wp:positionH>
                <wp:positionV relativeFrom="paragraph">
                  <wp:posOffset>126137</wp:posOffset>
                </wp:positionV>
                <wp:extent cx="1126490" cy="350520"/>
                <wp:effectExtent l="0" t="0" r="0" b="0"/>
                <wp:wrapNone/>
                <wp:docPr id="150" name="Блок-схема: знак заверше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6490" cy="350520"/>
                        </a:xfrm>
                        <a:prstGeom prst="flowChartTerminator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78EA85" w14:textId="58FB4E28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50" o:spid="_x0000_s1113" type="#_x0000_t116" style="position:absolute;left:0;text-align:left;margin-left:314.35pt;margin-top:9.95pt;width:88.7pt;height:2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" o:allowincell="f">
                <v:textbox>
                  <w:txbxContent>
                    <w:p w14:paraId="7478EA85" w14:textId="58FB4E28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15FF305C" w14:textId="6512DA74" w:rsidR="00A65F32" w:rsidRPr="006E3589" w:rsidRDefault="006E3589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Рисунок 2.1 –</w:t>
      </w:r>
      <w:r w:rsidR="00265C70">
        <w:rPr>
          <w:rFonts w:ascii="Times New Roman" w:hAnsi="Times New Roman"/>
          <w:bCs/>
          <w:sz w:val="28"/>
          <w:szCs w:val="28"/>
          <w:lang w:val="uk-UA"/>
        </w:rPr>
        <w:t xml:space="preserve"> Р</w:t>
      </w:r>
      <w:r w:rsidR="00A82E38">
        <w:rPr>
          <w:rFonts w:ascii="Times New Roman" w:hAnsi="Times New Roman"/>
          <w:bCs/>
          <w:sz w:val="28"/>
          <w:szCs w:val="28"/>
          <w:lang w:val="uk-UA"/>
        </w:rPr>
        <w:t>озмітка станів а</w:t>
      </w:r>
      <w:r>
        <w:rPr>
          <w:rFonts w:ascii="Times New Roman" w:hAnsi="Times New Roman"/>
          <w:bCs/>
          <w:sz w:val="28"/>
          <w:szCs w:val="28"/>
          <w:lang w:val="uk-UA"/>
        </w:rPr>
        <w:t>втомата</w:t>
      </w:r>
    </w:p>
    <w:p w14:paraId="5941DAA0" w14:textId="77777777" w:rsidR="00A65F32" w:rsidRPr="00A65F32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p w14:paraId="13E8F6A4" w14:textId="6863D528" w:rsidR="003C3C35" w:rsidRDefault="003C3C35" w:rsidP="00DB14E2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3C3C35">
        <w:rPr>
          <w:rFonts w:ascii="Times New Roman" w:hAnsi="Times New Roman"/>
          <w:bCs/>
          <w:sz w:val="28"/>
          <w:szCs w:val="28"/>
          <w:lang w:val="uk-UA"/>
        </w:rPr>
        <w:lastRenderedPageBreak/>
        <w:t>Згідно з блок-схемою алгоритму</w:t>
      </w:r>
      <w:r w:rsidR="00360312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w:r w:rsidRPr="003C3C35">
        <w:rPr>
          <w:rFonts w:ascii="Times New Roman" w:hAnsi="Times New Roman"/>
          <w:bCs/>
          <w:sz w:val="28"/>
          <w:szCs w:val="28"/>
          <w:lang w:val="uk-UA"/>
        </w:rPr>
        <w:t>рисунок 2.1) побудуємо граф автомата Мілі</w:t>
      </w:r>
      <w:r w:rsidRPr="003C3C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C35">
        <w:rPr>
          <w:rFonts w:ascii="Times New Roman" w:hAnsi="Times New Roman"/>
          <w:bCs/>
          <w:sz w:val="28"/>
          <w:szCs w:val="28"/>
          <w:lang w:val="uk-UA"/>
        </w:rPr>
        <w:t>(рис</w:t>
      </w:r>
      <w:r w:rsidR="00360312">
        <w:rPr>
          <w:rFonts w:ascii="Times New Roman" w:hAnsi="Times New Roman"/>
          <w:bCs/>
          <w:sz w:val="28"/>
          <w:szCs w:val="28"/>
          <w:lang w:val="uk-UA"/>
        </w:rPr>
        <w:t>унок</w:t>
      </w:r>
      <w:r w:rsidR="00360312" w:rsidRPr="00360312">
        <w:rPr>
          <w:rFonts w:ascii="Times New Roman" w:hAnsi="Times New Roman"/>
          <w:bCs/>
          <w:sz w:val="28"/>
          <w:szCs w:val="28"/>
        </w:rPr>
        <w:t xml:space="preserve"> </w:t>
      </w:r>
      <w:r w:rsidRPr="003C3C35">
        <w:rPr>
          <w:rFonts w:ascii="Times New Roman" w:hAnsi="Times New Roman"/>
          <w:bCs/>
          <w:sz w:val="28"/>
          <w:szCs w:val="28"/>
          <w:lang w:val="uk-UA"/>
        </w:rPr>
        <w:t>2.2), виконаємо кодування станів автомата.</w:t>
      </w:r>
    </w:p>
    <w:p w14:paraId="5619FE9A" w14:textId="0B568978" w:rsidR="003C3C35" w:rsidRDefault="00D861D5" w:rsidP="003C3C35">
      <w:pPr>
        <w:spacing w:after="0" w:line="360" w:lineRule="auto"/>
        <w:ind w:left="1418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editId="38FD73DE">
                <wp:simplePos x="0" y="0"/>
                <wp:positionH relativeFrom="column">
                  <wp:posOffset>1742585</wp:posOffset>
                </wp:positionH>
                <wp:positionV relativeFrom="paragraph">
                  <wp:posOffset>-3175</wp:posOffset>
                </wp:positionV>
                <wp:extent cx="638665" cy="247650"/>
                <wp:effectExtent l="0" t="0" r="0" b="0"/>
                <wp:wrapNone/>
                <wp:docPr id="352" name="Поле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5903B" w14:textId="41135E9A" w:rsidR="00D861D5" w:rsidRPr="00D861D5" w:rsidRDefault="00D861D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D861D5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/y</w:t>
                            </w:r>
                            <w:r w:rsidRPr="00D861D5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D861D5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2" o:spid="_x0000_s1114" type="#_x0000_t202" style="position:absolute;left:0;text-align:left;margin-left:137.2pt;margin-top:-.25pt;width:50.3pt;height:19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" fillcolor="white [3201]" stroked="f" strokeweight=".5pt">
                <v:textbox>
                  <w:txbxContent>
                    <w:p w14:paraId="5795903B" w14:textId="41135E9A" w:rsidR="00D861D5" w:rsidRPr="00D861D5" w:rsidRDefault="00D861D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r w:rsidRPr="00D861D5"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  <w:r>
                        <w:rPr>
                          <w:lang w:val="en-US"/>
                        </w:rPr>
                        <w:t>/y</w:t>
                      </w:r>
                      <w:r w:rsidRPr="00D861D5"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D861D5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67E4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editId="403AE03A">
                <wp:simplePos x="0" y="0"/>
                <wp:positionH relativeFrom="column">
                  <wp:posOffset>6145187</wp:posOffset>
                </wp:positionH>
                <wp:positionV relativeFrom="paragraph">
                  <wp:posOffset>292100</wp:posOffset>
                </wp:positionV>
                <wp:extent cx="571500" cy="247650"/>
                <wp:effectExtent l="0" t="0" r="0" b="0"/>
                <wp:wrapNone/>
                <wp:docPr id="339" name="Прямоугольник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F391" w14:textId="4F1F93D6" w:rsidR="00567E4D" w:rsidRPr="00567E4D" w:rsidRDefault="00567E4D" w:rsidP="00567E4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9" o:spid="_x0000_s1115" style="position:absolute;left:0;text-align:left;margin-left:483.85pt;margin-top:23pt;width:45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" fillcolor="white [3201]" strokecolor="black [3200]" strokeweight="1pt">
                <v:textbox>
                  <w:txbxContent>
                    <w:p w14:paraId="5FC5F391" w14:textId="4F1F93D6" w:rsidR="00567E4D" w:rsidRPr="00567E4D" w:rsidRDefault="00567E4D" w:rsidP="00567E4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111</w:t>
                      </w:r>
                    </w:p>
                  </w:txbxContent>
                </v:textbox>
              </v:rect>
            </w:pict>
          </mc:Fallback>
        </mc:AlternateContent>
      </w:r>
      <w:r w:rsidR="00567E4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editId="4EE5C511">
                <wp:simplePos x="0" y="0"/>
                <wp:positionH relativeFrom="column">
                  <wp:posOffset>4619625</wp:posOffset>
                </wp:positionH>
                <wp:positionV relativeFrom="paragraph">
                  <wp:posOffset>63500</wp:posOffset>
                </wp:positionV>
                <wp:extent cx="571500" cy="247650"/>
                <wp:effectExtent l="0" t="0" r="0" b="0"/>
                <wp:wrapNone/>
                <wp:docPr id="337" name="Прямоугольник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21BCD" w14:textId="474DF681" w:rsidR="00567E4D" w:rsidRPr="00567E4D" w:rsidRDefault="00567E4D" w:rsidP="00567E4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7" o:spid="_x0000_s1116" style="position:absolute;left:0;text-align:left;margin-left:363.75pt;margin-top:5pt;width:4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" fillcolor="white [3201]" strokecolor="black [3200]" strokeweight="1pt">
                <v:textbox>
                  <w:txbxContent>
                    <w:p w14:paraId="46521BCD" w14:textId="474DF681" w:rsidR="00567E4D" w:rsidRPr="00567E4D" w:rsidRDefault="00567E4D" w:rsidP="00567E4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011</w:t>
                      </w:r>
                    </w:p>
                  </w:txbxContent>
                </v:textbox>
              </v:rect>
            </w:pict>
          </mc:Fallback>
        </mc:AlternateContent>
      </w:r>
      <w:r w:rsidR="00567E4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editId="3A756FE3">
                <wp:simplePos x="0" y="0"/>
                <wp:positionH relativeFrom="column">
                  <wp:posOffset>3086100</wp:posOffset>
                </wp:positionH>
                <wp:positionV relativeFrom="paragraph">
                  <wp:posOffset>63500</wp:posOffset>
                </wp:positionV>
                <wp:extent cx="571500" cy="247650"/>
                <wp:effectExtent l="0" t="0" r="0" b="0"/>
                <wp:wrapNone/>
                <wp:docPr id="335" name="Прямоугольник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A99B6" w14:textId="314B1F74" w:rsidR="00567E4D" w:rsidRPr="00567E4D" w:rsidRDefault="00567E4D" w:rsidP="00567E4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5" o:spid="_x0000_s1117" style="position:absolute;left:0;text-align:left;margin-left:243pt;margin-top:5pt;width:4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" fillcolor="white [3201]" strokecolor="black [3200]" strokeweight="1pt">
                <v:textbox>
                  <w:txbxContent>
                    <w:p w14:paraId="1D6A99B6" w14:textId="314B1F74" w:rsidR="00567E4D" w:rsidRPr="00567E4D" w:rsidRDefault="00567E4D" w:rsidP="00567E4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001</w:t>
                      </w:r>
                    </w:p>
                  </w:txbxContent>
                </v:textbox>
              </v:rect>
            </w:pict>
          </mc:Fallback>
        </mc:AlternateContent>
      </w:r>
      <w:r w:rsidR="00567E4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editId="7E112030">
                <wp:simplePos x="0" y="0"/>
                <wp:positionH relativeFrom="column">
                  <wp:posOffset>523875</wp:posOffset>
                </wp:positionH>
                <wp:positionV relativeFrom="paragraph">
                  <wp:posOffset>-3175</wp:posOffset>
                </wp:positionV>
                <wp:extent cx="574535" cy="247650"/>
                <wp:effectExtent l="0" t="0" r="0" b="0"/>
                <wp:wrapNone/>
                <wp:docPr id="333" name="Прямоугольник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35" cy="2476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DDF31" w14:textId="66F4A248" w:rsidR="00567E4D" w:rsidRPr="00567E4D" w:rsidRDefault="00567E4D" w:rsidP="00567E4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67E4D">
                              <w:rPr>
                                <w:b/>
                                <w:lang w:val="en-U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3" o:spid="_x0000_s1118" style="position:absolute;left:0;text-align:left;margin-left:41.25pt;margin-top:-.25pt;width:45.25pt;height:19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" fillcolor="white [3201]" strokecolor="black [3200]" strokeweight="1pt">
                <v:textbox>
                  <w:txbxContent>
                    <w:p w14:paraId="14ADDF31" w14:textId="66F4A248" w:rsidR="00567E4D" w:rsidRPr="00567E4D" w:rsidRDefault="00567E4D" w:rsidP="00567E4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567E4D">
                        <w:rPr>
                          <w:b/>
                          <w:lang w:val="en-US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054FC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editId="7AB13327">
                <wp:simplePos x="0" y="0"/>
                <wp:positionH relativeFrom="column">
                  <wp:posOffset>1628775</wp:posOffset>
                </wp:positionH>
                <wp:positionV relativeFrom="paragraph">
                  <wp:posOffset>244475</wp:posOffset>
                </wp:positionV>
                <wp:extent cx="904875" cy="0"/>
                <wp:effectExtent l="0" t="76200" r="9525" b="7620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128.25pt;margin-top:19.25pt;width:71.25pt;height:0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" strokecolor="black [3200]">
                <v:stroke endarrow="classic"/>
              </v:shape>
            </w:pict>
          </mc:Fallback>
        </mc:AlternateContent>
      </w:r>
      <w:r w:rsidR="00BB7AA5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editId="407940E1">
                <wp:simplePos x="0" y="0"/>
                <wp:positionH relativeFrom="column">
                  <wp:posOffset>5429250</wp:posOffset>
                </wp:positionH>
                <wp:positionV relativeFrom="paragraph">
                  <wp:posOffset>139700</wp:posOffset>
                </wp:positionV>
                <wp:extent cx="628650" cy="571500"/>
                <wp:effectExtent l="0" t="0" r="0" b="0"/>
                <wp:wrapNone/>
                <wp:docPr id="280" name="Ова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ADC98" w14:textId="63891644" w:rsidR="00023F3D" w:rsidRPr="00023F3D" w:rsidRDefault="00023F3D" w:rsidP="00023F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14:paraId="5D6D2D8C" w14:textId="77777777" w:rsidR="00023F3D" w:rsidRDefault="00023F3D" w:rsidP="00023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80" o:spid="_x0000_s1119" style="position:absolute;left:0;text-align:left;margin-left:427.5pt;margin-top:11pt;width:49.5pt;height:4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" fillcolor="white [3201]" strokecolor="black [3200]" strokeweight="1pt">
                <v:textbox>
                  <w:txbxContent>
                    <w:p w14:paraId="06BADC98" w14:textId="63891644" w:rsidR="00023F3D" w:rsidRPr="00023F3D" w:rsidRDefault="00023F3D" w:rsidP="00023F3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4</w:t>
                      </w:r>
                    </w:p>
                    <w:p w14:paraId="5D6D2D8C" w14:textId="77777777" w:rsidR="00023F3D" w:rsidRDefault="00023F3D" w:rsidP="00023F3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B7AA5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editId="0FD3B3CF">
                <wp:simplePos x="0" y="0"/>
                <wp:positionH relativeFrom="column">
                  <wp:posOffset>3990975</wp:posOffset>
                </wp:positionH>
                <wp:positionV relativeFrom="paragraph">
                  <wp:posOffset>130175</wp:posOffset>
                </wp:positionV>
                <wp:extent cx="628650" cy="571500"/>
                <wp:effectExtent l="0" t="0" r="0" b="0"/>
                <wp:wrapNone/>
                <wp:docPr id="277" name="Овал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58672" w14:textId="5C1A11D5" w:rsidR="00023F3D" w:rsidRPr="00023F3D" w:rsidRDefault="00023F3D" w:rsidP="00023F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77" o:spid="_x0000_s1120" style="position:absolute;left:0;text-align:left;margin-left:314.25pt;margin-top:10.25pt;width:49.5pt;height:4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" fillcolor="white [3201]" strokecolor="black [3200]" strokeweight="1pt">
                <v:textbox>
                  <w:txbxContent>
                    <w:p w14:paraId="77158672" w14:textId="5C1A11D5" w:rsidR="00023F3D" w:rsidRPr="00023F3D" w:rsidRDefault="00023F3D" w:rsidP="00023F3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B7AA5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editId="35F7071E">
                <wp:simplePos x="0" y="0"/>
                <wp:positionH relativeFrom="column">
                  <wp:posOffset>2457450</wp:posOffset>
                </wp:positionH>
                <wp:positionV relativeFrom="paragraph">
                  <wp:posOffset>139700</wp:posOffset>
                </wp:positionV>
                <wp:extent cx="628650" cy="571500"/>
                <wp:effectExtent l="0" t="0" r="0" b="0"/>
                <wp:wrapNone/>
                <wp:docPr id="274" name="Овал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AF8C8" w14:textId="65F0889D" w:rsidR="00023F3D" w:rsidRPr="00023F3D" w:rsidRDefault="00023F3D" w:rsidP="00023F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74" o:spid="_x0000_s1121" style="position:absolute;left:0;text-align:left;margin-left:193.5pt;margin-top:11pt;width:49.5pt;height:4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" fillcolor="white [3201]" strokecolor="black [3200]" strokeweight="1pt">
                <v:textbox>
                  <w:txbxContent>
                    <w:p w14:paraId="6E0AF8C8" w14:textId="65F0889D" w:rsidR="00023F3D" w:rsidRPr="00023F3D" w:rsidRDefault="00023F3D" w:rsidP="00023F3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B7AA5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editId="7CA7606B">
                <wp:simplePos x="0" y="0"/>
                <wp:positionH relativeFrom="column">
                  <wp:posOffset>1076325</wp:posOffset>
                </wp:positionH>
                <wp:positionV relativeFrom="paragraph">
                  <wp:posOffset>139700</wp:posOffset>
                </wp:positionV>
                <wp:extent cx="626182" cy="571500"/>
                <wp:effectExtent l="0" t="0" r="2468" b="0"/>
                <wp:wrapNone/>
                <wp:docPr id="272" name="Овал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82" cy="5715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CE559" w14:textId="0FA55F6F" w:rsidR="00023F3D" w:rsidRPr="00023F3D" w:rsidRDefault="00023F3D" w:rsidP="00023F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</w:t>
                            </w:r>
                            <w:r w:rsidRPr="00023F3D"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72" o:spid="_x0000_s1122" style="position:absolute;left:0;text-align:left;margin-left:84.75pt;margin-top:11pt;width:49.3pt;height: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" fillcolor="white [3201]" strokecolor="black [3200]" strokeweight="1pt">
                <v:textbox>
                  <w:txbxContent>
                    <w:p w14:paraId="506CE559" w14:textId="0FA55F6F" w:rsidR="00023F3D" w:rsidRPr="00023F3D" w:rsidRDefault="00023F3D" w:rsidP="00023F3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Z</w:t>
                      </w:r>
                      <w:r w:rsidRPr="00023F3D"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E492F84" w14:textId="14B9A850" w:rsidR="003C3C35" w:rsidRDefault="003F35BA" w:rsidP="003C3C35">
      <w:pPr>
        <w:spacing w:after="0" w:line="360" w:lineRule="auto"/>
        <w:ind w:left="1418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editId="22E7D5B3">
                <wp:simplePos x="0" y="0"/>
                <wp:positionH relativeFrom="column">
                  <wp:posOffset>4744085</wp:posOffset>
                </wp:positionH>
                <wp:positionV relativeFrom="paragraph">
                  <wp:posOffset>137795</wp:posOffset>
                </wp:positionV>
                <wp:extent cx="638175" cy="247650"/>
                <wp:effectExtent l="0" t="0" r="0" b="0"/>
                <wp:wrapNone/>
                <wp:docPr id="362" name="Поле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50881" w14:textId="77777777" w:rsidR="003F35BA" w:rsidRPr="003F35BA" w:rsidRDefault="003F35BA" w:rsidP="003F3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-/</w:t>
                            </w:r>
                            <w:r w:rsidRPr="003F35BA">
                              <w:rPr>
                                <w:lang w:val="en-US"/>
                              </w:rPr>
                              <w:t>y</w:t>
                            </w:r>
                            <w:r w:rsidRPr="003F35BA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2" o:spid="_x0000_s1123" type="#_x0000_t202" style="position:absolute;left:0;text-align:left;margin-left:373.55pt;margin-top:10.85pt;width:50.25pt;height:19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" fillcolor="white [3201]" stroked="f" strokeweight=".5pt">
                <v:textbox>
                  <w:txbxContent>
                    <w:p w14:paraId="47250881" w14:textId="77777777" w:rsidR="003F35BA" w:rsidRPr="003F35BA" w:rsidRDefault="003F35BA" w:rsidP="003F3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-/</w:t>
                      </w:r>
                      <w:r w:rsidRPr="003F35BA">
                        <w:rPr>
                          <w:lang w:val="en-US"/>
                        </w:rPr>
                        <w:t>y</w:t>
                      </w:r>
                      <w:r w:rsidRPr="003F35BA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editId="6A117D30">
                <wp:simplePos x="0" y="0"/>
                <wp:positionH relativeFrom="column">
                  <wp:posOffset>3171825</wp:posOffset>
                </wp:positionH>
                <wp:positionV relativeFrom="paragraph">
                  <wp:posOffset>156845</wp:posOffset>
                </wp:positionV>
                <wp:extent cx="638175" cy="247650"/>
                <wp:effectExtent l="0" t="0" r="0" b="0"/>
                <wp:wrapNone/>
                <wp:docPr id="359" name="Поле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41173" w14:textId="4E2B7911" w:rsidR="003F35BA" w:rsidRPr="003F35BA" w:rsidRDefault="003F35BA" w:rsidP="003F3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-/</w:t>
                            </w:r>
                            <w:r w:rsidRPr="003F35BA">
                              <w:rPr>
                                <w:lang w:val="en-US"/>
                              </w:rPr>
                              <w:t>y</w:t>
                            </w:r>
                            <w:r w:rsidRPr="003F35BA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9" o:spid="_x0000_s1124" type="#_x0000_t202" style="position:absolute;left:0;text-align:left;margin-left:249.75pt;margin-top:12.35pt;width:50.25pt;height:19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" fillcolor="white [3201]" stroked="f" strokeweight=".5pt">
                <v:textbox>
                  <w:txbxContent>
                    <w:p w14:paraId="51741173" w14:textId="4E2B7911" w:rsidR="003F35BA" w:rsidRPr="003F35BA" w:rsidRDefault="003F35BA" w:rsidP="003F3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-/</w:t>
                      </w:r>
                      <w:r w:rsidRPr="003F35BA">
                        <w:rPr>
                          <w:lang w:val="en-US"/>
                        </w:rPr>
                        <w:t>y</w:t>
                      </w:r>
                      <w:r w:rsidRPr="003F35BA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54FC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editId="1D1109C4">
                <wp:simplePos x="0" y="0"/>
                <wp:positionH relativeFrom="column">
                  <wp:posOffset>4619625</wp:posOffset>
                </wp:positionH>
                <wp:positionV relativeFrom="paragraph">
                  <wp:posOffset>90170</wp:posOffset>
                </wp:positionV>
                <wp:extent cx="809625" cy="0"/>
                <wp:effectExtent l="0" t="76200" r="9525" b="7620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1" o:spid="_x0000_s1026" type="#_x0000_t32" style="position:absolute;margin-left:363.75pt;margin-top:7.1pt;width:63.7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" strokecolor="black [3200]">
                <v:stroke endarrow="classic"/>
              </v:shape>
            </w:pict>
          </mc:Fallback>
        </mc:AlternateContent>
      </w:r>
      <w:r w:rsidR="00054FC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editId="1FD90523">
                <wp:simplePos x="0" y="0"/>
                <wp:positionH relativeFrom="column">
                  <wp:posOffset>3086100</wp:posOffset>
                </wp:positionH>
                <wp:positionV relativeFrom="paragraph">
                  <wp:posOffset>137795</wp:posOffset>
                </wp:positionV>
                <wp:extent cx="904875" cy="0"/>
                <wp:effectExtent l="0" t="76200" r="9525" b="7620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8" o:spid="_x0000_s1026" type="#_x0000_t32" style="position:absolute;margin-left:243pt;margin-top:10.85pt;width:71.25pt;height:0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" strokecolor="black [3200]">
                <v:stroke endarrow="classic"/>
              </v:shape>
            </w:pict>
          </mc:Fallback>
        </mc:AlternateContent>
      </w:r>
      <w:r w:rsidR="00054FC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editId="44331BDD">
                <wp:simplePos x="0" y="0"/>
                <wp:positionH relativeFrom="column">
                  <wp:posOffset>1628775</wp:posOffset>
                </wp:positionH>
                <wp:positionV relativeFrom="paragraph">
                  <wp:posOffset>290195</wp:posOffset>
                </wp:positionV>
                <wp:extent cx="904875" cy="0"/>
                <wp:effectExtent l="0" t="76200" r="9525" b="7620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5" o:spid="_x0000_s1026" type="#_x0000_t32" style="position:absolute;margin-left:128.25pt;margin-top:22.85pt;width:71.25pt;height: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" strokecolor="black [3200]">
                <v:stroke endarrow="classic"/>
              </v:shape>
            </w:pict>
          </mc:Fallback>
        </mc:AlternateContent>
      </w:r>
    </w:p>
    <w:p w14:paraId="18B09F11" w14:textId="6128A7D3" w:rsidR="003C3C35" w:rsidRDefault="003F35BA" w:rsidP="003C3C35">
      <w:pPr>
        <w:spacing w:after="0" w:line="360" w:lineRule="auto"/>
        <w:ind w:left="1418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editId="0667278F">
                <wp:simplePos x="0" y="0"/>
                <wp:positionH relativeFrom="column">
                  <wp:posOffset>5840717</wp:posOffset>
                </wp:positionH>
                <wp:positionV relativeFrom="paragraph">
                  <wp:posOffset>241300</wp:posOffset>
                </wp:positionV>
                <wp:extent cx="638175" cy="247650"/>
                <wp:effectExtent l="0" t="0" r="0" b="0"/>
                <wp:wrapNone/>
                <wp:docPr id="374" name="Поле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B6D64" w14:textId="1DC251A7" w:rsidR="003F35BA" w:rsidRPr="00D861D5" w:rsidRDefault="003F35BA" w:rsidP="003F35B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3F35BA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/y</w:t>
                            </w:r>
                            <w:r w:rsidRPr="003F35BA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74" o:spid="_x0000_s1125" type="#_x0000_t202" style="position:absolute;left:0;text-align:left;margin-left:459.9pt;margin-top:19pt;width:50.25pt;height:19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" fillcolor="white [3201]" stroked="f" strokeweight=".5pt">
                <v:textbox>
                  <w:txbxContent>
                    <w:p w14:paraId="2B9B6D64" w14:textId="1DC251A7" w:rsidR="003F35BA" w:rsidRPr="00D861D5" w:rsidRDefault="003F35BA" w:rsidP="003F35B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r w:rsidRPr="003F35BA"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  <w:r>
                        <w:rPr>
                          <w:lang w:val="en-US"/>
                        </w:rPr>
                        <w:t>/y</w:t>
                      </w:r>
                      <w:r w:rsidRPr="003F35BA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editId="0F59EB12">
                <wp:simplePos x="0" y="0"/>
                <wp:positionH relativeFrom="column">
                  <wp:posOffset>4055736</wp:posOffset>
                </wp:positionH>
                <wp:positionV relativeFrom="paragraph">
                  <wp:posOffset>165100</wp:posOffset>
                </wp:positionV>
                <wp:extent cx="638175" cy="247650"/>
                <wp:effectExtent l="0" t="0" r="0" b="0"/>
                <wp:wrapNone/>
                <wp:docPr id="371" name="Поле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BE7A8" w14:textId="30DD0F29" w:rsidR="003F35BA" w:rsidRPr="00D861D5" w:rsidRDefault="00265C70" w:rsidP="003F35BA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3F35BA">
                              <w:rPr>
                                <w:lang w:val="en-US"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71" o:spid="_x0000_s1126" type="#_x0000_t202" style="position:absolute;left:0;text-align:left;margin-left:319.35pt;margin-top:13pt;width:50.25pt;height:19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" fillcolor="white [3201]" stroked="f" strokeweight=".5pt">
                <v:textbox>
                  <w:txbxContent>
                    <w:p w14:paraId="564BE7A8" w14:textId="30DD0F29" w:rsidR="003F35BA" w:rsidRPr="00D861D5" w:rsidRDefault="00265C70" w:rsidP="003F35BA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  <w:r w:rsidR="003F35BA">
                        <w:rPr>
                          <w:lang w:val="en-US"/>
                        </w:rPr>
                        <w:t>/-</w:t>
                      </w:r>
                    </w:p>
                  </w:txbxContent>
                </v:textbox>
              </v:shape>
            </w:pict>
          </mc:Fallback>
        </mc:AlternateContent>
      </w:r>
      <w:r w:rsidR="00B404F4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editId="606C6993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638175" cy="247650"/>
                <wp:effectExtent l="0" t="0" r="0" b="0"/>
                <wp:wrapNone/>
                <wp:docPr id="354" name="Поле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42A75" w14:textId="1052B6B1" w:rsidR="00D861D5" w:rsidRPr="00D861D5" w:rsidRDefault="00265C70" w:rsidP="00D861D5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D861D5">
                              <w:rPr>
                                <w:lang w:val="en-US"/>
                              </w:rPr>
                              <w:t>/y</w:t>
                            </w:r>
                            <w:r w:rsidR="00B404F4"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="00D861D5">
                              <w:rPr>
                                <w:lang w:val="en-US"/>
                              </w:rPr>
                              <w:t>y</w:t>
                            </w:r>
                            <w:r w:rsidR="00B404F4" w:rsidRPr="00B404F4"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4" o:spid="_x0000_s1127" type="#_x0000_t202" style="position:absolute;left:0;text-align:left;margin-left:136.5pt;margin-top:1pt;width:50.25pt;height:19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" fillcolor="white [3201]" stroked="f" strokeweight=".5pt">
                <v:textbox>
                  <w:txbxContent>
                    <w:p w14:paraId="12A42A75" w14:textId="1052B6B1" w:rsidR="00D861D5" w:rsidRPr="00D861D5" w:rsidRDefault="00265C70" w:rsidP="00D861D5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  <w:r w:rsidR="00D861D5">
                        <w:rPr>
                          <w:lang w:val="en-US"/>
                        </w:rPr>
                        <w:t>/y</w:t>
                      </w:r>
                      <w:r w:rsidR="00B404F4">
                        <w:rPr>
                          <w:vertAlign w:val="subscript"/>
                          <w:lang w:val="en-US"/>
                        </w:rPr>
                        <w:t>4</w:t>
                      </w:r>
                      <w:r w:rsidR="00D861D5">
                        <w:rPr>
                          <w:lang w:val="en-US"/>
                        </w:rPr>
                        <w:t>y</w:t>
                      </w:r>
                      <w:r w:rsidR="00B404F4" w:rsidRPr="00B404F4"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C63D8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editId="4D5F9C4B">
                <wp:simplePos x="0" y="0"/>
                <wp:positionH relativeFrom="column">
                  <wp:posOffset>2886075</wp:posOffset>
                </wp:positionH>
                <wp:positionV relativeFrom="paragraph">
                  <wp:posOffset>98425</wp:posOffset>
                </wp:positionV>
                <wp:extent cx="2791728" cy="0"/>
                <wp:effectExtent l="38100" t="76200" r="0" b="76200"/>
                <wp:wrapNone/>
                <wp:docPr id="329" name="Скругленная соединительная ли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1728" cy="0"/>
                        </a:xfrm>
                        <a:prstGeom prst="curved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" o:spid="_x0000_s1026" type="#_x0000_t38" style="position:absolute;margin-left:227.25pt;margin-top:7.75pt;width:219.8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" adj="10800" strokecolor="black [3200]">
                <v:stroke endarrow="classic"/>
              </v:shape>
            </w:pict>
          </mc:Fallback>
        </mc:AlternateContent>
      </w:r>
      <w:r w:rsidR="00054FC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editId="3B826B90">
                <wp:simplePos x="0" y="0"/>
                <wp:positionH relativeFrom="column">
                  <wp:posOffset>1343025</wp:posOffset>
                </wp:positionH>
                <wp:positionV relativeFrom="paragraph">
                  <wp:posOffset>98425</wp:posOffset>
                </wp:positionV>
                <wp:extent cx="57150" cy="685800"/>
                <wp:effectExtent l="19050" t="38100" r="38100" b="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8580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1" o:spid="_x0000_s1026" type="#_x0000_t32" style="position:absolute;margin-left:105.75pt;margin-top:7.75pt;width:4.5pt;height:54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" strokecolor="black [3200]">
                <v:stroke endarrow="classic"/>
              </v:shape>
            </w:pict>
          </mc:Fallback>
        </mc:AlternateContent>
      </w:r>
      <w:r w:rsidR="00054FC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editId="2C21E777">
                <wp:simplePos x="0" y="0"/>
                <wp:positionH relativeFrom="column">
                  <wp:posOffset>5715000</wp:posOffset>
                </wp:positionH>
                <wp:positionV relativeFrom="paragraph">
                  <wp:posOffset>98425</wp:posOffset>
                </wp:positionV>
                <wp:extent cx="66675" cy="647700"/>
                <wp:effectExtent l="0" t="0" r="47625" b="3810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4770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4" o:spid="_x0000_s1026" type="#_x0000_t32" style="position:absolute;margin-left:450pt;margin-top:7.75pt;width:5.25pt;height:5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" strokecolor="black [3200]">
                <v:stroke endarrow="classic"/>
              </v:shape>
            </w:pict>
          </mc:Fallback>
        </mc:AlternateContent>
      </w:r>
    </w:p>
    <w:p w14:paraId="4AD306EC" w14:textId="27CDE41D" w:rsidR="003C3C35" w:rsidRDefault="006D3449" w:rsidP="003C3C35">
      <w:pPr>
        <w:spacing w:after="0" w:line="360" w:lineRule="auto"/>
        <w:ind w:left="1418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editId="64DECED3">
                <wp:simplePos x="0" y="0"/>
                <wp:positionH relativeFrom="column">
                  <wp:posOffset>942374</wp:posOffset>
                </wp:positionH>
                <wp:positionV relativeFrom="paragraph">
                  <wp:posOffset>86995</wp:posOffset>
                </wp:positionV>
                <wp:extent cx="638175" cy="247650"/>
                <wp:effectExtent l="0" t="0" r="0" b="0"/>
                <wp:wrapNone/>
                <wp:docPr id="376" name="Поле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F3FC3" w14:textId="77777777" w:rsidR="006D3449" w:rsidRPr="003F35BA" w:rsidRDefault="006D3449" w:rsidP="006D34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-/</w:t>
                            </w:r>
                            <w:r w:rsidRPr="003F35BA">
                              <w:rPr>
                                <w:lang w:val="en-US"/>
                              </w:rPr>
                              <w:t>y</w:t>
                            </w:r>
                            <w:r w:rsidRPr="003F35BA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76" o:spid="_x0000_s1128" type="#_x0000_t202" style="position:absolute;left:0;text-align:left;margin-left:74.2pt;margin-top:6.85pt;width:50.25pt;height:19.5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" fillcolor="white [3201]" stroked="f" strokeweight=".5pt">
                <v:textbox>
                  <w:txbxContent>
                    <w:p w14:paraId="649F3FC3" w14:textId="77777777" w:rsidR="006D3449" w:rsidRPr="003F35BA" w:rsidRDefault="006D3449" w:rsidP="006D34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-/</w:t>
                      </w:r>
                      <w:r w:rsidRPr="003F35BA">
                        <w:rPr>
                          <w:lang w:val="en-US"/>
                        </w:rPr>
                        <w:t>y</w:t>
                      </w:r>
                      <w:r w:rsidRPr="003F35BA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CBD6AF9" w14:textId="20B5075A" w:rsidR="003C3C35" w:rsidRDefault="00AE633E" w:rsidP="003C3C35">
      <w:pPr>
        <w:spacing w:after="0" w:line="360" w:lineRule="auto"/>
        <w:ind w:left="1418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editId="7812C1A9">
                <wp:simplePos x="0" y="0"/>
                <wp:positionH relativeFrom="column">
                  <wp:posOffset>1843484</wp:posOffset>
                </wp:positionH>
                <wp:positionV relativeFrom="paragraph">
                  <wp:posOffset>28575</wp:posOffset>
                </wp:positionV>
                <wp:extent cx="638175" cy="247650"/>
                <wp:effectExtent l="0" t="0" r="0" b="0"/>
                <wp:wrapNone/>
                <wp:docPr id="382" name="Поле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7287E" w14:textId="19EF0073" w:rsidR="00AE633E" w:rsidRPr="00AE633E" w:rsidRDefault="00AE633E" w:rsidP="00AE633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AE633E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/y</w:t>
                            </w:r>
                            <w:r w:rsidRPr="00AE633E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82" o:spid="_x0000_s1129" type="#_x0000_t202" style="position:absolute;left:0;text-align:left;margin-left:145.15pt;margin-top:2.25pt;width:50.25pt;height:19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" fillcolor="white [3201]" stroked="f" strokeweight=".5pt">
                <v:textbox>
                  <w:txbxContent>
                    <w:p w14:paraId="07A7287E" w14:textId="19EF0073" w:rsidR="00AE633E" w:rsidRPr="00AE633E" w:rsidRDefault="00AE633E" w:rsidP="00AE633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r w:rsidRPr="00AE633E"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lang w:val="en-US"/>
                        </w:rPr>
                        <w:t>/y</w:t>
                      </w:r>
                      <w:r w:rsidRPr="00AE633E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F35BA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editId="0593B098">
                <wp:simplePos x="0" y="0"/>
                <wp:positionH relativeFrom="column">
                  <wp:posOffset>4788536</wp:posOffset>
                </wp:positionH>
                <wp:positionV relativeFrom="paragraph">
                  <wp:posOffset>180975</wp:posOffset>
                </wp:positionV>
                <wp:extent cx="638175" cy="247650"/>
                <wp:effectExtent l="0" t="0" r="0" b="0"/>
                <wp:wrapNone/>
                <wp:docPr id="368" name="Поле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4F95" w14:textId="48F4A7B2" w:rsidR="003F35BA" w:rsidRPr="003F35BA" w:rsidRDefault="003F35BA" w:rsidP="003F3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-/y</w:t>
                            </w:r>
                            <w:r w:rsidRPr="003F35BA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3F35BA">
                              <w:rPr>
                                <w:lang w:val="en-US"/>
                              </w:rPr>
                              <w:t>y</w:t>
                            </w:r>
                            <w:r w:rsidRPr="003F35BA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8" o:spid="_x0000_s1130" type="#_x0000_t202" style="position:absolute;left:0;text-align:left;margin-left:377.05pt;margin-top:14.25pt;width:50.25pt;height:19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" fillcolor="white [3201]" stroked="f" strokeweight=".5pt">
                <v:textbox>
                  <w:txbxContent>
                    <w:p w14:paraId="1E264F95" w14:textId="48F4A7B2" w:rsidR="003F35BA" w:rsidRPr="003F35BA" w:rsidRDefault="003F35BA" w:rsidP="003F3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-/y</w:t>
                      </w:r>
                      <w:r w:rsidRPr="003F35BA">
                        <w:rPr>
                          <w:vertAlign w:val="subscript"/>
                          <w:lang w:val="en-US"/>
                        </w:rPr>
                        <w:t>1</w:t>
                      </w:r>
                      <w:r w:rsidRPr="003F35BA">
                        <w:rPr>
                          <w:lang w:val="en-US"/>
                        </w:rPr>
                        <w:t>y</w:t>
                      </w:r>
                      <w:r w:rsidRPr="003F35BA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67E4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editId="7B606A97">
                <wp:simplePos x="0" y="0"/>
                <wp:positionH relativeFrom="column">
                  <wp:posOffset>6100445</wp:posOffset>
                </wp:positionH>
                <wp:positionV relativeFrom="paragraph">
                  <wp:posOffset>47625</wp:posOffset>
                </wp:positionV>
                <wp:extent cx="571500" cy="247650"/>
                <wp:effectExtent l="0" t="0" r="0" b="0"/>
                <wp:wrapNone/>
                <wp:docPr id="341" name="Прямоугольник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8DCC0" w14:textId="1390F6FA" w:rsidR="00567E4D" w:rsidRPr="00567E4D" w:rsidRDefault="00567E4D" w:rsidP="00567E4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1" o:spid="_x0000_s1131" style="position:absolute;left:0;text-align:left;margin-left:480.35pt;margin-top:3.75pt;width:4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" fillcolor="white [3201]" strokecolor="black [3200]" strokeweight="1pt">
                <v:textbox>
                  <w:txbxContent>
                    <w:p w14:paraId="2DB8DCC0" w14:textId="1390F6FA" w:rsidR="00567E4D" w:rsidRPr="00567E4D" w:rsidRDefault="00567E4D" w:rsidP="00567E4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 w:rsidR="00BB7AA5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editId="7E6FD0AC">
                <wp:simplePos x="0" y="0"/>
                <wp:positionH relativeFrom="column">
                  <wp:posOffset>5429250</wp:posOffset>
                </wp:positionH>
                <wp:positionV relativeFrom="paragraph">
                  <wp:posOffset>123825</wp:posOffset>
                </wp:positionV>
                <wp:extent cx="628650" cy="571500"/>
                <wp:effectExtent l="0" t="0" r="0" b="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3361E" w14:textId="2CF76A8D" w:rsidR="00023F3D" w:rsidRPr="00023F3D" w:rsidRDefault="00023F3D" w:rsidP="00023F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91" o:spid="_x0000_s1132" style="position:absolute;left:0;text-align:left;margin-left:427.5pt;margin-top:9.75pt;width:49.5pt;height:4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" fillcolor="white [3201]" strokecolor="black [3200]" strokeweight="1pt">
                <v:textbox>
                  <w:txbxContent>
                    <w:p w14:paraId="25F3361E" w14:textId="2CF76A8D" w:rsidR="00023F3D" w:rsidRPr="00023F3D" w:rsidRDefault="00023F3D" w:rsidP="00023F3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B7AA5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editId="64EF02DD">
                <wp:simplePos x="0" y="0"/>
                <wp:positionH relativeFrom="column">
                  <wp:posOffset>3990975</wp:posOffset>
                </wp:positionH>
                <wp:positionV relativeFrom="paragraph">
                  <wp:posOffset>142875</wp:posOffset>
                </wp:positionV>
                <wp:extent cx="628650" cy="571500"/>
                <wp:effectExtent l="0" t="0" r="0" b="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B832" w14:textId="0FEDC434" w:rsidR="00023F3D" w:rsidRPr="00023F3D" w:rsidRDefault="00023F3D" w:rsidP="00023F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  <w:p w14:paraId="0C42421D" w14:textId="77777777" w:rsidR="00023F3D" w:rsidRDefault="00023F3D" w:rsidP="00023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88" o:spid="_x0000_s1133" style="position:absolute;left:0;text-align:left;margin-left:314.25pt;margin-top:11.25pt;width:49.5pt;height:4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" fillcolor="white [3201]" strokecolor="black [3200]" strokeweight="1pt">
                <v:textbox>
                  <w:txbxContent>
                    <w:p w14:paraId="404DB832" w14:textId="0FEDC434" w:rsidR="00023F3D" w:rsidRPr="00023F3D" w:rsidRDefault="00023F3D" w:rsidP="00023F3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6</w:t>
                      </w:r>
                    </w:p>
                    <w:p w14:paraId="0C42421D" w14:textId="77777777" w:rsidR="00023F3D" w:rsidRDefault="00023F3D" w:rsidP="00023F3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B7AA5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editId="204BD843">
                <wp:simplePos x="0" y="0"/>
                <wp:positionH relativeFrom="column">
                  <wp:posOffset>2457450</wp:posOffset>
                </wp:positionH>
                <wp:positionV relativeFrom="paragraph">
                  <wp:posOffset>171450</wp:posOffset>
                </wp:positionV>
                <wp:extent cx="628650" cy="571500"/>
                <wp:effectExtent l="0" t="0" r="0" b="0"/>
                <wp:wrapNone/>
                <wp:docPr id="286" name="Овал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4470D" w14:textId="44A55FF9" w:rsidR="00023F3D" w:rsidRPr="00023F3D" w:rsidRDefault="00023F3D" w:rsidP="00023F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  <w:p w14:paraId="4480E7DD" w14:textId="77777777" w:rsidR="00023F3D" w:rsidRDefault="00023F3D" w:rsidP="00023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86" o:spid="_x0000_s1134" style="position:absolute;left:0;text-align:left;margin-left:193.5pt;margin-top:13.5pt;width:49.5pt;height:4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" fillcolor="white [3201]" strokecolor="black [3200]" strokeweight="1pt">
                <v:textbox>
                  <w:txbxContent>
                    <w:p w14:paraId="18B4470D" w14:textId="44A55FF9" w:rsidR="00023F3D" w:rsidRPr="00023F3D" w:rsidRDefault="00023F3D" w:rsidP="00023F3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7</w:t>
                      </w:r>
                    </w:p>
                    <w:p w14:paraId="4480E7DD" w14:textId="77777777" w:rsidR="00023F3D" w:rsidRDefault="00023F3D" w:rsidP="00023F3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B7AA5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editId="6CE86A5D">
                <wp:simplePos x="0" y="0"/>
                <wp:positionH relativeFrom="column">
                  <wp:posOffset>1076325</wp:posOffset>
                </wp:positionH>
                <wp:positionV relativeFrom="paragraph">
                  <wp:posOffset>171450</wp:posOffset>
                </wp:positionV>
                <wp:extent cx="628650" cy="571500"/>
                <wp:effectExtent l="0" t="0" r="0" b="0"/>
                <wp:wrapNone/>
                <wp:docPr id="283" name="Овал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715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56913" w14:textId="7BC92E5C" w:rsidR="00023F3D" w:rsidRPr="00023F3D" w:rsidRDefault="00023F3D" w:rsidP="00023F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  <w:p w14:paraId="4EE972DD" w14:textId="77777777" w:rsidR="00023F3D" w:rsidRDefault="00023F3D" w:rsidP="00023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83" o:spid="_x0000_s1135" style="position:absolute;left:0;text-align:left;margin-left:84.75pt;margin-top:13.5pt;width:49.5pt;height:4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" fillcolor="white [3201]" strokecolor="black [3200]" strokeweight="1pt">
                <v:textbox>
                  <w:txbxContent>
                    <w:p w14:paraId="2B456913" w14:textId="7BC92E5C" w:rsidR="00023F3D" w:rsidRPr="00023F3D" w:rsidRDefault="00023F3D" w:rsidP="00023F3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8</w:t>
                      </w:r>
                    </w:p>
                    <w:p w14:paraId="4EE972DD" w14:textId="77777777" w:rsidR="00023F3D" w:rsidRDefault="00023F3D" w:rsidP="00023F3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9BD80C4" w14:textId="461B34DF" w:rsidR="003C3C35" w:rsidRDefault="003F35BA" w:rsidP="003C3C35">
      <w:pPr>
        <w:spacing w:after="0" w:line="360" w:lineRule="auto"/>
        <w:ind w:left="1418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editId="41502ACE">
                <wp:simplePos x="0" y="0"/>
                <wp:positionH relativeFrom="column">
                  <wp:posOffset>3171825</wp:posOffset>
                </wp:positionH>
                <wp:positionV relativeFrom="paragraph">
                  <wp:posOffset>55245</wp:posOffset>
                </wp:positionV>
                <wp:extent cx="638175" cy="247650"/>
                <wp:effectExtent l="0" t="0" r="0" b="0"/>
                <wp:wrapNone/>
                <wp:docPr id="365" name="Поле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E009B" w14:textId="77777777" w:rsidR="003F35BA" w:rsidRPr="003F35BA" w:rsidRDefault="003F35BA" w:rsidP="003F3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-/</w:t>
                            </w:r>
                            <w:r w:rsidRPr="003F35BA">
                              <w:rPr>
                                <w:lang w:val="en-US"/>
                              </w:rPr>
                              <w:t>y</w:t>
                            </w:r>
                            <w:r w:rsidRPr="003F35BA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5" o:spid="_x0000_s1136" type="#_x0000_t202" style="position:absolute;left:0;text-align:left;margin-left:249.75pt;margin-top:4.35pt;width:50.25pt;height:19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" fillcolor="white [3201]" stroked="f" strokeweight=".5pt">
                <v:textbox>
                  <w:txbxContent>
                    <w:p w14:paraId="32FE009B" w14:textId="77777777" w:rsidR="003F35BA" w:rsidRPr="003F35BA" w:rsidRDefault="003F35BA" w:rsidP="003F3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-/</w:t>
                      </w:r>
                      <w:r w:rsidRPr="003F35BA">
                        <w:rPr>
                          <w:lang w:val="en-US"/>
                        </w:rPr>
                        <w:t>y</w:t>
                      </w:r>
                      <w:r w:rsidRPr="003F35BA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63D8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editId="73174940">
                <wp:simplePos x="0" y="0"/>
                <wp:positionH relativeFrom="column">
                  <wp:posOffset>1647825</wp:posOffset>
                </wp:positionH>
                <wp:positionV relativeFrom="paragraph">
                  <wp:posOffset>293370</wp:posOffset>
                </wp:positionV>
                <wp:extent cx="847725" cy="0"/>
                <wp:effectExtent l="38100" t="76200" r="0" b="7620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1" o:spid="_x0000_s1026" type="#_x0000_t32" style="position:absolute;margin-left:129.75pt;margin-top:23.1pt;width:66.75pt;height: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" strokecolor="black [3200]">
                <v:stroke endarrow="classic"/>
              </v:shape>
            </w:pict>
          </mc:Fallback>
        </mc:AlternateContent>
      </w:r>
      <w:r w:rsidR="00054FC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editId="79A55C81">
                <wp:simplePos x="0" y="0"/>
                <wp:positionH relativeFrom="column">
                  <wp:posOffset>1647826</wp:posOffset>
                </wp:positionH>
                <wp:positionV relativeFrom="paragraph">
                  <wp:posOffset>-1905</wp:posOffset>
                </wp:positionV>
                <wp:extent cx="847724" cy="0"/>
                <wp:effectExtent l="38100" t="76200" r="0" b="7620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4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1" o:spid="_x0000_s1026" type="#_x0000_t32" style="position:absolute;margin-left:129.75pt;margin-top:-.15pt;width:66.75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" strokecolor="black [3200]">
                <v:stroke endarrow="classic"/>
              </v:shape>
            </w:pict>
          </mc:Fallback>
        </mc:AlternateContent>
      </w:r>
      <w:r w:rsidR="00054FC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editId="437C99D5">
                <wp:simplePos x="0" y="0"/>
                <wp:positionH relativeFrom="column">
                  <wp:posOffset>3038475</wp:posOffset>
                </wp:positionH>
                <wp:positionV relativeFrom="paragraph">
                  <wp:posOffset>293370</wp:posOffset>
                </wp:positionV>
                <wp:extent cx="999490" cy="9525"/>
                <wp:effectExtent l="38100" t="57150" r="0" b="66675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90" cy="952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5" o:spid="_x0000_s1026" type="#_x0000_t32" style="position:absolute;margin-left:239.25pt;margin-top:23.1pt;width:78.7pt;height:.7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" strokecolor="black [3200]">
                <v:stroke endarrow="classic"/>
              </v:shape>
            </w:pict>
          </mc:Fallback>
        </mc:AlternateContent>
      </w:r>
      <w:r w:rsidR="00054FC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editId="5EE91B67">
                <wp:simplePos x="0" y="0"/>
                <wp:positionH relativeFrom="column">
                  <wp:posOffset>4619625</wp:posOffset>
                </wp:positionH>
                <wp:positionV relativeFrom="paragraph">
                  <wp:posOffset>121920</wp:posOffset>
                </wp:positionV>
                <wp:extent cx="807086" cy="0"/>
                <wp:effectExtent l="38100" t="76200" r="0" b="7620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086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7" o:spid="_x0000_s1026" type="#_x0000_t32" style="position:absolute;margin-left:363.75pt;margin-top:9.6pt;width:63.55pt;height:0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" strokecolor="black [3200]">
                <v:stroke endarrow="classic"/>
              </v:shape>
            </w:pict>
          </mc:Fallback>
        </mc:AlternateContent>
      </w:r>
    </w:p>
    <w:p w14:paraId="50C33149" w14:textId="67926FAF" w:rsidR="00BB7AA5" w:rsidRPr="003C3C35" w:rsidRDefault="00AE633E" w:rsidP="003C3C35">
      <w:pPr>
        <w:spacing w:after="0" w:line="360" w:lineRule="auto"/>
        <w:ind w:left="1418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editId="79D1FB6B">
                <wp:simplePos x="0" y="0"/>
                <wp:positionH relativeFrom="column">
                  <wp:posOffset>1830190</wp:posOffset>
                </wp:positionH>
                <wp:positionV relativeFrom="paragraph">
                  <wp:posOffset>81915</wp:posOffset>
                </wp:positionV>
                <wp:extent cx="638175" cy="247650"/>
                <wp:effectExtent l="0" t="0" r="0" b="0"/>
                <wp:wrapNone/>
                <wp:docPr id="378" name="Поле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15A70" w14:textId="66DB085F" w:rsidR="00AE633E" w:rsidRPr="00D861D5" w:rsidRDefault="00265C70" w:rsidP="00AE633E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E633E">
                              <w:rPr>
                                <w:lang w:val="en-US"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78" o:spid="_x0000_s1137" type="#_x0000_t202" style="position:absolute;left:0;text-align:left;margin-left:144.1pt;margin-top:6.45pt;width:50.25pt;height:19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" fillcolor="white [3201]" stroked="f" strokeweight=".5pt">
                <v:textbox>
                  <w:txbxContent>
                    <w:p w14:paraId="04315A70" w14:textId="66DB085F" w:rsidR="00AE633E" w:rsidRPr="00D861D5" w:rsidRDefault="00265C70" w:rsidP="00AE633E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oMath>
                      <w:r w:rsidR="00AE633E">
                        <w:rPr>
                          <w:lang w:val="en-US"/>
                        </w:rPr>
                        <w:t>/-</w:t>
                      </w:r>
                    </w:p>
                  </w:txbxContent>
                </v:textbox>
              </v:shape>
            </w:pict>
          </mc:Fallback>
        </mc:AlternateContent>
      </w:r>
      <w:r w:rsidR="00567E4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editId="56A0B702">
                <wp:simplePos x="0" y="0"/>
                <wp:positionH relativeFrom="column">
                  <wp:posOffset>1132840</wp:posOffset>
                </wp:positionH>
                <wp:positionV relativeFrom="paragraph">
                  <wp:posOffset>186690</wp:posOffset>
                </wp:positionV>
                <wp:extent cx="571500" cy="247650"/>
                <wp:effectExtent l="0" t="0" r="0" b="0"/>
                <wp:wrapNone/>
                <wp:docPr id="350" name="Прямоугольник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261CA" w14:textId="7F34EC0E" w:rsidR="00567E4D" w:rsidRPr="00567E4D" w:rsidRDefault="00567E4D" w:rsidP="00567E4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0" o:spid="_x0000_s1138" style="position:absolute;left:0;text-align:left;margin-left:89.2pt;margin-top:14.7pt;width:45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" fillcolor="white [3201]" strokecolor="black [3200]" strokeweight="1pt">
                <v:textbox>
                  <w:txbxContent>
                    <w:p w14:paraId="611261CA" w14:textId="7F34EC0E" w:rsidR="00567E4D" w:rsidRPr="00567E4D" w:rsidRDefault="00567E4D" w:rsidP="00567E4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010</w:t>
                      </w:r>
                    </w:p>
                  </w:txbxContent>
                </v:textbox>
              </v:rect>
            </w:pict>
          </mc:Fallback>
        </mc:AlternateContent>
      </w:r>
      <w:r w:rsidR="00567E4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editId="5E0C3C90">
                <wp:simplePos x="0" y="0"/>
                <wp:positionH relativeFrom="column">
                  <wp:posOffset>2779395</wp:posOffset>
                </wp:positionH>
                <wp:positionV relativeFrom="paragraph">
                  <wp:posOffset>215265</wp:posOffset>
                </wp:positionV>
                <wp:extent cx="571500" cy="247650"/>
                <wp:effectExtent l="0" t="0" r="0" b="0"/>
                <wp:wrapNone/>
                <wp:docPr id="347" name="Прямоугольник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FA597" w14:textId="18B7DFD3" w:rsidR="00567E4D" w:rsidRPr="00567E4D" w:rsidRDefault="00567E4D" w:rsidP="00567E4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11</w:t>
                            </w:r>
                            <w:r w:rsidRPr="00567E4D">
                              <w:rPr>
                                <w:b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7" o:spid="_x0000_s1139" style="position:absolute;left:0;text-align:left;margin-left:218.85pt;margin-top:16.95pt;width:4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" fillcolor="white [3201]" strokecolor="black [3200]" strokeweight="1pt">
                <v:textbox>
                  <w:txbxContent>
                    <w:p w14:paraId="791FA597" w14:textId="18B7DFD3" w:rsidR="00567E4D" w:rsidRPr="00567E4D" w:rsidRDefault="00567E4D" w:rsidP="00567E4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11</w:t>
                      </w:r>
                      <w:r w:rsidRPr="00567E4D"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567E4D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editId="4F437360">
                <wp:simplePos x="0" y="0"/>
                <wp:positionH relativeFrom="column">
                  <wp:posOffset>4410075</wp:posOffset>
                </wp:positionH>
                <wp:positionV relativeFrom="paragraph">
                  <wp:posOffset>129540</wp:posOffset>
                </wp:positionV>
                <wp:extent cx="571500" cy="247650"/>
                <wp:effectExtent l="0" t="0" r="0" b="0"/>
                <wp:wrapNone/>
                <wp:docPr id="344" name="Прямоугольник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F9855" w14:textId="55EADCF8" w:rsidR="00567E4D" w:rsidRPr="00567E4D" w:rsidRDefault="00567E4D" w:rsidP="00567E4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4" o:spid="_x0000_s1140" style="position:absolute;left:0;text-align:left;margin-left:347.25pt;margin-top:10.2pt;width:45pt;height:19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" fillcolor="white [3201]" strokecolor="black [3200]" strokeweight="1pt">
                <v:textbox>
                  <w:txbxContent>
                    <w:p w14:paraId="3B5F9855" w14:textId="55EADCF8" w:rsidR="00567E4D" w:rsidRPr="00567E4D" w:rsidRDefault="00567E4D" w:rsidP="00567E4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7ED98065" w14:textId="144822DE" w:rsidR="00567E4D" w:rsidRPr="00360312" w:rsidRDefault="00567E4D" w:rsidP="00256DCD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5BAE07FB" w14:textId="4EF61AD5" w:rsidR="00622E2C" w:rsidRPr="00235982" w:rsidRDefault="00265C70" w:rsidP="00360312">
      <w:pPr>
        <w:pStyle w:val="a3"/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Г</w:t>
      </w:r>
      <w:r w:rsidR="00360312">
        <w:rPr>
          <w:rFonts w:ascii="Times New Roman" w:hAnsi="Times New Roman" w:cs="Times New Roman"/>
          <w:sz w:val="28"/>
          <w:szCs w:val="28"/>
          <w:lang w:val="uk-UA"/>
        </w:rPr>
        <w:t>раф автомата Мілі</w:t>
      </w:r>
      <w:r w:rsidR="00622E2C" w:rsidRPr="00622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46FCA2" w14:textId="77777777" w:rsidR="00DB14E2" w:rsidRPr="00235982" w:rsidRDefault="00DB14E2" w:rsidP="00360312">
      <w:pPr>
        <w:pStyle w:val="a3"/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</w:p>
    <w:p w14:paraId="71FE7EAE" w14:textId="15797FC3" w:rsidR="00DB14E2" w:rsidRPr="00DB14E2" w:rsidRDefault="00DB14E2" w:rsidP="007E5641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14E2">
        <w:rPr>
          <w:rFonts w:ascii="Times New Roman" w:hAnsi="Times New Roman" w:cs="Times New Roman"/>
          <w:bCs/>
          <w:sz w:val="28"/>
          <w:szCs w:val="28"/>
          <w:lang w:val="uk-UA"/>
        </w:rPr>
        <w:t>Для синтезу логічної схеми автомату необхідно виконати синтез функцій збудження тригерів та вихідних функцій автомата. Кількість станів автомата дорівнює 8, кількість тригерів знайдемо за формулою</w:t>
      </w:r>
      <w:r w:rsidR="007E564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="004F4F5B" w:rsidRPr="004F4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4E2">
        <w:rPr>
          <w:rFonts w:ascii="Times New Roman" w:hAnsi="Times New Roman" w:cs="Times New Roman"/>
          <w:bCs/>
          <w:sz w:val="28"/>
          <w:szCs w:val="28"/>
          <w:lang w:val="uk-UA"/>
        </w:rPr>
        <w:t>K =</w:t>
      </w:r>
      <w:r w:rsidR="004F4F5B" w:rsidRPr="004F4F5B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d>
          <m:dPr>
            <m:begChr m:val="]"/>
            <m:endChr m:val="[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</m:e>
        </m:d>
      </m:oMath>
      <w:r w:rsidRPr="00DB14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= </w:t>
      </w:r>
      <m:oMath>
        <m:d>
          <m:dPr>
            <m:begChr m:val="]"/>
            <m:endChr m:val="[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</m:e>
            </m:func>
          </m:e>
        </m:d>
      </m:oMath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r w:rsidRPr="00DB14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3, звідки К = 3. Так як для побудови даного автомата необхідно використовувати </w:t>
      </w:r>
      <w:r w:rsidR="002C7662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proofErr w:type="spellStart"/>
      <w:r w:rsidRPr="00DB14E2">
        <w:rPr>
          <w:rFonts w:ascii="Times New Roman" w:hAnsi="Times New Roman" w:cs="Times New Roman"/>
          <w:bCs/>
          <w:sz w:val="28"/>
          <w:szCs w:val="28"/>
          <w:lang w:val="uk-UA"/>
        </w:rPr>
        <w:t>-тригери</w:t>
      </w:r>
      <w:proofErr w:type="spellEnd"/>
      <w:r w:rsidRPr="00DB14E2">
        <w:rPr>
          <w:rFonts w:ascii="Times New Roman" w:hAnsi="Times New Roman" w:cs="Times New Roman"/>
          <w:bCs/>
          <w:sz w:val="28"/>
          <w:szCs w:val="28"/>
          <w:lang w:val="uk-UA"/>
        </w:rPr>
        <w:t>, запишемо таблицю переходів цього типу тригерів (рисунок 2.3).</w:t>
      </w:r>
    </w:p>
    <w:p w14:paraId="21601E6C" w14:textId="53111E66" w:rsidR="00DB14E2" w:rsidRPr="00DB14E2" w:rsidRDefault="00DB14E2" w:rsidP="00DB14E2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4E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editId="6CA51DEA">
                <wp:simplePos x="0" y="0"/>
                <wp:positionH relativeFrom="column">
                  <wp:posOffset>1743075</wp:posOffset>
                </wp:positionH>
                <wp:positionV relativeFrom="page">
                  <wp:posOffset>6019165</wp:posOffset>
                </wp:positionV>
                <wp:extent cx="4081780" cy="1579245"/>
                <wp:effectExtent l="0" t="0" r="0" b="1905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1780" cy="1579245"/>
                          <a:chOff x="3312" y="11749"/>
                          <a:chExt cx="6428" cy="2487"/>
                        </a:xfrm>
                      </wpg:grpSpPr>
                      <wps:wsp>
                        <wps:cNvPr id="23" name="Поле 3"/>
                        <wps:cNvSpPr txBox="1">
                          <a:spLocks noChangeArrowheads="1"/>
                        </wps:cNvSpPr>
                        <wps:spPr bwMode="auto">
                          <a:xfrm>
                            <a:off x="3723" y="11944"/>
                            <a:ext cx="5489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E1E9B" w14:textId="1BD0BA2D" w:rsidR="00DB14E2" w:rsidRPr="002C7662" w:rsidRDefault="002C7662" w:rsidP="00DB14E2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Линия 4"/>
                        <wps:cNvCnPr/>
                        <wps:spPr bwMode="auto">
                          <a:xfrm>
                            <a:off x="4344" y="13022"/>
                            <a:ext cx="40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xmlns:a14="http://schemas.microsoft.com/office/drawing/2010/main" val="000000" mc:Ignorable="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Линия 5"/>
                        <wps:cNvCnPr/>
                        <wps:spPr bwMode="auto">
                          <a:xfrm>
                            <a:off x="4368" y="13346"/>
                            <a:ext cx="4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xmlns:a14="http://schemas.microsoft.com/office/drawing/2010/main" val="000000" mc:Ignorable="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Линия 6"/>
                        <wps:cNvCnPr/>
                        <wps:spPr bwMode="auto">
                          <a:xfrm>
                            <a:off x="4333" y="12678"/>
                            <a:ext cx="4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xmlns:a14="http://schemas.microsoft.com/office/drawing/2010/main" val="000000" mc:Ignorable="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Линия 7"/>
                        <wps:cNvCnPr/>
                        <wps:spPr bwMode="auto">
                          <a:xfrm>
                            <a:off x="4379" y="13678"/>
                            <a:ext cx="40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xmlns:a14="http://schemas.microsoft.com/office/drawing/2010/main" val="000000" mc:Ignorable="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Поле 8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2437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921B1" w14:textId="77777777" w:rsidR="00DB14E2" w:rsidRDefault="00DB14E2" w:rsidP="00DB14E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Поле 9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2775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89D3C" w14:textId="77777777" w:rsidR="00DB14E2" w:rsidRDefault="00DB14E2" w:rsidP="00DB14E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Поле 10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12431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DBF13" w14:textId="77777777" w:rsidR="00DB14E2" w:rsidRDefault="00DB14E2" w:rsidP="00DB14E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Поле 11"/>
                        <wps:cNvSpPr txBox="1">
                          <a:spLocks noChangeArrowheads="1"/>
                        </wps:cNvSpPr>
                        <wps:spPr bwMode="auto">
                          <a:xfrm>
                            <a:off x="8438" y="13093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308A9" w14:textId="77777777" w:rsidR="00DB14E2" w:rsidRDefault="00DB14E2" w:rsidP="00DB14E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13080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BAAB5" w14:textId="77777777" w:rsidR="00DB14E2" w:rsidRDefault="00DB14E2" w:rsidP="00DB14E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Поле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3418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81D29" w14:textId="77777777" w:rsidR="00DB14E2" w:rsidRDefault="00DB14E2" w:rsidP="00DB14E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Поле 14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13437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5A665" w14:textId="77777777" w:rsidR="00DB14E2" w:rsidRDefault="00DB14E2" w:rsidP="00DB14E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Поле 15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12794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4F21C" w14:textId="77777777" w:rsidR="00DB14E2" w:rsidRDefault="00DB14E2" w:rsidP="00DB14E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Поле 16"/>
                        <wps:cNvSpPr txBox="1">
                          <a:spLocks noChangeArrowheads="1"/>
                        </wps:cNvSpPr>
                        <wps:spPr bwMode="auto">
                          <a:xfrm>
                            <a:off x="5592" y="12303"/>
                            <a:ext cx="1642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55D45" w14:textId="318312F6" w:rsidR="00DB14E2" w:rsidRPr="00DF51A7" w:rsidRDefault="00DB14E2" w:rsidP="00DB14E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F51A7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Поле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2704"/>
                            <a:ext cx="1642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92818" w14:textId="21D787E9" w:rsidR="00DB14E2" w:rsidRPr="00DF51A7" w:rsidRDefault="00DB14E2" w:rsidP="00DB14E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Поле 18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3015"/>
                            <a:ext cx="1642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855F6" w14:textId="299E4380" w:rsidR="00DB14E2" w:rsidRPr="002C7662" w:rsidRDefault="002C7662" w:rsidP="00DB14E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Поле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3340"/>
                            <a:ext cx="1642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9CF6B" w14:textId="37903E72" w:rsidR="00DB14E2" w:rsidRPr="002C7662" w:rsidRDefault="00DB14E2" w:rsidP="00DB14E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F51A7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Прямоуг. 20"/>
                        <wps:cNvSpPr>
                          <a:spLocks noChangeArrowheads="1"/>
                        </wps:cNvSpPr>
                        <wps:spPr bwMode="auto">
                          <a:xfrm>
                            <a:off x="3312" y="11749"/>
                            <a:ext cx="6428" cy="2487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" o:spid="_x0000_s1141" style="position:absolute;left:0;text-align:left;margin-left:137.25pt;margin-top:473.95pt;width:321.4pt;height:124.35pt;z-index:251820032;mso-position-vertical-relative:page" coordorigin="3312,11749" coordsize="6428,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">
                <v:shape id="Поле 3" o:spid="_x0000_s1142" type="#_x0000_t202" style="position:absolute;left:3723;top:11944;width:5489;height: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61FE1E9B" w14:textId="1BD0BA2D" w:rsidR="00DB14E2" w:rsidRPr="002C7662" w:rsidRDefault="002C7662" w:rsidP="00DB14E2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line id="Линия 4" o:spid="_x0000_s1143" style="position:absolute;visibility:visible;mso-wrap-style:square" from="4344,13022" to="8415,1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Линия 5" o:spid="_x0000_s1144" style="position:absolute;visibility:visible;mso-wrap-style:square" from="4368,13346" to="8438,13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line id="Линия 6" o:spid="_x0000_s1145" style="position:absolute;visibility:visible;mso-wrap-style:square" from="4333,12678" to="8403,12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Линия 7" o:spid="_x0000_s1146" style="position:absolute;visibility:visible;mso-wrap-style:square" from="4379,13678" to="8450,1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shape id="Поле 8" o:spid="_x0000_s1147" type="#_x0000_t202" style="position:absolute;left:3324;top:12437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428921B1" w14:textId="77777777" w:rsidR="00DB14E2" w:rsidRDefault="00DB14E2" w:rsidP="00DB14E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Поле 9" o:spid="_x0000_s1148" type="#_x0000_t202" style="position:absolute;left:3324;top:12775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68189D3C" w14:textId="77777777" w:rsidR="00DB14E2" w:rsidRDefault="00DB14E2" w:rsidP="00DB14E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Поле 10" o:spid="_x0000_s1149" type="#_x0000_t202" style="position:absolute;left:8461;top:12431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<v:textbox>
                    <w:txbxContent>
                      <w:p w14:paraId="3CFDBF13" w14:textId="77777777" w:rsidR="00DB14E2" w:rsidRDefault="00DB14E2" w:rsidP="00DB14E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Поле 11" o:spid="_x0000_s1150" type="#_x0000_t202" style="position:absolute;left:8438;top:13093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<v:textbox>
                    <w:txbxContent>
                      <w:p w14:paraId="7C0308A9" w14:textId="77777777" w:rsidR="00DB14E2" w:rsidRDefault="00DB14E2" w:rsidP="00DB14E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Поле 12" o:spid="_x0000_s1151" type="#_x0000_t202" style="position:absolute;left:3312;top:13080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<v:textbox>
                    <w:txbxContent>
                      <w:p w14:paraId="3BFBAAB5" w14:textId="77777777" w:rsidR="00DB14E2" w:rsidRDefault="00DB14E2" w:rsidP="00DB14E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Поле 13" o:spid="_x0000_s1152" type="#_x0000_t202" style="position:absolute;left:3324;top:13418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14:paraId="23A81D29" w14:textId="77777777" w:rsidR="00DB14E2" w:rsidRDefault="00DB14E2" w:rsidP="00DB14E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Поле 14" o:spid="_x0000_s1153" type="#_x0000_t202" style="position:absolute;left:8461;top:13437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14:paraId="7CD5A665" w14:textId="77777777" w:rsidR="00DB14E2" w:rsidRDefault="00DB14E2" w:rsidP="00DB14E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Поле 15" o:spid="_x0000_s1154" type="#_x0000_t202" style="position:absolute;left:8426;top:12794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14:paraId="3AD4F21C" w14:textId="77777777" w:rsidR="00DB14E2" w:rsidRDefault="00DB14E2" w:rsidP="00DB14E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Поле 16" o:spid="_x0000_s1155" type="#_x0000_t202" style="position:absolute;left:5592;top:12303;width:1642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<v:textbox>
                    <w:txbxContent>
                      <w:p w14:paraId="6B955D45" w14:textId="318312F6" w:rsidR="00DB14E2" w:rsidRPr="00DF51A7" w:rsidRDefault="00DB14E2" w:rsidP="00DB14E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F51A7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Поле 17" o:spid="_x0000_s1156" type="#_x0000_t202" style="position:absolute;left:5588;top:12704;width:164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14:paraId="0A792818" w14:textId="21D787E9" w:rsidR="00DB14E2" w:rsidRPr="00DF51A7" w:rsidRDefault="00DB14E2" w:rsidP="00DB14E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Поле 18" o:spid="_x0000_s1157" type="#_x0000_t202" style="position:absolute;left:5588;top:13015;width:1642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<v:textbox>
                    <w:txbxContent>
                      <w:p w14:paraId="618855F6" w14:textId="299E4380" w:rsidR="00DB14E2" w:rsidRPr="002C7662" w:rsidRDefault="002C7662" w:rsidP="00DB14E2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Поле 19" o:spid="_x0000_s1158" type="#_x0000_t202" style="position:absolute;left:5588;top:13340;width:164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14:paraId="0419CF6B" w14:textId="37903E72" w:rsidR="00DB14E2" w:rsidRPr="002C7662" w:rsidRDefault="00DB14E2" w:rsidP="00DB14E2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DF51A7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rect id="Прямоуг. 20" o:spid="_x0000_s1159" style="position:absolute;left:3312;top:11749;width:6428;height: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YhsMA&#10;AADcAAAADwAAAGRycy9kb3ducmV2LnhtbERPy2rCQBTdC/2H4Ra6q5NoLRKdBGmVFummqSDurpmb&#10;B2buhMw0xr/vLAouD+e9zkbTioF611hWEE8jEMSF1Q1XCg4/u+clCOeRNbaWScGNHGTpw2SNibZX&#10;/qYh95UIIewSVFB73yVSuqImg25qO+LAlbY36APsK6l7vIZw08pZFL1Kgw2Hhho7equpuOS/RsGi&#10;OO8r47bvpfnS8e52+hja41ypp8dxswLhafR38b/7UyuYvYT5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kYhsMAAADcAAAADwAAAAAAAAAAAAAAAACYAgAAZHJzL2Rv&#10;d25yZXYueG1sUEsFBgAAAAAEAAQA9QAAAIgDAAAAAA==&#10;" filled="f" strokeweight="1.75pt"/>
                <w10:wrap anchory="page"/>
              </v:group>
            </w:pict>
          </mc:Fallback>
        </mc:AlternateContent>
      </w:r>
    </w:p>
    <w:p w14:paraId="7F7BD00D" w14:textId="77777777" w:rsidR="00DB14E2" w:rsidRPr="00D16ADB" w:rsidRDefault="00DB14E2" w:rsidP="00DB14E2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DD817E" w14:textId="77777777" w:rsidR="002C7662" w:rsidRPr="00D16ADB" w:rsidRDefault="002C7662" w:rsidP="00DB14E2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BD983C" w14:textId="77777777" w:rsidR="002C7662" w:rsidRPr="00D16ADB" w:rsidRDefault="002C7662" w:rsidP="00DB14E2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86315B" w14:textId="77777777" w:rsidR="002C7662" w:rsidRPr="00D16ADB" w:rsidRDefault="002C7662" w:rsidP="00DB14E2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2037B1" w14:textId="77777777" w:rsidR="002C7662" w:rsidRPr="00D16ADB" w:rsidRDefault="002C7662" w:rsidP="00DB14E2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E9731D" w14:textId="4D0FA06C" w:rsidR="00DB14E2" w:rsidRPr="00D16ADB" w:rsidRDefault="00DB14E2" w:rsidP="00DB14E2">
      <w:pPr>
        <w:pStyle w:val="a3"/>
        <w:spacing w:line="360" w:lineRule="auto"/>
        <w:ind w:left="177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4E2">
        <w:rPr>
          <w:rFonts w:ascii="Times New Roman" w:hAnsi="Times New Roman" w:cs="Times New Roman"/>
          <w:bCs/>
          <w:sz w:val="28"/>
          <w:szCs w:val="28"/>
        </w:rPr>
        <w:t>Рисунок 2.3</w:t>
      </w:r>
      <w:r w:rsidR="00265C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Т</w:t>
      </w:r>
      <w:r w:rsidRPr="00DB14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аблиця переходів </w:t>
      </w:r>
      <w:r w:rsidR="003522DB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DB14E2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DB14E2">
        <w:rPr>
          <w:rFonts w:ascii="Times New Roman" w:hAnsi="Times New Roman" w:cs="Times New Roman"/>
          <w:bCs/>
          <w:sz w:val="28"/>
          <w:szCs w:val="28"/>
        </w:rPr>
        <w:t>тригера</w:t>
      </w:r>
      <w:proofErr w:type="spellEnd"/>
    </w:p>
    <w:p w14:paraId="70D93F02" w14:textId="40FACA23" w:rsidR="00927F1D" w:rsidRPr="007E5641" w:rsidRDefault="00CE790B" w:rsidP="007E5641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790B">
        <w:rPr>
          <w:rFonts w:ascii="Times New Roman" w:hAnsi="Times New Roman"/>
          <w:bCs/>
          <w:sz w:val="28"/>
          <w:szCs w:val="28"/>
          <w:lang w:val="uk-UA"/>
        </w:rPr>
        <w:t>На основі графа автомата (рисунок 2.2) складемо структурну таблицю автомата (таблицю 2.1).</w:t>
      </w:r>
      <w:r w:rsidR="00B637B9" w:rsidRPr="007E5641">
        <w:rPr>
          <w:noProof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05CA0DBB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6000"/>
                <wp:effectExtent l="19050" t="19050" r="0" b="0"/>
                <wp:wrapNone/>
                <wp:docPr id="133" name="Группа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6000"/>
                          <a:chOff x="1015" y="558"/>
                          <a:chExt cx="10486" cy="16180"/>
                        </a:xfrm>
                      </wpg:grpSpPr>
                      <wps:wsp>
                        <wps:cNvPr id="76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7" name="Группа 77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78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Поле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119DD5" w14:textId="77777777" w:rsidR="00B637B9" w:rsidRPr="00F94233" w:rsidRDefault="00B637B9" w:rsidP="00B637B9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Поле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EE96FF" w14:textId="77777777" w:rsidR="00B637B9" w:rsidRPr="00F94233" w:rsidRDefault="00B637B9" w:rsidP="00B637B9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Поле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0D75D5" w14:textId="77777777" w:rsidR="00B637B9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Поле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C3267D" w14:textId="77777777" w:rsidR="00B637B9" w:rsidRPr="00F94233" w:rsidRDefault="00B637B9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Поле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1F5279" w14:textId="77777777" w:rsidR="00B637B9" w:rsidRPr="00F94233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Поле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C1C0F0" w14:textId="77777777" w:rsidR="00B637B9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1E139453" w14:textId="563DB3CA" w:rsidR="00B637B9" w:rsidRDefault="00B37F47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Поле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96C98F" w14:textId="050D99A3" w:rsidR="00B637B9" w:rsidRDefault="00265C70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 w:rsidRPr="00377521">
                                  <w:rPr>
                                    <w:rFonts w:ascii="GOST type B" w:hAnsi="GOST type B"/>
                                    <w:i/>
                                    <w:color w:val="000000"/>
                                    <w:sz w:val="44"/>
                                    <w:lang w:val="uk-UA"/>
                                  </w:rPr>
                                  <w:t>ІАЛЦ.463626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B637B9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3" o:spid="_x0000_s1160" style="position:absolute;left:0;text-align:left;margin-left:56.7pt;margin-top:14.2pt;width:524.15pt;height:803.6pt;z-index:25166438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">
                <v:rect id="Прямоуг. 3" o:spid="_x0000_s1161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r5hMYA&#10;AADbAAAADwAAAGRycy9kb3ducmV2LnhtbESPT2vCQBTE70K/w/IK3nRj6p+SuooNCIJejIW2t0f2&#10;NQnNvg3ZVaOf3hUEj8PM/IaZLztTixO1rrKsYDSMQBDnVldcKPg6rAfvIJxH1lhbJgUXcrBcvPTm&#10;mGh75j2dMl+IAGGXoILS+yaR0uUlGXRD2xAH78+2Bn2QbSF1i+cAN7WMo2gqDVYcFkpsKC0p/8+O&#10;RsF+8rn6/Zm9fZtrtM3G6c7E6ShWqv/arT5AeOr8M/xob7SC2RTuX8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r5hMYAAADbAAAADwAAAAAAAAAAAAAAAACYAgAAZHJz&#10;L2Rvd25yZXYueG1sUEsFBgAAAAAEAAQA9QAAAIsDAAAAAA==&#10;" filled="f" strokeweight="2.25pt"/>
                <v:group id="Группа 77" o:spid="_x0000_s1162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line id="Линия 5" o:spid="_x0000_s1163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vmo78AAADbAAAADwAAAGRycy9kb3ducmV2LnhtbERPu2rDMBTdA/0HcQvdEjl1SYwTJZSG&#10;QvGWx5LtYt3YxtaVKymx+vfVUOh4OO/tPppBPMj5zrKC5SIDQVxb3XGj4HL+nBcgfEDWOFgmBT/k&#10;Yb97mm2x1HbiIz1OoREphH2JCtoQxlJKX7dk0C/sSJy4m3UGQ4KukdrhlMLNIF+zbCUNdpwaWhzp&#10;o6W6P92NgiJ/QyyufdWTz913OFQmcqXUy3N834AIFMO/+M/9pRWs09j0Jf0Au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mvmo78AAADbAAAADwAAAAAAAAAAAAAAAACh&#10;AgAAZHJzL2Rvd25yZXYueG1sUEsFBgAAAAAEAAQA+QAAAI0DAAAAAA==&#10;" strokeweight="2.25pt">
                    <v:stroke endarrowwidth="narrow"/>
                  </v:line>
                  <v:line id="Линия 6" o:spid="_x0000_s1164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Olj8IAAADbAAAADwAAAGRycy9kb3ducmV2LnhtbESP3YrCMBSE7wXfIRxhb0RTXfCnGkUE&#10;YVlE0PoAx+bYFpuT2kStb28EwcthZr5h5svGlOJOtSssKxj0IxDEqdUFZwqOyaY3AeE8ssbSMil4&#10;koPlot2aY6ztg/d0P/hMBAi7GBXk3lexlC7NyaDr24o4eGdbG/RB1pnUNT4C3JRyGEUjabDgsJBj&#10;Reuc0svhZhQUv3jq+mmXs3J7vOyeaXL9vyZK/XSa1QyEp8Z/w5/2n1YwnsL7S/g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Olj8IAAADbAAAADwAAAAAAAAAAAAAA&#10;AAChAgAAZHJzL2Rvd25yZXYueG1sUEsFBgAAAAAEAAQA+QAAAJADAAAAAA==&#10;" strokeweight="2.25pt">
                    <v:stroke endarrowwidth="narrow"/>
                  </v:line>
                  <v:line id="Линия 7" o:spid="_x0000_s1165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8Nb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N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sfDW9AAAA2wAAAA8AAAAAAAAAAAAAAAAAoQIA&#10;AGRycy9kb3ducmV2LnhtbFBLBQYAAAAABAAEAPkAAACLAwAAAAA=&#10;" strokeweight="2.25pt">
                    <v:stroke endarrowwidth="narrow"/>
                  </v:line>
                  <v:line id="Линия 8" o:spid="_x0000_s1166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Ka8AAAADcAAAADwAAAGRycy9kb3ducmV2LnhtbERPy6rCMBDdC/5DGMGNaKqCaDWKCIKI&#10;CNf6AWMztsVmUpuo9e+NINzdHM5zFqvGlOJJtSssKxgOIhDEqdUFZwrOybY/BeE8ssbSMil4k4PV&#10;st1aYKzti//oefKZCCHsYlSQe1/FUro0J4NuYCviwF1tbdAHWGdS1/gK4aaUoyiaSIMFh4YcK9rk&#10;lN5OD6OgGOOl52c9zsrD+XZ8p8l9f0+U6naa9RyEp8b/i3/unQ7zhzP4PhMu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8CmvAAAAA3AAAAA8AAAAAAAAAAAAAAAAA&#10;oQIAAGRycy9kb3ducmV2LnhtbFBLBQYAAAAABAAEAPkAAACOAwAAAAA=&#10;" strokeweight="2.25pt">
                    <v:stroke endarrowwidth="narrow"/>
                  </v:line>
                  <v:line id="Линия 9" o:spid="_x0000_s1167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pS8QAAADcAAAADwAAAGRycy9kb3ducmV2LnhtbESP0YrCQAxF3wX/YciCL6LTVRDtOoos&#10;CLKIoPUDsp1sW+xkamfU+vebB8G3hHtz78ly3bla3akNlWcDn+MEFHHubcWFgXO2Hc1BhYhssfZM&#10;Bp4UYL3q95aYWv/gI91PsVASwiFFA2WMTap1yEtyGMa+IRbtz7cOo6xtoW2LDwl3tZ4kyUw7rFga&#10;Smzou6T8cro5A9UUf4dxMeSi3p8vh2eeXX+umTGDj27zBSpSF9/m1/XOCv5E8OUZm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mlLxAAAANwAAAAPAAAAAAAAAAAA&#10;AAAAAKECAABkcnMvZG93bnJldi54bWxQSwUGAAAAAAQABAD5AAAAkgMAAAAA&#10;" strokeweight="2.25pt">
                    <v:stroke endarrowwidth="narrow"/>
                  </v:line>
                  <v:line id="Линия 10" o:spid="_x0000_s1168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bM0MMAAADcAAAADwAAAGRycy9kb3ducmV2LnhtbERP22rCQBB9L/gPywh9Ed2YQtE0q0ih&#10;UEopmPgB0+yYhGRnY3aby993CwXf5nCukx4n04qBeldbVrDdRCCIC6trLhVc8rf1DoTzyBpby6Rg&#10;JgfHw+IhxUTbkc80ZL4UIYRdggoq77tESldUZNBtbEccuKvtDfoA+1LqHscQbloZR9GzNFhzaKiw&#10;o9eKiib7MQrqJ/xe+f2Ky/bz0nzNRX77uOVKPS6n0wsIT5O/i//d7zrMj7fw90y4QB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mzNDDAAAA3AAAAA8AAAAAAAAAAAAA&#10;AAAAoQIAAGRycy9kb3ducmV2LnhtbFBLBQYAAAAABAAEAPkAAACRAwAAAAA=&#10;" strokeweight="2.25pt">
                    <v:stroke endarrowwidth="narrow"/>
                  </v:line>
                  <v:line id="Линия 11" o:spid="_x0000_s1169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RSp8IAAADcAAAADwAAAGRycy9kb3ducmV2LnhtbERP22rCQBB9L/Qflin0JdSNEYpGVxFB&#10;kCKFJvmAaXZMgtnZmF01+XtXKPRtDuc6q81gWnGj3jWWFUwnMQji0uqGKwVFvv+Yg3AeWWNrmRSM&#10;5GCzfn1ZYartnX/olvlKhBB2KSqove9SKV1Zk0E3sR1x4E62N+gD7Cupe7yHcNPKJI4/pcGGQ0ON&#10;He1qKs/Z1ShoZvgb+UXEVXsszt9jmV++LrlS72/DdgnC0+D/xX/ugw7zkwSez4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RSp8IAAADcAAAADwAAAAAAAAAAAAAA&#10;AAChAgAAZHJzL2Rvd25yZXYueG1sUEsFBgAAAAAEAAQA+QAAAJADAAAAAA==&#10;" strokeweight="2.25pt">
                    <v:stroke endarrowwidth="narrow"/>
                  </v:line>
                  <v:line id="Линия 12" o:spid="_x0000_s1170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3PMIAAADcAAAADwAAAGRycy9kb3ducmV2LnhtbERP24rCMBB9F/yHMIIvoqkKorVRRBBk&#10;WRa29QPGZmxLm0ltota/3yws7NscznWSfW8a8aTOVZYVzGcRCOLc6ooLBZfsNF2DcB5ZY2OZFLzJ&#10;wX43HCQYa/vib3qmvhAhhF2MCkrv21hKl5dk0M1sSxy4m+0M+gC7QuoOXyHcNHIRRStpsOLQUGJL&#10;x5LyOn0YBdUSrxO/mXDRfF7qr3ee3T/umVLjUX/YgvDU+3/xn/usw/zFEn6fC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3PMIAAADcAAAADwAAAAAAAAAAAAAA&#10;AAChAgAAZHJzL2Rvd25yZXYueG1sUEsFBgAAAAAEAAQA+QAAAJADAAAAAA==&#10;" strokeweight="2.25pt">
                    <v:stroke endarrowwidth="narrow"/>
                  </v:line>
                  <v:line id="Линия 13" o:spid="_x0000_s1171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FvSMAAAADcAAAADwAAAGRycy9kb3ducmV2LnhtbERP24rCMBB9F/yHMIIvoqmuiFajiCDI&#10;IoLWDxibsS02k9pErX9vFhZ8m8O5zmLVmFI8qXaFZQXDQQSCOLW64EzBOdn2pyCcR9ZYWiYFb3Kw&#10;WrZbC4y1ffGRniefiRDCLkYFufdVLKVLczLoBrYiDtzV1gZ9gHUmdY2vEG5KOYqiiTRYcGjIsaJN&#10;Tunt9DAKih+89Pysx1m5P98O7zS5/94TpbqdZj0H4anxX/G/e6fD/NEY/p4JF8jl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Rb0jAAAAA3AAAAA8AAAAAAAAAAAAAAAAA&#10;oQIAAGRycy9kb3ducmV2LnhtbFBLBQYAAAAABAAEAPkAAACOAwAAAAA=&#10;" strokeweight="2.25pt">
                    <v:stroke endarrowwidth="narrow"/>
                  </v:line>
                  <v:shape id="Поле 125" o:spid="_x0000_s1172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NLsEA&#10;AADcAAAADwAAAGRycy9kb3ducmV2LnhtbERPS2vCQBC+C/6HZYTedFPBItFVpFCpHsRH1euQHZO0&#10;2dmQnWr6711B6G0+vudM562r1JWaUHo28DpIQBFn3pacG/g6fPTHoIIgW6w8k4E/CjCfdTtTTK2/&#10;8Y6ue8lVDOGQooFCpE61DllBDsPA18SRu/jGoUTY5No2eIvhrtLDJHnTDkuODQXW9F5Q9rP/dQby&#10;82GF+rhdb06uDtXuW2i5FGNeeu1iAkqolX/x0/1p4/zhC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JDS7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6A119DD5" w14:textId="77777777" w:rsidR="00B637B9" w:rsidRPr="00F94233" w:rsidRDefault="00B637B9" w:rsidP="00B637B9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126" o:spid="_x0000_s1173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TWcEA&#10;AADcAAAADwAAAGRycy9kb3ducmV2LnhtbERPS2vCQBC+F/wPywje6kYPItFViqBoD+Kr9TpkxyQ1&#10;OxuyU43/3i0UvM3H95zpvHWVulETSs8GBv0EFHHmbcm5gdNx+T4GFQTZYuWZDDwowHzWeZtiav2d&#10;93Q7SK5iCIcUDRQidap1yApyGPq+Jo7cxTcOJcIm17bBewx3lR4myUg7LDk2FFjToqDsevh1BvLz&#10;cYP6a/e5/XZ1qPY/QquVGNPrth8TUEKtvMT/7rWN84cj+HsmXq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bk1n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0FEE96FF" w14:textId="77777777" w:rsidR="00B637B9" w:rsidRPr="00F94233" w:rsidRDefault="00B637B9" w:rsidP="00B637B9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127" o:spid="_x0000_s1174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2wsEA&#10;AADcAAAADwAAAGRycy9kb3ducmV2LnhtbERPS2vCQBC+C/6HZYTedFMPVqKrSKFSPYiPqtchOyZp&#10;s7MhO9X037uC0Nt8fM+ZzltXqSs1ofRs4HWQgCLOvC05N/B1+OiPQQVBtlh5JgN/FGA+63ammFp/&#10;4x1d95KrGMIhRQOFSJ1qHbKCHIaBr4kjd/GNQ4mwybVt8BbDXaWHSTLSDkuODQXW9F5Q9rP/dQby&#10;82GF+rhdb06uDtXuW2i5FGNeeu1iAkqolX/x0/1p4/zhGz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XNsL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1C0D75D5" w14:textId="77777777" w:rsidR="00B637B9" w:rsidRDefault="00B637B9" w:rsidP="00B637B9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128" o:spid="_x0000_s1175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isMQA&#10;AADcAAAADwAAAGRycy9kb3ducmV2LnhtbESPzW7CQAyE75V4h5UrcSubckBVYEEVEohyQOWvvVpZ&#10;NwlkvVHWhfTt60Ol3mzNeObzbNGHxtyoS3VkB8+jDAxxEX3NpYPTcfX0AiYJsscmMjn4oQSL+eBh&#10;hrmPd97T7SCl0RBOOTqoRNrc2lRUFDCNYkus2lfsAoquXWl9h3cND40dZ9nEBqxZGypsaVlRcT18&#10;Bwfl5/EN7fl9u/sIbWr2F6H1WpwbPvavUzBCvfyb/643XvHHSqvP6AR2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IorD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5AC3267D" w14:textId="77777777" w:rsidR="00B637B9" w:rsidRPr="00F94233" w:rsidRDefault="00B637B9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129" o:spid="_x0000_s1176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HK8EA&#10;AADcAAAADwAAAGRycy9kb3ducmV2LnhtbERPS2vCQBC+C/6HZYTedFMPUqOrSKFSPYiPqtchOyZp&#10;s7MhO9X037uC0Nt8fM+ZzltXqSs1ofRs4HWQgCLOvC05N/B1+Oi/gQqCbLHyTAb+KMB81u1MMbX+&#10;xju67iVXMYRDigYKkTrVOmQFOQwDXxNH7uIbhxJhk2vb4C2Gu0oPk2SkHZYcGwqs6b2g7Gf/6wzk&#10;58MK9XG73pxcHardt9ByKca89NrFBJRQK//ip/vTxvnDMT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EByv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571F5279" w14:textId="77777777" w:rsidR="00B637B9" w:rsidRPr="00F94233" w:rsidRDefault="00B637B9" w:rsidP="00B637B9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177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/lsYAAADcAAAADwAAAGRycy9kb3ducmV2LnhtbESP0WrCQBBF3wv+wzIFX0Q3baBo6hqk&#10;IBQphRo/YJqdJsHsbJJdNfn7zkOhbzPcO/ee2eaja9WNhtB4NvC0SkARl942XBk4F4flGlSIyBZb&#10;z2RgogD5bvawxcz6O3/R7RQrJSEcMjRQx9hlWoeyJodh5Tti0X784DDKOlTaDniXcNfq5yR50Q4b&#10;loYaO3qrqbycrs5Ak+L3Im4WXLUf58vnVBb9sS+MmT+O+1dQkcb4b/67freCnwq+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z/5bGAAAA3AAAAA8AAAAAAAAA&#10;AAAAAAAAoQIAAGRycy9kb3ducmV2LnhtbFBLBQYAAAAABAAEAPkAAACUAwAAAAA=&#10;" strokeweight="2.25pt">
                    <v:stroke endarrowwidth="narrow"/>
                  </v:line>
                  <v:shape id="Поле 131" o:spid="_x0000_s1178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d8MIA&#10;AADcAAAADwAAAGRycy9kb3ducmV2LnhtbERPTWvCQBC9F/wPywi91U0UiqSuoQiK9lCqtnodstMk&#10;mp0N2amm/74rCL3N433OLO9doy7UhdqzgXSUgCIuvK25NPC5Xz5NQQVBtth4JgO/FCCfDx5mmFl/&#10;5S1ddlKqGMIhQwOVSJtpHYqKHIaRb4kj9+07hxJhV2rb4TWGu0aPk+RZO6w5NlTY0qKi4rz7cQbK&#10;436D+uvj7f3g2tBsT0KrlRjzOOxfX0AJ9fIvvrvXNs6fpHB7Jl6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53w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14:paraId="42C1C0F0" w14:textId="77777777" w:rsidR="00B637B9" w:rsidRDefault="00B637B9" w:rsidP="00B637B9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1E139453" w14:textId="563DB3CA" w:rsidR="00B637B9" w:rsidRDefault="00B37F47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Поле 132" o:spid="_x0000_s1179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kDh8EA&#10;AADcAAAADwAAAGRycy9kb3ducmV2LnhtbERPS2vCQBC+C/6HZYTedFOFItFVpFCpHsRH1euQHZO0&#10;2dmQnWr6711B6G0+vudM562r1JWaUHo28DpIQBFn3pacG/g6fPTHoIIgW6w8k4E/CjCfdTtTTK2/&#10;8Y6ue8lVDOGQooFCpE61DllBDsPA18SRu/jGoUTY5No2eIvhrtLDJHnTDkuODQXW9F5Q9rP/dQby&#10;82GF+rhdb06uDtXuW2i5FGNeeu1iAkqolX/x0/1p4/zRE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5A4f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3096C98F" w14:textId="050D99A3" w:rsidR="00B637B9" w:rsidRDefault="00265C70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 w:rsidRPr="00377521">
                            <w:rPr>
                              <w:rFonts w:ascii="GOST type B" w:hAnsi="GOST type B"/>
                              <w:i/>
                              <w:color w:val="000000"/>
                              <w:sz w:val="44"/>
                              <w:lang w:val="uk-UA"/>
                            </w:rPr>
                            <w:t>ІАЛЦ.463626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B637B9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927F1D" w:rsidRPr="007E5641" w:rsidSect="00993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670"/>
    <w:multiLevelType w:val="hybridMultilevel"/>
    <w:tmpl w:val="9F9E0654"/>
    <w:lvl w:ilvl="0" w:tplc="8A84714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38B4A6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24AD"/>
    <w:multiLevelType w:val="hybridMultilevel"/>
    <w:tmpl w:val="62CA57D0"/>
    <w:lvl w:ilvl="0" w:tplc="6CF431F4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C2E3D0B"/>
    <w:multiLevelType w:val="hybridMultilevel"/>
    <w:tmpl w:val="F06AC450"/>
    <w:lvl w:ilvl="0" w:tplc="DE982AD8">
      <w:start w:val="1"/>
      <w:numFmt w:val="decimal"/>
      <w:lvlText w:val="%1)"/>
      <w:lvlJc w:val="left"/>
      <w:pPr>
        <w:ind w:left="1854" w:hanging="72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3976AC8"/>
    <w:multiLevelType w:val="hybridMultilevel"/>
    <w:tmpl w:val="A7B2C552"/>
    <w:lvl w:ilvl="0" w:tplc="6CF431F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AC31082"/>
    <w:multiLevelType w:val="hybridMultilevel"/>
    <w:tmpl w:val="C1DE1E92"/>
    <w:lvl w:ilvl="0" w:tplc="8DE0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03840"/>
    <w:multiLevelType w:val="hybridMultilevel"/>
    <w:tmpl w:val="0B7E5636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51684EBB"/>
    <w:multiLevelType w:val="hybridMultilevel"/>
    <w:tmpl w:val="EECA7D8E"/>
    <w:lvl w:ilvl="0" w:tplc="39721A0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7AC10273"/>
    <w:multiLevelType w:val="hybridMultilevel"/>
    <w:tmpl w:val="29307E5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7C477D3A"/>
    <w:multiLevelType w:val="hybridMultilevel"/>
    <w:tmpl w:val="F7CA865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76"/>
    <w:rsid w:val="00001A8D"/>
    <w:rsid w:val="00012D90"/>
    <w:rsid w:val="00023F3D"/>
    <w:rsid w:val="00054FCD"/>
    <w:rsid w:val="00090445"/>
    <w:rsid w:val="000A6C89"/>
    <w:rsid w:val="00153FF0"/>
    <w:rsid w:val="001B2D03"/>
    <w:rsid w:val="002148E6"/>
    <w:rsid w:val="002203DC"/>
    <w:rsid w:val="00235982"/>
    <w:rsid w:val="002360DD"/>
    <w:rsid w:val="00256DCD"/>
    <w:rsid w:val="002605D1"/>
    <w:rsid w:val="00265C70"/>
    <w:rsid w:val="002839C8"/>
    <w:rsid w:val="002916BB"/>
    <w:rsid w:val="002A2770"/>
    <w:rsid w:val="002B7BBF"/>
    <w:rsid w:val="002C7662"/>
    <w:rsid w:val="00301D8A"/>
    <w:rsid w:val="00310ACF"/>
    <w:rsid w:val="00316BAA"/>
    <w:rsid w:val="003242FD"/>
    <w:rsid w:val="00337E84"/>
    <w:rsid w:val="00341370"/>
    <w:rsid w:val="003522DB"/>
    <w:rsid w:val="00360312"/>
    <w:rsid w:val="00377521"/>
    <w:rsid w:val="00385ACB"/>
    <w:rsid w:val="0038711A"/>
    <w:rsid w:val="00397CD9"/>
    <w:rsid w:val="003B62F2"/>
    <w:rsid w:val="003C3C35"/>
    <w:rsid w:val="003E4BC4"/>
    <w:rsid w:val="003F35BA"/>
    <w:rsid w:val="00403828"/>
    <w:rsid w:val="004309DB"/>
    <w:rsid w:val="00497981"/>
    <w:rsid w:val="004B0A99"/>
    <w:rsid w:val="004D56FA"/>
    <w:rsid w:val="004F4F5B"/>
    <w:rsid w:val="004F523A"/>
    <w:rsid w:val="005016CA"/>
    <w:rsid w:val="005322EB"/>
    <w:rsid w:val="00567E4D"/>
    <w:rsid w:val="00596D2C"/>
    <w:rsid w:val="005C63D8"/>
    <w:rsid w:val="00617E0B"/>
    <w:rsid w:val="00622E2C"/>
    <w:rsid w:val="00640E20"/>
    <w:rsid w:val="006A2923"/>
    <w:rsid w:val="006C0C04"/>
    <w:rsid w:val="006D3449"/>
    <w:rsid w:val="006D4163"/>
    <w:rsid w:val="006E3589"/>
    <w:rsid w:val="006F438E"/>
    <w:rsid w:val="007457BB"/>
    <w:rsid w:val="007B2DD3"/>
    <w:rsid w:val="007B5889"/>
    <w:rsid w:val="007E23B1"/>
    <w:rsid w:val="007E5641"/>
    <w:rsid w:val="008003DC"/>
    <w:rsid w:val="00835F35"/>
    <w:rsid w:val="008926C3"/>
    <w:rsid w:val="008C3E02"/>
    <w:rsid w:val="00927F1D"/>
    <w:rsid w:val="00984BFB"/>
    <w:rsid w:val="009933C6"/>
    <w:rsid w:val="009B141C"/>
    <w:rsid w:val="009C64D3"/>
    <w:rsid w:val="00A14CEF"/>
    <w:rsid w:val="00A2075C"/>
    <w:rsid w:val="00A4278B"/>
    <w:rsid w:val="00A65F32"/>
    <w:rsid w:val="00A82E38"/>
    <w:rsid w:val="00A871C2"/>
    <w:rsid w:val="00AD0ED7"/>
    <w:rsid w:val="00AE633E"/>
    <w:rsid w:val="00AF7460"/>
    <w:rsid w:val="00B20430"/>
    <w:rsid w:val="00B37F47"/>
    <w:rsid w:val="00B404F4"/>
    <w:rsid w:val="00B637B9"/>
    <w:rsid w:val="00B825F6"/>
    <w:rsid w:val="00BA1CD5"/>
    <w:rsid w:val="00BB7AA5"/>
    <w:rsid w:val="00BD0B4D"/>
    <w:rsid w:val="00BE682B"/>
    <w:rsid w:val="00BF19A6"/>
    <w:rsid w:val="00C02516"/>
    <w:rsid w:val="00C44E0B"/>
    <w:rsid w:val="00C60F0B"/>
    <w:rsid w:val="00C80EB4"/>
    <w:rsid w:val="00C90AAE"/>
    <w:rsid w:val="00C93F6F"/>
    <w:rsid w:val="00CE790B"/>
    <w:rsid w:val="00CF2A76"/>
    <w:rsid w:val="00D1168E"/>
    <w:rsid w:val="00D16ADB"/>
    <w:rsid w:val="00D21137"/>
    <w:rsid w:val="00D3291D"/>
    <w:rsid w:val="00D378FB"/>
    <w:rsid w:val="00D46E4E"/>
    <w:rsid w:val="00D56419"/>
    <w:rsid w:val="00D57F05"/>
    <w:rsid w:val="00D861D5"/>
    <w:rsid w:val="00DA049C"/>
    <w:rsid w:val="00DB14E2"/>
    <w:rsid w:val="00DE3DA5"/>
    <w:rsid w:val="00E20394"/>
    <w:rsid w:val="00E4511C"/>
    <w:rsid w:val="00EA3F99"/>
    <w:rsid w:val="00EE1C56"/>
    <w:rsid w:val="00EF7500"/>
    <w:rsid w:val="00F875F2"/>
    <w:rsid w:val="00F90A67"/>
    <w:rsid w:val="00F91AC3"/>
    <w:rsid w:val="00F94233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D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FD81F-BF76-4877-86BB-6C97E213F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24</cp:revision>
  <dcterms:created xsi:type="dcterms:W3CDTF">2009-12-21T19:31:00Z</dcterms:created>
  <dcterms:modified xsi:type="dcterms:W3CDTF">2009-12-23T05:32:00Z</dcterms:modified>
</cp:coreProperties>
</file>