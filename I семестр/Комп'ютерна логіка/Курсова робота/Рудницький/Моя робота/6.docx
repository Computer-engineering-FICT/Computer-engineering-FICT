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93F02" w14:textId="6EDD3801" w:rsidR="00927F1D" w:rsidRDefault="00B637B9" w:rsidP="00E362E9">
      <w:pPr>
        <w:spacing w:after="0" w:line="360" w:lineRule="auto"/>
        <w:ind w:left="1134"/>
        <w:jc w:val="both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E362E9">
        <w:rPr>
          <w:b/>
          <w:noProof/>
          <w:sz w:val="36"/>
          <w:szCs w:val="36"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05CA0DBB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6000"/>
                <wp:effectExtent l="19050" t="19050" r="0" b="0"/>
                <wp:wrapNone/>
                <wp:docPr id="133" name="Группа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6000"/>
                          <a:chOff x="1015" y="558"/>
                          <a:chExt cx="10486" cy="16180"/>
                        </a:xfrm>
                      </wpg:grpSpPr>
                      <wps:wsp>
                        <wps:cNvPr id="76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" name="Группа 77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78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Поле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119DD5" w14:textId="77777777" w:rsidR="00B637B9" w:rsidRPr="00F94233" w:rsidRDefault="00B637B9" w:rsidP="00B637B9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Поле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EE96FF" w14:textId="77777777" w:rsidR="00B637B9" w:rsidRPr="00F94233" w:rsidRDefault="00B637B9" w:rsidP="00B637B9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Поле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0D75D5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Поле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C3267D" w14:textId="77777777" w:rsidR="00B637B9" w:rsidRPr="00F94233" w:rsidRDefault="00B637B9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Поле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1F5279" w14:textId="77777777" w:rsidR="00B637B9" w:rsidRPr="00F94233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Поле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C1C0F0" w14:textId="77777777" w:rsidR="00B637B9" w:rsidRDefault="00B637B9" w:rsidP="00B637B9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1E139453" w14:textId="164B4B30" w:rsidR="00B637B9" w:rsidRDefault="00E362E9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Поле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96C98F" w14:textId="78C6D405" w:rsidR="00B637B9" w:rsidRDefault="00B361D9" w:rsidP="00B637B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B361D9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B637B9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3" o:spid="_x0000_s1026" style="position:absolute;left:0;text-align:left;margin-left:56.7pt;margin-top:14.2pt;width:524.15pt;height:803.6pt;z-index:25166438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">
                <v:rect id="Прямоуг. 3" o:spid="_x0000_s102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5hMYA&#10;AADbAAAADwAAAGRycy9kb3ducmV2LnhtbESPT2vCQBTE70K/w/IK3nRj6p+SuooNCIJejIW2t0f2&#10;NQnNvg3ZVaOf3hUEj8PM/IaZLztTixO1rrKsYDSMQBDnVldcKPg6rAfvIJxH1lhbJgUXcrBcvPTm&#10;mGh75j2dMl+IAGGXoILS+yaR0uUlGXRD2xAH78+2Bn2QbSF1i+cAN7WMo2gqDVYcFkpsKC0p/8+O&#10;RsF+8rn6/Zm9fZtrtM3G6c7E6ShWqv/arT5AeOr8M/xob7SC2RTu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r5hMYAAADbAAAADwAAAAAAAAAAAAAAAACYAgAAZHJz&#10;L2Rvd25yZXYueG1sUEsFBgAAAAAEAAQA9QAAAIsDAAAAAA==&#10;" filled="f" strokeweight="2.25pt"/>
                <v:group id="Группа 77" o:spid="_x0000_s102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Линия 5" o:spid="_x0000_s102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mo78AAADbAAAADwAAAGRycy9kb3ducmV2LnhtbERPu2rDMBTdA/0HcQvdEjl1SYwTJZSG&#10;QvGWx5LtYt3YxtaVKymx+vfVUOh4OO/tPppBPMj5zrKC5SIDQVxb3XGj4HL+nBcgfEDWOFgmBT/k&#10;Yb97mm2x1HbiIz1OoREphH2JCtoQxlJKX7dk0C/sSJy4m3UGQ4KukdrhlMLNIF+zbCUNdpwaWhzp&#10;o6W6P92NgiJ/QyyufdWTz913OFQmcqXUy3N834AIFMO/+M/9pRWs09j0Jf0Au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mvmo78AAADbAAAADwAAAAAAAAAAAAAAAACh&#10;AgAAZHJzL2Rvd25yZXYueG1sUEsFBgAAAAAEAAQA+QAAAI0DAAAAAA==&#10;" strokeweight="2.25pt">
                    <v:stroke endarrowwidth="narrow"/>
                  </v:line>
                  <v:line id="Линия 6" o:spid="_x0000_s103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lj8IAAADbAAAADwAAAGRycy9kb3ducmV2LnhtbESP3YrCMBSE7wXfIRxhb0RTXfCnGkUE&#10;YVlE0PoAx+bYFpuT2kStb28EwcthZr5h5svGlOJOtSssKxj0IxDEqdUFZwqOyaY3AeE8ssbSMil4&#10;koPlot2aY6ztg/d0P/hMBAi7GBXk3lexlC7NyaDr24o4eGdbG/RB1pnUNT4C3JRyGEUjabDgsJBj&#10;Reuc0svhZhQUv3jq+mmXs3J7vOyeaXL9vyZK/XSa1QyEp8Z/w5/2n1Yw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Olj8IAAADbAAAADwAAAAAAAAAAAAAA&#10;AAChAgAAZHJzL2Rvd25yZXYueG1sUEsFBgAAAAAEAAQA+QAAAJADAAAAAA==&#10;" strokeweight="2.25pt">
                    <v:stroke endarrowwidth="narrow"/>
                  </v:line>
                  <v:line id="Линия 7" o:spid="_x0000_s103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8N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sfDW9AAAA2wAAAA8AAAAAAAAAAAAAAAAAoQIA&#10;AGRycy9kb3ducmV2LnhtbFBLBQYAAAAABAAEAPkAAACLAwAAAAA=&#10;" strokeweight="2.25pt">
                    <v:stroke endarrowwidth="narrow"/>
                  </v:line>
                  <v:line id="Линия 8" o:spid="_x0000_s103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Ka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hz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8CmvAAAAA3AAAAA8AAAAAAAAAAAAAAAAA&#10;oQIAAGRycy9kb3ducmV2LnhtbFBLBQYAAAAABAAEAPkAAACOAwAAAAA=&#10;" strokeweight="2.25pt">
                    <v:stroke endarrowwidth="narrow"/>
                  </v:line>
                  <v:line id="Линия 9" o:spid="_x0000_s103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pS8QAAADcAAAADwAAAGRycy9kb3ducmV2LnhtbESP0YrCQAxF3wX/YciCL6LTVRDtOoos&#10;CLKIoPUDsp1sW+xkamfU+vebB8G3hHtz78ly3bla3akNlWcDn+MEFHHubcWFgXO2Hc1BhYhssfZM&#10;Bp4UYL3q95aYWv/gI91PsVASwiFFA2WMTap1yEtyGMa+IRbtz7cOo6xtoW2LDwl3tZ4kyUw7rFga&#10;Smzou6T8cro5A9UUf4dxMeSi3p8vh2eeXX+umTGDj27zBSpSF9/m1/XOCv5E8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mlLxAAAANwAAAAPAAAAAAAAAAAA&#10;AAAAAKECAABkcnMvZG93bnJldi54bWxQSwUGAAAAAAQABAD5AAAAkgMAAAAA&#10;" strokeweight="2.25pt">
                    <v:stroke endarrowwidth="narrow"/>
                  </v:line>
                  <v:line id="Линия 10" o:spid="_x0000_s103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M0MMAAADcAAAADwAAAGRycy9kb3ducmV2LnhtbERP22rCQBB9L/gPywh9Ed2YQtE0q0ih&#10;UEopmPgB0+yYhGRnY3aby993CwXf5nCukx4n04qBeldbVrDdRCCIC6trLhVc8rf1DoTzyBpby6Rg&#10;JgfHw+IhxUTbkc80ZL4UIYRdggoq77tESldUZNBtbEccuKvtDfoA+1LqHscQbloZR9GzNFhzaKiw&#10;o9eKiib7MQrqJ/xe+f2Ky/bz0nzNRX77uOVKPS6n0wsIT5O/i//d7zrMj7fw90y4QB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mzNDDAAAA3AAAAA8AAAAAAAAAAAAA&#10;AAAAoQIAAGRycy9kb3ducmV2LnhtbFBLBQYAAAAABAAEAPkAAACRAwAAAAA=&#10;" strokeweight="2.25pt">
                    <v:stroke endarrowwidth="narrow"/>
                  </v:line>
                  <v:line id="Линия 11" o:spid="_x0000_s103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RSp8IAAADcAAAADwAAAGRycy9kb3ducmV2LnhtbERP22rCQBB9L/Qflin0JdSNEYpGVxFB&#10;kCKFJvmAaXZMgtnZmF01+XtXKPRtDuc6q81gWnGj3jWWFUwnMQji0uqGKwVFvv+Yg3AeWWNrmRSM&#10;5GCzfn1ZYartnX/olvlKhBB2KSqove9SKV1Zk0E3sR1x4E62N+gD7Cupe7yHcNPKJI4/pcGGQ0ON&#10;He1qKs/Z1ShoZvgb+UXEVXsszt9jmV++LrlS72/DdgnC0+D/xX/ugw7zkwSez4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RSp8IAAADcAAAADwAAAAAAAAAAAAAA&#10;AAChAgAAZHJzL2Rvd25yZXYueG1sUEsFBgAAAAAEAAQA+QAAAJADAAAAAA==&#10;" strokeweight="2.25pt">
                    <v:stroke endarrowwidth="narrow"/>
                  </v:line>
                  <v:line id="Линия 12" o:spid="_x0000_s103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3PMIAAADcAAAADwAAAGRycy9kb3ducmV2LnhtbERP24rCMBB9F/yHMIIvoqkKorVRRBBk&#10;WRa29QPGZmxLm0ltota/3yws7NscznWSfW8a8aTOVZYVzGcRCOLc6ooLBZfsNF2DcB5ZY2OZFLzJ&#10;wX43HCQYa/vib3qmvhAhhF2MCkrv21hKl5dk0M1sSxy4m+0M+gC7QuoOXyHcNHIRRStpsOLQUGJL&#10;x5LyOn0YBdUSrxO/mXDRfF7qr3ee3T/umVLjUX/YgvDU+3/xn/usw/zFEn6fC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3PMIAAADcAAAADwAAAAAAAAAAAAAA&#10;AAChAgAAZHJzL2Rvd25yZXYueG1sUEsFBgAAAAAEAAQA+QAAAJADAAAAAA==&#10;" strokeweight="2.25pt">
                    <v:stroke endarrowwidth="narrow"/>
                  </v:line>
                  <v:line id="Линия 13" o:spid="_x0000_s103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FvSMAAAADcAAAADwAAAGRycy9kb3ducmV2LnhtbERP24rCMBB9F/yHMIIvoqmuiFajiCDI&#10;IoLWDxibsS02k9pErX9vFhZ8m8O5zmLVmFI8qXaFZQXDQQSCOLW64EzBOdn2pyCcR9ZYWiYFb3Kw&#10;WrZbC4y1ffGRniefiRDCLkYFufdVLKVLczLoBrYiDtzV1gZ9gHUmdY2vEG5KOYqiiTRYcGjIsaJN&#10;Tunt9DAKih+89Pysx1m5P98O7zS5/94TpbqdZj0H4anxX/G/e6fD/NEY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Rb0jAAAAA3AAAAA8AAAAAAAAAAAAAAAAA&#10;oQIAAGRycy9kb3ducmV2LnhtbFBLBQYAAAAABAAEAPkAAACOAwAAAAA=&#10;" strokeweight="2.25pt">
                    <v:stroke endarrowwidth="narrow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25" o:spid="_x0000_s103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NLsEA&#10;AADcAAAADwAAAGRycy9kb3ducmV2LnhtbERPS2vCQBC+C/6HZYTedFPBItFVpFCpHsRH1euQHZO0&#10;2dmQnWr6711B6G0+vudM562r1JWaUHo28DpIQBFn3pacG/g6fPTHoIIgW6w8k4E/CjCfdTtTTK2/&#10;8Y6ue8lVDOGQooFCpE61DllBDsPA18SRu/jGoUTY5No2eIvhrtLDJHnTDkuODQXW9F5Q9rP/dQby&#10;82GF+rhdb06uDtXuW2i5FGNeeu1iAkqolX/x0/1p4/zhC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JDS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6A119DD5" w14:textId="77777777" w:rsidR="00B637B9" w:rsidRPr="00F94233" w:rsidRDefault="00B637B9" w:rsidP="00B637B9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26" o:spid="_x0000_s103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TWcEA&#10;AADcAAAADwAAAGRycy9kb3ducmV2LnhtbERPS2vCQBC+F/wPywje6kYPItFViqBoD+Kr9TpkxyQ1&#10;OxuyU43/3i0UvM3H95zpvHWVulETSs8GBv0EFHHmbcm5gdNx+T4GFQTZYuWZDDwowHzWeZtiav2d&#10;93Q7SK5iCIcUDRQidap1yApyGPq+Jo7cxTcOJcIm17bBewx3lR4myUg7LDk2FFjToqDsevh1BvLz&#10;cYP6a/e5/XZ1qPY/QquVGNPrth8TUEKtvMT/7rWN84cj+HsmXq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k1n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0FEE96FF" w14:textId="77777777" w:rsidR="00B637B9" w:rsidRPr="00F94233" w:rsidRDefault="00B637B9" w:rsidP="00B637B9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27" o:spid="_x0000_s104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2wsEA&#10;AADcAAAADwAAAGRycy9kb3ducmV2LnhtbERPS2vCQBC+C/6HZYTedFMPVqKrSKFSPYiPqtchOyZp&#10;s7MhO9X037uC0Nt8fM+ZzltXqSs1ofRs4HWQgCLOvC05N/B1+OiPQQVBtlh5JgN/FGA+63ammFp/&#10;4x1d95KrGMIhRQOFSJ1qHbKCHIaBr4kjd/GNQ4mwybVt8BbDXaWHSTLSDkuODQXW9F5Q9rP/dQby&#10;82GF+rhdb06uDtXuW2i5FGNeeu1iAkqolX/x0/1p4/zhGz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XNsL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1C0D75D5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28" o:spid="_x0000_s104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isMQA&#10;AADcAAAADwAAAGRycy9kb3ducmV2LnhtbESPzW7CQAyE75V4h5UrcSubckBVYEEVEohyQOWvvVpZ&#10;NwlkvVHWhfTt60Ol3mzNeObzbNGHxtyoS3VkB8+jDAxxEX3NpYPTcfX0AiYJsscmMjn4oQSL+eBh&#10;hrmPd97T7SCl0RBOOTqoRNrc2lRUFDCNYkus2lfsAoquXWl9h3cND40dZ9nEBqxZGypsaVlRcT18&#10;Bwfl5/EN7fl9u/sIbWr2F6H1WpwbPvavUzBCvfyb/643XvHHSqvP6AR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orD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5AC3267D" w14:textId="77777777" w:rsidR="00B637B9" w:rsidRPr="00F94233" w:rsidRDefault="00B637B9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29" o:spid="_x0000_s104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HK8EA&#10;AADcAAAADwAAAGRycy9kb3ducmV2LnhtbERPS2vCQBC+C/6HZYTedFMPUqOrSKFSPYiPqtchOyZp&#10;s7MhO9X037uC0Nt8fM+ZzltXqSs1ofRs4HWQgCLOvC05N/B1+Oi/gQqCbLHyTAb+KMB81u1MMbX+&#10;xju67iVXMYRDigYKkTrVOmQFOQwDXxNH7uIbhxJhk2vb4C2Gu0oPk2SkHZYcGwqs6b2g7Gf/6wzk&#10;58MK9XG73pxcHardt9ByKca89NrFBJRQK//ip/vTxvnDMTyeiRfo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Byv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571F5279" w14:textId="77777777" w:rsidR="00B637B9" w:rsidRPr="00F94233" w:rsidRDefault="00B637B9" w:rsidP="00B637B9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4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/lsYAAADcAAAADwAAAGRycy9kb3ducmV2LnhtbESP0WrCQBBF3wv+wzIFX0Q3baBo6hqk&#10;IBQphRo/YJqdJsHsbJJdNfn7zkOhbzPcO/ee2eaja9WNhtB4NvC0SkARl942XBk4F4flGlSIyBZb&#10;z2RgogD5bvawxcz6O3/R7RQrJSEcMjRQx9hlWoeyJodh5Tti0X784DDKOlTaDniXcNfq5yR50Q4b&#10;loYaO3qrqbycrs5Ak+L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z/5bGAAAA3AAAAA8AAAAAAAAA&#10;AAAAAAAAoQIAAGRycy9kb3ducmV2LnhtbFBLBQYAAAAABAAEAPkAAACUAwAAAAA=&#10;" strokeweight="2.25pt">
                    <v:stroke endarrowwidth="narrow"/>
                  </v:line>
                  <v:shape id="Поле 131" o:spid="_x0000_s104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d8MIA&#10;AADcAAAADwAAAGRycy9kb3ducmV2LnhtbERPTWvCQBC9F/wPywi91U0UiqSuoQiK9lCqtnodstMk&#10;mp0N2amm/74rCL3N433OLO9doy7UhdqzgXSUgCIuvK25NPC5Xz5NQQVBtth4JgO/FCCfDx5mmFl/&#10;5S1ddlKqGMIhQwOVSJtpHYqKHIaRb4kj9+07hxJhV2rb4TWGu0aPk+RZO6w5NlTY0qKi4rz7cQbK&#10;436D+uvj7f3g2tBsT0KrlRjzOOxfX0AJ9fIvvrvXNs6fpHB7Jl6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53w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14:paraId="42C1C0F0" w14:textId="77777777" w:rsidR="00B637B9" w:rsidRDefault="00B637B9" w:rsidP="00B637B9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1E139453" w14:textId="164B4B30" w:rsidR="00B637B9" w:rsidRDefault="00E362E9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14</w:t>
                          </w:r>
                        </w:p>
                      </w:txbxContent>
                    </v:textbox>
                  </v:shape>
                  <v:shape id="Поле 132" o:spid="_x0000_s104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Dh8EA&#10;AADcAAAADwAAAGRycy9kb3ducmV2LnhtbERPS2vCQBC+C/6HZYTedFOFItFVpFCpHsRH1euQHZO0&#10;2dmQnWr6711B6G0+vudM562r1JWaUHo28DpIQBFn3pacG/g6fPTHoIIgW6w8k4E/CjCfdTtTTK2/&#10;8Y6ue8lVDOGQooFCpE61DllBDsPA18SRu/jGoUTY5No2eIvhrtLDJHnTDkuODQXW9F5Q9rP/dQby&#10;82GF+rhdb06uDtXuW2i5FGNeeu1iAkqolX/x0/1p4/zRE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5A4f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096C98F" w14:textId="78C6D405" w:rsidR="00B637B9" w:rsidRDefault="00B361D9" w:rsidP="00B637B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B361D9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ІАЛЦ.463626.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B637B9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E362E9" w:rsidRPr="00E362E9">
        <w:rPr>
          <w:rFonts w:ascii="Times New Roman" w:hAnsi="Times New Roman"/>
          <w:b/>
          <w:bCs/>
          <w:sz w:val="36"/>
          <w:szCs w:val="36"/>
          <w:lang w:val="uk-UA"/>
        </w:rPr>
        <w:t>Висновок</w:t>
      </w:r>
    </w:p>
    <w:p w14:paraId="0320AE86" w14:textId="77777777" w:rsidR="00E362E9" w:rsidRP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E362E9">
        <w:rPr>
          <w:rFonts w:ascii="Times New Roman" w:hAnsi="Times New Roman"/>
          <w:bCs/>
          <w:sz w:val="28"/>
          <w:szCs w:val="28"/>
          <w:lang w:val="uk-UA"/>
        </w:rPr>
        <w:t>Метою даної курсової роботи було з</w:t>
      </w:r>
      <w:bookmarkStart w:id="0" w:name="_GoBack"/>
      <w:bookmarkEnd w:id="0"/>
      <w:r w:rsidRPr="00E362E9">
        <w:rPr>
          <w:rFonts w:ascii="Times New Roman" w:hAnsi="Times New Roman"/>
          <w:bCs/>
          <w:sz w:val="28"/>
          <w:szCs w:val="28"/>
          <w:lang w:val="uk-UA"/>
        </w:rPr>
        <w:t>акріпити навички абстрактного та структурного синтезу автомата по заданому алгоритму роботи. Постало питання мінімізації систем функцій для зменшення кількості логічних елементів та збільшення швидкодії схеми.</w:t>
      </w:r>
    </w:p>
    <w:p w14:paraId="17D401C1" w14:textId="77777777" w:rsidR="00E362E9" w:rsidRP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E362E9">
        <w:rPr>
          <w:rFonts w:ascii="Times New Roman" w:hAnsi="Times New Roman"/>
          <w:bCs/>
          <w:sz w:val="28"/>
          <w:szCs w:val="28"/>
          <w:lang w:val="uk-UA"/>
        </w:rPr>
        <w:t>При побудові комбінаційних схем було показано доцільність та ефективність сумісної мінімізації кількох функцій.</w:t>
      </w:r>
    </w:p>
    <w:p w14:paraId="3B541000" w14:textId="77777777" w:rsidR="00E362E9" w:rsidRP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E362E9">
        <w:rPr>
          <w:rFonts w:ascii="Times New Roman" w:hAnsi="Times New Roman"/>
          <w:bCs/>
          <w:sz w:val="28"/>
          <w:szCs w:val="28"/>
          <w:lang w:val="uk-UA"/>
        </w:rPr>
        <w:t>Усі схеми та керуючий автомат були перевірені в програмі AFDK 2.0. Перевірка дала позитивні результати.</w:t>
      </w:r>
    </w:p>
    <w:p w14:paraId="22F69409" w14:textId="77777777" w:rsidR="00E362E9" w:rsidRP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E362E9">
        <w:rPr>
          <w:rFonts w:ascii="Times New Roman" w:hAnsi="Times New Roman"/>
          <w:bCs/>
          <w:sz w:val="28"/>
          <w:szCs w:val="28"/>
          <w:lang w:val="uk-UA"/>
        </w:rPr>
        <w:t>Також я покращив навички оформлення текстову конструкторську документацію відповідно до діючих стандартів.</w:t>
      </w:r>
    </w:p>
    <w:p w14:paraId="699C4997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190349F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43F9CD6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770BF38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4B649C63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DD06205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E4D54C5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7BA0C9E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782D767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18E4144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96AA60C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B70D3C0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2787233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1C1D555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42210AC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9E65472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442A1F0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5B4B25B7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CF2B9CA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6CE7232" w14:textId="77777777" w:rsid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8FFACBA" w14:textId="333A3057" w:rsidR="00E362E9" w:rsidRPr="00E362E9" w:rsidRDefault="00E362E9" w:rsidP="00E362E9">
      <w:pPr>
        <w:spacing w:after="0" w:line="360" w:lineRule="auto"/>
        <w:ind w:left="1134"/>
        <w:jc w:val="both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E362E9">
        <w:rPr>
          <w:b/>
          <w:noProof/>
          <w:sz w:val="36"/>
          <w:szCs w:val="36"/>
          <w:u w:val="single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2F0CD9B1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6400" cy="10202400"/>
                <wp:effectExtent l="19050" t="19050" r="0" b="0"/>
                <wp:wrapNone/>
                <wp:docPr id="268" name="Группа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400" cy="10202400"/>
                          <a:chOff x="1015" y="558"/>
                          <a:chExt cx="10486" cy="16180"/>
                        </a:xfrm>
                      </wpg:grpSpPr>
                      <wps:wsp>
                        <wps:cNvPr id="24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4" name="Группа 24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24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Поле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BC249D" w14:textId="77777777" w:rsidR="00E362E9" w:rsidRPr="00F94233" w:rsidRDefault="00E362E9" w:rsidP="00E362E9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Поле 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D54E5D" w14:textId="77777777" w:rsidR="00E362E9" w:rsidRPr="00F94233" w:rsidRDefault="00E362E9" w:rsidP="00E362E9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9" name="Поле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2C0985" w14:textId="77777777" w:rsidR="00E362E9" w:rsidRDefault="00E362E9" w:rsidP="00E362E9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Поле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7614F3" w14:textId="77777777" w:rsidR="00E362E9" w:rsidRPr="00F94233" w:rsidRDefault="00E362E9" w:rsidP="00E362E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2" name="Поле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0E7BC1" w14:textId="77777777" w:rsidR="00E362E9" w:rsidRPr="00F94233" w:rsidRDefault="00E362E9" w:rsidP="00E362E9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Поле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AE6DE9" w14:textId="77777777" w:rsidR="00E362E9" w:rsidRDefault="00E362E9" w:rsidP="00E362E9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14BB5279" w14:textId="4EE9740B" w:rsidR="00E362E9" w:rsidRPr="00E43C2C" w:rsidRDefault="00E43C2C" w:rsidP="00E362E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7" name="Поле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57A2BA" w14:textId="6EA4505B" w:rsidR="00E362E9" w:rsidRDefault="00B361D9" w:rsidP="00E362E9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E362E9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 w:rsidR="00E362E9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E362E9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E362E9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E362E9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8" o:spid="_x0000_s1046" style="position:absolute;left:0;text-align:left;margin-left:56.7pt;margin-top:14.2pt;width:524.15pt;height:803.35pt;z-index:2516664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">
                <v:rect id="Прямоуг. 3" o:spid="_x0000_s104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/38cA&#10;AADcAAAADwAAAGRycy9kb3ducmV2LnhtbESPQWvCQBSE74X+h+UVequbRG1LdCM2IBT0YhRab4/s&#10;Mwlm34bsqqm/vlsQehxm5htmvhhMKy7Uu8aygngUgSAurW64UrDfrV7eQTiPrLG1TAp+yMEie3yY&#10;Y6rtlbd0KXwlAoRdigpq77tUSlfWZNCNbEccvKPtDfog+0rqHq8BblqZRNGrNNhwWKixo7ym8lSc&#10;jYLt9GN5+H4bf5lbtC4m+cYkeZwo9fw0LGcgPA3+P3xvf2oFyWQMf2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Mv9/HAAAA3AAAAA8AAAAAAAAAAAAAAAAAmAIAAGRy&#10;cy9kb3ducmV2LnhtbFBLBQYAAAAABAAEAPUAAACMAwAAAAA=&#10;" filled="f" strokeweight="2.25pt"/>
                <v:group id="Группа 244" o:spid="_x0000_s104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line id="Линия 5" o:spid="_x0000_s104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cuwsIAAADcAAAADwAAAGRycy9kb3ducmV2LnhtbESPzYvCMBTE78L+D+EJe9PUr6V0jSLK&#10;gvTmx2Vvj+ZtW9q8dJOo9b83guBxmJnfMMt1b1pxJedrywom4wQEcWF1zaWC8+lnlILwAVlja5kU&#10;3MnDevUxWGKm7Y0PdD2GUkQI+wwVVCF0mZS+qMigH9uOOHp/1hkMUbpSaoe3CDetnCbJlzRYc1yo&#10;sKNtRUVzvBgF6WyOmP42eUN+5v7DLjc950p9DvvNN4hAfXiHX+29VjCdL+B5Jh4B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cuwsIAAADcAAAADwAAAAAAAAAAAAAA&#10;AAChAgAAZHJzL2Rvd25yZXYueG1sUEsFBgAAAAAEAAQA+QAAAJADAAAAAA==&#10;" strokeweight="2.25pt">
                    <v:stroke endarrowwidth="narrow"/>
                  </v:line>
                  <v:line id="Линия 6" o:spid="_x0000_s105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XQeMYAAADcAAAADwAAAGRycy9kb3ducmV2LnhtbESP3WrCQBSE7wu+w3KE3kjdmBapqatI&#10;oVCKCDU+wDF7moRkzybZbX7evisIvRxm5htmux9NLXrqXGlZwWoZgSDOrC45V3BJP55eQTiPrLG2&#10;TAomcrDfzR62mGg78Df1Z5+LAGGXoILC+yaR0mUFGXRL2xAH78d2Bn2QXS51h0OAm1rGUbSWBksO&#10;CwU29F5QVp1/jYLyGa8Lv1lwXh8v1WnK0varTZV6nI+HNxCeRv8fvrc/tYL4ZQ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10HjGAAAA3AAAAA8AAAAAAAAA&#10;AAAAAAAAoQIAAGRycy9kb3ducmV2LnhtbFBLBQYAAAAABAAEAPkAAACUAwAAAAA=&#10;" strokeweight="2.25pt">
                    <v:stroke endarrowwidth="narrow"/>
                  </v:line>
                  <v:line id="Линия 7" o:spid="_x0000_s105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l148YAAADcAAAADwAAAGRycy9kb3ducmV2LnhtbESP0WrCQBRE3wv+w3KFvkjdmJa2RleR&#10;QqGIFJr4AdfsNQlm7ybZbRL/3hUKfRxm5gyz3o6mFj11rrKsYDGPQBDnVldcKDhmn0/vIJxH1lhb&#10;JgVXcrDdTB7WmGg78A/1qS9EgLBLUEHpfZNI6fKSDLq5bYiDd7adQR9kV0jd4RDgppZxFL1KgxWH&#10;hRIb+igpv6S/RkH1jKeZX864qA/Hy/c1z9p9myn1OB13KxCeRv8f/mt/aQXxyx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dePGAAAA3AAAAA8AAAAAAAAA&#10;AAAAAAAAoQIAAGRycy9kb3ducmV2LnhtbFBLBQYAAAAABAAEAPkAAACUAwAAAAA=&#10;" strokeweight="2.25pt">
                    <v:stroke endarrowwidth="narrow"/>
                  </v:line>
                  <v:line id="Линия 8" o:spid="_x0000_s105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pECsQAAADcAAAADwAAAGRycy9kb3ducmV2LnhtbESP3YrCMBSE7wXfIZwFb2RN/UHWbqOI&#10;sCAigtYHODbHtrQ5qU1W69ubhQUvh5n5hklWnanFnVpXWlYwHkUgiDOrS84VnNOfzy8QziNrrC2T&#10;gic5WC37vQRjbR98pPvJ5yJA2MWooPC+iaV0WUEG3cg2xMG72tagD7LNpW7xEeCmlpMomkuDJYeF&#10;AhvaFJRVp1+joJziZegXQ87r/bk6PLP0trulSg0+uvU3CE+df4f/21utYDJbwN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kQKxAAAANwAAAAPAAAAAAAAAAAA&#10;AAAAAKECAABkcnMvZG93bnJldi54bWxQSwUGAAAAAAQABAD5AAAAkgMAAAAA&#10;" strokeweight="2.25pt">
                    <v:stroke endarrowwidth="narrow"/>
                  </v:line>
                  <v:line id="Линия 9" o:spid="_x0000_s105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7SsEAAADcAAAADwAAAGRycy9kb3ducmV2LnhtbERPzYrCMBC+L/gOYQQvoqkuK1obRQRB&#10;RBa0PsDYjG1pM6lN1Pr2m4Owx4/vP1l3phZPal1pWcFkHIEgzqwuOVdwSXejOQjnkTXWlknBmxys&#10;V72vBGNtX3yi59nnIoSwi1FB4X0TS+myggy6sW2IA3ezrUEfYJtL3eIrhJtaTqNoJg2WHBoKbGhb&#10;UFadH0ZB+Y3XoV8MOa+Pl+r3naX3wz1VatDvNksQnjr/L/6491rB9CfMD2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SXtKwQAAANwAAAAPAAAAAAAAAAAAAAAA&#10;AKECAABkcnMvZG93bnJldi54bWxQSwUGAAAAAAQABAD5AAAAjwMAAAAA&#10;" strokeweight="2.25pt">
                    <v:stroke endarrowwidth="narrow"/>
                  </v:line>
                  <v:line id="Линия 10" o:spid="_x0000_s105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dApsUAAADcAAAADwAAAGRycy9kb3ducmV2LnhtbESP0WrCQBRE3wv+w3ILvojZNFLR1FWk&#10;UBApBU0+4Jq9JsHs3ZjdmuTvu4VCH4eZOcNsdoNpxIM6V1tW8BLFIIgLq2suFeTZx3wFwnlkjY1l&#10;UjCSg9128rTBVNueT/Q4+1IECLsUFVTet6mUrqjIoItsSxy8q+0M+iC7UuoO+wA3jUzieCkN1hwW&#10;KmzpvaLidv42CuoFXmZ+PeOy+cxvX2OR3Y/3TKnp87B/A+Fp8P/hv/ZBK0heE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dApsUAAADcAAAADwAAAAAAAAAA&#10;AAAAAAChAgAAZHJzL2Rvd25yZXYueG1sUEsFBgAAAAAEAAQA+QAAAJMDAAAAAA==&#10;" strokeweight="2.25pt">
                    <v:stroke endarrowwidth="narrow"/>
                  </v:line>
                  <v:line id="Линия 11" o:spid="_x0000_s105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vlPcQAAADcAAAADwAAAGRycy9kb3ducmV2LnhtbESP0YrCMBRE3wX/IVxhX2RNVZS1axQR&#10;FpZFBK0fcG3utqXNTW1irX9vBMHHYWbOMMt1ZyrRUuMKywrGowgEcWp1wZmCU/Lz+QXCeWSNlWVS&#10;cCcH61W/t8RY2xsfqD36TAQIuxgV5N7XsZQuzcmgG9maOHj/tjHog2wyqRu8Bbip5CSK5tJgwWEh&#10;x5q2OaXl8WoUFFM8D/1iyFm1O5X7e5pc/i6JUh+DbvMNwlPn3+FX+1crmMy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+U9xAAAANwAAAAPAAAAAAAAAAAA&#10;AAAAAKECAABkcnMvZG93bnJldi54bWxQSwUGAAAAAAQABAD5AAAAkgMAAAAA&#10;" strokeweight="2.25pt">
                    <v:stroke endarrowwidth="narrow"/>
                  </v:line>
                  <v:line id="Линия 12" o:spid="_x0000_s105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9ScYAAADcAAAADwAAAGRycy9kb3ducmV2LnhtbESP3WrCQBSE7wu+w3KE3kjdmP5Qo6tI&#10;oVBECk18gGP2mASzZ5PsNolv7wqFXg4z8w2z3o6mFj11rrKsYDGPQBDnVldcKDhmn0/vIJxH1lhb&#10;JgVXcrDdTB7WmGg78A/1qS9EgLBLUEHpfZNI6fKSDLq5bYiDd7adQR9kV0jd4RDgppZxFL1JgxWH&#10;hRIb+igpv6S/RkH1jKeZX864qA/Hy/c1z9p9myn1OB13KxCeRv8f/mt/aQXx6w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yfUnGAAAA3AAAAA8AAAAAAAAA&#10;AAAAAAAAoQIAAGRycy9kb3ducmV2LnhtbFBLBQYAAAAABAAEAPkAAACUAwAAAAA=&#10;" strokeweight="2.25pt">
                    <v:stroke endarrowwidth="narrow"/>
                  </v:line>
                  <v:line id="Линия 13" o:spid="_x0000_s105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xGpcYAAADcAAAADwAAAGRycy9kb3ducmV2LnhtbESP3WrCQBSE7wu+w3KE3kjdmFKpqatI&#10;oVCKCDU+wDF7moRkzybZbX7evisIvRxm5htmux9NLXrqXGlZwWoZgSDOrC45V3BJP55eQTiPrLG2&#10;TAomcrDfzR62mGg78Df1Z5+LAGGXoILC+yaR0mUFGXRL2xAH78d2Bn2QXS51h0OAm1rGUbSWBksO&#10;CwU29F5QVp1/jYLyGa8Lv1lwXh8v1WnK0varTZV6nI+HNxCeRv8fvrc/tYL4ZQ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sRqXGAAAA3AAAAA8AAAAAAAAA&#10;AAAAAAAAoQIAAGRycy9kb3ducmV2LnhtbFBLBQYAAAAABAAEAPkAAACUAwAAAAA=&#10;" strokeweight="2.25pt">
                    <v:stroke endarrowwidth="narrow"/>
                  </v:line>
                  <v:shape id="Поле 257" o:spid="_x0000_s105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Qkw8QA&#10;AADcAAAADwAAAGRycy9kb3ducmV2LnhtbESPQWvCQBSE70L/w/IK3nRTwbZEVykFRXuQqlWvj+wz&#10;ic2+Ddmnxn/vCoUeh5n5hhlPW1epCzWh9GzgpZ+AIs68LTk38LOd9d5BBUG2WHkmAzcKMJ08dcaY&#10;Wn/lNV02kqsI4ZCigUKkTrUOWUEOQ9/XxNE7+sahRNnk2jZ4jXBX6UGSvGqHJceFAmv6LCj73Zyd&#10;gfywXaLefX+t9q4O1fokNJ+LMd3n9mMESqiV//Bfe2ENDIZ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0JMP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09BC249D" w14:textId="77777777" w:rsidR="00E362E9" w:rsidRPr="00F94233" w:rsidRDefault="00E362E9" w:rsidP="00E362E9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258" o:spid="_x0000_s105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wscAA&#10;AADcAAAADwAAAGRycy9kb3ducmV2LnhtbERPS2vCQBC+C/0PyxR6000FpURXkYKiPRTfXofsmESz&#10;syE71fjv3UPB48f3Hk9bV6kbNaH0bOCzl4AizrwtOTew3827X6CCIFusPJOBBwWYTt46Y0ytv/OG&#10;blvJVQzhkKKBQqROtQ5ZQQ5Dz9fEkTv7xqFE2OTaNniP4a7S/SQZaoclx4YCa/ouKLtu/5yB/LRb&#10;oT6sf36Prg7V5iK0WIgxH+/tbARKqJWX+N+9tAb6g7g2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uwscAAAADc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11D54E5D" w14:textId="77777777" w:rsidR="00E362E9" w:rsidRPr="00F94233" w:rsidRDefault="00E362E9" w:rsidP="00E362E9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259" o:spid="_x0000_s106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VKsQA&#10;AADcAAAADwAAAGRycy9kb3ducmV2LnhtbESPQWvCQBSE70L/w/IK3nRTwdJGVykFRXuQqlWvj+wz&#10;ic2+Ddmnxn/vCoUeh5n5hhlPW1epCzWh9GzgpZ+AIs68LTk38LOd9d5ABUG2WHkmAzcKMJ08dcaY&#10;Wn/lNV02kqsI4ZCigUKkTrUOWUEOQ9/XxNE7+sahRNnk2jZ4jXBX6UGSvGqHJceFAmv6LCj73Zyd&#10;gfywXaLefX+t9q4O1fokNJ+LMd3n9mMESqiV//Bfe2ENDIb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nFSr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3F2C0985" w14:textId="77777777" w:rsidR="00E362E9" w:rsidRDefault="00E362E9" w:rsidP="00E362E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261" o:spid="_x0000_s106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TkcQA&#10;AADcAAAADwAAAGRycy9kb3ducmV2LnhtbESPzWrDMBCE74G+g9hCb7HsHEJxophQaGh7KM3/dbE2&#10;tltrZaxt4r59FQjkOMzMN8y8GFyrztSHxrOBLElBEZfeNlwZ2G1fx8+ggiBbbD2TgT8KUCweRnPM&#10;rb/wms4bqVSEcMjRQC3S5VqHsiaHIfEdcfROvncoUfaVtj1eIty1epKmU+2w4bhQY0cvNZU/m19n&#10;oDpu31Hvvz4+D64L7fpbaLUSY54eh+UMlNAg9/Ct/WYNTKYZXM/E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905H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177614F3" w14:textId="77777777" w:rsidR="00E362E9" w:rsidRPr="00F94233" w:rsidRDefault="00E362E9" w:rsidP="00E362E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262" o:spid="_x0000_s106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9N5sUA&#10;AADcAAAADwAAAGRycy9kb3ducmV2LnhtbESPT2vCQBTE74LfYXlCb7oxBynRTSgFRXso9U/b6yP7&#10;mqTNvg3ZV02/fVcQPA4z8xtmVQyuVWfqQ+PZwHyWgCIuvW24MnA6rqePoIIgW2w9k4E/ClDk49EK&#10;M+svvKfzQSoVIRwyNFCLdJnWoazJYZj5jjh6X753KFH2lbY9XiLctTpNkoV22HBcqLGj55rKn8Ov&#10;M1B9Hneo399eXj9cF9r9t9BmI8Y8TIanJSihQe7hW3trDaSLFK5n4hH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03mxQAAANw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14:paraId="280E7BC1" w14:textId="77777777" w:rsidR="00E362E9" w:rsidRPr="00F94233" w:rsidRDefault="00E362E9" w:rsidP="00E362E9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6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639MYAAADcAAAADwAAAGRycy9kb3ducmV2LnhtbESP3WrCQBSE7wu+w3KE3kjdmBapqatI&#10;oVCKCDU+wDF7moRkzybZbX7evisIvRxm5htmux9NLXrqXGlZwWoZgSDOrC45V3BJP55eQTiPrLG2&#10;TAomcrDfzR62mGg78Df1Z5+LAGGXoILC+yaR0mUFGXRL2xAH78d2Bn2QXS51h0OAm1rGUbSWBksO&#10;CwU29F5QVp1/jYLyGa8Lv1lwXh8v1WnK0varTZV6nI+HNxCeRv8fvrc/tYJ4/QK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et/TGAAAA3AAAAA8AAAAAAAAA&#10;AAAAAAAAoQIAAGRycy9kb3ducmV2LnhtbFBLBQYAAAAABAAEAPkAAACUAwAAAAA=&#10;" strokeweight="2.25pt">
                    <v:stroke endarrowwidth="narrow"/>
                  </v:line>
                  <v:shape id="Поле 266" o:spid="_x0000_s106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L5cMA&#10;AADcAAAADwAAAGRycy9kb3ducmV2LnhtbESPT2vCQBTE74LfYXlCb7rRQyjRVUpBaT2U+v/6yD6T&#10;tNm3IfvU9Nt3BcHjMDO/YWaLztXqSm2oPBsYjxJQxLm3FRcG9rvl8BVUEGSLtWcy8EcBFvN+b4aZ&#10;9Tfe0HUrhYoQDhkaKEWaTOuQl+QwjHxDHL2zbx1KlG2hbYu3CHe1niRJqh1WHBdKbOi9pPx3e3EG&#10;itPuE/Xhe/11dE2oNz9Cq5UY8zLo3qaghDp5hh/tD2tgkqZwPxOPgJ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RL5cMAAADc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4EAE6DE9" w14:textId="77777777" w:rsidR="00E362E9" w:rsidRDefault="00E362E9" w:rsidP="00E362E9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14BB5279" w14:textId="4EE9740B" w:rsidR="00E362E9" w:rsidRPr="00E43C2C" w:rsidRDefault="00E43C2C" w:rsidP="00E362E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Поле 267" o:spid="_x0000_s106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ufsQA&#10;AADcAAAADwAAAGRycy9kb3ducmV2LnhtbESPT2vCQBTE74LfYXlCb7rRg5boKkVQWg9S//b6yL4m&#10;qdm3Ifuq8dt3C4LHYWZ+w8wWravUlZpQejYwHCSgiDNvS84NHA+r/iuoIMgWK89k4E4BFvNuZ4ap&#10;9Tfe0XUvuYoQDikaKETqVOuQFeQwDHxNHL1v3ziUKJtc2wZvEe4qPUqSsXZYclwosKZlQdll/+sM&#10;5F+HD9Snz8327OpQ7X6E1msx5qXXvk1BCbXyDD/a79bAaDyB/zPxCO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Y7n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7157A2BA" w14:textId="6EA4505B" w:rsidR="00E362E9" w:rsidRDefault="00B361D9" w:rsidP="00E362E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</w:t>
                          </w:r>
                          <w:r w:rsidR="00E362E9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 w:rsidR="00E362E9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E362E9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E362E9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E362E9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E362E9">
        <w:rPr>
          <w:rFonts w:ascii="Times New Roman" w:hAnsi="Times New Roman"/>
          <w:b/>
          <w:bCs/>
          <w:sz w:val="36"/>
          <w:szCs w:val="36"/>
          <w:lang w:val="uk-UA"/>
        </w:rPr>
        <w:t>Список літератури</w:t>
      </w:r>
    </w:p>
    <w:p w14:paraId="199FC4B7" w14:textId="77777777" w:rsidR="00E362E9" w:rsidRPr="00E362E9" w:rsidRDefault="00E362E9" w:rsidP="00E362E9">
      <w:pPr>
        <w:numPr>
          <w:ilvl w:val="0"/>
          <w:numId w:val="10"/>
        </w:numPr>
        <w:spacing w:after="0" w:line="360" w:lineRule="auto"/>
        <w:ind w:left="1418" w:firstLine="0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E362E9">
        <w:rPr>
          <w:rFonts w:ascii="Times New Roman" w:hAnsi="Times New Roman"/>
          <w:bCs/>
          <w:sz w:val="28"/>
          <w:szCs w:val="28"/>
          <w:lang w:val="uk-UA"/>
        </w:rPr>
        <w:t>Жабін</w:t>
      </w:r>
      <w:proofErr w:type="spellEnd"/>
      <w:r w:rsidRPr="00E362E9">
        <w:rPr>
          <w:rFonts w:ascii="Times New Roman" w:hAnsi="Times New Roman"/>
          <w:bCs/>
          <w:sz w:val="28"/>
          <w:szCs w:val="28"/>
          <w:lang w:val="uk-UA"/>
        </w:rPr>
        <w:t xml:space="preserve"> В.І., Жуков І.А., Клименко І.А., Ткаченко В.В. Прикладна теорія цифрових автоматів: </w:t>
      </w:r>
      <w:proofErr w:type="spellStart"/>
      <w:r w:rsidRPr="00E362E9">
        <w:rPr>
          <w:rFonts w:ascii="Times New Roman" w:hAnsi="Times New Roman"/>
          <w:bCs/>
          <w:sz w:val="28"/>
          <w:szCs w:val="28"/>
          <w:lang w:val="uk-UA"/>
        </w:rPr>
        <w:t>Навч</w:t>
      </w:r>
      <w:proofErr w:type="spellEnd"/>
      <w:r w:rsidRPr="00E362E9">
        <w:rPr>
          <w:rFonts w:ascii="Times New Roman" w:hAnsi="Times New Roman"/>
          <w:bCs/>
          <w:sz w:val="28"/>
          <w:szCs w:val="28"/>
          <w:lang w:val="uk-UA"/>
        </w:rPr>
        <w:t>. посібник. – К.: Книжкове вид-во НАУ, 2007. – 364 с.</w:t>
      </w:r>
    </w:p>
    <w:p w14:paraId="214A674A" w14:textId="77777777" w:rsidR="00E362E9" w:rsidRPr="00E362E9" w:rsidRDefault="00E362E9" w:rsidP="00E362E9">
      <w:pPr>
        <w:numPr>
          <w:ilvl w:val="0"/>
          <w:numId w:val="10"/>
        </w:numPr>
        <w:spacing w:after="0" w:line="360" w:lineRule="auto"/>
        <w:ind w:left="1418" w:firstLine="0"/>
        <w:jc w:val="both"/>
        <w:rPr>
          <w:rFonts w:ascii="Times New Roman" w:hAnsi="Times New Roman"/>
          <w:bCs/>
          <w:sz w:val="28"/>
          <w:szCs w:val="28"/>
        </w:rPr>
      </w:pPr>
      <w:r w:rsidRPr="00E362E9">
        <w:rPr>
          <w:rFonts w:ascii="Times New Roman" w:hAnsi="Times New Roman"/>
          <w:bCs/>
          <w:sz w:val="28"/>
          <w:szCs w:val="28"/>
        </w:rPr>
        <w:t>Савельев А.Я. Прикладная теория цифровых автоматов: Учеб</w:t>
      </w:r>
      <w:proofErr w:type="gramStart"/>
      <w:r w:rsidRPr="00E362E9">
        <w:rPr>
          <w:rFonts w:ascii="Times New Roman" w:hAnsi="Times New Roman"/>
          <w:bCs/>
          <w:sz w:val="28"/>
          <w:szCs w:val="28"/>
        </w:rPr>
        <w:t>.</w:t>
      </w:r>
      <w:proofErr w:type="gramEnd"/>
      <w:r w:rsidRPr="00E362E9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E362E9">
        <w:rPr>
          <w:rFonts w:ascii="Times New Roman" w:hAnsi="Times New Roman"/>
          <w:bCs/>
          <w:sz w:val="28"/>
          <w:szCs w:val="28"/>
        </w:rPr>
        <w:t>д</w:t>
      </w:r>
      <w:proofErr w:type="gramEnd"/>
      <w:r w:rsidRPr="00E362E9">
        <w:rPr>
          <w:rFonts w:ascii="Times New Roman" w:hAnsi="Times New Roman"/>
          <w:bCs/>
          <w:sz w:val="28"/>
          <w:szCs w:val="28"/>
        </w:rPr>
        <w:t xml:space="preserve">ля вузов по спец. ЭВМ. – М.: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Высш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шк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>., 1987. – 272 с.: ил.</w:t>
      </w:r>
    </w:p>
    <w:p w14:paraId="3E694E4F" w14:textId="77777777" w:rsidR="00E362E9" w:rsidRPr="00E362E9" w:rsidRDefault="00E362E9" w:rsidP="00E362E9">
      <w:pPr>
        <w:numPr>
          <w:ilvl w:val="0"/>
          <w:numId w:val="10"/>
        </w:numPr>
        <w:spacing w:after="0" w:line="360" w:lineRule="auto"/>
        <w:ind w:left="1418" w:firstLine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362E9">
        <w:rPr>
          <w:rFonts w:ascii="Times New Roman" w:hAnsi="Times New Roman"/>
          <w:bCs/>
          <w:sz w:val="28"/>
          <w:szCs w:val="28"/>
        </w:rPr>
        <w:t>Самофалов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 xml:space="preserve"> К.Г.,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Романкевич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 xml:space="preserve"> А.М.,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Валуйский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 xml:space="preserve"> В.Н.,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Каневский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 xml:space="preserve"> Ю.С.,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Пиневич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 xml:space="preserve"> М.М. Прикладная теория цифровых автоматов. – К.: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Высш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E362E9">
        <w:rPr>
          <w:rFonts w:ascii="Times New Roman" w:hAnsi="Times New Roman"/>
          <w:bCs/>
          <w:sz w:val="28"/>
          <w:szCs w:val="28"/>
        </w:rPr>
        <w:t>шк</w:t>
      </w:r>
      <w:proofErr w:type="spellEnd"/>
      <w:r w:rsidRPr="00E362E9">
        <w:rPr>
          <w:rFonts w:ascii="Times New Roman" w:hAnsi="Times New Roman"/>
          <w:bCs/>
          <w:sz w:val="28"/>
          <w:szCs w:val="28"/>
        </w:rPr>
        <w:t>., 1987. – 375 с.</w:t>
      </w:r>
    </w:p>
    <w:p w14:paraId="0939EEC2" w14:textId="77777777" w:rsidR="00E362E9" w:rsidRPr="00E362E9" w:rsidRDefault="00E362E9" w:rsidP="00E362E9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sectPr w:rsidR="00E362E9" w:rsidRPr="00E362E9" w:rsidSect="0099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670"/>
    <w:multiLevelType w:val="hybridMultilevel"/>
    <w:tmpl w:val="9F9E0654"/>
    <w:lvl w:ilvl="0" w:tplc="8A84714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8B4A6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4AD"/>
    <w:multiLevelType w:val="hybridMultilevel"/>
    <w:tmpl w:val="62CA57D0"/>
    <w:lvl w:ilvl="0" w:tplc="6CF431F4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C2E3D0B"/>
    <w:multiLevelType w:val="hybridMultilevel"/>
    <w:tmpl w:val="F06AC450"/>
    <w:lvl w:ilvl="0" w:tplc="DE982AD8">
      <w:start w:val="1"/>
      <w:numFmt w:val="decimal"/>
      <w:lvlText w:val="%1)"/>
      <w:lvlJc w:val="left"/>
      <w:pPr>
        <w:ind w:left="1854" w:hanging="72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3976AC8"/>
    <w:multiLevelType w:val="hybridMultilevel"/>
    <w:tmpl w:val="A7B2C552"/>
    <w:lvl w:ilvl="0" w:tplc="6CF431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AC31082"/>
    <w:multiLevelType w:val="hybridMultilevel"/>
    <w:tmpl w:val="C1DE1E92"/>
    <w:lvl w:ilvl="0" w:tplc="8DE0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03840"/>
    <w:multiLevelType w:val="hybridMultilevel"/>
    <w:tmpl w:val="0B7E563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1684EBB"/>
    <w:multiLevelType w:val="hybridMultilevel"/>
    <w:tmpl w:val="EECA7D8E"/>
    <w:lvl w:ilvl="0" w:tplc="39721A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63D23A34"/>
    <w:multiLevelType w:val="hybridMultilevel"/>
    <w:tmpl w:val="0E2E5422"/>
    <w:lvl w:ilvl="0" w:tplc="A440BE60">
      <w:start w:val="1"/>
      <w:numFmt w:val="decimal"/>
      <w:lvlText w:val="%1."/>
      <w:lvlJc w:val="left"/>
      <w:pPr>
        <w:ind w:left="720" w:hanging="360"/>
      </w:pPr>
      <w:rPr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10273"/>
    <w:multiLevelType w:val="hybridMultilevel"/>
    <w:tmpl w:val="29307E5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7C477D3A"/>
    <w:multiLevelType w:val="hybridMultilevel"/>
    <w:tmpl w:val="F7CA865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6"/>
    <w:rsid w:val="00001A8D"/>
    <w:rsid w:val="00012D90"/>
    <w:rsid w:val="00023F3D"/>
    <w:rsid w:val="00054FCD"/>
    <w:rsid w:val="00090445"/>
    <w:rsid w:val="000A6C89"/>
    <w:rsid w:val="00153FF0"/>
    <w:rsid w:val="001B2D03"/>
    <w:rsid w:val="002148E6"/>
    <w:rsid w:val="002203DC"/>
    <w:rsid w:val="00235982"/>
    <w:rsid w:val="002360DD"/>
    <w:rsid w:val="00256DCD"/>
    <w:rsid w:val="002605D1"/>
    <w:rsid w:val="002839C8"/>
    <w:rsid w:val="002916BB"/>
    <w:rsid w:val="002A2770"/>
    <w:rsid w:val="002B7BBF"/>
    <w:rsid w:val="002C7662"/>
    <w:rsid w:val="00301D8A"/>
    <w:rsid w:val="00310ACF"/>
    <w:rsid w:val="00316BAA"/>
    <w:rsid w:val="003242FD"/>
    <w:rsid w:val="00337E84"/>
    <w:rsid w:val="00341370"/>
    <w:rsid w:val="003522DB"/>
    <w:rsid w:val="00360312"/>
    <w:rsid w:val="00385ACB"/>
    <w:rsid w:val="0038711A"/>
    <w:rsid w:val="00397CD9"/>
    <w:rsid w:val="003B62F2"/>
    <w:rsid w:val="003C3C35"/>
    <w:rsid w:val="003E4BC4"/>
    <w:rsid w:val="003F35BA"/>
    <w:rsid w:val="00403828"/>
    <w:rsid w:val="004309DB"/>
    <w:rsid w:val="00497981"/>
    <w:rsid w:val="004B0A99"/>
    <w:rsid w:val="004D56FA"/>
    <w:rsid w:val="004F4F5B"/>
    <w:rsid w:val="004F523A"/>
    <w:rsid w:val="005016CA"/>
    <w:rsid w:val="005322EB"/>
    <w:rsid w:val="00567E4D"/>
    <w:rsid w:val="00596D2C"/>
    <w:rsid w:val="005C63D8"/>
    <w:rsid w:val="00617E0B"/>
    <w:rsid w:val="00622E2C"/>
    <w:rsid w:val="00640E20"/>
    <w:rsid w:val="006A2923"/>
    <w:rsid w:val="006C0C04"/>
    <w:rsid w:val="006D3449"/>
    <w:rsid w:val="006D4163"/>
    <w:rsid w:val="006E3589"/>
    <w:rsid w:val="006F438E"/>
    <w:rsid w:val="007457BB"/>
    <w:rsid w:val="007B2DD3"/>
    <w:rsid w:val="007B5889"/>
    <w:rsid w:val="007E23B1"/>
    <w:rsid w:val="007E5641"/>
    <w:rsid w:val="008003DC"/>
    <w:rsid w:val="00835F35"/>
    <w:rsid w:val="008926C3"/>
    <w:rsid w:val="008C3E02"/>
    <w:rsid w:val="00927F1D"/>
    <w:rsid w:val="00984BFB"/>
    <w:rsid w:val="009933C6"/>
    <w:rsid w:val="009B141C"/>
    <w:rsid w:val="009C64D3"/>
    <w:rsid w:val="00A14CEF"/>
    <w:rsid w:val="00A2075C"/>
    <w:rsid w:val="00A4278B"/>
    <w:rsid w:val="00A65F32"/>
    <w:rsid w:val="00A82E38"/>
    <w:rsid w:val="00A871C2"/>
    <w:rsid w:val="00AD0ED7"/>
    <w:rsid w:val="00AE633E"/>
    <w:rsid w:val="00AF7460"/>
    <w:rsid w:val="00B20430"/>
    <w:rsid w:val="00B361D9"/>
    <w:rsid w:val="00B37F47"/>
    <w:rsid w:val="00B404F4"/>
    <w:rsid w:val="00B637B9"/>
    <w:rsid w:val="00B825F6"/>
    <w:rsid w:val="00BA1CD5"/>
    <w:rsid w:val="00BB7AA5"/>
    <w:rsid w:val="00BD0B4D"/>
    <w:rsid w:val="00BE682B"/>
    <w:rsid w:val="00BF19A6"/>
    <w:rsid w:val="00C02516"/>
    <w:rsid w:val="00C44E0B"/>
    <w:rsid w:val="00C60F0B"/>
    <w:rsid w:val="00C80EB4"/>
    <w:rsid w:val="00C90AAE"/>
    <w:rsid w:val="00C93F6F"/>
    <w:rsid w:val="00CE790B"/>
    <w:rsid w:val="00CF2A76"/>
    <w:rsid w:val="00D1168E"/>
    <w:rsid w:val="00D16ADB"/>
    <w:rsid w:val="00D21137"/>
    <w:rsid w:val="00D3291D"/>
    <w:rsid w:val="00D378FB"/>
    <w:rsid w:val="00D46E4E"/>
    <w:rsid w:val="00D56419"/>
    <w:rsid w:val="00D57F05"/>
    <w:rsid w:val="00D861D5"/>
    <w:rsid w:val="00DA049C"/>
    <w:rsid w:val="00DB14E2"/>
    <w:rsid w:val="00DE3DA5"/>
    <w:rsid w:val="00E20394"/>
    <w:rsid w:val="00E362E9"/>
    <w:rsid w:val="00E43C2C"/>
    <w:rsid w:val="00E4511C"/>
    <w:rsid w:val="00EA3F99"/>
    <w:rsid w:val="00EE1C56"/>
    <w:rsid w:val="00EF7500"/>
    <w:rsid w:val="00F875F2"/>
    <w:rsid w:val="00F90A67"/>
    <w:rsid w:val="00F91AC3"/>
    <w:rsid w:val="00F94233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D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E362E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E362E9"/>
  </w:style>
  <w:style w:type="paragraph" w:styleId="2">
    <w:name w:val="Body Text Indent 2"/>
    <w:basedOn w:val="a"/>
    <w:link w:val="20"/>
    <w:uiPriority w:val="99"/>
    <w:semiHidden/>
    <w:unhideWhenUsed/>
    <w:rsid w:val="00E362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6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E362E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E362E9"/>
  </w:style>
  <w:style w:type="paragraph" w:styleId="2">
    <w:name w:val="Body Text Indent 2"/>
    <w:basedOn w:val="a"/>
    <w:link w:val="20"/>
    <w:uiPriority w:val="99"/>
    <w:semiHidden/>
    <w:unhideWhenUsed/>
    <w:rsid w:val="00E362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0DE15-0AAE-48B7-B8EF-0D134180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2009-12-23T05:35:00Z</dcterms:created>
  <dcterms:modified xsi:type="dcterms:W3CDTF">2009-12-23T05:35:00Z</dcterms:modified>
</cp:coreProperties>
</file>