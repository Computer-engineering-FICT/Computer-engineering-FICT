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30F229E" w14:textId="5C30DAA9" w:rsidR="00F94233" w:rsidRPr="003B62F2" w:rsidRDefault="00F94233" w:rsidP="00EA0610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3FF0">
        <w:rPr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0A1FF503">
                <wp:simplePos x="0" y="0"/>
                <wp:positionH relativeFrom="page">
                  <wp:posOffset>715617</wp:posOffset>
                </wp:positionH>
                <wp:positionV relativeFrom="page">
                  <wp:posOffset>174929</wp:posOffset>
                </wp:positionV>
                <wp:extent cx="6660000" cy="10209600"/>
                <wp:effectExtent l="19050" t="1905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0000" cy="10209600"/>
                          <a:chOff x="1015" y="558"/>
                          <a:chExt cx="10486" cy="16180"/>
                        </a:xfrm>
                      </wpg:grpSpPr>
                      <wps:wsp>
                        <wps:cNvPr id="3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5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оле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FD1BE7" w14:textId="3C532156" w:rsidR="00F94233" w:rsidRPr="00F94233" w:rsidRDefault="00F94233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Поле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243260" w14:textId="2E51EC2E" w:rsidR="00F94233" w:rsidRPr="00F94233" w:rsidRDefault="00F94233" w:rsidP="00F94233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Поле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AD7553" w14:textId="77777777" w:rsid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Поле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7AD2EF" w14:textId="76D70423" w:rsidR="00F94233" w:rsidRPr="00F94233" w:rsidRDefault="00F9423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Поле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FAF63C" w14:textId="4DBD977D" w:rsidR="00F94233" w:rsidRP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оле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9C470D" w14:textId="2426206D" w:rsidR="00F94233" w:rsidRDefault="00F94233" w:rsidP="00F94233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65B6C744" w14:textId="30077B75" w:rsidR="00F94233" w:rsidRDefault="00F9423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Поле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5E8821" w14:textId="45B6C001" w:rsidR="00F94233" w:rsidRDefault="00265C70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color w:val="000000"/>
                                    <w:sz w:val="44"/>
                                    <w:lang w:val="uk-UA"/>
                                  </w:rPr>
                                  <w:t>ІАЛЦ.463626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.00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F94233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F94233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6.35pt;margin-top:13.75pt;width:524.4pt;height:803.9pt;z-index:25166028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">
                <v:rect id="Прямоуг. 3" o:spid="_x0000_s102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kn8UA&#10;AADaAAAADwAAAGRycy9kb3ducmV2LnhtbESPQWvCQBSE7wX/w/IK3uomsdoS3YgGCgW9GAva2yP7&#10;TEKzb0N21dRf3y0Uehxm5htmuRpMK67Uu8aygngSgSAurW64UvBxeHt6BeE8ssbWMin4JgerbPSw&#10;xFTbG+/pWvhKBAi7FBXU3neplK6syaCb2I44eGfbG/RB9pXUPd4C3LQyiaK5NNhwWKixo7ym8qu4&#10;GAX72Wb9eXqZHs092hbP+c4keZwoNX4c1gsQngb/H/5rv2sFU/i9Em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uSfxQAAANoAAAAPAAAAAAAAAAAAAAAAAJgCAABkcnMv&#10;ZG93bnJldi54bWxQSwUGAAAAAAQABAD1AAAAigMAAAAA&#10;" filled="f" strokeweight="2.25pt"/>
                <v:group id="Группа 4" o:spid="_x0000_s102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Линия 5" o:spid="_x0000_s102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P/P8EAAADaAAAADwAAAGRycy9kb3ducmV2LnhtbESPwWrDMBBE74H+g9hAbrGcJi3GsRJK&#10;Q6D4VreX3hZrYxtbK1dSHefvq0Chx2Fm3jDFcTaDmMj5zrKCTZKCIK6t7rhR8PlxXmcgfEDWOFgm&#10;BTfycDw8LArMtb3yO01VaESEsM9RQRvCmEvp65YM+sSOxNG7WGcwROkaqR1eI9wM8jFNn6XBjuNC&#10;iyO9tlT31Y9RkG13iNlXX/bkt+47nEozc6nUajm/7EEEmsN/+K/9phU8wf1KvAH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Q/8/wQAAANoAAAAPAAAAAAAAAAAAAAAA&#10;AKECAABkcnMvZG93bnJldi54bWxQSwUGAAAAAAQABAD5AAAAjwMAAAAA&#10;" strokeweight="2.25pt">
                    <v:stroke endarrowwidth="narrow"/>
                  </v:line>
                  <v:line id="Линия 6" o:spid="_x0000_s103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Линия 7" o:spid="_x0000_s103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Линия 8" o:spid="_x0000_s103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Линия 9" o:spid="_x0000_s103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Линия 10" o:spid="_x0000_s103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Линия 11" o:spid="_x0000_s103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Линия 12" o:spid="_x0000_s103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line id="Линия 13" o:spid="_x0000_s103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3xcIAAADbAAAADwAAAGRycy9kb3ducmV2LnhtbERP22rCQBB9F/oPyxT6ImbTCqKpq4hQ&#10;KCIFk3zAmJ0mwexskt3G+PeuUPBtDuc66+1oGjFQ72rLCt6jGARxYXXNpYI8+5otQTiPrLGxTApu&#10;5GC7eZmsMdH2yicaUl+KEMIuQQWV920ipSsqMugi2xIH7tf2Bn2AfSl1j9cQbhr5EccLabDm0FBh&#10;S/uKikv6ZxTUczxP/WrKZXPMLz+3IusOXabU2+u4+wThafRP8b/7W4f5c3j8Eg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3xcIAAADbAAAADwAAAAAAAAAAAAAA&#10;AAChAgAAZHJzL2Rvd25yZXYueG1sUEsFBgAAAAAEAAQA+QAAAJADAAAAAA==&#10;" strokeweight="2.25pt">
                    <v:stroke endarrowwidth="narrow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4" o:spid="_x0000_s103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38FD1BE7" w14:textId="3C532156" w:rsidR="00F94233" w:rsidRPr="00F94233" w:rsidRDefault="00F94233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5" o:spid="_x0000_s103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61243260" w14:textId="2E51EC2E" w:rsidR="00F94233" w:rsidRPr="00F94233" w:rsidRDefault="00F94233" w:rsidP="00F94233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6" o:spid="_x0000_s104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44AD7553" w14:textId="77777777" w:rsidR="00F94233" w:rsidRDefault="00F9423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7" o:spid="_x0000_s104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4D7AD2EF" w14:textId="76D70423" w:rsidR="00F94233" w:rsidRPr="00F94233" w:rsidRDefault="00F9423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8" o:spid="_x0000_s104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cMA&#10;AADbAAAADwAAAGRycy9kb3ducmV2LnhtbESPzWrDQAyE74W8w6JAb826PZTiZBNCoKHtoTT/V+FV&#10;bCderfGqifv21SGQm8SMZj5NZn1ozIW6VEd28DzKwBAX0ddcOthu3p/ewCRB9thEJgd/lGA2HTxM&#10;MPfxyiu6rKU0GsIpRweVSJtbm4qKAqZRbIlVO8YuoOjaldZ3eNXw0NiXLHu1AWvWhgpbWlRUnNe/&#10;wUF52Hyi3f18fe9Dm5rVSWi5FOceh/18DEaol7v5dv3hFV9h9Rcdw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yIE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7BFAF63C" w14:textId="4DBD977D" w:rsidR="00F94233" w:rsidRPr="00F94233" w:rsidRDefault="00F94233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4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AL78AAADbAAAADwAAAGRycy9kb3ducmV2LnhtbERP24rCMBB9F/yHMAu+iKYqiHaNIoIg&#10;IoKtHzDbzLbFZlKbqPXvjSD4NodzncWqNZW4U+NKywpGwwgEcWZ1ybmCc7odzEA4j6yxskwKnuRg&#10;tex2Fhhr++AT3ROfixDCLkYFhfd1LKXLCjLohrYmDty/bQz6AJtc6gYfIdxUchxFU2mw5NBQYE2b&#10;grJLcjMKygn+9f28z3l1OF+Ozyy97q+pUr2fdv0LwlPrv+KPe6fD/Dm8fwk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RxAL78AAADbAAAADwAAAAAAAAAAAAAAAACh&#10;AgAAZHJzL2Rvd25yZXYueG1sUEsFBgAAAAAEAAQA+QAAAI0DAAAAAA==&#10;" strokeweight="2.25pt">
                    <v:stroke endarrowwidth="narrow"/>
                  </v:line>
                  <v:shape id="Поле 20" o:spid="_x0000_s104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69C470D" w14:textId="2426206D" w:rsidR="00F94233" w:rsidRDefault="00F94233" w:rsidP="00F94233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65B6C744" w14:textId="30077B75" w:rsidR="00F94233" w:rsidRDefault="00F9423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21" o:spid="_x0000_s104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rMcQA&#10;AADbAAAADwAAAGRycy9kb3ducmV2LnhtbESPT2vCQBTE70K/w/KE3swmHqRE11AEpfVQ6p/W6yP7&#10;TFKzb0P2VdNv3y0UPA4z8xtmUQyuVVfqQ+PZQJakoIhLbxuuDBwP68kTqCDIFlvPZOCHAhTLh9EC&#10;c+tvvKPrXioVIRxyNFCLdLnWoazJYUh8Rxy9s+8dSpR9pW2Ptwh3rZ6m6Uw7bDgu1NjRqqbysv92&#10;BqrT4RX1x/v27dN1od19CW02YszjeHiegxIa5B7+b79YA9M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6z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245E8821" w14:textId="45B6C001" w:rsidR="00F94233" w:rsidRDefault="00265C70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color w:val="000000"/>
                              <w:sz w:val="44"/>
                              <w:lang w:val="uk-UA"/>
                            </w:rPr>
                            <w:t>ІАЛЦ.463626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.00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F94233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F94233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403828">
        <w:rPr>
          <w:rFonts w:ascii="Times New Roman" w:hAnsi="Times New Roman" w:cs="Times New Roman"/>
          <w:b/>
          <w:sz w:val="36"/>
          <w:szCs w:val="36"/>
          <w:lang w:val="uk-UA"/>
        </w:rPr>
        <w:t>Вступ</w:t>
      </w:r>
    </w:p>
    <w:p w14:paraId="6767E14F" w14:textId="2A5ECF0C" w:rsidR="00403828" w:rsidRDefault="00403828" w:rsidP="00403828">
      <w:pPr>
        <w:spacing w:after="0" w:line="360" w:lineRule="auto"/>
        <w:ind w:left="1418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даній курсовій роботі необхідно виконати синтез автомата і синтез комбінаційних схем. Розробка виконується на підставі </w:t>
      </w:r>
      <w:r>
        <w:rPr>
          <w:rFonts w:ascii="Times New Roman" w:hAnsi="Times New Roman"/>
          <w:bCs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 xml:space="preserve">Технічного завдання </w:t>
      </w:r>
      <w:r w:rsidR="00377521" w:rsidRPr="00377521">
        <w:rPr>
          <w:rFonts w:ascii="Times New Roman" w:hAnsi="Times New Roman"/>
          <w:sz w:val="28"/>
          <w:szCs w:val="28"/>
          <w:lang w:val="uk-UA"/>
        </w:rPr>
        <w:t>ІАЛЦ.463626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26771A">
        <w:rPr>
          <w:rFonts w:ascii="Times New Roman" w:hAnsi="Times New Roman"/>
          <w:sz w:val="28"/>
          <w:szCs w:val="28"/>
        </w:rPr>
        <w:t>00</w:t>
      </w:r>
      <w:r w:rsidRPr="00BC2947">
        <w:rPr>
          <w:rFonts w:ascii="Times New Roman" w:hAnsi="Times New Roman"/>
          <w:sz w:val="28"/>
          <w:szCs w:val="28"/>
          <w:lang w:val="uk-UA"/>
        </w:rPr>
        <w:t>2</w:t>
      </w:r>
      <w:r w:rsidRPr="0026771A">
        <w:rPr>
          <w:rFonts w:ascii="Times New Roman" w:hAnsi="Times New Roman"/>
          <w:sz w:val="28"/>
          <w:szCs w:val="28"/>
        </w:rPr>
        <w:t xml:space="preserve"> </w:t>
      </w:r>
      <w:r w:rsidRPr="00BC2947">
        <w:rPr>
          <w:rFonts w:ascii="Times New Roman" w:hAnsi="Times New Roman"/>
          <w:sz w:val="28"/>
          <w:szCs w:val="28"/>
          <w:lang w:val="uk-UA"/>
        </w:rPr>
        <w:t>ТЗ</w:t>
      </w:r>
      <w:r>
        <w:rPr>
          <w:rFonts w:ascii="Times New Roman" w:hAnsi="Times New Roman"/>
          <w:bCs/>
          <w:sz w:val="28"/>
          <w:szCs w:val="28"/>
        </w:rPr>
        <w:t>»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</w:p>
    <w:p w14:paraId="4DF4A49B" w14:textId="4E184B60" w:rsidR="000A6C89" w:rsidRDefault="00403828" w:rsidP="000A6C89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Синтез автомата</w:t>
      </w:r>
    </w:p>
    <w:p w14:paraId="23D09093" w14:textId="77777777" w:rsidR="001B2D03" w:rsidRPr="00235982" w:rsidRDefault="001B2D03" w:rsidP="00D3291D">
      <w:pPr>
        <w:spacing w:after="0" w:line="360" w:lineRule="auto"/>
        <w:ind w:left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982">
        <w:rPr>
          <w:rFonts w:ascii="Times New Roman" w:hAnsi="Times New Roman" w:cs="Times New Roman"/>
          <w:b/>
          <w:sz w:val="28"/>
          <w:szCs w:val="28"/>
          <w:lang w:val="uk-UA"/>
        </w:rPr>
        <w:t>2.1 Структурний синтез</w:t>
      </w:r>
    </w:p>
    <w:p w14:paraId="092143A5" w14:textId="25849287" w:rsidR="001B2D03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editId="02F1B998">
                <wp:simplePos x="0" y="0"/>
                <wp:positionH relativeFrom="column">
                  <wp:posOffset>3338623</wp:posOffset>
                </wp:positionH>
                <wp:positionV relativeFrom="paragraph">
                  <wp:posOffset>559228</wp:posOffset>
                </wp:positionV>
                <wp:extent cx="1126490" cy="350520"/>
                <wp:effectExtent l="0" t="0" r="0" b="0"/>
                <wp:wrapNone/>
                <wp:docPr id="141" name="Блок-схема: знак заверше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6490" cy="350520"/>
                        </a:xfrm>
                        <a:prstGeom prst="flowChartTerminator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07A65B" w14:textId="77777777" w:rsidR="001B2D03" w:rsidRPr="001B2D03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41" o:spid="_x0000_s1085" type="#_x0000_t116" style="position:absolute;left:0;text-align:left;margin-left:262.9pt;margin-top:44.05pt;width:88.7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" o:allowincell="f">
                <v:textbox>
                  <w:txbxContent>
                    <w:p w14:paraId="0607A65B" w14:textId="77777777" w:rsidR="001B2D03" w:rsidRPr="001B2D03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377521">
        <w:rPr>
          <w:rFonts w:ascii="Times New Roman" w:hAnsi="Times New Roman"/>
          <w:bCs/>
          <w:sz w:val="28"/>
          <w:szCs w:val="28"/>
          <w:lang w:val="uk-UA"/>
        </w:rPr>
        <w:t>Графічна схема алгоритму зображена на рисунку 2.1.</w:t>
      </w:r>
      <w:r w:rsidR="001B2D03" w:rsidRPr="001B2D0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377521">
        <w:rPr>
          <w:rFonts w:ascii="Times New Roman" w:hAnsi="Times New Roman"/>
          <w:bCs/>
          <w:sz w:val="28"/>
          <w:szCs w:val="28"/>
          <w:lang w:val="uk-UA"/>
        </w:rPr>
        <w:t>В</w:t>
      </w:r>
      <w:r w:rsidR="001B2D03" w:rsidRPr="001B2D03">
        <w:rPr>
          <w:rFonts w:ascii="Times New Roman" w:hAnsi="Times New Roman"/>
          <w:bCs/>
          <w:sz w:val="28"/>
          <w:szCs w:val="28"/>
          <w:lang w:val="uk-UA"/>
        </w:rPr>
        <w:t>икон</w:t>
      </w:r>
      <w:r w:rsidR="001B2D03">
        <w:rPr>
          <w:rFonts w:ascii="Times New Roman" w:hAnsi="Times New Roman"/>
          <w:bCs/>
          <w:sz w:val="28"/>
          <w:szCs w:val="28"/>
          <w:lang w:val="uk-UA"/>
        </w:rPr>
        <w:t>аємо</w:t>
      </w:r>
      <w:r w:rsidR="00CE790B">
        <w:rPr>
          <w:rFonts w:ascii="Times New Roman" w:hAnsi="Times New Roman"/>
          <w:bCs/>
          <w:sz w:val="28"/>
          <w:szCs w:val="28"/>
          <w:lang w:val="uk-UA"/>
        </w:rPr>
        <w:t xml:space="preserve"> розмітку станів автомата</w:t>
      </w:r>
      <w:r w:rsidR="00CE790B" w:rsidRPr="00377521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2B5BC501" w14:textId="0299D77E" w:rsidR="001B2D03" w:rsidRDefault="008926C3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683B20EE">
                <wp:simplePos x="0" y="0"/>
                <wp:positionH relativeFrom="column">
                  <wp:posOffset>3910084</wp:posOffset>
                </wp:positionH>
                <wp:positionV relativeFrom="paragraph">
                  <wp:posOffset>298545</wp:posOffset>
                </wp:positionV>
                <wp:extent cx="0" cy="61415"/>
                <wp:effectExtent l="0" t="0" r="19050" b="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23.5pt" to="307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" strokecolor="black [3213]"/>
            </w:pict>
          </mc:Fallback>
        </mc:AlternateContent>
      </w:r>
    </w:p>
    <w:p w14:paraId="4C7034B1" w14:textId="3E72A099" w:rsidR="001B2D03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editId="6ECA2316">
                <wp:simplePos x="0" y="0"/>
                <wp:positionH relativeFrom="column">
                  <wp:posOffset>4223992</wp:posOffset>
                </wp:positionH>
                <wp:positionV relativeFrom="paragraph">
                  <wp:posOffset>42793</wp:posOffset>
                </wp:positionV>
                <wp:extent cx="309880" cy="238125"/>
                <wp:effectExtent l="0" t="0" r="0" b="0"/>
                <wp:wrapNone/>
                <wp:docPr id="216" name="Пол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52E14" w14:textId="7852BCF8" w:rsidR="00C80EB4" w:rsidRPr="00C80EB4" w:rsidRDefault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C80EB4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6" o:spid="_x0000_s1086" type="#_x0000_t202" style="position:absolute;left:0;text-align:left;margin-left:332.6pt;margin-top:3.35pt;width:24.4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" fillcolor="white [3201]" stroked="f" strokeweight=".5pt">
                <v:textbox>
                  <w:txbxContent>
                    <w:p w14:paraId="0E152E14" w14:textId="7852BCF8" w:rsidR="00C80EB4" w:rsidRPr="00C80EB4" w:rsidRDefault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C80EB4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2D0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editId="195DB3A3">
                <wp:simplePos x="0" y="0"/>
                <wp:positionH relativeFrom="column">
                  <wp:posOffset>3541594</wp:posOffset>
                </wp:positionH>
                <wp:positionV relativeFrom="paragraph">
                  <wp:posOffset>60714</wp:posOffset>
                </wp:positionV>
                <wp:extent cx="731520" cy="563245"/>
                <wp:effectExtent l="19050" t="19050" r="11430" b="27305"/>
                <wp:wrapNone/>
                <wp:docPr id="143" name="Блок-схема: решение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63245"/>
                        </a:xfrm>
                        <a:prstGeom prst="flowChartDecision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609EF" w14:textId="421EF26D" w:rsidR="001B2D03" w:rsidRPr="00622E37" w:rsidRDefault="000C59B5" w:rsidP="001B2D0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3" o:spid="_x0000_s1087" type="#_x0000_t110" style="position:absolute;left:0;text-align:left;margin-left:278.85pt;margin-top:4.8pt;width:57.6pt;height:4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" o:allowincell="f">
                <v:textbox>
                  <w:txbxContent>
                    <w:p w14:paraId="2BB609EF" w14:textId="421EF26D" w:rsidR="001B2D03" w:rsidRPr="00622E37" w:rsidRDefault="00265C70" w:rsidP="001B2D0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7A2474A" w14:textId="080A6CFB" w:rsidR="001B2D03" w:rsidRPr="00377521" w:rsidRDefault="002203DC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editId="7C3420A5">
                <wp:simplePos x="0" y="0"/>
                <wp:positionH relativeFrom="column">
                  <wp:posOffset>2993666</wp:posOffset>
                </wp:positionH>
                <wp:positionV relativeFrom="paragraph">
                  <wp:posOffset>30922</wp:posOffset>
                </wp:positionV>
                <wp:extent cx="309880" cy="238125"/>
                <wp:effectExtent l="0" t="0" r="0" b="0"/>
                <wp:wrapNone/>
                <wp:docPr id="248" name="Поле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5F41C" w14:textId="106373D7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8" o:spid="_x0000_s1088" type="#_x0000_t202" style="position:absolute;left:0;text-align:left;margin-left:235.7pt;margin-top:2.45pt;width:24.4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" fillcolor="white [3201]" stroked="f" strokeweight=".5pt">
                <v:textbox>
                  <w:txbxContent>
                    <w:p w14:paraId="37B5F41C" w14:textId="106373D7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editId="7DA02625">
                <wp:simplePos x="0" y="0"/>
                <wp:positionH relativeFrom="column">
                  <wp:posOffset>4496462</wp:posOffset>
                </wp:positionH>
                <wp:positionV relativeFrom="paragraph">
                  <wp:posOffset>30922</wp:posOffset>
                </wp:positionV>
                <wp:extent cx="309880" cy="238125"/>
                <wp:effectExtent l="0" t="0" r="0" b="0"/>
                <wp:wrapNone/>
                <wp:docPr id="251" name="Поле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FCBC2" w14:textId="15A26834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1" o:spid="_x0000_s1089" type="#_x0000_t202" style="position:absolute;left:0;text-align:left;margin-left:354.05pt;margin-top:2.45pt;width:24.4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" fillcolor="white [3201]" stroked="f" strokeweight=".5pt">
                <v:textbox>
                  <w:txbxContent>
                    <w:p w14:paraId="525FCBC2" w14:textId="15A26834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97CD9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editId="2194F7E2">
                <wp:simplePos x="0" y="0"/>
                <wp:positionH relativeFrom="column">
                  <wp:posOffset>3308985</wp:posOffset>
                </wp:positionH>
                <wp:positionV relativeFrom="paragraph">
                  <wp:posOffset>40005</wp:posOffset>
                </wp:positionV>
                <wp:extent cx="0" cy="675005"/>
                <wp:effectExtent l="0" t="0" r="19050" b="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9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3.15pt" to="260.5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" strokecolor="black [3213]"/>
            </w:pict>
          </mc:Fallback>
        </mc:AlternateContent>
      </w:r>
      <w:r w:rsidR="00397CD9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editId="7D8BF01B">
                <wp:simplePos x="0" y="0"/>
                <wp:positionH relativeFrom="column">
                  <wp:posOffset>3309582</wp:posOffset>
                </wp:positionH>
                <wp:positionV relativeFrom="paragraph">
                  <wp:posOffset>40612</wp:posOffset>
                </wp:positionV>
                <wp:extent cx="1153786" cy="0"/>
                <wp:effectExtent l="0" t="0" r="8264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7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pt,3.2pt" to="351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" strokecolor="#0d0d0d [3069]"/>
            </w:pict>
          </mc:Fallback>
        </mc:AlternateContent>
      </w:r>
      <w:r w:rsidR="008926C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editId="31C112DF">
                <wp:simplePos x="0" y="0"/>
                <wp:positionH relativeFrom="column">
                  <wp:posOffset>4476466</wp:posOffset>
                </wp:positionH>
                <wp:positionV relativeFrom="paragraph">
                  <wp:posOffset>40612</wp:posOffset>
                </wp:positionV>
                <wp:extent cx="61415" cy="5592558"/>
                <wp:effectExtent l="0" t="0" r="14785" b="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5592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3.2pt" to="357.35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" strokecolor="black [3213]"/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46097201">
                <wp:simplePos x="0" y="0"/>
                <wp:positionH relativeFrom="column">
                  <wp:posOffset>4008120</wp:posOffset>
                </wp:positionH>
                <wp:positionV relativeFrom="paragraph">
                  <wp:posOffset>299720</wp:posOffset>
                </wp:positionV>
                <wp:extent cx="967105" cy="372110"/>
                <wp:effectExtent l="0" t="0" r="4445" b="8890"/>
                <wp:wrapNone/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638D" w14:textId="2EE126C1" w:rsidR="001B2D03" w:rsidRPr="001B2D03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2" o:spid="_x0000_s1090" style="position:absolute;left:0;text-align:left;margin-left:315.6pt;margin-top:23.6pt;width:76.15pt;height:2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" fillcolor="white [3201]" strokecolor="black [3200]" strokeweight=".25pt">
                <v:textbox>
                  <w:txbxContent>
                    <w:p w14:paraId="042F638D" w14:textId="2EE126C1" w:rsidR="001B2D03" w:rsidRPr="001B2D03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64749C2F">
                <wp:simplePos x="0" y="0"/>
                <wp:positionH relativeFrom="column">
                  <wp:posOffset>2838450</wp:posOffset>
                </wp:positionH>
                <wp:positionV relativeFrom="paragraph">
                  <wp:posOffset>299085</wp:posOffset>
                </wp:positionV>
                <wp:extent cx="967105" cy="372110"/>
                <wp:effectExtent l="0" t="0" r="4445" b="889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38919" w14:textId="464946D6" w:rsidR="001B2D03" w:rsidRPr="001B2D03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1B2D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7" o:spid="_x0000_s1091" style="position:absolute;left:0;text-align:left;margin-left:223.5pt;margin-top:23.55pt;width:76.15pt;height:2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" fillcolor="white [3201]" strokecolor="black [3200]" strokeweight=".25pt">
                <v:textbox>
                  <w:txbxContent>
                    <w:p w14:paraId="42338919" w14:textId="464946D6" w:rsidR="001B2D03" w:rsidRPr="001B2D03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1B2D0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83F0CFD" w14:textId="041D1B73" w:rsidR="001B2D03" w:rsidRDefault="001B2D03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5E23987" w14:textId="3074429D" w:rsidR="001B2D03" w:rsidRDefault="00397CD9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3F50EA4C">
                <wp:simplePos x="0" y="0"/>
                <wp:positionH relativeFrom="column">
                  <wp:posOffset>3316406</wp:posOffset>
                </wp:positionH>
                <wp:positionV relativeFrom="paragraph">
                  <wp:posOffset>192111</wp:posOffset>
                </wp:positionV>
                <wp:extent cx="0" cy="1289714"/>
                <wp:effectExtent l="0" t="0" r="19050" b="5686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7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15.15pt" to="261.1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" strokecolor="#0d0d0d [3069]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editId="10874B1E">
                <wp:simplePos x="0" y="0"/>
                <wp:positionH relativeFrom="column">
                  <wp:posOffset>3316406</wp:posOffset>
                </wp:positionH>
                <wp:positionV relativeFrom="paragraph">
                  <wp:posOffset>103401</wp:posOffset>
                </wp:positionV>
                <wp:extent cx="1166495" cy="0"/>
                <wp:effectExtent l="0" t="76200" r="0" b="7620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3" o:spid="_x0000_s1026" type="#_x0000_t32" style="position:absolute;margin-left:261.15pt;margin-top:8.15pt;width:91.8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" strokecolor="#0d0d0d [3069]">
                <v:stroke endarrow="classic"/>
              </v:shape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4DEC6058">
                <wp:simplePos x="0" y="0"/>
                <wp:positionH relativeFrom="column">
                  <wp:posOffset>3323230</wp:posOffset>
                </wp:positionH>
                <wp:positionV relativeFrom="paragraph">
                  <wp:posOffset>192111</wp:posOffset>
                </wp:positionV>
                <wp:extent cx="1166495" cy="0"/>
                <wp:effectExtent l="0" t="76200" r="0" b="762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5" o:spid="_x0000_s1026" type="#_x0000_t32" style="position:absolute;margin-left:261.65pt;margin-top:15.15pt;width:91.8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" strokecolor="#0d0d0d [3069]">
                <v:stroke endarrow="classic"/>
              </v:shape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1EFBA632">
                <wp:simplePos x="0" y="0"/>
                <wp:positionH relativeFrom="column">
                  <wp:posOffset>4008120</wp:posOffset>
                </wp:positionH>
                <wp:positionV relativeFrom="paragraph">
                  <wp:posOffset>250190</wp:posOffset>
                </wp:positionV>
                <wp:extent cx="967105" cy="372110"/>
                <wp:effectExtent l="0" t="0" r="4445" b="8890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1A4B" w14:textId="61E65C56" w:rsidR="001B2D03" w:rsidRPr="00A65F32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A65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7" o:spid="_x0000_s1092" style="position:absolute;left:0;text-align:left;margin-left:315.6pt;margin-top:19.7pt;width:76.15pt;height:2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" fillcolor="white [3201]" strokecolor="black [3200]" strokeweight=".25pt">
                <v:textbox>
                  <w:txbxContent>
                    <w:p w14:paraId="07731A4B" w14:textId="61E65C56" w:rsidR="001B2D03" w:rsidRPr="00A65F32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A65F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72C5AE02" w14:textId="6CFC6BE3" w:rsidR="001B2D03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editId="33496D1E">
                <wp:simplePos x="0" y="0"/>
                <wp:positionH relativeFrom="column">
                  <wp:posOffset>5013297</wp:posOffset>
                </wp:positionH>
                <wp:positionV relativeFrom="paragraph">
                  <wp:posOffset>9304</wp:posOffset>
                </wp:positionV>
                <wp:extent cx="309880" cy="238125"/>
                <wp:effectExtent l="0" t="0" r="0" b="0"/>
                <wp:wrapNone/>
                <wp:docPr id="222" name="Поле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1D8A9" w14:textId="6C41E568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2" o:spid="_x0000_s1093" type="#_x0000_t202" style="position:absolute;left:0;text-align:left;margin-left:394.75pt;margin-top:.75pt;width:24.4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" fillcolor="white [3201]" stroked="f" strokeweight=".5pt">
                <v:textbox>
                  <w:txbxContent>
                    <w:p w14:paraId="3101D8A9" w14:textId="6C41E568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4B164E2" w14:textId="11BF2F06" w:rsidR="001B2D03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editId="0DE98ED9">
                <wp:simplePos x="0" y="0"/>
                <wp:positionH relativeFrom="column">
                  <wp:posOffset>5037152</wp:posOffset>
                </wp:positionH>
                <wp:positionV relativeFrom="paragraph">
                  <wp:posOffset>196215</wp:posOffset>
                </wp:positionV>
                <wp:extent cx="309880" cy="238125"/>
                <wp:effectExtent l="0" t="0" r="0" b="0"/>
                <wp:wrapNone/>
                <wp:docPr id="225" name="Поле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ABB98" w14:textId="01A859E5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5" o:spid="_x0000_s1094" type="#_x0000_t202" style="position:absolute;left:0;text-align:left;margin-left:396.65pt;margin-top:15.45pt;width:24.4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" fillcolor="white [3201]" stroked="f" strokeweight=".5pt">
                <v:textbox>
                  <w:txbxContent>
                    <w:p w14:paraId="370ABB98" w14:textId="01A859E5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677FECC6">
                <wp:simplePos x="0" y="0"/>
                <wp:positionH relativeFrom="column">
                  <wp:posOffset>4008120</wp:posOffset>
                </wp:positionH>
                <wp:positionV relativeFrom="paragraph">
                  <wp:posOffset>126365</wp:posOffset>
                </wp:positionV>
                <wp:extent cx="967105" cy="372110"/>
                <wp:effectExtent l="0" t="0" r="4445" b="8890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921D" w14:textId="671E58B7" w:rsidR="001B2D03" w:rsidRPr="00A65F32" w:rsidRDefault="001B2D03" w:rsidP="001B2D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A65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1" o:spid="_x0000_s1095" style="position:absolute;left:0;text-align:left;margin-left:315.6pt;margin-top:9.95pt;width:76.15pt;height:2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" fillcolor="white [3201]" strokecolor="black [3200]" strokeweight=".25pt">
                <v:textbox>
                  <w:txbxContent>
                    <w:p w14:paraId="4C25921D" w14:textId="671E58B7" w:rsidR="001B2D03" w:rsidRPr="00A65F32" w:rsidRDefault="001B2D03" w:rsidP="001B2D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A65F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4780A24" w14:textId="04A4922C" w:rsidR="001B2D03" w:rsidRDefault="00984BFB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editId="5E80415A">
                <wp:simplePos x="0" y="0"/>
                <wp:positionH relativeFrom="column">
                  <wp:posOffset>3733800</wp:posOffset>
                </wp:positionH>
                <wp:positionV relativeFrom="paragraph">
                  <wp:posOffset>294005</wp:posOffset>
                </wp:positionV>
                <wp:extent cx="309880" cy="238125"/>
                <wp:effectExtent l="0" t="0" r="0" b="0"/>
                <wp:wrapNone/>
                <wp:docPr id="255" name="Поле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53B2" w14:textId="70EF37FD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5" o:spid="_x0000_s1096" type="#_x0000_t202" style="position:absolute;left:0;text-align:left;margin-left:294pt;margin-top:23.15pt;width:24.4pt;height:18.7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" fillcolor="white [3201]" stroked="f" strokeweight=".5pt">
                <v:textbox>
                  <w:txbxContent>
                    <w:p w14:paraId="76D553B2" w14:textId="70EF37FD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26C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42EA2F3F">
                <wp:simplePos x="0" y="0"/>
                <wp:positionH relativeFrom="column">
                  <wp:posOffset>4503761</wp:posOffset>
                </wp:positionH>
                <wp:positionV relativeFrom="paragraph">
                  <wp:posOffset>187031</wp:posOffset>
                </wp:positionV>
                <wp:extent cx="0" cy="68239"/>
                <wp:effectExtent l="0" t="0" r="1905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5pt,14.75pt" to="354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" strokecolor="black [3213]"/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editId="61339533">
                <wp:simplePos x="0" y="0"/>
                <wp:positionH relativeFrom="column">
                  <wp:posOffset>4135755</wp:posOffset>
                </wp:positionH>
                <wp:positionV relativeFrom="paragraph">
                  <wp:posOffset>255270</wp:posOffset>
                </wp:positionV>
                <wp:extent cx="733425" cy="605790"/>
                <wp:effectExtent l="19050" t="19050" r="28575" b="22860"/>
                <wp:wrapNone/>
                <wp:docPr id="164" name="Блок-схема: решение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605790"/>
                        </a:xfrm>
                        <a:prstGeom prst="flowChartDecision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71145" w14:textId="54EE19E9" w:rsidR="001B2D03" w:rsidRDefault="000C59B5" w:rsidP="001B2D03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1E92BA" w14:textId="77777777" w:rsidR="001B2D03" w:rsidRPr="00622E37" w:rsidRDefault="001B2D03" w:rsidP="001B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164" o:spid="_x0000_s1097" type="#_x0000_t110" style="position:absolute;left:0;text-align:left;margin-left:325.65pt;margin-top:20.1pt;width:57.75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" o:allowincell="f">
                <v:textbox>
                  <w:txbxContent>
                    <w:p w14:paraId="7DB71145" w14:textId="54EE19E9" w:rsidR="001B2D03" w:rsidRDefault="00265C70" w:rsidP="001B2D03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31E92BA" w14:textId="77777777" w:rsidR="001B2D03" w:rsidRPr="00622E37" w:rsidRDefault="001B2D03" w:rsidP="001B2D03"/>
                  </w:txbxContent>
                </v:textbox>
              </v:shape>
            </w:pict>
          </mc:Fallback>
        </mc:AlternateContent>
      </w:r>
    </w:p>
    <w:p w14:paraId="4C29F153" w14:textId="74B5FC7F" w:rsidR="001B2D03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editId="6725073F">
                <wp:simplePos x="0" y="0"/>
                <wp:positionH relativeFrom="column">
                  <wp:posOffset>5013297</wp:posOffset>
                </wp:positionH>
                <wp:positionV relativeFrom="paragraph">
                  <wp:posOffset>140031</wp:posOffset>
                </wp:positionV>
                <wp:extent cx="309880" cy="238125"/>
                <wp:effectExtent l="0" t="0" r="0" b="0"/>
                <wp:wrapNone/>
                <wp:docPr id="227" name="Поле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D625C" w14:textId="26C0BFA4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7" o:spid="_x0000_s1098" type="#_x0000_t202" style="position:absolute;left:0;text-align:left;margin-left:394.75pt;margin-top:11.05pt;width:24.4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" fillcolor="white [3201]" stroked="f" strokeweight=".5pt">
                <v:textbox>
                  <w:txbxContent>
                    <w:p w14:paraId="328D625C" w14:textId="26C0BFA4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97CD9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editId="682809C8">
                <wp:simplePos x="0" y="0"/>
                <wp:positionH relativeFrom="column">
                  <wp:posOffset>3323230</wp:posOffset>
                </wp:positionH>
                <wp:positionV relativeFrom="paragraph">
                  <wp:posOffset>256275</wp:posOffset>
                </wp:positionV>
                <wp:extent cx="921224" cy="0"/>
                <wp:effectExtent l="0" t="0" r="0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20.2pt" to="334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" strokecolor="#0d0d0d [3069]"/>
            </w:pict>
          </mc:Fallback>
        </mc:AlternateContent>
      </w:r>
    </w:p>
    <w:p w14:paraId="7795A551" w14:textId="2010AA61" w:rsidR="001B2D03" w:rsidRDefault="002203DC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editId="3CF465AB">
                <wp:simplePos x="0" y="0"/>
                <wp:positionH relativeFrom="column">
                  <wp:posOffset>4051189</wp:posOffset>
                </wp:positionH>
                <wp:positionV relativeFrom="paragraph">
                  <wp:posOffset>48647</wp:posOffset>
                </wp:positionV>
                <wp:extent cx="309880" cy="238125"/>
                <wp:effectExtent l="0" t="0" r="0" b="0"/>
                <wp:wrapNone/>
                <wp:docPr id="260" name="Пол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6061" w14:textId="43025C49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0" o:spid="_x0000_s1099" type="#_x0000_t202" style="position:absolute;left:0;text-align:left;margin-left:319pt;margin-top:3.85pt;width:24.4pt;height:18.7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" fillcolor="white [3201]" stroked="f" strokeweight=".5pt">
                <v:textbox>
                  <w:txbxContent>
                    <w:p w14:paraId="430E6061" w14:textId="43025C49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2D0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editId="27189DB4">
                <wp:simplePos x="0" y="0"/>
                <wp:positionH relativeFrom="column">
                  <wp:posOffset>3241040</wp:posOffset>
                </wp:positionH>
                <wp:positionV relativeFrom="paragraph">
                  <wp:posOffset>4225925</wp:posOffset>
                </wp:positionV>
                <wp:extent cx="274320" cy="0"/>
                <wp:effectExtent l="0" t="0" r="0" b="0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2pt,332.75pt" to="276.8pt,3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" o:allowincell="f"/>
            </w:pict>
          </mc:Fallback>
        </mc:AlternateContent>
      </w:r>
      <w:r w:rsidR="001B2D03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editId="2ABDF5DC">
                <wp:simplePos x="0" y="0"/>
                <wp:positionH relativeFrom="column">
                  <wp:posOffset>4246880</wp:posOffset>
                </wp:positionH>
                <wp:positionV relativeFrom="paragraph">
                  <wp:posOffset>4235450</wp:posOffset>
                </wp:positionV>
                <wp:extent cx="713105" cy="0"/>
                <wp:effectExtent l="0" t="0" r="0" b="0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4pt,333.5pt" to="390.5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" o:allowincell="f"/>
            </w:pict>
          </mc:Fallback>
        </mc:AlternateContent>
      </w:r>
    </w:p>
    <w:p w14:paraId="42F4008C" w14:textId="3B434DE9" w:rsidR="001B2D03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6D0FEDED">
                <wp:simplePos x="0" y="0"/>
                <wp:positionH relativeFrom="column">
                  <wp:posOffset>4040372</wp:posOffset>
                </wp:positionH>
                <wp:positionV relativeFrom="paragraph">
                  <wp:posOffset>5375</wp:posOffset>
                </wp:positionV>
                <wp:extent cx="967105" cy="372110"/>
                <wp:effectExtent l="0" t="0" r="4445" b="889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DAE8C" w14:textId="7BB9B247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100" style="position:absolute;left:0;text-align:left;margin-left:318.15pt;margin-top:.4pt;width:76.15pt;height:2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" fillcolor="white [3201]" strokecolor="black [3200]" strokeweight=".25pt">
                <v:textbox>
                  <w:txbxContent>
                    <w:p w14:paraId="019DAE8C" w14:textId="7BB9B247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5C5D8E5" w14:textId="2AC3C2B3" w:rsidR="001B2D03" w:rsidRPr="00377521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editId="7399FB40">
                <wp:simplePos x="0" y="0"/>
                <wp:positionH relativeFrom="column">
                  <wp:posOffset>5053054</wp:posOffset>
                </wp:positionH>
                <wp:positionV relativeFrom="paragraph">
                  <wp:posOffset>214464</wp:posOffset>
                </wp:positionV>
                <wp:extent cx="309880" cy="238125"/>
                <wp:effectExtent l="0" t="0" r="0" b="0"/>
                <wp:wrapNone/>
                <wp:docPr id="231" name="Поле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9E4C9" w14:textId="36F145D0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1" o:spid="_x0000_s1101" type="#_x0000_t202" style="position:absolute;left:0;text-align:left;margin-left:397.9pt;margin-top:16.9pt;width:24.4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" fillcolor="white [3201]" stroked="f" strokeweight=".5pt">
                <v:textbox>
                  <w:txbxContent>
                    <w:p w14:paraId="5419E4C9" w14:textId="36F145D0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65F32"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1653E2B6">
                <wp:simplePos x="0" y="0"/>
                <wp:positionH relativeFrom="column">
                  <wp:posOffset>4040372</wp:posOffset>
                </wp:positionH>
                <wp:positionV relativeFrom="paragraph">
                  <wp:posOffset>145237</wp:posOffset>
                </wp:positionV>
                <wp:extent cx="967105" cy="372110"/>
                <wp:effectExtent l="0" t="0" r="4445" b="889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7BEC5" w14:textId="6EFC3F97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A65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102" style="position:absolute;left:0;text-align:left;margin-left:318.15pt;margin-top:11.45pt;width:76.15pt;height:2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" fillcolor="white [3201]" strokecolor="black [3200]" strokeweight=".25pt">
                <v:textbox>
                  <w:txbxContent>
                    <w:p w14:paraId="7487BEC5" w14:textId="6EFC3F97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A65F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C1DF0DE" w14:textId="63F1BF6A" w:rsidR="00A65F32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1E911A16">
                <wp:simplePos x="0" y="0"/>
                <wp:positionH relativeFrom="column">
                  <wp:posOffset>4039870</wp:posOffset>
                </wp:positionH>
                <wp:positionV relativeFrom="paragraph">
                  <wp:posOffset>295275</wp:posOffset>
                </wp:positionV>
                <wp:extent cx="967105" cy="372110"/>
                <wp:effectExtent l="0" t="0" r="4445" b="889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02B33" w14:textId="3E0759B8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5" o:spid="_x0000_s1103" style="position:absolute;left:0;text-align:left;margin-left:318.1pt;margin-top:23.25pt;width:76.15pt;height:2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" fillcolor="white [3201]" strokecolor="black [3200]" strokeweight=".25pt">
                <v:textbox>
                  <w:txbxContent>
                    <w:p w14:paraId="3E002B33" w14:textId="3E0759B8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3AE3337" w14:textId="7943E4D4" w:rsidR="00A65F32" w:rsidRPr="00377521" w:rsidRDefault="00C80EB4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editId="7E390D15">
                <wp:simplePos x="0" y="0"/>
                <wp:positionH relativeFrom="column">
                  <wp:posOffset>5045102</wp:posOffset>
                </wp:positionH>
                <wp:positionV relativeFrom="paragraph">
                  <wp:posOffset>62865</wp:posOffset>
                </wp:positionV>
                <wp:extent cx="310101" cy="238539"/>
                <wp:effectExtent l="0" t="0" r="0" b="0"/>
                <wp:wrapNone/>
                <wp:docPr id="234" name="Поле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8C04E" w14:textId="5C91D77B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4" o:spid="_x0000_s1104" type="#_x0000_t202" style="position:absolute;left:0;text-align:left;margin-left:397.25pt;margin-top:4.95pt;width:24.4pt;height:1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" fillcolor="white [3201]" stroked="f" strokeweight=".5pt">
                <v:textbox>
                  <w:txbxContent>
                    <w:p w14:paraId="7548C04E" w14:textId="5C91D77B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CEF9229" w14:textId="6EB13FF4" w:rsidR="00A65F32" w:rsidRPr="00377521" w:rsidRDefault="002203DC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203DC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editId="68084ADA">
                <wp:simplePos x="0" y="0"/>
                <wp:positionH relativeFrom="column">
                  <wp:posOffset>3868310</wp:posOffset>
                </wp:positionH>
                <wp:positionV relativeFrom="paragraph">
                  <wp:posOffset>130507</wp:posOffset>
                </wp:positionV>
                <wp:extent cx="309880" cy="238125"/>
                <wp:effectExtent l="0" t="0" r="0" b="0"/>
                <wp:wrapNone/>
                <wp:docPr id="263" name="Пол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4BD5" w14:textId="77777777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3" o:spid="_x0000_s1105" type="#_x0000_t202" style="position:absolute;left:0;text-align:left;margin-left:304.6pt;margin-top:10.3pt;width:24.4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" fillcolor="white [3201]" stroked="f" strokeweight=".5pt">
                <v:textbox>
                  <w:txbxContent>
                    <w:p w14:paraId="5ADA4BD5" w14:textId="77777777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editId="60749244">
                <wp:simplePos x="0" y="0"/>
                <wp:positionH relativeFrom="column">
                  <wp:posOffset>4157330</wp:posOffset>
                </wp:positionH>
                <wp:positionV relativeFrom="paragraph">
                  <wp:posOffset>118257</wp:posOffset>
                </wp:positionV>
                <wp:extent cx="722630" cy="605790"/>
                <wp:effectExtent l="19050" t="19050" r="20320" b="22860"/>
                <wp:wrapNone/>
                <wp:docPr id="72" name="Блок-схема: решение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630" cy="605790"/>
                        </a:xfrm>
                        <a:prstGeom prst="flowChartDecision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6931" w14:textId="334DFE68" w:rsidR="00A65F32" w:rsidRDefault="000C59B5" w:rsidP="00A65F32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B193020" w14:textId="77777777" w:rsidR="00A65F32" w:rsidRPr="00622E37" w:rsidRDefault="00A65F32" w:rsidP="00A65F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72" o:spid="_x0000_s1106" type="#_x0000_t110" style="position:absolute;left:0;text-align:left;margin-left:327.35pt;margin-top:9.3pt;width:56.9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" o:allowincell="f">
                <v:textbox>
                  <w:txbxContent>
                    <w:p w14:paraId="0ADD6931" w14:textId="334DFE68" w:rsidR="00A65F32" w:rsidRDefault="00265C70" w:rsidP="00A65F32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B193020" w14:textId="77777777" w:rsidR="00A65F32" w:rsidRPr="00622E37" w:rsidRDefault="00A65F32" w:rsidP="00A65F32"/>
                  </w:txbxContent>
                </v:textbox>
              </v:shape>
            </w:pict>
          </mc:Fallback>
        </mc:AlternateContent>
      </w:r>
    </w:p>
    <w:p w14:paraId="5DC6E5D1" w14:textId="59F95197" w:rsidR="00A65F32" w:rsidRPr="00377521" w:rsidRDefault="002203DC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2203DC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editId="04BD9A33">
                <wp:simplePos x="0" y="0"/>
                <wp:positionH relativeFrom="column">
                  <wp:posOffset>4035287</wp:posOffset>
                </wp:positionH>
                <wp:positionV relativeFrom="paragraph">
                  <wp:posOffset>173659</wp:posOffset>
                </wp:positionV>
                <wp:extent cx="309880" cy="238125"/>
                <wp:effectExtent l="0" t="0" r="0" b="0"/>
                <wp:wrapNone/>
                <wp:docPr id="265" name="Поле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A9350" w14:textId="77777777" w:rsidR="002203DC" w:rsidRPr="00C80EB4" w:rsidRDefault="002203DC" w:rsidP="002203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5" o:spid="_x0000_s1107" type="#_x0000_t202" style="position:absolute;left:0;text-align:left;margin-left:317.75pt;margin-top:13.65pt;width:24.4pt;height:18.7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" fillcolor="white [3201]" stroked="f" strokeweight=".5pt">
                <v:textbox>
                  <w:txbxContent>
                    <w:p w14:paraId="181A9350" w14:textId="77777777" w:rsidR="002203DC" w:rsidRPr="00C80EB4" w:rsidRDefault="002203DC" w:rsidP="002203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F7460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editId="594B6A8A">
                <wp:simplePos x="0" y="0"/>
                <wp:positionH relativeFrom="column">
                  <wp:posOffset>5053054</wp:posOffset>
                </wp:positionH>
                <wp:positionV relativeFrom="paragraph">
                  <wp:posOffset>22584</wp:posOffset>
                </wp:positionV>
                <wp:extent cx="309880" cy="238125"/>
                <wp:effectExtent l="0" t="0" r="0" b="0"/>
                <wp:wrapNone/>
                <wp:docPr id="236" name="Поле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46B2A" w14:textId="4AE7BA18" w:rsidR="00C80EB4" w:rsidRPr="00C80EB4" w:rsidRDefault="00C80EB4" w:rsidP="00C80E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="00AF7460">
                              <w:rPr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6" o:spid="_x0000_s1108" type="#_x0000_t202" style="position:absolute;left:0;text-align:left;margin-left:397.9pt;margin-top:1.8pt;width:24.4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" fillcolor="white [3201]" stroked="f" strokeweight=".5pt">
                <v:textbox>
                  <w:txbxContent>
                    <w:p w14:paraId="62046B2A" w14:textId="4AE7BA18" w:rsidR="00C80EB4" w:rsidRPr="00C80EB4" w:rsidRDefault="00C80EB4" w:rsidP="00C80E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="00AF7460">
                        <w:rPr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01D8A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74FF2751">
                <wp:simplePos x="0" y="0"/>
                <wp:positionH relativeFrom="column">
                  <wp:posOffset>3370580</wp:posOffset>
                </wp:positionH>
                <wp:positionV relativeFrom="paragraph">
                  <wp:posOffset>116840</wp:posOffset>
                </wp:positionV>
                <wp:extent cx="0" cy="873125"/>
                <wp:effectExtent l="0" t="0" r="19050" b="317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9.2pt" to="265.4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" strokecolor="#0d0d0d [3069]"/>
            </w:pict>
          </mc:Fallback>
        </mc:AlternateContent>
      </w:r>
      <w:r w:rsidR="00301D8A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editId="17BF723A">
                <wp:simplePos x="0" y="0"/>
                <wp:positionH relativeFrom="column">
                  <wp:posOffset>3370997</wp:posOffset>
                </wp:positionH>
                <wp:positionV relativeFrom="paragraph">
                  <wp:posOffset>117465</wp:posOffset>
                </wp:positionV>
                <wp:extent cx="920750" cy="0"/>
                <wp:effectExtent l="0" t="0" r="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3" o:spid="_x0000_s1026" style="position:absolute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9.25pt" to="337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" strokecolor="#0d0d0d [3069]"/>
            </w:pict>
          </mc:Fallback>
        </mc:AlternateContent>
      </w:r>
    </w:p>
    <w:p w14:paraId="326B623C" w14:textId="11F0B26A" w:rsidR="00A65F32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55DD1E6A">
                <wp:simplePos x="0" y="0"/>
                <wp:positionH relativeFrom="column">
                  <wp:posOffset>4019384</wp:posOffset>
                </wp:positionH>
                <wp:positionV relativeFrom="paragraph">
                  <wp:posOffset>200908</wp:posOffset>
                </wp:positionV>
                <wp:extent cx="967105" cy="372110"/>
                <wp:effectExtent l="0" t="0" r="4445" b="889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B0A5" w14:textId="30B50839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5" o:spid="_x0000_s1109" style="position:absolute;left:0;text-align:left;margin-left:316.5pt;margin-top:15.8pt;width:76.15pt;height:2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" fillcolor="white [3201]" strokecolor="black [3200]" strokeweight=".25pt">
                <v:textbox>
                  <w:txbxContent>
                    <w:p w14:paraId="5C08B0A5" w14:textId="30B50839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CA4736F" w14:textId="5DBD41AE" w:rsidR="00A65F32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2BED48C9" w14:textId="4F9577CE" w:rsidR="00A65F32" w:rsidRPr="00377521" w:rsidRDefault="00AF7460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editId="18CB8AC6">
                <wp:simplePos x="0" y="0"/>
                <wp:positionH relativeFrom="column">
                  <wp:posOffset>5037151</wp:posOffset>
                </wp:positionH>
                <wp:positionV relativeFrom="paragraph">
                  <wp:posOffset>279897</wp:posOffset>
                </wp:positionV>
                <wp:extent cx="309880" cy="238125"/>
                <wp:effectExtent l="0" t="0" r="0" b="0"/>
                <wp:wrapNone/>
                <wp:docPr id="239" name="Поле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B0CF3" w14:textId="7E8B717C" w:rsidR="00AF7460" w:rsidRPr="00C80EB4" w:rsidRDefault="00AF7460" w:rsidP="00AF7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9" o:spid="_x0000_s1110" type="#_x0000_t202" style="position:absolute;left:0;text-align:left;margin-left:396.65pt;margin-top:22.05pt;width:24.4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" fillcolor="white [3201]" stroked="f" strokeweight=".5pt">
                <v:textbox>
                  <w:txbxContent>
                    <w:p w14:paraId="36DB0CF3" w14:textId="7E8B717C" w:rsidR="00AF7460" w:rsidRPr="00C80EB4" w:rsidRDefault="00AF7460" w:rsidP="00AF7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163A7DC3">
                <wp:simplePos x="0" y="0"/>
                <wp:positionH relativeFrom="column">
                  <wp:posOffset>4027170</wp:posOffset>
                </wp:positionH>
                <wp:positionV relativeFrom="paragraph">
                  <wp:posOffset>208280</wp:posOffset>
                </wp:positionV>
                <wp:extent cx="967105" cy="372110"/>
                <wp:effectExtent l="0" t="0" r="4445" b="8890"/>
                <wp:wrapNone/>
                <wp:docPr id="135" name="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2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9C0BE" w14:textId="46468634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A65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5" o:spid="_x0000_s1111" style="position:absolute;left:0;text-align:left;margin-left:317.1pt;margin-top:16.4pt;width:76.15pt;height:2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" fillcolor="white [3201]" strokecolor="black [3200]" strokeweight=".25pt">
                <v:textbox>
                  <w:txbxContent>
                    <w:p w14:paraId="0B39C0BE" w14:textId="46468634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A65F3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01D8A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editId="52624E5E">
                <wp:simplePos x="0" y="0"/>
                <wp:positionH relativeFrom="column">
                  <wp:posOffset>3370997</wp:posOffset>
                </wp:positionH>
                <wp:positionV relativeFrom="paragraph">
                  <wp:posOffset>70807</wp:posOffset>
                </wp:positionV>
                <wp:extent cx="1166495" cy="0"/>
                <wp:effectExtent l="0" t="76200" r="0" b="7620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7" o:spid="_x0000_s1026" type="#_x0000_t32" style="position:absolute;margin-left:265.45pt;margin-top:5.6pt;width:91.8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" strokecolor="#0d0d0d [3069]">
                <v:stroke endarrow="classic"/>
              </v:shape>
            </w:pict>
          </mc:Fallback>
        </mc:AlternateContent>
      </w:r>
    </w:p>
    <w:p w14:paraId="490E0A3B" w14:textId="5B1AA609" w:rsidR="00A65F32" w:rsidRPr="00377521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AAB50A7" w14:textId="77F594B6" w:rsidR="00A65F32" w:rsidRPr="00377521" w:rsidRDefault="00AF7460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editId="457FDFD4">
                <wp:simplePos x="0" y="0"/>
                <wp:positionH relativeFrom="column">
                  <wp:posOffset>5172323</wp:posOffset>
                </wp:positionH>
                <wp:positionV relativeFrom="paragraph">
                  <wp:posOffset>176005</wp:posOffset>
                </wp:positionV>
                <wp:extent cx="309880" cy="238125"/>
                <wp:effectExtent l="0" t="0" r="0" b="0"/>
                <wp:wrapNone/>
                <wp:docPr id="242" name="Поле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DA984" w14:textId="77777777" w:rsidR="00AF7460" w:rsidRPr="00C80EB4" w:rsidRDefault="00AF7460" w:rsidP="00AF7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C80EB4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2" o:spid="_x0000_s1112" type="#_x0000_t202" style="position:absolute;left:0;text-align:left;margin-left:407.25pt;margin-top:13.85pt;width:24.4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" fillcolor="white [3201]" stroked="f" strokeweight=".5pt">
                <v:textbox>
                  <w:txbxContent>
                    <w:p w14:paraId="468DA984" w14:textId="77777777" w:rsidR="00AF7460" w:rsidRPr="00C80EB4" w:rsidRDefault="00AF7460" w:rsidP="00AF7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C80EB4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65F32">
        <w:rPr>
          <w:rFonts w:ascii="Times New Roman" w:hAnsi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editId="50ECDCD9">
                <wp:simplePos x="0" y="0"/>
                <wp:positionH relativeFrom="column">
                  <wp:posOffset>3991970</wp:posOffset>
                </wp:positionH>
                <wp:positionV relativeFrom="paragraph">
                  <wp:posOffset>126137</wp:posOffset>
                </wp:positionV>
                <wp:extent cx="1126490" cy="350520"/>
                <wp:effectExtent l="0" t="0" r="0" b="0"/>
                <wp:wrapNone/>
                <wp:docPr id="150" name="Блок-схема: знак заверше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6490" cy="350520"/>
                        </a:xfrm>
                        <a:prstGeom prst="flowChartTerminator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 mc:Ignorable="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78EA85" w14:textId="58FB4E28" w:rsidR="00A65F32" w:rsidRPr="00A65F32" w:rsidRDefault="00A65F32" w:rsidP="00A65F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50" o:spid="_x0000_s1113" type="#_x0000_t116" style="position:absolute;left:0;text-align:left;margin-left:314.35pt;margin-top:9.95pt;width:88.7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" o:allowincell="f">
                <v:textbox>
                  <w:txbxContent>
                    <w:p w14:paraId="7478EA85" w14:textId="58FB4E28" w:rsidR="00A65F32" w:rsidRPr="00A65F32" w:rsidRDefault="00A65F32" w:rsidP="00A65F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15FF305C" w14:textId="6512DA74" w:rsidR="00A65F32" w:rsidRPr="006E3589" w:rsidRDefault="006E3589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Рисунок 2.1 –</w:t>
      </w:r>
      <w:r w:rsidR="00265C70">
        <w:rPr>
          <w:rFonts w:ascii="Times New Roman" w:hAnsi="Times New Roman"/>
          <w:bCs/>
          <w:sz w:val="28"/>
          <w:szCs w:val="28"/>
          <w:lang w:val="uk-UA"/>
        </w:rPr>
        <w:t xml:space="preserve"> Р</w:t>
      </w:r>
      <w:r w:rsidR="00A82E38">
        <w:rPr>
          <w:rFonts w:ascii="Times New Roman" w:hAnsi="Times New Roman"/>
          <w:bCs/>
          <w:sz w:val="28"/>
          <w:szCs w:val="28"/>
          <w:lang w:val="uk-UA"/>
        </w:rPr>
        <w:t>озмітка станів а</w:t>
      </w:r>
      <w:r>
        <w:rPr>
          <w:rFonts w:ascii="Times New Roman" w:hAnsi="Times New Roman"/>
          <w:bCs/>
          <w:sz w:val="28"/>
          <w:szCs w:val="28"/>
          <w:lang w:val="uk-UA"/>
        </w:rPr>
        <w:t>втомата</w:t>
      </w:r>
    </w:p>
    <w:p w14:paraId="5941DAA0" w14:textId="77777777" w:rsidR="00A65F32" w:rsidRPr="00A65F32" w:rsidRDefault="00A65F32" w:rsidP="00D3291D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</w:rPr>
      </w:pPr>
    </w:p>
    <w:sectPr w:rsidR="00A65F32" w:rsidRPr="00A65F32" w:rsidSect="00993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670"/>
    <w:multiLevelType w:val="hybridMultilevel"/>
    <w:tmpl w:val="9F9E0654"/>
    <w:lvl w:ilvl="0" w:tplc="8A84714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38B4A6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24AD"/>
    <w:multiLevelType w:val="hybridMultilevel"/>
    <w:tmpl w:val="62CA57D0"/>
    <w:lvl w:ilvl="0" w:tplc="6CF431F4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C2E3D0B"/>
    <w:multiLevelType w:val="hybridMultilevel"/>
    <w:tmpl w:val="F06AC450"/>
    <w:lvl w:ilvl="0" w:tplc="DE982AD8">
      <w:start w:val="1"/>
      <w:numFmt w:val="decimal"/>
      <w:lvlText w:val="%1)"/>
      <w:lvlJc w:val="left"/>
      <w:pPr>
        <w:ind w:left="1854" w:hanging="72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3976AC8"/>
    <w:multiLevelType w:val="hybridMultilevel"/>
    <w:tmpl w:val="A7B2C552"/>
    <w:lvl w:ilvl="0" w:tplc="6CF431F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AC31082"/>
    <w:multiLevelType w:val="hybridMultilevel"/>
    <w:tmpl w:val="C1DE1E92"/>
    <w:lvl w:ilvl="0" w:tplc="8DE0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03840"/>
    <w:multiLevelType w:val="hybridMultilevel"/>
    <w:tmpl w:val="0B7E5636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1684EBB"/>
    <w:multiLevelType w:val="hybridMultilevel"/>
    <w:tmpl w:val="EECA7D8E"/>
    <w:lvl w:ilvl="0" w:tplc="39721A0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7AC10273"/>
    <w:multiLevelType w:val="hybridMultilevel"/>
    <w:tmpl w:val="29307E5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7C477D3A"/>
    <w:multiLevelType w:val="hybridMultilevel"/>
    <w:tmpl w:val="F7CA865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76"/>
    <w:rsid w:val="00001A8D"/>
    <w:rsid w:val="00012D90"/>
    <w:rsid w:val="00023F3D"/>
    <w:rsid w:val="00054FCD"/>
    <w:rsid w:val="00090445"/>
    <w:rsid w:val="000A6C89"/>
    <w:rsid w:val="000C59B5"/>
    <w:rsid w:val="00153FF0"/>
    <w:rsid w:val="001B2D03"/>
    <w:rsid w:val="002148E6"/>
    <w:rsid w:val="002203DC"/>
    <w:rsid w:val="00235982"/>
    <w:rsid w:val="002360DD"/>
    <w:rsid w:val="00256DCD"/>
    <w:rsid w:val="002605D1"/>
    <w:rsid w:val="00265C70"/>
    <w:rsid w:val="002839C8"/>
    <w:rsid w:val="002916BB"/>
    <w:rsid w:val="002A2770"/>
    <w:rsid w:val="002B7BBF"/>
    <w:rsid w:val="002C7662"/>
    <w:rsid w:val="00301D8A"/>
    <w:rsid w:val="00310ACF"/>
    <w:rsid w:val="00316BAA"/>
    <w:rsid w:val="003242FD"/>
    <w:rsid w:val="00337E84"/>
    <w:rsid w:val="00341370"/>
    <w:rsid w:val="003522DB"/>
    <w:rsid w:val="00360312"/>
    <w:rsid w:val="00377521"/>
    <w:rsid w:val="00385ACB"/>
    <w:rsid w:val="0038711A"/>
    <w:rsid w:val="00397CD9"/>
    <w:rsid w:val="003B1D19"/>
    <w:rsid w:val="003B62F2"/>
    <w:rsid w:val="003C3C35"/>
    <w:rsid w:val="003E4BC4"/>
    <w:rsid w:val="003F35BA"/>
    <w:rsid w:val="00403828"/>
    <w:rsid w:val="004309DB"/>
    <w:rsid w:val="00497981"/>
    <w:rsid w:val="004B0A99"/>
    <w:rsid w:val="004D56FA"/>
    <w:rsid w:val="004F4F5B"/>
    <w:rsid w:val="004F523A"/>
    <w:rsid w:val="005016CA"/>
    <w:rsid w:val="005322EB"/>
    <w:rsid w:val="00567E4D"/>
    <w:rsid w:val="00596D2C"/>
    <w:rsid w:val="005C63D8"/>
    <w:rsid w:val="00617E0B"/>
    <w:rsid w:val="00622E2C"/>
    <w:rsid w:val="00640E20"/>
    <w:rsid w:val="006A2923"/>
    <w:rsid w:val="006C0C04"/>
    <w:rsid w:val="006D3449"/>
    <w:rsid w:val="006D4163"/>
    <w:rsid w:val="006E3589"/>
    <w:rsid w:val="006F438E"/>
    <w:rsid w:val="007457BB"/>
    <w:rsid w:val="007B2DD3"/>
    <w:rsid w:val="007B5889"/>
    <w:rsid w:val="007E23B1"/>
    <w:rsid w:val="007E5641"/>
    <w:rsid w:val="008003DC"/>
    <w:rsid w:val="00835F35"/>
    <w:rsid w:val="008926C3"/>
    <w:rsid w:val="008C3E02"/>
    <w:rsid w:val="00927F1D"/>
    <w:rsid w:val="00984BFB"/>
    <w:rsid w:val="009933C6"/>
    <w:rsid w:val="009B141C"/>
    <w:rsid w:val="009C64D3"/>
    <w:rsid w:val="00A14CEF"/>
    <w:rsid w:val="00A2075C"/>
    <w:rsid w:val="00A4278B"/>
    <w:rsid w:val="00A65F32"/>
    <w:rsid w:val="00A82E38"/>
    <w:rsid w:val="00A871C2"/>
    <w:rsid w:val="00AD0ED7"/>
    <w:rsid w:val="00AE633E"/>
    <w:rsid w:val="00AF7460"/>
    <w:rsid w:val="00B20430"/>
    <w:rsid w:val="00B37F47"/>
    <w:rsid w:val="00B404F4"/>
    <w:rsid w:val="00B637B9"/>
    <w:rsid w:val="00B825F6"/>
    <w:rsid w:val="00BA1CD5"/>
    <w:rsid w:val="00BB7AA5"/>
    <w:rsid w:val="00BD0B4D"/>
    <w:rsid w:val="00BE682B"/>
    <w:rsid w:val="00BF19A6"/>
    <w:rsid w:val="00C02516"/>
    <w:rsid w:val="00C44E0B"/>
    <w:rsid w:val="00C60F0B"/>
    <w:rsid w:val="00C80EB4"/>
    <w:rsid w:val="00C90AAE"/>
    <w:rsid w:val="00C93F6F"/>
    <w:rsid w:val="00CE790B"/>
    <w:rsid w:val="00CF2A76"/>
    <w:rsid w:val="00D1168E"/>
    <w:rsid w:val="00D16ADB"/>
    <w:rsid w:val="00D21137"/>
    <w:rsid w:val="00D3291D"/>
    <w:rsid w:val="00D378FB"/>
    <w:rsid w:val="00D46E4E"/>
    <w:rsid w:val="00D56419"/>
    <w:rsid w:val="00D57F05"/>
    <w:rsid w:val="00D861D5"/>
    <w:rsid w:val="00DA049C"/>
    <w:rsid w:val="00DB14E2"/>
    <w:rsid w:val="00DE3DA5"/>
    <w:rsid w:val="00E20394"/>
    <w:rsid w:val="00E4511C"/>
    <w:rsid w:val="00EA0610"/>
    <w:rsid w:val="00EA3F99"/>
    <w:rsid w:val="00EE1C56"/>
    <w:rsid w:val="00EF7500"/>
    <w:rsid w:val="00F875F2"/>
    <w:rsid w:val="00F90A67"/>
    <w:rsid w:val="00F91AC3"/>
    <w:rsid w:val="00F94233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D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341A7-58BB-4D9B-9561-A1B9683C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</cp:revision>
  <dcterms:created xsi:type="dcterms:W3CDTF">2009-12-23T10:06:00Z</dcterms:created>
  <dcterms:modified xsi:type="dcterms:W3CDTF">2009-12-23T10:06:00Z</dcterms:modified>
</cp:coreProperties>
</file>