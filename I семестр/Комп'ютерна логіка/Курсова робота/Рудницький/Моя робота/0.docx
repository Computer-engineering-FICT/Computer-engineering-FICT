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AB6CD" w14:textId="48EB9A59" w:rsidR="00F12C33" w:rsidRPr="00F12C33" w:rsidRDefault="00F12C33" w:rsidP="005D2E56">
      <w:pPr>
        <w:pStyle w:val="1"/>
        <w:rPr>
          <w:bCs/>
          <w:i/>
          <w:sz w:val="36"/>
          <w:szCs w:val="36"/>
          <w:lang w:val="uk-UA"/>
        </w:rPr>
      </w:pPr>
      <w:r w:rsidRPr="00F12C33">
        <w:rPr>
          <w:bCs/>
          <w:i/>
          <w:sz w:val="36"/>
          <w:szCs w:val="36"/>
          <w:lang w:val="uk-UA"/>
        </w:rPr>
        <w:t>Національний технічний університет України</w:t>
      </w:r>
    </w:p>
    <w:p w14:paraId="6A13AD89" w14:textId="0B8BDDC4" w:rsidR="00F12C33" w:rsidRPr="00F12C33" w:rsidRDefault="00F12C33" w:rsidP="005D2E56">
      <w:pPr>
        <w:tabs>
          <w:tab w:val="left" w:pos="2085"/>
          <w:tab w:val="center" w:pos="5018"/>
        </w:tabs>
        <w:jc w:val="center"/>
        <w:rPr>
          <w:rFonts w:ascii="Times New Roman" w:hAnsi="Times New Roman"/>
          <w:b/>
          <w:i/>
          <w:sz w:val="36"/>
          <w:szCs w:val="36"/>
          <w:lang w:val="uk-UA"/>
        </w:rPr>
      </w:pPr>
      <w:r w:rsidRPr="00F12C33">
        <w:rPr>
          <w:rFonts w:ascii="Times New Roman" w:hAnsi="Times New Roman"/>
          <w:b/>
          <w:i/>
          <w:sz w:val="36"/>
          <w:szCs w:val="36"/>
          <w:lang w:val="uk-UA"/>
        </w:rPr>
        <w:t>«Київський політехнічний інститут»</w:t>
      </w:r>
    </w:p>
    <w:p w14:paraId="0FF56386" w14:textId="77777777" w:rsidR="00F12C33" w:rsidRPr="00F12C33" w:rsidRDefault="00F12C33" w:rsidP="005D2E56">
      <w:pPr>
        <w:jc w:val="center"/>
        <w:rPr>
          <w:i/>
          <w:lang w:val="uk-UA"/>
        </w:rPr>
      </w:pPr>
    </w:p>
    <w:p w14:paraId="53F7BDBB" w14:textId="77777777" w:rsidR="00F12C33" w:rsidRPr="00F12C33" w:rsidRDefault="00F12C33" w:rsidP="005D2E56">
      <w:pPr>
        <w:pStyle w:val="4"/>
        <w:ind w:left="0"/>
        <w:jc w:val="center"/>
        <w:rPr>
          <w:b/>
          <w:bCs/>
          <w:i/>
          <w:sz w:val="32"/>
          <w:szCs w:val="32"/>
          <w:lang w:val="uk-UA"/>
        </w:rPr>
      </w:pPr>
      <w:r w:rsidRPr="00F12C33">
        <w:rPr>
          <w:b/>
          <w:bCs/>
          <w:i/>
          <w:color w:val="000000"/>
          <w:sz w:val="32"/>
          <w:szCs w:val="32"/>
          <w:lang w:val="uk-UA"/>
        </w:rPr>
        <w:t>Факультет інформатики та обчислю</w:t>
      </w:r>
      <w:bookmarkStart w:id="0" w:name="_GoBack"/>
      <w:bookmarkEnd w:id="0"/>
      <w:r w:rsidRPr="00F12C33">
        <w:rPr>
          <w:b/>
          <w:bCs/>
          <w:i/>
          <w:color w:val="000000"/>
          <w:sz w:val="32"/>
          <w:szCs w:val="32"/>
          <w:lang w:val="uk-UA"/>
        </w:rPr>
        <w:t>вальної техніки</w:t>
      </w:r>
    </w:p>
    <w:p w14:paraId="623695A9" w14:textId="77777777" w:rsidR="00F12C33" w:rsidRPr="00F12C33" w:rsidRDefault="00F12C33" w:rsidP="005D2E56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63184F5B" w14:textId="77777777" w:rsidR="00F12C33" w:rsidRPr="00F12C33" w:rsidRDefault="00F12C33" w:rsidP="005D2E56">
      <w:pPr>
        <w:pStyle w:val="3"/>
        <w:rPr>
          <w:b/>
          <w:bCs/>
          <w:i/>
          <w:sz w:val="28"/>
          <w:szCs w:val="28"/>
          <w:lang w:val="uk-UA"/>
        </w:rPr>
      </w:pPr>
      <w:r w:rsidRPr="00F12C33">
        <w:rPr>
          <w:b/>
          <w:i/>
          <w:sz w:val="28"/>
          <w:szCs w:val="28"/>
          <w:lang w:val="uk-UA"/>
        </w:rPr>
        <w:t>Кафедра обчислювальної техніки</w:t>
      </w:r>
    </w:p>
    <w:p w14:paraId="36A94388" w14:textId="77777777" w:rsidR="00F12C33" w:rsidRPr="00F12C33" w:rsidRDefault="00F12C33" w:rsidP="005D2E56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16907A59" w14:textId="77777777" w:rsidR="00F12C33" w:rsidRPr="00F12C33" w:rsidRDefault="00F12C33" w:rsidP="005D2E56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</w:p>
    <w:p w14:paraId="3FB255D0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  <w:r w:rsidRPr="00F12C33">
        <w:rPr>
          <w:rFonts w:ascii="Times New Roman" w:hAnsi="Times New Roman"/>
          <w:bCs/>
          <w:color w:val="000000"/>
          <w:sz w:val="28"/>
          <w:lang w:val="uk-UA"/>
        </w:rPr>
        <w:t xml:space="preserve"> </w:t>
      </w:r>
    </w:p>
    <w:p w14:paraId="3792F038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</w:p>
    <w:p w14:paraId="1B165E27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</w:p>
    <w:p w14:paraId="4426AE6C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</w:p>
    <w:p w14:paraId="1AFE3E2D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</w:p>
    <w:p w14:paraId="26A40F21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uk-UA"/>
        </w:rPr>
      </w:pPr>
    </w:p>
    <w:p w14:paraId="7EE5231A" w14:textId="35E79C46" w:rsidR="00F12C33" w:rsidRPr="00BB5AA6" w:rsidRDefault="00F12C33" w:rsidP="005D2E56">
      <w:pPr>
        <w:pStyle w:val="2"/>
        <w:jc w:val="center"/>
        <w:rPr>
          <w:bCs/>
          <w:sz w:val="48"/>
          <w:szCs w:val="48"/>
          <w:lang w:val="uk-UA"/>
        </w:rPr>
      </w:pPr>
      <w:bookmarkStart w:id="1" w:name="_Toc90650735"/>
      <w:r w:rsidRPr="00BB5AA6">
        <w:rPr>
          <w:bCs/>
          <w:sz w:val="48"/>
          <w:szCs w:val="48"/>
          <w:lang w:val="uk-UA"/>
        </w:rPr>
        <w:t>КУРСОВА РОБОТА</w:t>
      </w:r>
      <w:bookmarkEnd w:id="1"/>
    </w:p>
    <w:p w14:paraId="37808C8A" w14:textId="77777777" w:rsidR="00F12C33" w:rsidRPr="00F12C33" w:rsidRDefault="00F12C33" w:rsidP="00F12C33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599C59C8" w14:textId="49569467" w:rsidR="00F12C33" w:rsidRPr="00F12C33" w:rsidRDefault="00F12C33" w:rsidP="005D2E56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36"/>
          <w:szCs w:val="36"/>
          <w:lang w:val="uk-UA"/>
        </w:rPr>
      </w:pPr>
      <w:r w:rsidRPr="00F12C33">
        <w:rPr>
          <w:rFonts w:ascii="Times New Roman" w:hAnsi="Times New Roman"/>
          <w:bCs/>
          <w:i/>
          <w:color w:val="000000"/>
          <w:sz w:val="36"/>
          <w:szCs w:val="36"/>
          <w:lang w:val="uk-UA"/>
        </w:rPr>
        <w:t xml:space="preserve">з дисципліни </w:t>
      </w:r>
      <w:r w:rsidR="005D2E56" w:rsidRPr="00F12C33">
        <w:rPr>
          <w:rFonts w:ascii="Times New Roman" w:hAnsi="Times New Roman"/>
          <w:b/>
          <w:i/>
          <w:sz w:val="36"/>
          <w:szCs w:val="36"/>
          <w:lang w:val="uk-UA"/>
        </w:rPr>
        <w:t>«</w:t>
      </w:r>
      <w:r w:rsidR="00165160" w:rsidRPr="00165160">
        <w:rPr>
          <w:rFonts w:ascii="Times New Roman" w:hAnsi="Times New Roman"/>
          <w:b/>
          <w:bCs/>
          <w:i/>
          <w:color w:val="000000"/>
          <w:sz w:val="36"/>
          <w:szCs w:val="36"/>
          <w:lang w:val="uk-UA"/>
        </w:rPr>
        <w:t>Комп’ютерна логіка</w:t>
      </w:r>
      <w:r w:rsidR="005D2E56" w:rsidRPr="00F12C33">
        <w:rPr>
          <w:rFonts w:ascii="Times New Roman" w:hAnsi="Times New Roman"/>
          <w:b/>
          <w:i/>
          <w:sz w:val="36"/>
          <w:szCs w:val="36"/>
          <w:lang w:val="uk-UA"/>
        </w:rPr>
        <w:t>»</w:t>
      </w:r>
    </w:p>
    <w:p w14:paraId="5E2D2AB7" w14:textId="77777777" w:rsidR="00F12C33" w:rsidRPr="00F12C33" w:rsidRDefault="00F12C33" w:rsidP="00F12C33">
      <w:pPr>
        <w:shd w:val="clear" w:color="auto" w:fill="FFFFFF"/>
        <w:tabs>
          <w:tab w:val="left" w:pos="3514"/>
        </w:tabs>
        <w:jc w:val="center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</w:p>
    <w:p w14:paraId="05CC9F40" w14:textId="060E86F1" w:rsidR="00F12C33" w:rsidRPr="00197D3B" w:rsidRDefault="00F12C33" w:rsidP="00F12C33">
      <w:pPr>
        <w:shd w:val="clear" w:color="auto" w:fill="FFFFFF"/>
        <w:ind w:left="180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  <w:r w:rsidRPr="00197D3B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Виконав: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     </w:t>
      </w:r>
      <w:r w:rsid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Рудницький Мирослав Валентинович</w:t>
      </w:r>
    </w:p>
    <w:p w14:paraId="16061BE4" w14:textId="29362386" w:rsidR="00F12C33" w:rsidRPr="00197D3B" w:rsidRDefault="00F12C33" w:rsidP="00F12C33">
      <w:pPr>
        <w:shd w:val="clear" w:color="auto" w:fill="FFFFFF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                     </w:t>
      </w:r>
      <w:r w:rsidRPr="00197D3B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 xml:space="preserve">Факультет  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</w:t>
      </w:r>
      <w:r w:rsidR="00BB5AA6" w:rsidRPr="008A601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</w:t>
      </w:r>
      <w:proofErr w:type="spellStart"/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ІОТ</w:t>
      </w:r>
      <w:proofErr w:type="spellEnd"/>
    </w:p>
    <w:p w14:paraId="0368B1CE" w14:textId="0B8F28B9" w:rsidR="00F12C33" w:rsidRPr="00197D3B" w:rsidRDefault="00F12C33" w:rsidP="00F12C33">
      <w:pPr>
        <w:shd w:val="clear" w:color="auto" w:fill="FFFFFF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                    </w:t>
      </w:r>
      <w:r w:rsidRPr="00197D3B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 xml:space="preserve"> Група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      ІО-</w:t>
      </w:r>
      <w:r w:rsid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01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 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br/>
        <w:t xml:space="preserve">                      </w:t>
      </w:r>
      <w:r w:rsidRPr="00197D3B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Залікова</w:t>
      </w:r>
      <w:r w:rsidR="00BB5AA6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 xml:space="preserve"> книжка </w:t>
      </w:r>
      <w:r w:rsidRPr="00197D3B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№</w:t>
      </w:r>
      <w:r w:rsidRP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</w:t>
      </w:r>
      <w:r w:rsidR="00197D3B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0104</w:t>
      </w:r>
    </w:p>
    <w:p w14:paraId="6279D33F" w14:textId="77777777" w:rsidR="00F12C33" w:rsidRPr="00197D3B" w:rsidRDefault="00F12C33" w:rsidP="00F12C33">
      <w:pPr>
        <w:shd w:val="clear" w:color="auto" w:fill="FFFFFF"/>
        <w:ind w:left="198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</w:p>
    <w:p w14:paraId="76AA068E" w14:textId="77777777" w:rsidR="00F12C33" w:rsidRPr="00F12C33" w:rsidRDefault="00F12C33" w:rsidP="00F12C33">
      <w:pPr>
        <w:shd w:val="clear" w:color="auto" w:fill="FFFFFF"/>
        <w:ind w:left="1800"/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</w:pPr>
      <w:r w:rsidRPr="00F12C33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Допущена до захисту__________________</w:t>
      </w:r>
    </w:p>
    <w:p w14:paraId="73CA5A49" w14:textId="77777777" w:rsidR="00F12C33" w:rsidRPr="00F12C33" w:rsidRDefault="00F12C33" w:rsidP="00F12C33">
      <w:pPr>
        <w:shd w:val="clear" w:color="auto" w:fill="FFFFFF"/>
        <w:ind w:left="198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</w:p>
    <w:p w14:paraId="34F6A785" w14:textId="5A4C74DD" w:rsidR="00F12C33" w:rsidRPr="00F12C33" w:rsidRDefault="00F12C33" w:rsidP="00F12C33">
      <w:pPr>
        <w:shd w:val="clear" w:color="auto" w:fill="FFFFFF"/>
        <w:ind w:left="180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  <w:r w:rsidRPr="00F12C33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Номер технічного завдання</w:t>
      </w:r>
      <w:r w:rsidRPr="00F12C33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 xml:space="preserve"> – </w:t>
      </w:r>
      <w:r w:rsidR="00BF7F91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10 1011 1111 1000 1000</w:t>
      </w:r>
    </w:p>
    <w:p w14:paraId="75855CAD" w14:textId="77777777" w:rsidR="00F12C33" w:rsidRPr="00F12C33" w:rsidRDefault="00F12C33" w:rsidP="00F12C33">
      <w:pPr>
        <w:ind w:left="306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</w:p>
    <w:p w14:paraId="18413E01" w14:textId="77777777" w:rsidR="00F12C33" w:rsidRPr="00F12C33" w:rsidRDefault="00F12C33" w:rsidP="00F12C33">
      <w:pPr>
        <w:ind w:left="3060"/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</w:pPr>
    </w:p>
    <w:p w14:paraId="19F4683C" w14:textId="77777777" w:rsidR="00F12C33" w:rsidRPr="00F12C33" w:rsidRDefault="00F12C33" w:rsidP="00F12C33">
      <w:pPr>
        <w:jc w:val="right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504F7E4B" w14:textId="35929D20" w:rsidR="00F12C33" w:rsidRPr="00F12C33" w:rsidRDefault="00F12C33" w:rsidP="00F12C33">
      <w:pPr>
        <w:jc w:val="center"/>
        <w:rPr>
          <w:rFonts w:ascii="Times New Roman" w:hAnsi="Times New Roman"/>
          <w:bCs/>
          <w:i/>
          <w:color w:val="000000"/>
          <w:sz w:val="28"/>
          <w:lang w:val="uk-UA"/>
        </w:rPr>
      </w:pPr>
      <w:r w:rsidRPr="00F12C33">
        <w:rPr>
          <w:rFonts w:ascii="Times New Roman" w:hAnsi="Times New Roman"/>
          <w:bCs/>
          <w:i/>
          <w:color w:val="000000"/>
          <w:sz w:val="28"/>
          <w:lang w:val="uk-UA"/>
        </w:rPr>
        <w:t xml:space="preserve">                                                                        </w:t>
      </w:r>
      <w:r w:rsidR="00A76481">
        <w:rPr>
          <w:rFonts w:ascii="Times New Roman" w:hAnsi="Times New Roman"/>
          <w:bCs/>
          <w:i/>
          <w:color w:val="000000"/>
          <w:sz w:val="28"/>
          <w:lang w:val="uk-UA"/>
        </w:rPr>
        <w:t xml:space="preserve">  </w:t>
      </w:r>
      <w:r w:rsidR="00BF7F91">
        <w:rPr>
          <w:rFonts w:ascii="Times New Roman" w:hAnsi="Times New Roman"/>
          <w:bCs/>
          <w:i/>
          <w:color w:val="000000"/>
          <w:sz w:val="28"/>
          <w:lang w:val="uk-UA"/>
        </w:rPr>
        <w:t>__</w:t>
      </w:r>
      <w:r w:rsidRPr="00F12C33">
        <w:rPr>
          <w:rFonts w:ascii="Times New Roman" w:hAnsi="Times New Roman"/>
          <w:bCs/>
          <w:i/>
          <w:color w:val="000000"/>
          <w:sz w:val="28"/>
          <w:lang w:val="uk-UA"/>
        </w:rPr>
        <w:t>______________________</w:t>
      </w:r>
      <w:r w:rsidR="00A76481">
        <w:rPr>
          <w:rFonts w:ascii="Times New Roman" w:hAnsi="Times New Roman"/>
          <w:bCs/>
          <w:i/>
          <w:color w:val="000000"/>
          <w:sz w:val="28"/>
          <w:lang w:val="uk-UA"/>
        </w:rPr>
        <w:t>_</w:t>
      </w:r>
    </w:p>
    <w:p w14:paraId="14ACDB71" w14:textId="77777777" w:rsidR="00F12C33" w:rsidRPr="00F12C33" w:rsidRDefault="00F12C33" w:rsidP="00F12C33">
      <w:pPr>
        <w:ind w:left="6381" w:firstLine="709"/>
        <w:rPr>
          <w:rFonts w:ascii="Times New Roman" w:hAnsi="Times New Roman"/>
          <w:bCs/>
          <w:i/>
          <w:color w:val="000000"/>
          <w:sz w:val="24"/>
          <w:szCs w:val="24"/>
          <w:lang w:val="uk-UA"/>
        </w:rPr>
      </w:pPr>
      <w:r w:rsidRPr="00F12C33">
        <w:rPr>
          <w:rFonts w:ascii="Times New Roman" w:hAnsi="Times New Roman"/>
          <w:bCs/>
          <w:i/>
          <w:color w:val="000000"/>
          <w:sz w:val="24"/>
          <w:szCs w:val="24"/>
          <w:lang w:val="uk-UA"/>
        </w:rPr>
        <w:t xml:space="preserve">(підпис керівника) </w:t>
      </w:r>
    </w:p>
    <w:p w14:paraId="466B2982" w14:textId="77777777" w:rsidR="00F12C33" w:rsidRPr="00F12C33" w:rsidRDefault="00F12C33" w:rsidP="00F12C33">
      <w:pPr>
        <w:ind w:left="3060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1824478E" w14:textId="77777777" w:rsidR="00F12C33" w:rsidRPr="00F12C33" w:rsidRDefault="00F12C33" w:rsidP="00F12C33">
      <w:pPr>
        <w:ind w:left="3060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42D9D892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uk-UA"/>
        </w:rPr>
      </w:pPr>
      <w:r w:rsidRPr="00F12C33">
        <w:rPr>
          <w:rFonts w:ascii="Times New Roman" w:hAnsi="Times New Roman"/>
          <w:bCs/>
          <w:i/>
          <w:color w:val="000000"/>
          <w:sz w:val="28"/>
          <w:lang w:val="uk-UA"/>
        </w:rPr>
        <w:t xml:space="preserve"> </w:t>
      </w:r>
    </w:p>
    <w:p w14:paraId="3A56258B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uk-UA"/>
        </w:rPr>
      </w:pPr>
    </w:p>
    <w:p w14:paraId="15EB0A6F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uk-UA"/>
        </w:rPr>
      </w:pPr>
    </w:p>
    <w:p w14:paraId="74FBFBFE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01FF3DE8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37F69FDC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0B5F85B5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6A991F82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0F5AA542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23827F17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60524BFA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50399F9E" w14:textId="77777777" w:rsidR="00F12C33" w:rsidRPr="00F12C33" w:rsidRDefault="00F12C33" w:rsidP="00F12C33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uk-UA"/>
        </w:rPr>
      </w:pPr>
    </w:p>
    <w:p w14:paraId="4DAD5C85" w14:textId="45887E13" w:rsidR="00F12C33" w:rsidRPr="00F12C33" w:rsidRDefault="00F12C33" w:rsidP="00F12C33">
      <w:pPr>
        <w:jc w:val="center"/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</w:pPr>
      <w:r w:rsidRPr="00F12C33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 xml:space="preserve">Київ </w:t>
      </w:r>
      <w:r w:rsidR="00BF7F91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–</w:t>
      </w:r>
      <w:r w:rsidRPr="00F12C33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 xml:space="preserve"> 20</w:t>
      </w:r>
      <w:r w:rsidR="00BF7F91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 xml:space="preserve">10 </w:t>
      </w:r>
      <w:r w:rsidRPr="00F12C33"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р.</w:t>
      </w:r>
    </w:p>
    <w:p w14:paraId="128F5CD4" w14:textId="78182F1D" w:rsidR="00A45E37" w:rsidRDefault="00A45E37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</w:p>
    <w:p w14:paraId="31CB9AAB" w14:textId="77777777" w:rsidR="005D2E56" w:rsidRDefault="005D2E56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</w:p>
    <w:p w14:paraId="6AF951E2" w14:textId="77777777" w:rsidR="005D2E56" w:rsidRDefault="005D2E56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</w:p>
    <w:p w14:paraId="79C73B0B" w14:textId="77777777" w:rsidR="005D2E56" w:rsidRDefault="005D2E56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</w:p>
    <w:p w14:paraId="6B30FD38" w14:textId="77777777" w:rsidR="005D2E56" w:rsidRDefault="005D2E56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</w:p>
    <w:p w14:paraId="34105BDA" w14:textId="77777777" w:rsidR="005D2E56" w:rsidRDefault="005D2E56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</w:p>
    <w:p w14:paraId="72A08678" w14:textId="1B97E5DB" w:rsidR="00BB5AA6" w:rsidRDefault="005D2E56" w:rsidP="005D2E56">
      <w:pPr>
        <w:jc w:val="center"/>
        <w:rPr>
          <w:rFonts w:cs="Arial"/>
          <w:b/>
          <w:bCs/>
          <w:color w:val="000000"/>
          <w:sz w:val="96"/>
          <w:szCs w:val="96"/>
          <w:lang w:val="uk-UA"/>
        </w:rPr>
      </w:pPr>
      <w:r>
        <w:rPr>
          <w:rFonts w:cs="Arial"/>
          <w:b/>
          <w:bCs/>
          <w:color w:val="000000"/>
          <w:sz w:val="96"/>
          <w:szCs w:val="96"/>
          <w:lang w:val="uk-UA"/>
        </w:rPr>
        <w:t>Опис альбому</w:t>
      </w:r>
    </w:p>
    <w:p w14:paraId="2D59BBA8" w14:textId="77777777" w:rsidR="00BB5AA6" w:rsidRDefault="00BB5AA6">
      <w:pPr>
        <w:spacing w:after="200" w:line="276" w:lineRule="auto"/>
        <w:rPr>
          <w:rFonts w:cs="Arial"/>
          <w:b/>
          <w:bCs/>
          <w:color w:val="000000"/>
          <w:sz w:val="96"/>
          <w:szCs w:val="96"/>
          <w:lang w:val="uk-UA"/>
        </w:rPr>
      </w:pPr>
      <w:r>
        <w:rPr>
          <w:rFonts w:cs="Arial"/>
          <w:b/>
          <w:bCs/>
          <w:color w:val="000000"/>
          <w:sz w:val="96"/>
          <w:szCs w:val="96"/>
          <w:lang w:val="uk-UA"/>
        </w:rPr>
        <w:br w:type="page"/>
      </w:r>
    </w:p>
    <w:p w14:paraId="54292B87" w14:textId="77777777" w:rsidR="00F913FD" w:rsidRDefault="00F913FD" w:rsidP="005D2E56">
      <w:pPr>
        <w:jc w:val="center"/>
        <w:rPr>
          <w:rFonts w:ascii="Times New Roman" w:hAnsi="Times New Roman"/>
          <w:sz w:val="32"/>
          <w:szCs w:val="32"/>
          <w:lang w:val="uk-UA"/>
        </w:rPr>
        <w:sectPr w:rsidR="00F913FD" w:rsidSect="000A63C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534"/>
        <w:gridCol w:w="567"/>
        <w:gridCol w:w="2693"/>
        <w:gridCol w:w="4678"/>
        <w:gridCol w:w="708"/>
        <w:gridCol w:w="1298"/>
      </w:tblGrid>
      <w:tr w:rsidR="00EA08A2" w14:paraId="113A4484" w14:textId="77777777" w:rsidTr="00240D5D">
        <w:trPr>
          <w:cantSplit/>
          <w:trHeight w:val="1533"/>
        </w:trPr>
        <w:tc>
          <w:tcPr>
            <w:tcW w:w="534" w:type="dxa"/>
            <w:textDirection w:val="btLr"/>
            <w:vAlign w:val="center"/>
          </w:tcPr>
          <w:p w14:paraId="03632578" w14:textId="7C69D18A" w:rsidR="00EA08A2" w:rsidRPr="000A63CD" w:rsidRDefault="000A63CD" w:rsidP="000A63CD">
            <w:pPr>
              <w:ind w:left="113" w:right="113"/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ru-RU"/>
              </w:rPr>
              <w:lastRenderedPageBreak/>
              <w:t>№ рядка</w:t>
            </w:r>
          </w:p>
        </w:tc>
        <w:tc>
          <w:tcPr>
            <w:tcW w:w="567" w:type="dxa"/>
            <w:textDirection w:val="btLr"/>
            <w:vAlign w:val="center"/>
          </w:tcPr>
          <w:p w14:paraId="2A6B5BB2" w14:textId="02988755" w:rsidR="00EA08A2" w:rsidRPr="000A63CD" w:rsidRDefault="000A63CD" w:rsidP="000A63CD">
            <w:pPr>
              <w:ind w:left="113" w:right="113"/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ru-RU"/>
              </w:rPr>
              <w:t>Формат</w:t>
            </w:r>
          </w:p>
        </w:tc>
        <w:tc>
          <w:tcPr>
            <w:tcW w:w="2693" w:type="dxa"/>
            <w:vAlign w:val="center"/>
          </w:tcPr>
          <w:p w14:paraId="73A99520" w14:textId="0EFD8230" w:rsidR="00EA08A2" w:rsidRPr="000A63CD" w:rsidRDefault="000A63CD" w:rsidP="000A63CD">
            <w:pPr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</w:pPr>
            <w:r w:rsidRPr="000A63CD"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  <w:t>Позначення</w:t>
            </w:r>
          </w:p>
        </w:tc>
        <w:tc>
          <w:tcPr>
            <w:tcW w:w="4678" w:type="dxa"/>
            <w:vAlign w:val="center"/>
          </w:tcPr>
          <w:p w14:paraId="4BCAE82E" w14:textId="6A95C6EE" w:rsidR="00EA08A2" w:rsidRPr="000A63CD" w:rsidRDefault="000A63CD" w:rsidP="000A63CD">
            <w:pPr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</w:pPr>
            <w:r w:rsidRPr="000A63CD"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708" w:type="dxa"/>
            <w:textDirection w:val="btLr"/>
            <w:vAlign w:val="center"/>
          </w:tcPr>
          <w:p w14:paraId="423A1AC8" w14:textId="67B88E0C" w:rsidR="00EA08A2" w:rsidRPr="000A63CD" w:rsidRDefault="000A63CD" w:rsidP="000A63CD">
            <w:pPr>
              <w:ind w:left="113" w:right="113"/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</w:pPr>
            <w:r w:rsidRPr="000A63CD"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298" w:type="dxa"/>
            <w:vAlign w:val="center"/>
          </w:tcPr>
          <w:p w14:paraId="07CAFC35" w14:textId="4085DDAB" w:rsidR="00EA08A2" w:rsidRPr="000A63CD" w:rsidRDefault="000A63CD" w:rsidP="000A63CD">
            <w:pPr>
              <w:jc w:val="center"/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</w:pPr>
            <w:r w:rsidRPr="000A63CD">
              <w:rPr>
                <w:rFonts w:ascii="GOST type B" w:hAnsi="GOST type B"/>
                <w:b/>
                <w:i/>
                <w:sz w:val="24"/>
                <w:szCs w:val="24"/>
                <w:lang w:val="uk-UA"/>
              </w:rPr>
              <w:t>Примітка</w:t>
            </w:r>
          </w:p>
        </w:tc>
      </w:tr>
      <w:tr w:rsidR="00EA08A2" w14:paraId="000E01F5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54707834" w14:textId="33F869CB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14:paraId="79C0377B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5E1D6CA8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29DE565A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1A3950F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38E9E549" w14:textId="7B039B79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713A3A7C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36D5BF9E" w14:textId="5BFF50E2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14:paraId="4124EA3D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03AF7D5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31427FC5" w14:textId="0FF54F8D" w:rsidR="00EA08A2" w:rsidRPr="00EE7526" w:rsidRDefault="005D31D3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Документація загальна</w:t>
            </w:r>
          </w:p>
        </w:tc>
        <w:tc>
          <w:tcPr>
            <w:tcW w:w="708" w:type="dxa"/>
            <w:vAlign w:val="center"/>
          </w:tcPr>
          <w:p w14:paraId="5F2C76CA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346DBEB7" w14:textId="77634833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4EB5B9E4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773DDCD5" w14:textId="6CCEDA85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14:paraId="1B4DC3A7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1157A348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6A1FAAD0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BE8ED77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61E2A3E0" w14:textId="48E43E7B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74273A81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20F7626" w14:textId="56A21A26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14:paraId="6634654C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031EF81E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562152C4" w14:textId="15C7EE5D" w:rsidR="00EA08A2" w:rsidRPr="00EE7526" w:rsidRDefault="00612CD5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Розроблена заново</w:t>
            </w:r>
          </w:p>
        </w:tc>
        <w:tc>
          <w:tcPr>
            <w:tcW w:w="708" w:type="dxa"/>
            <w:vAlign w:val="center"/>
          </w:tcPr>
          <w:p w14:paraId="57710810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2CA940C9" w14:textId="1639CA38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2FCBB734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70D811CE" w14:textId="23D20B22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14:paraId="2C2FFB8E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7D249D5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696742A6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974C51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1FFC5EC0" w14:textId="649630B9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778CC06C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2DFAD4E8" w14:textId="4C01DD56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14:paraId="0AC68547" w14:textId="73892751" w:rsidR="00EA08A2" w:rsidRPr="00EE7526" w:rsidRDefault="00EE7526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ru-RU"/>
              </w:rPr>
              <w:t>А</w:t>
            </w:r>
            <w:proofErr w:type="gramStart"/>
            <w:r w:rsidRPr="00EE7526">
              <w:rPr>
                <w:rFonts w:ascii="GOST type B" w:hAnsi="GOST type B"/>
                <w:i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2693" w:type="dxa"/>
            <w:vAlign w:val="center"/>
          </w:tcPr>
          <w:p w14:paraId="7CF3A2B8" w14:textId="0DBC80A4" w:rsidR="00EA08A2" w:rsidRPr="00EE7526" w:rsidRDefault="007A5F19" w:rsidP="007A5F1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ІАЛЦ.463626</w:t>
            </w:r>
            <w:r w:rsidR="000F7079">
              <w:rPr>
                <w:rFonts w:ascii="GOST type B" w:hAnsi="GOST type B"/>
                <w:i/>
                <w:sz w:val="28"/>
                <w:szCs w:val="28"/>
                <w:lang w:val="ru-RU"/>
              </w:rPr>
              <w:t>.002 ТЗ</w:t>
            </w:r>
          </w:p>
        </w:tc>
        <w:tc>
          <w:tcPr>
            <w:tcW w:w="4678" w:type="dxa"/>
            <w:vAlign w:val="center"/>
          </w:tcPr>
          <w:p w14:paraId="29B67A4F" w14:textId="321026AD" w:rsidR="00EA08A2" w:rsidRPr="00EE7526" w:rsidRDefault="00612CD5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708" w:type="dxa"/>
            <w:vAlign w:val="center"/>
          </w:tcPr>
          <w:p w14:paraId="587F0024" w14:textId="105DF784" w:rsidR="00EA08A2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1298" w:type="dxa"/>
            <w:vAlign w:val="center"/>
          </w:tcPr>
          <w:p w14:paraId="35401C5C" w14:textId="5338329F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4FEED921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3A5A8F5" w14:textId="7E94F8BE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14:paraId="454F891C" w14:textId="6FB645A2" w:rsidR="00EA08A2" w:rsidRPr="00EE7526" w:rsidRDefault="00EE7526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ru-RU"/>
              </w:rPr>
              <w:t>А3</w:t>
            </w:r>
          </w:p>
        </w:tc>
        <w:tc>
          <w:tcPr>
            <w:tcW w:w="2693" w:type="dxa"/>
            <w:vAlign w:val="center"/>
          </w:tcPr>
          <w:p w14:paraId="174BC34D" w14:textId="3A536BFF" w:rsidR="00EA08A2" w:rsidRPr="00EE7526" w:rsidRDefault="007A5F19" w:rsidP="000F70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ІАЛЦ.463626</w:t>
            </w:r>
            <w:r w:rsidR="000F7079">
              <w:rPr>
                <w:rFonts w:ascii="GOST type B" w:hAnsi="GOST type B"/>
                <w:i/>
                <w:sz w:val="28"/>
                <w:szCs w:val="28"/>
                <w:lang w:val="ru-RU"/>
              </w:rPr>
              <w:t>.003 Е2</w:t>
            </w:r>
          </w:p>
        </w:tc>
        <w:tc>
          <w:tcPr>
            <w:tcW w:w="4678" w:type="dxa"/>
            <w:vAlign w:val="center"/>
          </w:tcPr>
          <w:p w14:paraId="5090296D" w14:textId="30A879DD" w:rsidR="00EA08A2" w:rsidRPr="00EE7526" w:rsidRDefault="00612CD5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uk-UA"/>
              </w:rPr>
              <w:t>Керуючий автомат</w:t>
            </w:r>
          </w:p>
        </w:tc>
        <w:tc>
          <w:tcPr>
            <w:tcW w:w="708" w:type="dxa"/>
            <w:vAlign w:val="center"/>
          </w:tcPr>
          <w:p w14:paraId="45922D3D" w14:textId="7FED2D6F" w:rsidR="00EA08A2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1298" w:type="dxa"/>
            <w:vAlign w:val="center"/>
          </w:tcPr>
          <w:p w14:paraId="6DBEE89E" w14:textId="28DD0F6E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1329C636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200D744C" w14:textId="34177C52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14:paraId="3F33449A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2CDB9C3E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0005B744" w14:textId="4583D623" w:rsidR="00EA08A2" w:rsidRPr="00EE7526" w:rsidRDefault="00DA373C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uk-UA"/>
              </w:rPr>
              <w:t>Схема електрична функціональна</w:t>
            </w:r>
          </w:p>
        </w:tc>
        <w:tc>
          <w:tcPr>
            <w:tcW w:w="708" w:type="dxa"/>
            <w:vAlign w:val="center"/>
          </w:tcPr>
          <w:p w14:paraId="76545CC7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190C97D7" w14:textId="15881154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:rsidRPr="00DA373C" w14:paraId="24086769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5A8AC3C8" w14:textId="040933D4" w:rsidR="00EA08A2" w:rsidRPr="005D31D3" w:rsidRDefault="005D31D3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  <w:r w:rsidRPr="005D31D3"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  <w:vAlign w:val="center"/>
          </w:tcPr>
          <w:p w14:paraId="1885C020" w14:textId="3E9A57C1" w:rsidR="00EA08A2" w:rsidRPr="00EE7526" w:rsidRDefault="00EE7526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ru-RU"/>
              </w:rPr>
              <w:t>А</w:t>
            </w:r>
            <w:proofErr w:type="gramStart"/>
            <w:r w:rsidRPr="00EE7526">
              <w:rPr>
                <w:rFonts w:ascii="GOST type B" w:hAnsi="GOST type B"/>
                <w:i/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2693" w:type="dxa"/>
            <w:vAlign w:val="center"/>
          </w:tcPr>
          <w:p w14:paraId="5E2857C0" w14:textId="45312805" w:rsidR="00EA08A2" w:rsidRPr="00EE7526" w:rsidRDefault="007A5F19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ІАЛЦ.463626</w:t>
            </w:r>
            <w:r w:rsidR="000F7079">
              <w:rPr>
                <w:rFonts w:ascii="GOST type B" w:hAnsi="GOST type B"/>
                <w:i/>
                <w:sz w:val="28"/>
                <w:szCs w:val="28"/>
                <w:lang w:val="ru-RU"/>
              </w:rPr>
              <w:t>.004 ПЗ</w:t>
            </w:r>
          </w:p>
        </w:tc>
        <w:tc>
          <w:tcPr>
            <w:tcW w:w="4678" w:type="dxa"/>
            <w:vAlign w:val="center"/>
          </w:tcPr>
          <w:p w14:paraId="4CBB4F92" w14:textId="6DBADD5F" w:rsidR="00EA08A2" w:rsidRPr="00EE7526" w:rsidRDefault="00DA373C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EE7526">
              <w:rPr>
                <w:rFonts w:ascii="GOST type B" w:hAnsi="GOST type B"/>
                <w:i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708" w:type="dxa"/>
            <w:vAlign w:val="center"/>
          </w:tcPr>
          <w:p w14:paraId="48E86051" w14:textId="17CBE028" w:rsidR="00EA08A2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17</w:t>
            </w:r>
          </w:p>
        </w:tc>
        <w:tc>
          <w:tcPr>
            <w:tcW w:w="1298" w:type="dxa"/>
            <w:vAlign w:val="center"/>
          </w:tcPr>
          <w:p w14:paraId="44A5B473" w14:textId="2A9CC052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08512C80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7F9C7844" w14:textId="1D2BD570" w:rsidR="00EA08A2" w:rsidRPr="005D31D3" w:rsidRDefault="00EA08A2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30BEB50D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1F348060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3C2DB5BF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0A2362E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7173F37E" w14:textId="3456C3A6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7C477BC3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0B70960D" w14:textId="35A7DCB7" w:rsidR="00EA08A2" w:rsidRPr="005D31D3" w:rsidRDefault="00EA08A2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79391FD9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1F87D1B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3884A242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3519CD6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2D24EA91" w14:textId="43DCDF55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5C73839F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3DAF47A" w14:textId="03CB26B6" w:rsidR="00EA08A2" w:rsidRPr="005D31D3" w:rsidRDefault="00EA08A2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41E1B90C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0B84DB3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02DA053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1064EEC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5D63E5CB" w14:textId="2BB11763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06CF5FA0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30F97B2A" w14:textId="2398B982" w:rsidR="00EA08A2" w:rsidRPr="005D31D3" w:rsidRDefault="00EA08A2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6DF6BC0B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2D98DE45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5C93C2AC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BA036DF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568D53A9" w14:textId="56F2858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3E60DB5D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072C760" w14:textId="35117C34" w:rsidR="00EA08A2" w:rsidRPr="005D31D3" w:rsidRDefault="00EA08A2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0E5794C1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50F272A6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00252F89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D9D5D75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5C943FCF" w14:textId="5861F14C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4F7C17C5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2933269" w14:textId="7AD6B7C5" w:rsidR="00EA08A2" w:rsidRPr="005D31D3" w:rsidRDefault="00EA08A2" w:rsidP="000A63CD">
            <w:pPr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2401B7E5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70F8862F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0940A98C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0B505B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24CC5F98" w14:textId="7C5ACDB9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72011994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68445622" w14:textId="77777777" w:rsidR="00EA08A2" w:rsidRPr="005D31D3" w:rsidRDefault="00EA08A2" w:rsidP="000A63CD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20A94253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18623A2E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0B5EA9E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9A845A0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66A8BA54" w14:textId="11D30A71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2985CF6E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51DA3D9D" w14:textId="77777777" w:rsidR="00EA08A2" w:rsidRPr="005D31D3" w:rsidRDefault="00EA08A2" w:rsidP="000A63CD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3C7A950A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5B474C7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36F0CF75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F539B30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2F3F46A4" w14:textId="14FD3B5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22BEA462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842282D" w14:textId="77777777" w:rsidR="00EA08A2" w:rsidRPr="005D31D3" w:rsidRDefault="00EA08A2" w:rsidP="000A63CD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2D0C2848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6721524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21A1EEC1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C51326F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0D737E3D" w14:textId="52C770E0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6B229D" w14:paraId="1A91ACAC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46DDD00C" w14:textId="77777777" w:rsidR="006B229D" w:rsidRPr="005D31D3" w:rsidRDefault="006B229D" w:rsidP="000A63CD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468349C1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35B15272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6EB4B761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5EBE785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661DA6B7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6B229D" w14:paraId="432DD5D4" w14:textId="77777777" w:rsidTr="00240D5D">
        <w:trPr>
          <w:trHeight w:val="397"/>
        </w:trPr>
        <w:tc>
          <w:tcPr>
            <w:tcW w:w="534" w:type="dxa"/>
            <w:vAlign w:val="center"/>
          </w:tcPr>
          <w:p w14:paraId="0DD97E59" w14:textId="77777777" w:rsidR="006B229D" w:rsidRPr="005D31D3" w:rsidRDefault="006B229D" w:rsidP="000A63CD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6BD0CFA8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4BB4A21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6017B59E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89F623E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658890F4" w14:textId="77777777" w:rsidR="006B229D" w:rsidRPr="00EE7526" w:rsidRDefault="006B229D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  <w:tr w:rsidR="00EA08A2" w14:paraId="683DE303" w14:textId="77777777" w:rsidTr="00240D5D">
        <w:trPr>
          <w:trHeight w:val="564"/>
        </w:trPr>
        <w:tc>
          <w:tcPr>
            <w:tcW w:w="534" w:type="dxa"/>
            <w:vAlign w:val="center"/>
          </w:tcPr>
          <w:p w14:paraId="1CB6B895" w14:textId="77777777" w:rsidR="00EA08A2" w:rsidRPr="005D31D3" w:rsidRDefault="00EA08A2" w:rsidP="000A63CD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28D3EC1F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65161962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14:paraId="1BD8A051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08B037D" w14:textId="7777777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14:paraId="06B4FC40" w14:textId="31301587" w:rsidR="00EA08A2" w:rsidRPr="00EE7526" w:rsidRDefault="00EA08A2" w:rsidP="000A63C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</w:tr>
    </w:tbl>
    <w:p w14:paraId="5C3941A3" w14:textId="2D15BC02" w:rsidR="005D2E56" w:rsidRPr="000A02FF" w:rsidRDefault="00C95A24" w:rsidP="00EA08A2">
      <w:pPr>
        <w:jc w:val="center"/>
        <w:rPr>
          <w:rFonts w:ascii="Times New Roman" w:hAnsi="Times New Roman"/>
          <w:sz w:val="32"/>
          <w:szCs w:val="32"/>
        </w:rPr>
      </w:pPr>
      <w:r w:rsidRPr="00C95A24">
        <w:rPr>
          <w:rFonts w:ascii="Times New Roman" w:hAnsi="Times New Roman"/>
          <w:noProof/>
          <w:sz w:val="32"/>
          <w:szCs w:val="32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6C81DC3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60000" cy="10209600"/>
                <wp:effectExtent l="0" t="0" r="7500" b="120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158" y="175"/>
                          <a:chExt cx="10482" cy="16205"/>
                        </a:xfrm>
                      </wpg:grpSpPr>
                      <wps:wsp>
                        <wps:cNvPr id="1" name="Прямоуг. 42"/>
                        <wps:cNvSpPr>
                          <a:spLocks noChangeArrowheads="1"/>
                        </wps:cNvSpPr>
                        <wps:spPr bwMode="auto">
                          <a:xfrm>
                            <a:off x="1158" y="175"/>
                            <a:ext cx="10480" cy="162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Прямоуг. 43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Прямоуг. 44"/>
                        <wps:cNvSpPr>
                          <a:spLocks noChangeArrowheads="1"/>
                        </wps:cNvSpPr>
                        <wps:spPr bwMode="auto">
                          <a:xfrm>
                            <a:off x="4841" y="14121"/>
                            <a:ext cx="6799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Прямоуг. 45"/>
                        <wps:cNvSpPr>
                          <a:spLocks noChangeArrowheads="1"/>
                        </wps:cNvSpPr>
                        <wps:spPr bwMode="auto">
                          <a:xfrm>
                            <a:off x="4840" y="14982"/>
                            <a:ext cx="3966" cy="13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Прямоуг. 46"/>
                        <wps:cNvSpPr>
                          <a:spLocks noChangeArrowheads="1"/>
                        </wps:cNvSpPr>
                        <wps:spPr bwMode="auto">
                          <a:xfrm>
                            <a:off x="8808" y="15533"/>
                            <a:ext cx="2827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Прямоуг. 47"/>
                        <wps:cNvSpPr>
                          <a:spLocks noChangeArrowheads="1"/>
                        </wps:cNvSpPr>
                        <wps:spPr bwMode="auto">
                          <a:xfrm>
                            <a:off x="8806" y="14967"/>
                            <a:ext cx="851" cy="2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Прямоуг. 48"/>
                        <wps:cNvSpPr>
                          <a:spLocks noChangeArrowheads="1"/>
                        </wps:cNvSpPr>
                        <wps:spPr bwMode="auto">
                          <a:xfrm>
                            <a:off x="9657" y="14973"/>
                            <a:ext cx="849" cy="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Прямоуг. 49"/>
                        <wps:cNvSpPr>
                          <a:spLocks noChangeArrowheads="1"/>
                        </wps:cNvSpPr>
                        <wps:spPr bwMode="auto">
                          <a:xfrm>
                            <a:off x="9090" y="15250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Прямоуг. 50"/>
                        <wps:cNvSpPr>
                          <a:spLocks noChangeArrowheads="1"/>
                        </wps:cNvSpPr>
                        <wps:spPr bwMode="auto">
                          <a:xfrm>
                            <a:off x="2122" y="14121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Прямоуг. 51"/>
                        <wps:cNvSpPr>
                          <a:spLocks noChangeArrowheads="1"/>
                        </wps:cNvSpPr>
                        <wps:spPr bwMode="auto">
                          <a:xfrm>
                            <a:off x="3425" y="14121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Прямоуг. 52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Прямоуг. 53"/>
                        <wps:cNvSpPr>
                          <a:spLocks noChangeArrowheads="1"/>
                        </wps:cNvSpPr>
                        <wps:spPr bwMode="auto">
                          <a:xfrm>
                            <a:off x="1158" y="14968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Прямоуг. 54"/>
                        <wps:cNvSpPr>
                          <a:spLocks noChangeArrowheads="1"/>
                        </wps:cNvSpPr>
                        <wps:spPr bwMode="auto">
                          <a:xfrm>
                            <a:off x="1158" y="15533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Прямоуг. 55"/>
                        <wps:cNvSpPr>
                          <a:spLocks noChangeArrowheads="1"/>
                        </wps:cNvSpPr>
                        <wps:spPr bwMode="auto">
                          <a:xfrm>
                            <a:off x="1158" y="16097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Прямоуг. 56"/>
                        <wps:cNvSpPr>
                          <a:spLocks noChangeArrowheads="1"/>
                        </wps:cNvSpPr>
                        <wps:spPr bwMode="auto">
                          <a:xfrm>
                            <a:off x="1208" y="14712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852AE6" w14:textId="77777777" w:rsidR="00C95A24" w:rsidRPr="004D6059" w:rsidRDefault="00C95A24" w:rsidP="00C95A2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Зм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Прямоуг. 57"/>
                        <wps:cNvSpPr>
                          <a:spLocks noChangeArrowheads="1"/>
                        </wps:cNvSpPr>
                        <wps:spPr bwMode="auto">
                          <a:xfrm>
                            <a:off x="1623" y="14706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B77F9" w14:textId="77777777" w:rsidR="00C95A24" w:rsidRPr="004D6059" w:rsidRDefault="00C95A24" w:rsidP="00C95A2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Арк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Прямоуг. 58"/>
                        <wps:cNvSpPr>
                          <a:spLocks noChangeArrowheads="1"/>
                        </wps:cNvSpPr>
                        <wps:spPr bwMode="auto">
                          <a:xfrm>
                            <a:off x="2257" y="14712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C64AB2" w14:textId="77777777" w:rsidR="00C95A24" w:rsidRPr="004D6059" w:rsidRDefault="00C95A24" w:rsidP="00C95A24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докум</w:t>
                              </w:r>
                              <w:proofErr w:type="spellEnd"/>
                              <w:proofErr w:type="gramEnd"/>
                              <w:r w:rsidRPr="004D6059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Прямоуг. 59"/>
                        <wps:cNvSpPr>
                          <a:spLocks noChangeArrowheads="1"/>
                        </wps:cNvSpPr>
                        <wps:spPr bwMode="auto">
                          <a:xfrm>
                            <a:off x="3551" y="14732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2C7432" w14:textId="77777777" w:rsidR="00C95A24" w:rsidRPr="004D6059" w:rsidRDefault="00C95A24" w:rsidP="00C95A24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Прямоуг. 60"/>
                        <wps:cNvSpPr>
                          <a:spLocks noChangeArrowheads="1"/>
                        </wps:cNvSpPr>
                        <wps:spPr bwMode="auto">
                          <a:xfrm>
                            <a:off x="4288" y="14732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72715C" w14:textId="77777777" w:rsidR="00C95A24" w:rsidRPr="004D6059" w:rsidRDefault="00C95A24" w:rsidP="00C95A2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Прямоуг. 61"/>
                        <wps:cNvSpPr>
                          <a:spLocks noChangeArrowheads="1"/>
                        </wps:cNvSpPr>
                        <wps:spPr bwMode="auto">
                          <a:xfrm>
                            <a:off x="1208" y="14982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3D666" w14:textId="77777777" w:rsidR="00C95A24" w:rsidRPr="00811A10" w:rsidRDefault="00C95A24" w:rsidP="00C95A24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Розроб</w:t>
                              </w:r>
                              <w:proofErr w:type="spellEnd"/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Прямоуг. 62"/>
                        <wps:cNvSpPr>
                          <a:spLocks noChangeArrowheads="1"/>
                        </wps:cNvSpPr>
                        <wps:spPr bwMode="auto">
                          <a:xfrm>
                            <a:off x="1248" y="15251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F4EA30" w14:textId="77777777" w:rsidR="00C95A24" w:rsidRPr="00811A10" w:rsidRDefault="00C95A24" w:rsidP="00C95A24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Прямоуг. 63"/>
                        <wps:cNvSpPr>
                          <a:spLocks noChangeArrowheads="1"/>
                        </wps:cNvSpPr>
                        <wps:spPr bwMode="auto">
                          <a:xfrm>
                            <a:off x="1214" y="15812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C8F2E6" w14:textId="77777777" w:rsidR="00C95A24" w:rsidRPr="00C01F9B" w:rsidRDefault="00C95A24" w:rsidP="00C95A24">
                              <w:pPr>
                                <w:rPr>
                                  <w:rFonts w:ascii="GOST type B" w:hAnsi="GOST type B" w:cs="Arial"/>
                                  <w:i/>
                                  <w:lang w:val="uk-UA"/>
                                </w:rPr>
                              </w:pPr>
                              <w:r w:rsidRPr="00C01F9B">
                                <w:rPr>
                                  <w:rFonts w:ascii="GOST type B" w:hAnsi="GOST type B" w:cs="Arial"/>
                                  <w:i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Прямоуг. 64"/>
                        <wps:cNvSpPr>
                          <a:spLocks noChangeArrowheads="1"/>
                        </wps:cNvSpPr>
                        <wps:spPr bwMode="auto">
                          <a:xfrm>
                            <a:off x="1187" y="16097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1B5BFC" w14:textId="77777777" w:rsidR="00C95A24" w:rsidRPr="004D6059" w:rsidRDefault="00C95A24" w:rsidP="00C95A24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Прямоуг. 65"/>
                        <wps:cNvSpPr>
                          <a:spLocks noChangeArrowheads="1"/>
                        </wps:cNvSpPr>
                        <wps:spPr bwMode="auto">
                          <a:xfrm>
                            <a:off x="2170" y="15020"/>
                            <a:ext cx="1255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CB1B" w14:textId="77777777" w:rsidR="00C95A24" w:rsidRPr="004D6059" w:rsidRDefault="00C95A24" w:rsidP="00C95A24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Рудницький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Прямоуг. 66"/>
                        <wps:cNvSpPr>
                          <a:spLocks noChangeArrowheads="1"/>
                        </wps:cNvSpPr>
                        <wps:spPr bwMode="auto">
                          <a:xfrm>
                            <a:off x="8808" y="14967"/>
                            <a:ext cx="849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10AE9D" w14:textId="77777777" w:rsidR="00C95A24" w:rsidRPr="004D6059" w:rsidRDefault="00C95A24" w:rsidP="00C95A24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Літера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Прямоуг. 67"/>
                        <wps:cNvSpPr>
                          <a:spLocks noChangeArrowheads="1"/>
                        </wps:cNvSpPr>
                        <wps:spPr bwMode="auto">
                          <a:xfrm>
                            <a:off x="9737" y="14967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794C6" w14:textId="77777777" w:rsidR="00C95A24" w:rsidRPr="004B7D17" w:rsidRDefault="00C95A24" w:rsidP="00C95A24">
                              <w:pPr>
                                <w:pStyle w:val="8"/>
                                <w:keepNext w:val="0"/>
                                <w:keepLines w:val="0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Прямоуг. 68"/>
                        <wps:cNvSpPr>
                          <a:spLocks noChangeArrowheads="1"/>
                        </wps:cNvSpPr>
                        <wps:spPr bwMode="auto">
                          <a:xfrm>
                            <a:off x="10506" y="14968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"/>
                          </a:solidFill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рямоуг. 69"/>
                        <wps:cNvSpPr>
                          <a:spLocks noChangeArrowheads="1"/>
                        </wps:cNvSpPr>
                        <wps:spPr bwMode="auto">
                          <a:xfrm>
                            <a:off x="9657" y="15250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"/>
                          </a:solidFill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Прямоуг. 70"/>
                        <wps:cNvSpPr>
                          <a:spLocks noChangeArrowheads="1"/>
                        </wps:cNvSpPr>
                        <wps:spPr bwMode="auto">
                          <a:xfrm>
                            <a:off x="1158" y="14643"/>
                            <a:ext cx="3673" cy="3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Линия 71"/>
                        <wps:cNvCnPr/>
                        <wps:spPr bwMode="auto">
                          <a:xfrm>
                            <a:off x="1554" y="14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оуг. 72"/>
                        <wps:cNvSpPr>
                          <a:spLocks noChangeArrowheads="1"/>
                        </wps:cNvSpPr>
                        <wps:spPr bwMode="auto">
                          <a:xfrm>
                            <a:off x="10659" y="14973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E364AB" w14:textId="77777777" w:rsidR="00C95A24" w:rsidRPr="004B7D17" w:rsidRDefault="00C95A24" w:rsidP="00C95A24">
                              <w:pPr>
                                <w:pStyle w:val="8"/>
                                <w:spacing w:before="0"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22"/>
                                  <w:szCs w:val="22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841" y="14245"/>
                            <a:ext cx="6794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99CDF6" w14:textId="616F8B6B" w:rsidR="00C95A24" w:rsidRPr="004B7D17" w:rsidRDefault="007A5F19" w:rsidP="00C95A2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</w:pPr>
                              <w:r w:rsidRPr="007A5F19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ІАЛЦ.463626</w:t>
                              </w:r>
                              <w:r w:rsidR="00C95A24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.001 ОА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5198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F280B" w14:textId="00D3C76E" w:rsidR="00C95A24" w:rsidRPr="004B7D17" w:rsidRDefault="00C95A24" w:rsidP="00C95A24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szCs w:val="44"/>
                                  <w:lang w:val="uk-UA"/>
                                </w:rPr>
                                <w:t>Опис альбому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8830" y="15554"/>
                            <a:ext cx="273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E106" w14:textId="77777777" w:rsidR="00C95A24" w:rsidRDefault="00C95A24" w:rsidP="00C95A2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НТУУ КПІ ФІОТ</w:t>
                              </w:r>
                            </w:p>
                            <w:p w14:paraId="4FD87167" w14:textId="7899FEB1" w:rsidR="00C95A24" w:rsidRPr="009B141C" w:rsidRDefault="00A254BE" w:rsidP="00C95A2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 xml:space="preserve">група ІО </w:t>
                              </w:r>
                              <w:r w:rsidR="00C95A24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- 01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Поле 76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5198"/>
                            <a:ext cx="821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36E89" w14:textId="77777777" w:rsidR="00C95A24" w:rsidRPr="00387C0B" w:rsidRDefault="00C95A24" w:rsidP="00C95A2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Прямоуг. 77"/>
                        <wps:cNvSpPr>
                          <a:spLocks noChangeArrowheads="1"/>
                        </wps:cNvSpPr>
                        <wps:spPr bwMode="auto">
                          <a:xfrm>
                            <a:off x="2161" y="15256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449BE" w14:textId="010FDD83" w:rsidR="00C95A24" w:rsidRPr="005816FD" w:rsidRDefault="005816FD" w:rsidP="00C95A24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Клименко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Прямоуг. 78"/>
                        <wps:cNvSpPr>
                          <a:spLocks noChangeArrowheads="1"/>
                        </wps:cNvSpPr>
                        <wps:spPr bwMode="auto">
                          <a:xfrm>
                            <a:off x="2228" y="16112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FE0545" w14:textId="77777777" w:rsidR="00C95A24" w:rsidRPr="004D6059" w:rsidRDefault="00C95A24" w:rsidP="00C95A24">
                              <w:pP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D6059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  <w:t>Жабін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  <w:t xml:space="preserve"> В.І.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Поле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506" y="15198"/>
                            <a:ext cx="112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1CFCAA" w14:textId="08DA6AF6" w:rsidR="00C95A24" w:rsidRPr="00C95A24" w:rsidRDefault="00C95A24" w:rsidP="00C95A24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56.7pt;margin-top:14.2pt;width:524.4pt;height:803.9pt;z-index:251659264;mso-position-horizontal-relative:page;mso-position-vertical-relative:page" coordorigin="1158,175" coordsize="10482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">
                <v:rect id="Прямоуг. 42" o:spid="_x0000_s1027" style="position:absolute;left:1158;top:175;width:10480;height: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obVMAA&#10;AADaAAAADwAAAGRycy9kb3ducmV2LnhtbERPzWqDQBC+B/oOywR6i2t6KI3JKqYg9FQS6wMM7lQl&#10;7qx1N2r79F2h0NPw8f3OKVtMLyYaXWdZwT6KQRDXVnfcKKg+it0LCOeRNfaWScE3OcjSh80JE21n&#10;vtJU+kaEEHYJKmi9HxIpXd2SQRfZgThwn3Y06AMcG6lHnEO46eVTHD9Lgx2HhhYHem2pvpV3o+Dm&#10;l+k9b8qf4lCdD/XlnM/3r1ypx+2SH0F4Wvy/+M/9psN8WF9Zr0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obVMAAAADaAAAADwAAAAAAAAAAAAAAAACYAgAAZHJzL2Rvd25y&#10;ZXYueG1sUEsFBgAAAAAEAAQA9QAAAIUDAAAAAA==&#10;" filled="f" strokeweight="2pt"/>
                <v:rect id="Прямоуг. 43" o:spid="_x0000_s1028" style="position:absolute;left:1158;top:14121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VH+8EA&#10;AADaAAAADwAAAGRycy9kb3ducmV2LnhtbESPQWsCMRSE70L/Q3gFb262e9CyNYoIhZ4UtRdvr5vX&#10;zdbNyzaJ7vrvjSB4HGbmG2a+HGwrLuRD41jBW5aDIK6cbrhW8H34nLyDCBFZY+uYFFwpwHLxMppj&#10;qV3PO7rsYy0ShEOJCkyMXSllqAxZDJnriJP367zFmKSvpfbYJ7htZZHnU2mx4bRgsKO1oeq0P1sF&#10;u6PnWTD9/yan/qfBdfHHW6vU+HVYfYCINMRn+NH+0goKuF9JN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VR/vBAAAA2gAAAA8AAAAAAAAAAAAAAAAAmAIAAGRycy9kb3du&#10;cmV2LnhtbFBLBQYAAAAABAAEAPUAAACGAwAAAAA=&#10;" filled="f">
                  <v:textbox inset="0,0,0,0"/>
                </v:rect>
                <v:rect id="Прямоуг. 44" o:spid="_x0000_s1029" style="position:absolute;left:4841;top:14121;width:679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RRMIA&#10;AADaAAAADwAAAGRycy9kb3ducmV2LnhtbESPQWvCQBSE7wX/w/IEb3WTCkViNiJKobdi2oPeHrvP&#10;bDD7NmS3JvXXu4VCj8PMfMOU28l14kZDaD0ryJcZCGLtTcuNgq/Pt+c1iBCRDXaeScEPBdhWs6cS&#10;C+NHPtKtjo1IEA4FKrAx9oWUQVtyGJa+J07exQ8OY5JDI82AY4K7Tr5k2at02HJasNjT3pK+1t9O&#10;wbke9Zpzt8tl3t3tgaz7OB2VWsyn3QZEpCn+h//a70bBCn6vpBs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5FEwgAAANoAAAAPAAAAAAAAAAAAAAAAAJgCAABkcnMvZG93&#10;bnJldi54bWxQSwUGAAAAAAQABAD1AAAAhwMAAAAA&#10;" filled="f" strokeweight="2pt">
                  <v:textbox inset="0,0,0,0"/>
                </v:rect>
                <v:rect id="Прямоуг. 45" o:spid="_x0000_s1030" style="position:absolute;left:4840;top:14982;width:3966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JMMIA&#10;AADaAAAADwAAAGRycy9kb3ducmV2LnhtbESPQWvCQBSE7wX/w/IEb3WTIkViNiJKobdi2oPeHrvP&#10;bDD7NmS3JvXXu4VCj8PMfMOU28l14kZDaD0ryJcZCGLtTcuNgq/Pt+c1iBCRDXaeScEPBdhWs6cS&#10;C+NHPtKtjo1IEA4FKrAx9oWUQVtyGJa+J07exQ8OY5JDI82AY4K7Tr5k2at02HJasNjT3pK+1t9O&#10;wbke9Zpzt8tl3t3tgaz7OB2VWsyn3QZEpCn+h//a70bBCn6vpBs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4gkwwgAAANoAAAAPAAAAAAAAAAAAAAAAAJgCAABkcnMvZG93&#10;bnJldi54bWxQSwUGAAAAAAQABAD1AAAAhwMAAAAA&#10;" filled="f" strokeweight="2pt">
                  <v:textbox inset="0,0,0,0"/>
                </v:rect>
                <v:rect id="Прямоуг. 46" o:spid="_x0000_s1031" style="position:absolute;left:8808;top:15533;width:2827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6sq8IA&#10;AADaAAAADwAAAGRycy9kb3ducmV2LnhtbESPQWvCQBSE7wX/w/IEb3WTgkViNiJKobdi2oPeHrvP&#10;bDD7NmS3JvXXu4VCj8PMfMOU28l14kZDaD0ryJcZCGLtTcuNgq/Pt+c1iBCRDXaeScEPBdhWs6cS&#10;C+NHPtKtjo1IEA4FKrAx9oWUQVtyGJa+J07exQ8OY5JDI82AY4K7Tr5k2at02HJasNjT3pK+1t9O&#10;wbke9Zpzt8tl3t3tgaz7OB2VWsyn3QZEpCn+h//a70bBCn6vpBs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qyrwgAAANoAAAAPAAAAAAAAAAAAAAAAAJgCAABkcnMvZG93&#10;bnJldi54bWxQSwUGAAAAAAQABAD1AAAAhwMAAAAA&#10;" filled="f" strokeweight="2pt">
                  <v:textbox inset="0,0,0,0"/>
                </v:rect>
                <v:rect id="Прямоуг. 47" o:spid="_x0000_s1032" style="position:absolute;left:8806;top:14967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y3MEA&#10;AADaAAAADwAAAGRycy9kb3ducmV2LnhtbESPQWvCQBSE7wX/w/IEb3UTD0Giq0hF6E2S9lBvj91n&#10;NjT7NmS3Jvrr3UKhx2FmvmG2+8l14kZDaD0ryJcZCGLtTcuNgs+P0+saRIjIBjvPpOBOAfa72csW&#10;S+NHruhWx0YkCIcSFdgY+1LKoC05DEvfEyfv6geHMcmhkWbAMcFdJ1dZVkiHLacFiz29WdLf9Y9T&#10;cKlHvebcHXKZdw97JOvOX5VSi/l02ICINMX/8F/73Sgo4PdKu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MtzBAAAA2gAAAA8AAAAAAAAAAAAAAAAAmAIAAGRycy9kb3du&#10;cmV2LnhtbFBLBQYAAAAABAAEAPUAAACGAwAAAAA=&#10;" filled="f" strokeweight="2pt">
                  <v:textbox inset="0,0,0,0"/>
                </v:rect>
                <v:rect id="Прямоуг. 48" o:spid="_x0000_s1033" style="position:absolute;left:9657;top:14973;width:84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kY8IA&#10;AADaAAAADwAAAGRycy9kb3ducmV2LnhtbESPwWrDMBBE74X8g9hAbrXcHOLiWAklEMipJW4vvW2t&#10;jeXEWjmSErt/XxUKPQ4z84aptpPtxZ186BwreMpyEMSN0x23Cj7e94/PIEJE1tg7JgXfFGC7mT1U&#10;WGo38pHudWxFgnAoUYGJcSilDI0hiyFzA3HyTs5bjEn6VmqPY4LbXi7zfCUtdpwWDA60M9Rc6ptV&#10;cPz0XAQzXl9zGr863C3P/GaVWsynlzWISFP8D/+1D1pB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uRjwgAAANoAAAAPAAAAAAAAAAAAAAAAAJgCAABkcnMvZG93&#10;bnJldi54bWxQSwUGAAAAAAQABAD1AAAAhwMAAAAA&#10;" filled="f">
                  <v:textbox inset="0,0,0,0"/>
                </v:rect>
                <v:rect id="Прямоуг. 49" o:spid="_x0000_s1034" style="position:absolute;left:9090;top:15250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8DNb4A&#10;AADaAAAADwAAAGRycy9kb3ducmV2LnhtbERPTYvCMBC9C/sfwix4s2k9iHSNpbgseBOrB70NzWxT&#10;bCaliba7v94cBI+P970pJtuJBw2+dawgS1IQxLXTLTcKzqefxRqED8gaO8ek4I88FNuP2QZz7UY+&#10;0qMKjYgh7HNUYELocyl9bciiT1xPHLlfN1gMEQ6N1AOOMdx2cpmmK2mx5dhgsKedofpW3a2CazXW&#10;a85smcms+zffZOzhclRq/jmVXyACTeEtfrn3WkHcGq/EGyC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6vAzW+AAAA2gAAAA8AAAAAAAAAAAAAAAAAmAIAAGRycy9kb3ducmV2&#10;LnhtbFBLBQYAAAAABAAEAPUAAACDAwAAAAA=&#10;" filled="f" strokeweight="2pt">
                  <v:textbox inset="0,0,0,0"/>
                </v:rect>
                <v:rect id="Прямоуг. 50" o:spid="_x0000_s1035" style="position:absolute;left:2122;top:14121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mrsIA&#10;AADaAAAADwAAAGRycy9kb3ducmV2LnhtbESPwWrDMBBE74H8g9hCb7HsHkriWA6hIdBbidtDcluk&#10;rWVqrYylxG6/vioUchxm5g1T7WbXixuNofOsoMhyEMTam45bBR/vx9UaRIjIBnvPpOCbAuzq5aLC&#10;0viJT3RrYisShEOJCmyMQyll0JYchswPxMn79KPDmOTYSjPilOCul095/iwddpwWLA70Ykl/NVen&#10;4NJMes2F2xey6H/sgax7O5+UenyY91sQkeZ4D/+3X42CDfxdSTdA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6auwgAAANoAAAAPAAAAAAAAAAAAAAAAAJgCAABkcnMvZG93&#10;bnJldi54bWxQSwUGAAAAAAQABAD1AAAAhwMAAAAA&#10;" filled="f" strokeweight="2pt">
                  <v:textbox inset="0,0,0,0"/>
                </v:rect>
                <v:rect id="Прямоуг. 51" o:spid="_x0000_s1036" style="position:absolute;left:3425;top:14121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4pQsIA&#10;AADbAAAADwAAAGRycy9kb3ducmV2LnhtbESPQWvDMAyF74P9B6PBbouTHkbJ6obQMeitNNthvYlY&#10;i0NjOcRuk+3XV4fCbhLv6b1Pm2rxg7rSFPvABoosB0XcBttzZ+Dr8+NlDSomZItDYDLwSxGq7ePD&#10;BksbZj7StUmdkhCOJRpwKY2l1rF15DFmYSQW7SdMHpOsU6fthLOE+0Gv8vxVe+xZGhyOtHPUnpuL&#10;N3Bq5nbNha8LXQx/7p2cP3wfjXl+Wuo3UImW9G++X++t4Au9/CID6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ilCwgAAANsAAAAPAAAAAAAAAAAAAAAAAJgCAABkcnMvZG93&#10;bnJldi54bWxQSwUGAAAAAAQABAD1AAAAhwMAAAAA&#10;" filled="f" strokeweight="2pt">
                  <v:textbox inset="0,0,0,0"/>
                </v:rect>
                <v:rect id="Прямоуг. 52" o:spid="_x0000_s1037" style="position:absolute;left:1158;top:14121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M2cAA&#10;AADbAAAADwAAAGRycy9kb3ducmV2LnhtbERPPWvDMBDdC/kP4gLdalkdinGthJAQ6Bbsdmi3w7pY&#10;JtbJWErs9NdXhUK3e7zPq7aLG8SNptB71qCyHARx603PnYaP9+NTASJEZIODZ9JwpwDbzeqhwtL4&#10;mWu6NbETKYRDiRpsjGMpZWgtOQyZH4kTd/aTw5jg1Ekz4ZzC3SCf8/xFOuw5NVgcaW+pvTRXp+Gr&#10;mduCldspqYZveyDrTp+11o/rZfcKItIS/8V/7jeT5iv4/SUd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KM2cAAAADbAAAADwAAAAAAAAAAAAAAAACYAgAAZHJzL2Rvd25y&#10;ZXYueG1sUEsFBgAAAAAEAAQA9QAAAIUDAAAAAA==&#10;" filled="f" strokeweight="2pt">
                  <v:textbox inset="0,0,0,0"/>
                </v:rect>
                <v:rect id="Прямоуг. 53" o:spid="_x0000_s1038" style="position:absolute;left:1158;top:14968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w/8AA&#10;AADbAAAADwAAAGRycy9kb3ducmV2LnhtbERPTYvCMBC9C/6HMII3Te1BpBplXRQKimAVFm9DM9sW&#10;m0lpotZ/bwTB2zze5yxWnanFnVpXWVYwGUcgiHOrKy4UnE/b0QyE88gaa8uk4EkOVst+b4GJtg8+&#10;0j3zhQgh7BJUUHrfJFK6vCSDbmwb4sD929agD7AtpG7xEcJNLeMomkqDFYeGEhv6LSm/ZjejIFuv&#10;ax0fLtl+N7lstuk1/cMoVWo46H7mIDx1/iv+uFMd5sfw/iUc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6w/8AAAADbAAAADwAAAAAAAAAAAAAAAACYAgAAZHJzL2Rvd25y&#10;ZXYueG1sUEsFBgAAAAAEAAQA9QAAAIUDAAAAAA==&#10;" filled="f" strokeweight=".25pt">
                  <v:textbox inset="0,0,0,0"/>
                </v:rect>
                <v:rect id="Прямоуг. 54" o:spid="_x0000_s1039" style="position:absolute;left:1158;top:15533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VZMEA&#10;AADbAAAADwAAAGRycy9kb3ducmV2LnhtbERPTYvCMBC9C/6HMII3Te3CItUoKhYKLgtWQbwNzdgW&#10;m0lpslr/vVlY2Ns83ucs171pxIM6V1tWMJtGIIgLq2suFZxP6WQOwnlkjY1lUvAiB+vVcLDERNsn&#10;H+mR+1KEEHYJKqi8bxMpXVGRQTe1LXHgbrYz6APsSqk7fIZw08g4ij6lwZpDQ4Ut7Soq7vmPUZBv&#10;t42Ov6/512F23afZPbtglCk1HvWbBQhPvf8X/7kzHeZ/wO8v4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CFWTBAAAA2wAAAA8AAAAAAAAAAAAAAAAAmAIAAGRycy9kb3du&#10;cmV2LnhtbFBLBQYAAAAABAAEAPUAAACGAwAAAAA=&#10;" filled="f" strokeweight=".25pt">
                  <v:textbox inset="0,0,0,0"/>
                </v:rect>
                <v:rect id="Прямоуг. 55" o:spid="_x0000_s1040" style="position:absolute;left:1158;top:16097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NEMEA&#10;AADbAAAADwAAAGRycy9kb3ducmV2LnhtbERPTYvCMBC9C/6HMII3TS3LItUoKhYKLgtWQbwNzdgW&#10;m0lpslr/vVlY2Ns83ucs171pxIM6V1tWMJtGIIgLq2suFZxP6WQOwnlkjY1lUvAiB+vVcLDERNsn&#10;H+mR+1KEEHYJKqi8bxMpXVGRQTe1LXHgbrYz6APsSqk7fIZw08g4ij6lwZpDQ4Ut7Soq7vmPUZBv&#10;t42Ov6/512F23afZPbtglCk1HvWbBQhPvf8X/7kzHeZ/wO8v4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rjRDBAAAA2wAAAA8AAAAAAAAAAAAAAAAAmAIAAGRycy9kb3du&#10;cmV2LnhtbFBLBQYAAAAABAAEAPUAAACGAwAAAAA=&#10;" filled="f" strokeweight=".25pt">
                  <v:textbox inset="0,0,0,0"/>
                </v:rect>
                <v:rect id="Прямоуг. 56" o:spid="_x0000_s1041" style="position:absolute;left:1208;top:14712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  <v:textbox inset="0,0,0,0">
                    <w:txbxContent>
                      <w:p w14:paraId="0F852AE6" w14:textId="77777777" w:rsidR="00C95A24" w:rsidRPr="004D6059" w:rsidRDefault="00C95A24" w:rsidP="00C95A2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Зм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Прямоуг. 57" o:spid="_x0000_s1042" style="position:absolute;left:1623;top:14706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  <v:textbox inset="0,0,0,0">
                    <w:txbxContent>
                      <w:p w14:paraId="02CB77F9" w14:textId="77777777" w:rsidR="00C95A24" w:rsidRPr="004D6059" w:rsidRDefault="00C95A24" w:rsidP="00C95A2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Арк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Прямоуг. 58" o:spid="_x0000_s1043" style="position:absolute;left:2257;top:14712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  <v:textbox inset="0,0,0,0">
                    <w:txbxContent>
                      <w:p w14:paraId="52C64AB2" w14:textId="77777777" w:rsidR="00C95A24" w:rsidRPr="004D6059" w:rsidRDefault="00C95A24" w:rsidP="00C95A24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докум</w:t>
                        </w:r>
                        <w:proofErr w:type="spellEnd"/>
                        <w:proofErr w:type="gramEnd"/>
                        <w:r w:rsidRPr="004D6059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rect>
                <v:rect id="Прямоуг. 59" o:spid="_x0000_s1044" style="position:absolute;left:3551;top:14732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  <v:textbox inset="0,0,0,0">
                    <w:txbxContent>
                      <w:p w14:paraId="1C2C7432" w14:textId="77777777" w:rsidR="00C95A24" w:rsidRPr="004D6059" w:rsidRDefault="00C95A24" w:rsidP="00C95A24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. 60" o:spid="_x0000_s1045" style="position:absolute;left:4288;top:14732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  <v:textbox inset="0,0,0,0">
                    <w:txbxContent>
                      <w:p w14:paraId="7072715C" w14:textId="77777777" w:rsidR="00C95A24" w:rsidRPr="004D6059" w:rsidRDefault="00C95A24" w:rsidP="00C95A24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  <v:rect id="Прямоуг. 61" o:spid="_x0000_s1046" style="position:absolute;left:1208;top:14982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  <v:textbox inset="0,0,0,0">
                    <w:txbxContent>
                      <w:p w14:paraId="7173D666" w14:textId="77777777" w:rsidR="00C95A24" w:rsidRPr="00811A10" w:rsidRDefault="00C95A24" w:rsidP="00C95A24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Розроб</w:t>
                        </w:r>
                        <w:proofErr w:type="spellEnd"/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Прямоуг. 62" o:spid="_x0000_s1047" style="position:absolute;left:1248;top:15251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  <v:textbox inset="0,0,0,0">
                    <w:txbxContent>
                      <w:p w14:paraId="03F4EA30" w14:textId="77777777" w:rsidR="00C95A24" w:rsidRPr="00811A10" w:rsidRDefault="00C95A24" w:rsidP="00C95A24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Перевір.</w:t>
                        </w:r>
                      </w:p>
                    </w:txbxContent>
                  </v:textbox>
                </v:rect>
                <v:rect id="Прямоуг. 63" o:spid="_x0000_s1048" style="position:absolute;left:1214;top:15812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  <v:textbox inset="0,0,0,0">
                    <w:txbxContent>
                      <w:p w14:paraId="65C8F2E6" w14:textId="77777777" w:rsidR="00C95A24" w:rsidRPr="00C01F9B" w:rsidRDefault="00C95A24" w:rsidP="00C95A24">
                        <w:pPr>
                          <w:rPr>
                            <w:rFonts w:ascii="GOST type B" w:hAnsi="GOST type B" w:cs="Arial"/>
                            <w:i/>
                            <w:lang w:val="uk-UA"/>
                          </w:rPr>
                        </w:pPr>
                        <w:r w:rsidRPr="00C01F9B">
                          <w:rPr>
                            <w:rFonts w:ascii="GOST type B" w:hAnsi="GOST type B" w:cs="Arial"/>
                            <w:i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. 64" o:spid="_x0000_s1049" style="position:absolute;left:1187;top:16097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  <v:textbox inset="0,0,0,0">
                    <w:txbxContent>
                      <w:p w14:paraId="691B5BFC" w14:textId="77777777" w:rsidR="00C95A24" w:rsidRPr="004D6059" w:rsidRDefault="00C95A24" w:rsidP="00C95A24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Прямоуг. 65" o:spid="_x0000_s1050" style="position:absolute;left:2170;top:15020;width:125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  <v:textbox inset="0,0,0,0">
                    <w:txbxContent>
                      <w:p w14:paraId="59A4CB1B" w14:textId="77777777" w:rsidR="00C95A24" w:rsidRPr="004D6059" w:rsidRDefault="00C95A24" w:rsidP="00C95A24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Рудницький</w:t>
                        </w:r>
                        <w:r>
                          <w:rPr>
                            <w:rFonts w:ascii="GOST type B" w:hAnsi="GOST type B"/>
                            <w:i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М.</w:t>
                        </w:r>
                      </w:p>
                    </w:txbxContent>
                  </v:textbox>
                </v:rect>
                <v:rect id="Прямоуг. 66" o:spid="_x0000_s1051" style="position:absolute;left:8808;top:14967;width:849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  <v:textbox inset="0,0,0,0">
                    <w:txbxContent>
                      <w:p w14:paraId="2210AE9D" w14:textId="77777777" w:rsidR="00C95A24" w:rsidRPr="004D6059" w:rsidRDefault="00C95A24" w:rsidP="00C95A24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Літера</w:t>
                        </w:r>
                      </w:p>
                    </w:txbxContent>
                  </v:textbox>
                </v:rect>
                <v:rect id="Прямоуг. 67" o:spid="_x0000_s1052" style="position:absolute;left:9737;top:14967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14:paraId="750794C6" w14:textId="77777777" w:rsidR="00C95A24" w:rsidRPr="004B7D17" w:rsidRDefault="00C95A24" w:rsidP="00C95A24">
                        <w:pPr>
                          <w:pStyle w:val="8"/>
                          <w:keepNext w:val="0"/>
                          <w:keepLines w:val="0"/>
                          <w:spacing w:before="0"/>
                          <w:jc w:val="center"/>
                          <w:rPr>
                            <w:rFonts w:ascii="GOST type B" w:hAnsi="GOST type B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Аркуш</w:t>
                        </w:r>
                      </w:p>
                    </w:txbxContent>
                  </v:textbox>
                </v:rect>
                <v:rect id="Прямоуг. 68" o:spid="_x0000_s1053" style="position:absolute;left:10506;top:14968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jSpsMA&#10;AADbAAAADwAAAGRycy9kb3ducmV2LnhtbESPUWvCMBSF3wX/Q7jC3jRdYVo6o4zB2ECE6bb3S3Nt&#10;i81Nl6Sa+evNQPDxcM75Dme5jqYTJ3K+tazgcZaBIK6sbrlW8P31Ni1A+ICssbNMCv7Iw3o1Hi2x&#10;1PbMOzrtQy0ShH2JCpoQ+lJKXzVk0M9sT5y8g3UGQ5KultrhOcFNJ/Msm0uDLaeFBnt6bag67gej&#10;oN8+De+L3427/BTDZ4WbaEMelXqYxJdnEIFiuIdv7Q+tIF/A/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jSpsMAAADbAAAADwAAAAAAAAAAAAAAAACYAgAAZHJzL2Rv&#10;d25yZXYueG1sUEsFBgAAAAAEAAQA9QAAAIgDAAAAAA==&#10;" strokeweight="2pt"/>
                <v:rect id="Прямоуг. 69" o:spid="_x0000_s1054" style="position:absolute;left:9657;top:15250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dG1MEA&#10;AADbAAAADwAAAGRycy9kb3ducmV2LnhtbERPW2vCMBR+F/wP4Qh709TCpnSmZQhjAxnM2/uhOWvL&#10;mpMuSTXbr18eBB8/vvumiqYXF3K+s6xguchAENdWd9woOB1f52sQPiBr7C2Tgl/yUJXTyQYLba+8&#10;p8shNCKFsC9QQRvCUEjp65YM+oUdiBP3ZZ3BkKBrpHZ4TeGml3mWPUmDHaeGFgfatlR/H0ajYPh4&#10;HN9WPzv3d16PnzXuog15VOphFl+eQQSK4S6+ud+1gjyNTV/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RtTBAAAA2wAAAA8AAAAAAAAAAAAAAAAAmAIAAGRycy9kb3du&#10;cmV2LnhtbFBLBQYAAAAABAAEAPUAAACGAwAAAAA=&#10;" strokeweight="2pt"/>
                <v:rect id="Прямоуг. 70" o:spid="_x0000_s1055" style="position:absolute;left:1158;top:14643;width:36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  <v:line id="Линия 71" o:spid="_x0000_s1056" style="position:absolute;visibility:visible;mso-wrap-style:squar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rect id="Прямоуг. 72" o:spid="_x0000_s1057" style="position:absolute;left:10659;top:14973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3EE364AB" w14:textId="77777777" w:rsidR="00C95A24" w:rsidRPr="004B7D17" w:rsidRDefault="00C95A24" w:rsidP="00C95A24">
                        <w:pPr>
                          <w:pStyle w:val="8"/>
                          <w:spacing w:before="0" w:line="0" w:lineRule="atLeast"/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22"/>
                            <w:szCs w:val="22"/>
                            <w:lang w:val="uk-UA"/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/>
                            <w:sz w:val="22"/>
                            <w:szCs w:val="22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3" o:spid="_x0000_s1058" type="#_x0000_t202" style="position:absolute;left:4841;top:14245;width:6794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0ccMA&#10;AADbAAAADwAAAGRycy9kb3ducmV2LnhtbESPT4vCMBTE74LfITxhb5rqskWrUUQQd2/+PXh7NM+2&#10;2ryUJtq6n94sLHgcZuY3zGzRmlI8qHaFZQXDQQSCOLW64EzB8bDuj0E4j6yxtEwKnuRgMe92Zpho&#10;2/COHnufiQBhl6CC3PsqkdKlORl0A1sRB+9ia4M+yDqTusYmwE0pR1EUS4MFh4UcK1rllN72d6Ng&#10;cj1tf8o4+tK/z4OPz8u22cQ7pT567XIKwlPr3+H/9rdW8DmC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10ccMAAADbAAAADwAAAAAAAAAAAAAAAACYAgAAZHJzL2Rv&#10;d25yZXYueG1sUEsFBgAAAAAEAAQA9QAAAIgDAAAAAA==&#10;" filled="f" stroked="f">
                  <v:stroke endarrowwidth="narrow"/>
                  <v:textbox inset="0,0,0,0">
                    <w:txbxContent>
                      <w:p w14:paraId="3499CDF6" w14:textId="616F8B6B" w:rsidR="00C95A24" w:rsidRPr="004B7D17" w:rsidRDefault="007A5F19" w:rsidP="00C95A24">
                        <w:pPr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</w:pPr>
                        <w:r w:rsidRPr="007A5F19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ІАЛЦ.463626</w:t>
                        </w:r>
                        <w:r w:rsidR="00C95A24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.001 ОА</w:t>
                        </w:r>
                      </w:p>
                    </w:txbxContent>
                  </v:textbox>
                </v:shape>
                <v:shape id="Поле 74" o:spid="_x0000_s1059" type="#_x0000_t202" style="position:absolute;left:5121;top:15198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14:paraId="0B7F280B" w14:textId="00D3C76E" w:rsidR="00C95A24" w:rsidRPr="004B7D17" w:rsidRDefault="00C95A24" w:rsidP="00C95A24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szCs w:val="4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szCs w:val="44"/>
                            <w:lang w:val="uk-UA"/>
                          </w:rPr>
                          <w:t>Опис альбому</w:t>
                        </w:r>
                      </w:p>
                    </w:txbxContent>
                  </v:textbox>
                </v:shape>
                <v:shape id="Поле 75" o:spid="_x0000_s1060" type="#_x0000_t202" style="position:absolute;left:8830;top:15554;width:2734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14:paraId="282FE106" w14:textId="77777777" w:rsidR="00C95A24" w:rsidRDefault="00C95A24" w:rsidP="00C95A24">
                        <w:pPr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НТУУ КПІ ФІОТ</w:t>
                        </w:r>
                      </w:p>
                      <w:p w14:paraId="4FD87167" w14:textId="7899FEB1" w:rsidR="00C95A24" w:rsidRPr="009B141C" w:rsidRDefault="00A254BE" w:rsidP="00C95A24">
                        <w:pPr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 xml:space="preserve">група ІО </w:t>
                        </w:r>
                        <w:r w:rsidR="00C95A24"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- 01</w:t>
                        </w:r>
                      </w:p>
                    </w:txbxContent>
                  </v:textbox>
                </v:shape>
                <v:shape id="Поле 76" o:spid="_x0000_s1061" type="#_x0000_t202" style="position:absolute;left:9685;top:15198;width:821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zX8MA&#10;AADbAAAADwAAAGRycy9kb3ducmV2LnhtbESPT2sCMRTE7wW/Q3iF3mrWikVWo9Si0EMR1AWvj83r&#10;ZunmZUni/vn2jSD0OMzMb5j1drCN6MiH2rGC2TQDQVw6XXOloLgcXpcgQkTW2DgmBSMF2G4mT2vM&#10;tev5RN05ViJBOOSowMTY5lKG0pDFMHUtcfJ+nLcYk/SV1B77BLeNfMuyd2mx5rRgsKVPQ+Xv+WYV&#10;2O/sejruZ6YYiw7jeNl57gelXp6HjxWISEP8Dz/aX1rBfA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NzX8MAAADbAAAADwAAAAAAAAAAAAAAAACYAgAAZHJzL2Rv&#10;d25yZXYueG1sUEsFBgAAAAAEAAQA9QAAAIgDAAAAAA==&#10;" filled="f" stroked="f" strokeweight="1.5pt">
                  <v:textbox>
                    <w:txbxContent>
                      <w:p w14:paraId="3D836E89" w14:textId="77777777" w:rsidR="00C95A24" w:rsidRPr="00387C0B" w:rsidRDefault="00C95A24" w:rsidP="00C95A24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v:rect id="Прямоуг. 77" o:spid="_x0000_s1062" style="position:absolute;left:2161;top:15256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763449BE" w14:textId="010FDD83" w:rsidR="00C95A24" w:rsidRPr="005816FD" w:rsidRDefault="005816FD" w:rsidP="00C95A24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Клименко І.А.</w:t>
                        </w:r>
                      </w:p>
                    </w:txbxContent>
                  </v:textbox>
                </v:rect>
                <v:rect id="Прямоуг. 78" o:spid="_x0000_s1063" style="position:absolute;left:2228;top:16112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14:paraId="4EFE0545" w14:textId="77777777" w:rsidR="00C95A24" w:rsidRPr="004D6059" w:rsidRDefault="00C95A24" w:rsidP="00C95A24">
                        <w:pPr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D6059"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  <w:t>Жабін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  <w:t xml:space="preserve"> В.І.</w:t>
                        </w:r>
                        <w:proofErr w:type="gramEnd"/>
                      </w:p>
                    </w:txbxContent>
                  </v:textbox>
                </v:rect>
                <v:shape id="Поле 79" o:spid="_x0000_s1064" type="#_x0000_t202" style="position:absolute;left:10506;top:15198;width:1129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cwb8A&#10;AADbAAAADwAAAGRycy9kb3ducmV2LnhtbERPy2oCMRTdF/yHcIXuasYKRUajqLTgQgrqgNvL5DoZ&#10;nNwMSTqPv28WgsvDea+3g21ERz7UjhXMZxkI4tLpmisFxfXnYwkiRGSNjWNSMFKA7WbytsZcu57P&#10;1F1iJVIIhxwVmBjbXMpQGrIYZq4lTtzdeYsxQV9J7bFP4baRn1n2JS3WnBoMtnQwVD4uf1aBPWW3&#10;8+/33BRj0WEcr3vP/aDU+3TYrUBEGuJL/HQftYJFGpu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ItzBvwAAANsAAAAPAAAAAAAAAAAAAAAAAJgCAABkcnMvZG93bnJl&#10;di54bWxQSwUGAAAAAAQABAD1AAAAhAMAAAAA&#10;" filled="f" stroked="f" strokeweight="1.5pt">
                  <v:textbox>
                    <w:txbxContent>
                      <w:p w14:paraId="021CFCAA" w14:textId="08DA6AF6" w:rsidR="00C95A24" w:rsidRPr="00C95A24" w:rsidRDefault="00C95A24" w:rsidP="00C95A24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5D2E56" w:rsidRPr="000A02FF" w:rsidSect="000A63CD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OST type B">
    <w:altName w:val="PromtImperial"/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68"/>
    <w:rsid w:val="00040384"/>
    <w:rsid w:val="000A02FF"/>
    <w:rsid w:val="000A63CD"/>
    <w:rsid w:val="000F7079"/>
    <w:rsid w:val="001166C7"/>
    <w:rsid w:val="00165160"/>
    <w:rsid w:val="00197D3B"/>
    <w:rsid w:val="00210A53"/>
    <w:rsid w:val="00240D5D"/>
    <w:rsid w:val="003025D2"/>
    <w:rsid w:val="003253AE"/>
    <w:rsid w:val="00361D3F"/>
    <w:rsid w:val="00387C0B"/>
    <w:rsid w:val="003A6D87"/>
    <w:rsid w:val="00473BCF"/>
    <w:rsid w:val="004B7D17"/>
    <w:rsid w:val="004D4468"/>
    <w:rsid w:val="004D6059"/>
    <w:rsid w:val="00545B27"/>
    <w:rsid w:val="00550055"/>
    <w:rsid w:val="005606FB"/>
    <w:rsid w:val="005816FD"/>
    <w:rsid w:val="005D2E56"/>
    <w:rsid w:val="005D31D3"/>
    <w:rsid w:val="00612CD5"/>
    <w:rsid w:val="00686108"/>
    <w:rsid w:val="006B229D"/>
    <w:rsid w:val="006B7E97"/>
    <w:rsid w:val="00720BD4"/>
    <w:rsid w:val="00726367"/>
    <w:rsid w:val="00762F6B"/>
    <w:rsid w:val="007A5F19"/>
    <w:rsid w:val="00811A10"/>
    <w:rsid w:val="00863D3E"/>
    <w:rsid w:val="008A6014"/>
    <w:rsid w:val="008C035F"/>
    <w:rsid w:val="009701CA"/>
    <w:rsid w:val="009B5550"/>
    <w:rsid w:val="00A254BE"/>
    <w:rsid w:val="00A45E37"/>
    <w:rsid w:val="00A76481"/>
    <w:rsid w:val="00AB0A8E"/>
    <w:rsid w:val="00BB5AA6"/>
    <w:rsid w:val="00BF7F91"/>
    <w:rsid w:val="00C01F9B"/>
    <w:rsid w:val="00C22899"/>
    <w:rsid w:val="00C95A24"/>
    <w:rsid w:val="00CD454B"/>
    <w:rsid w:val="00CE6B0A"/>
    <w:rsid w:val="00D006E1"/>
    <w:rsid w:val="00DA373C"/>
    <w:rsid w:val="00DA616B"/>
    <w:rsid w:val="00E61FB0"/>
    <w:rsid w:val="00EA08A2"/>
    <w:rsid w:val="00EE7526"/>
    <w:rsid w:val="00F12C33"/>
    <w:rsid w:val="00F231C7"/>
    <w:rsid w:val="00F913FD"/>
    <w:rsid w:val="00F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D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C3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12C3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F12C33"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F12C33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F12C33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unhideWhenUsed/>
    <w:qFormat/>
    <w:rsid w:val="00FA5E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2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2C3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12C3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12C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12C3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A5E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A02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EA0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C3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12C3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F12C33"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F12C33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F12C33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unhideWhenUsed/>
    <w:qFormat/>
    <w:rsid w:val="00FA5E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2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2C3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12C3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12C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12C3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A5E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A02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EA0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DEAD-5945-4DC6-A1AC-8DC7CD16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2009-12-23T05:24:00Z</dcterms:created>
  <dcterms:modified xsi:type="dcterms:W3CDTF">2009-12-23T05:24:00Z</dcterms:modified>
</cp:coreProperties>
</file>