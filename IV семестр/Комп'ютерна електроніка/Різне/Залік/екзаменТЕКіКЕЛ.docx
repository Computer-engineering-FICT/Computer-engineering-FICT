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77" w:rsidRDefault="00D05FD9" w:rsidP="002A154B">
      <w:pPr>
        <w:ind w:left="142" w:firstLine="142"/>
        <w:rPr>
          <w:lang w:val="en-US"/>
        </w:rPr>
      </w:pPr>
      <w:r>
        <w:rPr>
          <w:noProof/>
        </w:rPr>
        <w:drawing>
          <wp:inline distT="0" distB="0" distL="0" distR="0">
            <wp:extent cx="7378700" cy="10217150"/>
            <wp:effectExtent l="0" t="0" r="0" b="0"/>
            <wp:docPr id="1" name="Рисунок 1" descr="E:\Всiляка всячина\Dropbox\Education\Електроніка\Teo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сiляка всячина\Dropbox\Education\Електроніка\Teor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102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8065" cy="10153015"/>
            <wp:effectExtent l="0" t="0" r="0" b="635"/>
            <wp:docPr id="2" name="Рисунок 2" descr="E:\Всiляка всячина\Dropbox\Education\Електроніка\Te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сiляка всячина\Dropbox\Education\Електроніка\Teor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101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D9" w:rsidRDefault="00D05FD9" w:rsidP="002A154B">
      <w:pPr>
        <w:ind w:left="142" w:firstLine="142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7378065" cy="10153015"/>
            <wp:effectExtent l="0" t="0" r="0" b="635"/>
            <wp:docPr id="3" name="Рисунок 3" descr="E:\Всiляка всячина\Dropbox\Education\Електроніка\Teo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Всiляка всячина\Dropbox\Education\Електроніка\Teor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101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378065" cy="10026650"/>
            <wp:effectExtent l="0" t="0" r="0" b="0"/>
            <wp:docPr id="5" name="Рисунок 5" descr="E:\Всiляка всячина\Dropbox\Education\ТЕК\Exam te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Всiляка всячина\Dropbox\Education\ТЕК\Exam te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10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0D83" w:rsidRPr="00AA0D83" w:rsidRDefault="00AA0D83" w:rsidP="002A154B">
      <w:pPr>
        <w:ind w:left="142" w:firstLine="142"/>
        <w:rPr>
          <w:lang w:val="en-US"/>
        </w:rPr>
      </w:pPr>
    </w:p>
    <w:sectPr w:rsidR="00AA0D83" w:rsidRPr="00AA0D83" w:rsidSect="002A154B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D9"/>
    <w:rsid w:val="00193FE5"/>
    <w:rsid w:val="002A154B"/>
    <w:rsid w:val="002E7F66"/>
    <w:rsid w:val="003F4A77"/>
    <w:rsid w:val="006E56C1"/>
    <w:rsid w:val="00842E73"/>
    <w:rsid w:val="00A71F4B"/>
    <w:rsid w:val="00AA0D83"/>
    <w:rsid w:val="00B40D17"/>
    <w:rsid w:val="00D05FD9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ducation\&#1096;&#1087;&#1086;&#1088;&#1072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DA6E5-549E-492E-8BE1-4415F84E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шпора2.dotx</Template>
  <TotalTime>208</TotalTime>
  <Pages>4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Hurtojitok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2011-06-07T16:38:00Z</cp:lastPrinted>
  <dcterms:created xsi:type="dcterms:W3CDTF">2011-06-07T16:36:00Z</dcterms:created>
  <dcterms:modified xsi:type="dcterms:W3CDTF">2011-06-07T20:17:00Z</dcterms:modified>
</cp:coreProperties>
</file>