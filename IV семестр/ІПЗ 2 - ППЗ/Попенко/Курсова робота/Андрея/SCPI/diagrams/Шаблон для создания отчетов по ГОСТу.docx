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C0F">
      <w:pPr>
        <w:pStyle w:val="a6"/>
        <w:rPr>
          <w:lang w:val="en-US"/>
        </w:rPr>
      </w:pPr>
    </w:p>
    <w:p w:rsidR="00000000" w:rsidRDefault="005E1C0F">
      <w:pPr>
        <w:pStyle w:val="a6"/>
        <w:rPr>
          <w:lang w:val="en-US"/>
        </w:rPr>
      </w:pPr>
    </w:p>
    <w:p w:rsidR="00000000" w:rsidRDefault="005E1C0F">
      <w:pPr>
        <w:pStyle w:val="a6"/>
        <w:rPr>
          <w:lang w:val="en-US"/>
        </w:rPr>
      </w:pPr>
    </w:p>
    <w:p w:rsidR="00000000" w:rsidRDefault="005E1C0F">
      <w:pPr>
        <w:pStyle w:val="a6"/>
        <w:rPr>
          <w:lang w:val="en-US"/>
        </w:rPr>
      </w:pPr>
    </w:p>
    <w:p w:rsidR="00000000" w:rsidRDefault="005E1C0F">
      <w:pPr>
        <w:pStyle w:val="a6"/>
        <w:rPr>
          <w:lang w:val="en-US"/>
        </w:rPr>
        <w:sectPr w:rsidR="0000000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p w:rsidR="00000000" w:rsidRDefault="005E1C0F">
      <w:pPr>
        <w:pStyle w:val="a6"/>
        <w:rPr>
          <w:lang w:val="en-US"/>
        </w:rPr>
        <w:sectPr w:rsidR="00000000">
          <w:headerReference w:type="default" r:id="rId12"/>
          <w:pgSz w:w="11907" w:h="16840" w:code="9"/>
          <w:pgMar w:top="709" w:right="567" w:bottom="2835" w:left="1560" w:header="284" w:footer="284" w:gutter="0"/>
          <w:cols w:space="720"/>
        </w:sectPr>
      </w:pPr>
    </w:p>
    <w:p w:rsidR="00000000" w:rsidRDefault="005E1C0F">
      <w:pPr>
        <w:pStyle w:val="a6"/>
        <w:rPr>
          <w:lang w:val="en-US"/>
        </w:rPr>
      </w:pPr>
    </w:p>
    <w:p w:rsidR="00000000" w:rsidRDefault="005E1C0F">
      <w:pPr>
        <w:pStyle w:val="a6"/>
        <w:rPr>
          <w:lang w:val="en-US"/>
        </w:rPr>
      </w:pPr>
    </w:p>
    <w:p w:rsidR="00000000" w:rsidRDefault="005E1C0F">
      <w:pPr>
        <w:pStyle w:val="a6"/>
        <w:rPr>
          <w:lang w:val="en-US"/>
        </w:rPr>
        <w:sectPr w:rsidR="00000000">
          <w:headerReference w:type="default" r:id="rId13"/>
          <w:pgSz w:w="11907" w:h="16840" w:code="9"/>
          <w:pgMar w:top="709" w:right="567" w:bottom="1418" w:left="1560" w:header="284" w:footer="284" w:gutter="0"/>
          <w:cols w:space="720"/>
        </w:sectPr>
      </w:pPr>
    </w:p>
    <w:p w:rsidR="00000000" w:rsidRDefault="005E1C0F">
      <w:pPr>
        <w:pStyle w:val="a6"/>
        <w:rPr>
          <w:lang w:val="en-US"/>
        </w:rPr>
        <w:sectPr w:rsidR="00000000">
          <w:headerReference w:type="default" r:id="rId14"/>
          <w:pgSz w:w="16840" w:h="11907" w:orient="landscape" w:code="9"/>
          <w:pgMar w:top="1418" w:right="538" w:bottom="568" w:left="1418" w:header="284" w:footer="284" w:gutter="0"/>
          <w:cols w:space="720"/>
        </w:sectPr>
      </w:pPr>
    </w:p>
    <w:p w:rsidR="00000000" w:rsidRDefault="005E1C0F">
      <w:pPr>
        <w:pStyle w:val="a6"/>
        <w:rPr>
          <w:lang w:val="en-US"/>
        </w:rPr>
        <w:sectPr w:rsidR="00000000">
          <w:headerReference w:type="default" r:id="rId15"/>
          <w:pgSz w:w="11907" w:h="16840" w:code="9"/>
          <w:pgMar w:top="709" w:right="567" w:bottom="1418" w:left="1560" w:header="284" w:footer="284" w:gutter="0"/>
          <w:cols w:space="720"/>
        </w:sectPr>
      </w:pPr>
    </w:p>
    <w:p w:rsidR="00183F6A" w:rsidRDefault="00183F6A">
      <w:pPr>
        <w:pStyle w:val="a6"/>
        <w:rPr>
          <w:lang w:val="en-US"/>
        </w:rPr>
      </w:pPr>
    </w:p>
    <w:sectPr w:rsidR="00183F6A">
      <w:headerReference w:type="default" r:id="rId16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C0F" w:rsidRDefault="005E1C0F">
      <w:r>
        <w:separator/>
      </w:r>
    </w:p>
  </w:endnote>
  <w:endnote w:type="continuationSeparator" w:id="1">
    <w:p w:rsidR="005E1C0F" w:rsidRDefault="005E1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6A" w:rsidRDefault="00183F6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6A" w:rsidRDefault="00183F6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6A" w:rsidRDefault="00183F6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C0F" w:rsidRDefault="005E1C0F">
      <w:r>
        <w:separator/>
      </w:r>
    </w:p>
  </w:footnote>
  <w:footnote w:type="continuationSeparator" w:id="1">
    <w:p w:rsidR="005E1C0F" w:rsidRDefault="005E1C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6A" w:rsidRDefault="00183F6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E1C0F">
    <w:pPr>
      <w:pStyle w:val="a4"/>
    </w:pPr>
    <w:r>
      <w:rPr>
        <w:lang w:val="en-US"/>
      </w:rPr>
      <w:pict>
        <v:group id="_x0000_s2249" style="position:absolute;left:0;text-align:left;margin-left:28.35pt;margin-top:14.2pt;width:552.55pt;height:813.55pt;z-index:-251661312;mso-position-horizontal-relative:page;mso-position-vertical-relative:page" coordorigin="571,284" coordsize="11051,16271" wrapcoords="1026 -20 1026 10173 -29 10332 -29 21620 21659 21620 21659 -20 1026 -20" o:allowincell="f">
          <v:group id="_x0000_s2250" style="position:absolute;left:571;top:8102;width:561;height:8453" coordorigin="567,7998" coordsize="561,84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51" type="#_x0000_t202" style="position:absolute;left:567;top:14982;width:283;height:1469" strokeweight="2.25pt">
              <v:textbox style="layout-flow:vertical;mso-layout-flow-alt:bottom-to-top;mso-next-textbox:#_x0000_s2251" inset="0,0,0,0">
                <w:txbxContent>
                  <w:p w:rsidR="00000000" w:rsidRDefault="005E1C0F">
                    <w:pPr>
                      <w:pStyle w:val="a3"/>
                      <w:rPr>
                        <w:noProof w:val="0"/>
                      </w:rPr>
                    </w:pPr>
                    <w:r>
                      <w:t>Инв. № под</w:t>
                    </w:r>
                    <w:r>
                      <w:rPr>
                        <w:noProof w:val="0"/>
                      </w:rPr>
                      <w:t>л.</w:t>
                    </w:r>
                  </w:p>
                  <w:p w:rsidR="00000000" w:rsidRDefault="005E1C0F">
                    <w:fldSimple w:instr=" NUMPAGES  \* MERGEFORMAT ">
                      <w:r w:rsidR="00183F6A">
                        <w:rPr>
                          <w:i w:val="0"/>
                          <w:noProof/>
                        </w:rPr>
                        <w:t>6</w:t>
                      </w:r>
                    </w:fldSimple>
                  </w:p>
                </w:txbxContent>
              </v:textbox>
            </v:shape>
            <v:shape id="_x0000_s2252" type="#_x0000_t202" style="position:absolute;left:567;top:12951;width:283;height:2056" strokeweight="2.25pt">
              <v:textbox style="layout-flow:vertical;mso-layout-flow-alt:bottom-to-top;mso-next-textbox:#_x0000_s2252" inset="0,0,0,0">
                <w:txbxContent>
                  <w:p w:rsidR="00000000" w:rsidRDefault="005E1C0F">
                    <w:pPr>
                      <w:pStyle w:val="a3"/>
                    </w:pPr>
                    <w:r>
                      <w:t>Подп. и дата</w:t>
                    </w:r>
                  </w:p>
                </w:txbxContent>
              </v:textbox>
            </v:shape>
            <v:shape id="_x0000_s2253" type="#_x0000_t202" style="position:absolute;left:567;top:10042;width:283;height:1469" strokeweight="2.25pt">
              <v:textbox style="layout-flow:vertical;mso-layout-flow-alt:bottom-to-top;mso-next-textbox:#_x0000_s2253" inset="0,0,0,0">
                <w:txbxContent>
                  <w:p w:rsidR="00000000" w:rsidRDefault="005E1C0F">
                    <w:pPr>
                      <w:pStyle w:val="a3"/>
                    </w:pPr>
                    <w:r>
                      <w:t>Взам. инв. №</w:t>
                    </w:r>
                  </w:p>
                </w:txbxContent>
              </v:textbox>
            </v:shape>
            <v:shape id="_x0000_s2254" type="#_x0000_t202" style="position:absolute;left:567;top:11498;width:283;height:1470" strokeweight="2.25pt">
              <v:textbox style="layout-flow:vertical;mso-layout-flow-alt:bottom-to-top;mso-next-textbox:#_x0000_s2254" inset="0,0,0,0">
                <w:txbxContent>
                  <w:p w:rsidR="00000000" w:rsidRDefault="005E1C0F">
                    <w:pPr>
                      <w:pStyle w:val="a3"/>
                    </w:pPr>
                    <w:r>
                      <w:t>Инв. № дубл.</w:t>
                    </w:r>
                  </w:p>
                </w:txbxContent>
              </v:textbox>
            </v:shape>
            <v:shape id="_x0000_s2255" type="#_x0000_t202" style="position:absolute;left:567;top:7998;width:283;height:2056" strokeweight="2.25pt">
              <v:textbox style="layout-flow:vertical;mso-layout-flow-alt:bottom-to-top;mso-next-textbox:#_x0000_s2255" inset="0,0,0,0">
                <w:txbxContent>
                  <w:p w:rsidR="00000000" w:rsidRDefault="005E1C0F">
                    <w:pPr>
                      <w:pStyle w:val="a3"/>
                    </w:pPr>
                    <w:r>
                      <w:t>Подп. и дата</w:t>
                    </w:r>
                  </w:p>
                </w:txbxContent>
              </v:textbox>
            </v:shape>
            <v:group id="_x0000_s2256" style="position:absolute;left:845;top:7998;width:283;height:8453" coordorigin="3194,6929" coordsize="283,8155">
              <v:shape id="_x0000_s2257" type="#_x0000_t202" style="position:absolute;left:3194;top:13667;width:283;height:1417" strokeweight="2.25pt">
                <v:textbox style="layout-flow:vertical;mso-layout-flow-alt:bottom-to-top;mso-next-textbox:#_x0000_s2257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258" type="#_x0000_t202" style="position:absolute;left:3194;top:11707;width:283;height:1984" strokeweight="2.25pt">
                <v:textbox style="layout-flow:vertical;mso-layout-flow-alt:bottom-to-top;mso-next-textbox:#_x0000_s2258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259" type="#_x0000_t202" style="position:absolute;left:3194;top:8901;width:283;height:1417" strokeweight="2.25pt">
                <v:textbox style="layout-flow:vertical;mso-layout-flow-alt:bottom-to-top;mso-next-textbox:#_x0000_s2259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260" type="#_x0000_t202" style="position:absolute;left:3194;top:10306;width:283;height:1417" strokeweight="2.25pt">
                <v:textbox style="layout-flow:vertical;mso-layout-flow-alt:bottom-to-top;mso-next-textbox:#_x0000_s2260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261" type="#_x0000_t202" style="position:absolute;left:3194;top:6929;width:283;height:1984" strokeweight="2.25pt">
                <v:textbox style="layout-flow:vertical;mso-layout-flow-alt:bottom-to-top;mso-next-textbox:#_x0000_s2261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262" style="position:absolute;left:1134;top:284;width:10488;height:16271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6A" w:rsidRDefault="00183F6A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E1C0F">
    <w:pPr>
      <w:pStyle w:val="a4"/>
    </w:pPr>
    <w:r>
      <w:rPr>
        <w:noProof/>
        <w:sz w:val="20"/>
      </w:rPr>
      <w:pict>
        <v:group id="_x0000_s2277" style="position:absolute;left:0;text-align:left;margin-left:28.35pt;margin-top:14.2pt;width:552.45pt;height:813.55pt;z-index:-251660288;mso-position-horizontal-relative:page;mso-position-vertical-relative:page" coordorigin="573,284" coordsize="11049,16271" wrapcoords="996 -20 996 10810 -29 10949 -29 21620 21659 21620 21659 -20 996 -20" o:allowincell="f">
          <v:group id="_x0000_s2278" style="position:absolute;left:573;top:8557;width:561;height:7998" coordorigin="3194,6929" coordsize="561,8155">
            <v:group id="_x0000_s2279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280" type="#_x0000_t202" style="position:absolute;left:3194;top:13667;width:283;height:1417" strokeweight="2.25pt">
                <v:textbox style="layout-flow:vertical;mso-layout-flow-alt:bottom-to-top;mso-next-textbox:#_x0000_s2280" inset="0,0,0,0">
                  <w:txbxContent>
                    <w:p w:rsidR="00000000" w:rsidRDefault="005E1C0F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281" type="#_x0000_t202" style="position:absolute;left:3194;top:11707;width:283;height:1984" strokeweight="2.25pt">
                <v:textbox style="layout-flow:vertical;mso-layout-flow-alt:bottom-to-top;mso-next-textbox:#_x0000_s2281" inset="0,0,0,0">
                  <w:txbxContent>
                    <w:p w:rsidR="00000000" w:rsidRDefault="005E1C0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282" type="#_x0000_t202" style="position:absolute;left:3194;top:8901;width:283;height:1417" strokeweight="2.25pt">
                <v:textbox style="layout-flow:vertical;mso-layout-flow-alt:bottom-to-top;mso-next-textbox:#_x0000_s2282" inset="0,0,0,0">
                  <w:txbxContent>
                    <w:p w:rsidR="00000000" w:rsidRDefault="005E1C0F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283" type="#_x0000_t202" style="position:absolute;left:3194;top:10306;width:283;height:1417" strokeweight="2.25pt">
                <v:textbox style="layout-flow:vertical;mso-layout-flow-alt:bottom-to-top;mso-next-textbox:#_x0000_s2283" inset="0,0,0,0">
                  <w:txbxContent>
                    <w:p w:rsidR="00000000" w:rsidRDefault="005E1C0F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284" type="#_x0000_t202" style="position:absolute;left:3194;top:6929;width:283;height:1984" strokeweight="2.25pt">
                <v:textbox style="layout-flow:vertical;mso-layout-flow-alt:bottom-to-top;mso-next-textbox:#_x0000_s2284" inset="0,0,0,0">
                  <w:txbxContent>
                    <w:p w:rsidR="00000000" w:rsidRDefault="005E1C0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285" style="position:absolute;left:3472;top:6929;width:283;height:8155" coordorigin="3194,6929" coordsize="283,8155">
              <v:shape id="_x0000_s2286" type="#_x0000_t202" style="position:absolute;left:3194;top:13667;width:283;height:1417" strokeweight="2.25pt">
                <v:textbox style="layout-flow:vertical;mso-layout-flow-alt:bottom-to-top;mso-next-textbox:#_x0000_s2286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287" type="#_x0000_t202" style="position:absolute;left:3194;top:11707;width:283;height:1984" strokeweight="2.25pt">
                <v:textbox style="layout-flow:vertical;mso-layout-flow-alt:bottom-to-top;mso-next-textbox:#_x0000_s2287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288" type="#_x0000_t202" style="position:absolute;left:3194;top:8901;width:283;height:1417" strokeweight="2.25pt">
                <v:textbox style="layout-flow:vertical;mso-layout-flow-alt:bottom-to-top;mso-next-textbox:#_x0000_s2288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289" type="#_x0000_t202" style="position:absolute;left:3194;top:10306;width:283;height:1417" strokeweight="2.25pt">
                <v:textbox style="layout-flow:vertical;mso-layout-flow-alt:bottom-to-top;mso-next-textbox:#_x0000_s2289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290" type="#_x0000_t202" style="position:absolute;left:3194;top:6929;width:283;height:1984" strokeweight="2.25pt">
                <v:textbox style="layout-flow:vertical;mso-layout-flow-alt:bottom-to-top;mso-next-textbox:#_x0000_s2290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291" style="position:absolute;left:1134;top:284;width:10488;height:16271" strokeweight="2.25pt">
            <v:textbox inset="0,0,0,0"/>
          </v:rect>
          <v:group id="_x0000_s2292" style="position:absolute;left:1134;top:14321;width:10488;height:2234" coordorigin="1418,13315" coordsize="10488,2278">
            <v:rect id="_x0000_s2293" style="position:absolute;left:1418;top:13317;width:10488;height:2268" strokeweight="2.25pt">
              <v:textbox inset="0,0,0,0"/>
            </v:rect>
            <v:group id="_x0000_s2294" style="position:absolute;left:1421;top:13315;width:10485;height:2278" coordorigin="1135,11234" coordsize="10485,2278">
              <v:group id="_x0000_s2295" style="position:absolute;left:4817;top:11234;width:6803;height:2268" coordorigin="4667,12846" coordsize="6803,2268">
                <v:group id="_x0000_s2296" style="position:absolute;left:8629;top:13691;width:2841;height:577" coordorigin="6360,12791" coordsize="2841,577">
                  <v:shape id="_x0000_s2297" type="#_x0000_t202" style="position:absolute;left:6365;top:12791;width:848;height:283" strokeweight="2.25pt">
                    <v:textbox style="mso-next-textbox:#_x0000_s2297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298" type="#_x0000_t202" style="position:absolute;left:7218;top:12791;width:847;height:283" strokeweight="2.25pt">
                    <v:textbox style="mso-next-textbox:#_x0000_s2298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_x0000_s2299" type="#_x0000_t202" style="position:absolute;left:8070;top:12791;width:1131;height:283" strokeweight="2.25pt">
                    <v:textbox style="mso-next-textbox:#_x0000_s2299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_x0000_s2300" type="#_x0000_t202" style="position:absolute;left:7223;top:13077;width:847;height:283" strokeweight="2.25pt">
                    <v:textbox style="mso-next-textbox:#_x0000_s2300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  <w:lang w:val="en-US"/>
                            </w:rPr>
                          </w:pPr>
                          <w:r>
                            <w:rPr>
                              <w:noProof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noProof w:val="0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noProof w:val="0"/>
                              <w:lang w:val="en-US"/>
                            </w:rPr>
                            <w:fldChar w:fldCharType="separate"/>
                          </w:r>
                          <w:r w:rsidR="00183F6A"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noProof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301" type="#_x0000_t202" style="position:absolute;left:8070;top:13072;width:1131;height:283" strokeweight="2.25pt">
                    <v:textbox style="mso-next-textbox:#_x0000_s2301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  <w:lang w:val="en-US"/>
                            </w:rPr>
                          </w:pPr>
                          <w:fldSimple w:instr=" NUMPAGES  \* MERGEFORMAT ">
                            <w:r w:rsidR="00183F6A">
                              <w:rPr>
                                <w:lang w:val="en-US"/>
                              </w:rPr>
                              <w:t>6</w:t>
                            </w:r>
                          </w:fldSimple>
                        </w:p>
                      </w:txbxContent>
                    </v:textbox>
                  </v:shape>
                  <v:group id="_x0000_s2302" style="position:absolute;left:6360;top:13084;width:848;height:284" coordorigin="6125,9275" coordsize="850,284">
                    <v:shape id="_x0000_s2303" type="#_x0000_t202" style="position:absolute;left:6125;top:9275;width:283;height:283" strokeweight="1pt">
                      <v:textbox style="mso-next-textbox:#_x0000_s2303" inset="0,0,0,0">
                        <w:txbxContent>
                          <w:p w:rsidR="00000000" w:rsidRDefault="005E1C0F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_x0000_s2304" type="#_x0000_t202" style="position:absolute;left:6409;top:9276;width:283;height:283" strokeweight="1pt">
                      <v:textbox style="mso-next-textbox:#_x0000_s2304" inset="0,0,0,0">
                        <w:txbxContent>
                          <w:p w:rsidR="00000000" w:rsidRDefault="005E1C0F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_x0000_s2305" type="#_x0000_t202" style="position:absolute;left:6692;top:9275;width:283;height:283" strokeweight="1pt">
                      <v:textbox style="mso-next-textbox:#_x0000_s2305" inset="0,0,0,0">
                        <w:txbxContent>
                          <w:p w:rsidR="00000000" w:rsidRDefault="005E1C0F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</v:group>
                </v:group>
                <v:shape id="_x0000_s2306" type="#_x0000_t202" style="position:absolute;left:8635;top:14264;width:2835;height:850" strokeweight="2.25pt">
                  <v:textbox style="mso-next-textbox:#_x0000_s2306" inset="0,0,0,0">
                    <w:txbxContent>
                      <w:p w:rsidR="00000000" w:rsidRDefault="005E1C0F">
                        <w:pPr>
                          <w:pStyle w:val="a3"/>
                          <w:spacing w:before="60"/>
                          <w:rPr>
                            <w:noProof w:val="0"/>
                            <w:sz w:val="24"/>
                          </w:rPr>
                        </w:pPr>
                        <w:fldSimple w:instr=" DOCPROPERTY &quot;Company&quot;  \* MERGEFORMAT ">
                          <w:r w:rsidR="00183F6A">
                            <w:rPr>
                              <w:noProof w:val="0"/>
                              <w:sz w:val="24"/>
                            </w:rPr>
                            <w:t>Авиационная корпорация "Рубин"</w:t>
                          </w:r>
                        </w:fldSimple>
                      </w:p>
                    </w:txbxContent>
                  </v:textbox>
                </v:shape>
                <v:shape id="_x0000_s2307" type="#_x0000_t202" style="position:absolute;left:4667;top:13697;width:3969;height:1417" strokeweight="2.25pt">
                  <v:textbox style="mso-next-textbox:#_x0000_s2307" inset="0,0,0,0">
                    <w:txbxContent>
                      <w:p w:rsidR="00000000" w:rsidRDefault="005E1C0F">
                        <w:pPr>
                          <w:pStyle w:val="a3"/>
                          <w:spacing w:before="240"/>
                          <w:rPr>
                            <w:noProof w:val="0"/>
                            <w:sz w:val="24"/>
                          </w:rPr>
                        </w:pPr>
                        <w:fldSimple w:instr=" TITLE  \* MERGEFORMAT ">
                          <w:r w:rsidR="00183F6A">
                            <w:rPr>
                              <w:noProof w:val="0"/>
                              <w:sz w:val="24"/>
                            </w:rPr>
                            <w:t>Шаблон для создания отчетов по ГОСТу</w:t>
                          </w:r>
                        </w:fldSimple>
                      </w:p>
                    </w:txbxContent>
                  </v:textbox>
                </v:shape>
                <v:shape id="_x0000_s2308" type="#_x0000_t202" style="position:absolute;left:4667;top:12846;width:6803;height:850" strokeweight="2.25pt">
                  <v:textbox style="mso-next-textbox:#_x0000_s2308" inset="0,0,0,0">
                    <w:txbxContent>
                      <w:p w:rsidR="00000000" w:rsidRDefault="005E1C0F">
                        <w:pPr>
                          <w:pStyle w:val="a3"/>
                          <w:spacing w:before="160"/>
                          <w:rPr>
                            <w:noProof w:val="0"/>
                            <w:sz w:val="32"/>
                            <w:lang w:val="en-US"/>
                          </w:rPr>
                        </w:pPr>
                        <w:fldSimple w:instr=" DOCPROPERTY &quot;Номер документа&quot;  \* MERGEFORMAT ">
                          <w:r w:rsidR="00183F6A">
                            <w:rPr>
                              <w:noProof w:val="0"/>
                              <w:sz w:val="32"/>
                              <w:lang w:val="en-US"/>
                            </w:rPr>
                            <w:t>XXX-XXX-XXXX</w:t>
                          </w:r>
                        </w:fldSimple>
                      </w:p>
                    </w:txbxContent>
                  </v:textbox>
                </v:shape>
              </v:group>
              <v:group id="_x0000_s2309" style="position:absolute;left:1135;top:11238;width:3685;height:2274" coordorigin="3028,10033" coordsize="3685,2274">
                <v:group id="_x0000_s2310" style="position:absolute;left:3031;top:10614;width:3682;height:1693" coordorigin="3314,10614" coordsize="3682,1693">
                  <v:group id="_x0000_s2311" style="position:absolute;left:3314;top:10614;width:3682;height:280" coordorigin="3332,11725" coordsize="3681,283">
                    <v:shape id="_x0000_s2312" type="#_x0000_t202" style="position:absolute;left:3332;top:11725;width:397;height:283" strokeweight="2.25pt">
                      <v:textbox style="mso-next-textbox:#_x0000_s2312" inset="0,0,0,0">
                        <w:txbxContent>
                          <w:p w:rsidR="00000000" w:rsidRDefault="005E1C0F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_x0000_s2313" type="#_x0000_t202" style="position:absolute;left:4295;top:11725;width:1304;height:283" strokeweight="2.25pt">
                      <v:textbox style="mso-next-textbox:#_x0000_s2313" inset="0,0,0,0">
                        <w:txbxContent>
                          <w:p w:rsidR="00000000" w:rsidRDefault="005E1C0F">
                            <w:pPr>
                              <w:pStyle w:val="a3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_x0000_s2314" type="#_x0000_t202" style="position:absolute;left:3728;top:11725;width:567;height:283" strokeweight="2.25pt">
                      <v:textbox style="mso-next-textbox:#_x0000_s2314" inset="0,0,0,0">
                        <w:txbxContent>
                          <w:p w:rsidR="00000000" w:rsidRDefault="005E1C0F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_x0000_s2315" type="#_x0000_t202" style="position:absolute;left:5597;top:11725;width:850;height:283" strokeweight="2.25pt">
                      <v:textbox style="mso-next-textbox:#_x0000_s2315" inset="0,0,0,0">
                        <w:txbxContent>
                          <w:p w:rsidR="00000000" w:rsidRDefault="005E1C0F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_x0000_s2316" type="#_x0000_t202" style="position:absolute;left:6446;top:11725;width:567;height:283" strokeweight="2.25pt">
                      <v:textbox style="mso-next-textbox:#_x0000_s2316" inset="0,0,0,0">
                        <w:txbxContent>
                          <w:p w:rsidR="00000000" w:rsidRDefault="005E1C0F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_x0000_s2317" style="position:absolute;left:3314;top:10907;width:3682;height:1400" coordorigin="2358,10607" coordsize="3682,1400">
                    <v:group id="_x0000_s2318" style="position:absolute;left:2358;top:10609;width:3681;height:1391" coordorigin="2924,10616" coordsize="3681,1391">
                      <v:group id="_x0000_s2319" style="position:absolute;left:2924;top:10616;width:3680;height:281" coordorigin="2196,10916" coordsize="3683,284">
                        <v:shape id="_x0000_s2320" type="#_x0000_t202" style="position:absolute;left:3158;top:10917;width:1305;height:283" strokeweight="1pt">
                          <v:textbox style="mso-next-textbox:#_x0000_s2320" inset="0,0,0,0">
                            <w:txbxContent>
                              <w:p w:rsidR="00000000" w:rsidRDefault="005E1C0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fldSimple w:instr=" AUTHOR  \* MERGEFORMAT ">
                                  <w:r w:rsidR="00183F6A">
                                    <w:t>Andrey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_x0000_s2321" type="#_x0000_t202" style="position:absolute;left:2196;top:10916;width:964;height:283" strokeweight="1pt">
                          <v:textbox style="mso-next-textbox:#_x0000_s2321" inset="0,0,0,0">
                            <w:txbxContent>
                              <w:p w:rsidR="00000000" w:rsidRDefault="005E1C0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22" type="#_x0000_t202" style="position:absolute;left:4461;top:10917;width:851;height:283" strokeweight="1pt">
                          <v:textbox style="mso-next-textbox:#_x0000_s2322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23" type="#_x0000_t202" style="position:absolute;left:5311;top:10917;width:568;height:283" strokeweight="1pt">
                          <v:textbox style="mso-next-textbox:#_x0000_s2323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24" style="position:absolute;left:2925;top:10895;width:3680;height:280" coordorigin="2196,10916" coordsize="3683,284">
                        <v:shape id="_x0000_s2325" type="#_x0000_t202" style="position:absolute;left:3158;top:10917;width:1305;height:283" strokeweight="1pt">
                          <v:textbox style="mso-next-textbox:#_x0000_s2325" inset="0,0,0,0">
                            <w:txbxContent>
                              <w:p w:rsidR="00000000" w:rsidRDefault="005E1C0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2326" type="#_x0000_t202" style="position:absolute;left:2196;top:10916;width:964;height:283" strokeweight="1pt">
                          <v:textbox style="mso-next-textbox:#_x0000_s2326" inset="0,0,0,0">
                            <w:txbxContent>
                              <w:p w:rsidR="00000000" w:rsidRDefault="005E1C0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27" type="#_x0000_t202" style="position:absolute;left:4461;top:10917;width:851;height:283" strokeweight="1pt">
                          <v:textbox style="mso-next-textbox:#_x0000_s2327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28" type="#_x0000_t202" style="position:absolute;left:5311;top:10917;width:568;height:283" strokeweight="1pt">
                          <v:textbox style="mso-next-textbox:#_x0000_s2328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29" style="position:absolute;left:2925;top:11174;width:3680;height:280" coordorigin="2196,10916" coordsize="3683,284">
                        <v:shape id="_x0000_s2330" type="#_x0000_t202" style="position:absolute;left:3158;top:10917;width:1305;height:283" strokeweight="1pt">
                          <v:textbox style="mso-next-textbox:#_x0000_s2330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1" type="#_x0000_t202" style="position:absolute;left:2196;top:10916;width:964;height:283" strokeweight="1pt">
                          <v:textbox style="mso-next-textbox:#_x0000_s2331" inset="0,0,0,0">
                            <w:txbxContent>
                              <w:p w:rsidR="00000000" w:rsidRDefault="005E1C0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Т. контр.</w:t>
                                </w:r>
                              </w:p>
                            </w:txbxContent>
                          </v:textbox>
                        </v:shape>
                        <v:shape id="_x0000_s2332" type="#_x0000_t202" style="position:absolute;left:4461;top:10917;width:851;height:283" strokeweight="1pt">
                          <v:textbox style="mso-next-textbox:#_x0000_s2332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3" type="#_x0000_t202" style="position:absolute;left:5311;top:10917;width:568;height:283" strokeweight="1pt">
                          <v:textbox style="mso-next-textbox:#_x0000_s2333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34" style="position:absolute;left:2925;top:11449;width:3680;height:281" coordorigin="2196,10916" coordsize="3683,284">
                        <v:shape id="_x0000_s2335" type="#_x0000_t202" style="position:absolute;left:3158;top:10917;width:1305;height:283" strokeweight="1pt">
                          <v:textbox style="mso-next-textbox:#_x0000_s2335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6" type="#_x0000_t202" style="position:absolute;left:2196;top:10916;width:964;height:283" strokeweight="1pt">
                          <v:textbox style="mso-next-textbox:#_x0000_s2336" inset="0,0,0,0">
                            <w:txbxContent>
                              <w:p w:rsidR="00000000" w:rsidRDefault="005E1C0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_x0000_s2337" type="#_x0000_t202" style="position:absolute;left:4461;top:10917;width:851;height:283" strokeweight="1pt">
                          <v:textbox style="mso-next-textbox:#_x0000_s2337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8" type="#_x0000_t202" style="position:absolute;left:5311;top:10917;width:568;height:283" strokeweight="1pt">
                          <v:textbox style="mso-next-textbox:#_x0000_s2338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39" style="position:absolute;left:2925;top:11726;width:3680;height:281" coordorigin="2196,10916" coordsize="3683,284">
                        <v:shape id="_x0000_s2340" type="#_x0000_t202" style="position:absolute;left:3158;top:10917;width:1305;height:283" strokeweight="1pt">
                          <v:textbox style="mso-next-textbox:#_x0000_s2340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41" type="#_x0000_t202" style="position:absolute;left:2196;top:10916;width:964;height:283" strokeweight="1pt">
                          <v:textbox style="mso-next-textbox:#_x0000_s2341" inset="0,0,0,0">
                            <w:txbxContent>
                              <w:p w:rsidR="00000000" w:rsidRDefault="005E1C0F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Утв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42" type="#_x0000_t202" style="position:absolute;left:4461;top:10917;width:851;height:283" strokeweight="1pt">
                          <v:textbox style="mso-next-textbox:#_x0000_s2342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43" type="#_x0000_t202" style="position:absolute;left:5311;top:10917;width:568;height:283" strokeweight="1pt">
                          <v:textbox style="mso-next-textbox:#_x0000_s2343" inset="0,0,0,0">
                            <w:txbxContent>
                              <w:p w:rsidR="00000000" w:rsidRDefault="005E1C0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_x0000_s2344" style="position:absolute;flip:x" from="5473,10607" to="5473,12007" strokeweight="2.25pt"/>
                    <v:line id="_x0000_s2345" style="position:absolute;flip:x" from="6040,10607" to="6040,12007" strokeweight="2.25pt"/>
                    <v:line id="_x0000_s2346" style="position:absolute;flip:x" from="3322,10607" to="3322,12007" strokeweight="2.25pt"/>
                    <v:line id="_x0000_s2347" style="position:absolute;flip:x" from="4621,10607" to="4621,12007" strokeweight="2.25pt"/>
                    <v:line id="_x0000_s2348" style="position:absolute;flip:x" from="2361,10607" to="2361,12007" strokeweight="2.25pt"/>
                  </v:group>
                </v:group>
                <v:group id="_x0000_s2349" style="position:absolute;left:3028;top:10033;width:3683;height:581" coordorigin="3033,9482" coordsize="3683,581">
                  <v:group id="_x0000_s2350" style="position:absolute;left:3034;top:9492;width:3682;height:561" coordorigin="1240,9793" coordsize="3685,568">
                    <v:group id="_x0000_s2351" style="position:absolute;left:1240;top:10078;width:3685;height:283" coordorigin="3332,11725" coordsize="3681,283">
                      <v:shape id="_x0000_s2352" type="#_x0000_t202" style="position:absolute;left:3332;top:11725;width:397;height:283" strokeweight="1pt">
                        <v:textbox style="mso-next-textbox:#_x0000_s2352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3" type="#_x0000_t202" style="position:absolute;left:4295;top:11725;width:1304;height:283" strokeweight="1pt">
                        <v:textbox style="mso-next-textbox:#_x0000_s2353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4" type="#_x0000_t202" style="position:absolute;left:3728;top:11725;width:567;height:283" strokeweight="1pt">
                        <v:textbox style="mso-next-textbox:#_x0000_s2354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5" type="#_x0000_t202" style="position:absolute;left:5597;top:11725;width:850;height:283" strokeweight="1pt">
                        <v:textbox style="mso-next-textbox:#_x0000_s2355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6" type="#_x0000_t202" style="position:absolute;left:6446;top:11725;width:567;height:283" strokeweight="1pt">
                        <v:textbox style="mso-next-textbox:#_x0000_s2356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2357" style="position:absolute;left:1240;top:9793;width:3685;height:283" coordorigin="3332,11725" coordsize="3681,283">
                      <v:shape id="_x0000_s2358" type="#_x0000_t202" style="position:absolute;left:3332;top:11725;width:397;height:283" strokeweight="1pt">
                        <v:textbox style="mso-next-textbox:#_x0000_s2358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9" type="#_x0000_t202" style="position:absolute;left:4295;top:11725;width:1304;height:283" strokeweight="1pt">
                        <v:textbox style="mso-next-textbox:#_x0000_s2359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0" type="#_x0000_t202" style="position:absolute;left:3728;top:11725;width:567;height:283" strokeweight="1pt">
                        <v:textbox style="mso-next-textbox:#_x0000_s2360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1" type="#_x0000_t202" style="position:absolute;left:5597;top:11725;width:850;height:283" strokeweight="1pt">
                        <v:textbox style="mso-next-textbox:#_x0000_s2361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2" type="#_x0000_t202" style="position:absolute;left:6446;top:11725;width:567;height:283" strokeweight="1pt">
                        <v:textbox style="mso-next-textbox:#_x0000_s2362" inset="0,0,0,0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363" style="position:absolute" from="5299,9482" to="5299,10053" strokeweight="2.25pt"/>
                  <v:line id="_x0000_s2364" style="position:absolute" from="3033,9492" to="3033,10063" strokeweight="2.25pt"/>
                  <v:line id="_x0000_s2365" style="position:absolute" from="6715,9482" to="6715,10053" strokeweight="2.25pt"/>
                  <v:line id="_x0000_s2366" style="position:absolute" from="6148,9482" to="6148,10053" strokeweight="2.25pt"/>
                  <v:line id="_x0000_s2367" style="position:absolute" from="3430,9492" to="3430,10063" strokeweight="2.25pt"/>
                  <v:line id="_x0000_s2368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E1C0F">
    <w:pPr>
      <w:pStyle w:val="a4"/>
    </w:pPr>
    <w:r>
      <w:rPr>
        <w:noProof/>
        <w:sz w:val="20"/>
      </w:rPr>
      <w:pict>
        <v:group id="_x0000_s2461" style="position:absolute;left:0;text-align:left;margin-left:28.35pt;margin-top:14.2pt;width:552.8pt;height:813.55pt;z-index:-251659264;mso-position-horizontal-relative:page;mso-position-vertical-relative:page" coordorigin="567,284" coordsize="11056,16271" wrapcoords="1026 -20 1026 10810 -29 10929 -29 21620 21659 21620 21659 -20 1026 -20" o:allowincell="f">
          <v:group id="_x0000_s2462" style="position:absolute;left:567;top:8552;width:561;height:8003" coordorigin="3194,6929" coordsize="561,8155">
            <v:group id="_x0000_s2463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464" type="#_x0000_t202" style="position:absolute;left:3194;top:13667;width:283;height:1417" strokeweight="2.25pt">
                <v:textbox style="layout-flow:vertical;mso-layout-flow-alt:bottom-to-top;mso-next-textbox:#_x0000_s2464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465" type="#_x0000_t202" style="position:absolute;left:3194;top:11707;width:283;height:1984" strokeweight="2.25pt">
                <v:textbox style="layout-flow:vertical;mso-layout-flow-alt:bottom-to-top;mso-next-textbox:#_x0000_s2465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466" type="#_x0000_t202" style="position:absolute;left:3194;top:8901;width:283;height:1417" strokeweight="2.25pt">
                <v:textbox style="layout-flow:vertical;mso-layout-flow-alt:bottom-to-top;mso-next-textbox:#_x0000_s2466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467" type="#_x0000_t202" style="position:absolute;left:3194;top:10306;width:283;height:1417" strokeweight="2.25pt">
                <v:textbox style="layout-flow:vertical;mso-layout-flow-alt:bottom-to-top;mso-next-textbox:#_x0000_s2467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468" type="#_x0000_t202" style="position:absolute;left:3194;top:6929;width:283;height:1984" strokeweight="2.25pt">
                <v:textbox style="layout-flow:vertical;mso-layout-flow-alt:bottom-to-top;mso-next-textbox:#_x0000_s2468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469" style="position:absolute;left:3472;top:6929;width:283;height:8155" coordorigin="3194,6929" coordsize="283,8155">
              <v:shape id="_x0000_s2470" type="#_x0000_t202" style="position:absolute;left:3194;top:13667;width:283;height:1417" strokeweight="2.25pt">
                <v:textbox style="layout-flow:vertical;mso-layout-flow-alt:bottom-to-top;mso-next-textbox:#_x0000_s2470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471" type="#_x0000_t202" style="position:absolute;left:3194;top:11707;width:283;height:1984" strokeweight="2.25pt">
                <v:textbox style="layout-flow:vertical;mso-layout-flow-alt:bottom-to-top;mso-next-textbox:#_x0000_s2471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472" type="#_x0000_t202" style="position:absolute;left:3194;top:8901;width:283;height:1417" strokeweight="2.25pt">
                <v:textbox style="layout-flow:vertical;mso-layout-flow-alt:bottom-to-top;mso-next-textbox:#_x0000_s2472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473" type="#_x0000_t202" style="position:absolute;left:3194;top:10306;width:283;height:1417" strokeweight="2.25pt">
                <v:textbox style="layout-flow:vertical;mso-layout-flow-alt:bottom-to-top;mso-next-textbox:#_x0000_s2473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474" type="#_x0000_t202" style="position:absolute;left:3194;top:6929;width:283;height:1984" strokeweight="2.25pt">
                <v:textbox style="layout-flow:vertical;mso-layout-flow-alt:bottom-to-top;mso-next-textbox:#_x0000_s2474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475" style="position:absolute;left:1134;top:284;width:10488;height:16271" strokeweight="2.25pt"/>
          <v:group id="_x0000_s2476" style="position:absolute;left:1134;top:15717;width:10489;height:837" coordorigin="1140,12894" coordsize="10489,853">
            <v:rect id="_x0000_s2477" style="position:absolute;left:1140;top:12894;width:10488;height:850" strokeweight="2.25pt"/>
            <v:group id="_x0000_s2478" style="position:absolute;left:1143;top:12894;width:10486;height:853" coordorigin="989,11410" coordsize="10486,853">
              <v:group id="_x0000_s2479" style="position:absolute;left:10908;top:11410;width:567;height:853" coordorigin="9096,9973" coordsize="851,853">
                <v:shape id="_x0000_s2480" type="#_x0000_t202" style="position:absolute;left:9096;top:9973;width:850;height:283" strokeweight="2.25pt">
                  <v:textbox style="mso-next-textbox:#_x0000_s2480" inset=".5mm,.3mm,.5mm,.3mm">
                    <w:txbxContent>
                      <w:p w:rsidR="00000000" w:rsidRDefault="005E1C0F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</w:t>
                        </w:r>
                        <w:r>
                          <w:rPr>
                            <w:noProof w:val="0"/>
                          </w:rPr>
                          <w:t>т</w:t>
                        </w:r>
                      </w:p>
                    </w:txbxContent>
                  </v:textbox>
                </v:shape>
                <v:shape id="_x0000_s2481" type="#_x0000_t202" style="position:absolute;left:9097;top:10259;width:850;height:567" strokeweight="2.25pt">
                  <v:textbox style="mso-next-textbox:#_x0000_s2481" inset=".5mm,.3mm,.5mm,.3mm">
                    <w:txbxContent>
                      <w:p w:rsidR="00000000" w:rsidRDefault="005E1C0F">
                        <w:pPr>
                          <w:pStyle w:val="a3"/>
                          <w:spacing w:before="120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183F6A">
                          <w:rPr>
                            <w:sz w:val="22"/>
                            <w:lang w:val="en-US"/>
                          </w:rPr>
                          <w:t>3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2482" type="#_x0000_t202" style="position:absolute;left:4672;top:11413;width:6236;height:850" strokeweight="2.25pt">
                <v:textbox style="mso-next-textbox:#_x0000_s2482" inset=".5mm,.3mm,.5mm,.3mm">
                  <w:txbxContent>
                    <w:p w:rsidR="00000000" w:rsidRDefault="005E1C0F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</w:rPr>
                      </w:pPr>
                      <w:fldSimple w:instr=" DOCPROPERTY &quot;Номер документа&quot;  \* MERGEFORMAT ">
                        <w:r w:rsidR="00183F6A">
                          <w:rPr>
                            <w:noProof w:val="0"/>
                            <w:sz w:val="32"/>
                          </w:rPr>
                          <w:t>XXX-XXX-XXXX</w:t>
                        </w:r>
                      </w:fldSimple>
                    </w:p>
                  </w:txbxContent>
                </v:textbox>
              </v:shape>
              <v:group id="_x0000_s2483" style="position:absolute;left:989;top:11413;width:3683;height:850" coordorigin="1248,9691" coordsize="3683,861">
                <v:group id="_x0000_s2484" style="position:absolute;left:1248;top:10272;width:3682;height:280" coordorigin="3332,11725" coordsize="3681,283">
                  <v:shape id="_x0000_s2485" type="#_x0000_t202" style="position:absolute;left:3332;top:11725;width:397;height:283" strokeweight="2.25pt">
                    <v:textbox style="mso-next-textbox:#_x0000_s2485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486" type="#_x0000_t202" style="position:absolute;left:4295;top:11725;width:1304;height:283" strokeweight="2.25pt">
                    <v:textbox style="mso-next-textbox:#_x0000_s2486" inset=".5mm,.3mm,.5mm,.3mm">
                      <w:txbxContent>
                        <w:p w:rsidR="00000000" w:rsidRDefault="005E1C0F">
                          <w:pPr>
                            <w:pStyle w:val="a3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487" type="#_x0000_t202" style="position:absolute;left:3728;top:11725;width:567;height:283" strokeweight="2.25pt">
                    <v:textbox style="mso-next-textbox:#_x0000_s2487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488" type="#_x0000_t202" style="position:absolute;left:5597;top:11725;width:850;height:283" strokeweight="2.25pt">
                    <v:textbox style="mso-next-textbox:#_x0000_s2488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489" type="#_x0000_t202" style="position:absolute;left:6446;top:11725;width:567;height:283" strokeweight="2.25pt">
                    <v:textbox style="mso-next-textbox:#_x0000_s2489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490" style="position:absolute;left:1248;top:9691;width:3683;height:581" coordorigin="3033,9482" coordsize="3683,581">
                  <v:group id="_x0000_s2491" style="position:absolute;left:3034;top:9492;width:3682;height:561" coordorigin="1240,9793" coordsize="3685,568">
                    <v:group id="_x0000_s2492" style="position:absolute;left:1240;top:10078;width:3685;height:283" coordorigin="3332,11725" coordsize="3681,283">
                      <v:shape id="_x0000_s2493" type="#_x0000_t202" style="position:absolute;left:3332;top:11725;width:397;height:283" strokeweight="1pt">
                        <v:textbox style="mso-next-textbox:#_x0000_s2493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4" type="#_x0000_t202" style="position:absolute;left:4295;top:11725;width:1304;height:283" strokeweight="1pt">
                        <v:textbox style="mso-next-textbox:#_x0000_s2494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5" type="#_x0000_t202" style="position:absolute;left:3728;top:11725;width:567;height:283" strokeweight="1pt">
                        <v:textbox style="mso-next-textbox:#_x0000_s2495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6" type="#_x0000_t202" style="position:absolute;left:5597;top:11725;width:850;height:283" strokeweight="1pt">
                        <v:textbox style="mso-next-textbox:#_x0000_s2496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7" type="#_x0000_t202" style="position:absolute;left:6446;top:11725;width:567;height:283" strokeweight="1pt">
                        <v:textbox style="mso-next-textbox:#_x0000_s2497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2498" style="position:absolute;left:1240;top:9793;width:3685;height:283" coordorigin="3332,11725" coordsize="3681,283">
                      <v:shape id="_x0000_s2499" type="#_x0000_t202" style="position:absolute;left:3332;top:11725;width:397;height:283" strokeweight="1pt">
                        <v:textbox style="mso-next-textbox:#_x0000_s2499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0" type="#_x0000_t202" style="position:absolute;left:4295;top:11725;width:1304;height:283" strokeweight="1pt">
                        <v:textbox style="mso-next-textbox:#_x0000_s2500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1" type="#_x0000_t202" style="position:absolute;left:3728;top:11725;width:567;height:283" strokeweight="1pt">
                        <v:textbox style="mso-next-textbox:#_x0000_s2501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2" type="#_x0000_t202" style="position:absolute;left:5597;top:11725;width:850;height:283" strokeweight="1pt">
                        <v:textbox style="mso-next-textbox:#_x0000_s2502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3" type="#_x0000_t202" style="position:absolute;left:6446;top:11725;width:567;height:283" strokeweight="1pt">
                        <v:textbox style="mso-next-textbox:#_x0000_s2503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504" style="position:absolute" from="5299,9482" to="5299,10053" strokeweight="2.25pt"/>
                  <v:line id="_x0000_s2505" style="position:absolute" from="3033,9492" to="3033,10063" strokeweight="2.25pt"/>
                  <v:line id="_x0000_s2506" style="position:absolute" from="6715,9482" to="6715,10053" strokeweight="2.25pt"/>
                  <v:line id="_x0000_s2507" style="position:absolute" from="6148,9482" to="6148,10053" strokeweight="2.25pt"/>
                  <v:line id="_x0000_s2508" style="position:absolute" from="3430,9492" to="3430,10063" strokeweight="2.25pt"/>
                  <v:line id="_x0000_s2509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E1C0F">
    <w:pPr>
      <w:pStyle w:val="a4"/>
    </w:pPr>
    <w:r>
      <w:rPr>
        <w:noProof/>
        <w:sz w:val="20"/>
      </w:rPr>
      <w:pict>
        <v:group id="_x0000_s2559" style="position:absolute;left:0;text-align:left;margin-left:14.2pt;margin-top:28.35pt;width:813.55pt;height:553.2pt;z-index:-251658240;mso-position-horizontal-relative:page;mso-position-vertical-relative:page" coordorigin="284,567" coordsize="16271,11064" wrapcoords="-20 -29 -20 21629 21640 21629 21640 1054 10870 907 10870 -29 -20 -29" o:allowincell="f">
          <v:group id="_x0000_s2560" style="position:absolute;left:284;top:1141;width:16271;height:10490" coordorigin="712,453" coordsize="15752,10490" o:allowincell="f">
            <v:rect id="_x0000_s2561" style="position:absolute;left:717;top:455;width:15747;height:10488" strokeweight="2pt"/>
            <v:group id="_x0000_s2562" style="position:absolute;left:712;top:453;width:853;height:10489" coordorigin="1562,867" coordsize="853,10489">
              <v:group id="_x0000_s2563" style="position:absolute;left:1562;top:867;width:853;height:3685" coordorigin="4633,2692" coordsize="853,3685">
                <v:group id="_x0000_s2564" style="position:absolute;left:4633;top:3146;width:849;height:567" coordorigin="6084,6656" coordsize="849,567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565" type="#_x0000_t202" style="position:absolute;left:6650;top:6656;width:283;height:567" strokeweight="2pt">
                    <v:textbox style="layout-flow:vertical;mso-next-textbox:#_x0000_s2565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66" type="#_x0000_t202" style="position:absolute;left:6084;top:6656;width:283;height:567" strokeweight="2pt">
                    <v:textbox style="layout-flow:vertical;mso-next-textbox:#_x0000_s2566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_x0000_s2567" type="#_x0000_t202" style="position:absolute;left:6367;top:6656;width:283;height:567" strokeweight="2pt">
                    <v:textbox style="layout-flow:vertical;mso-next-textbox:#_x0000_s2567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68" style="position:absolute;left:4633;top:4960;width:853;height:850" coordorigin="7825,5034" coordsize="853,850">
                  <v:shape id="_x0000_s2569" type="#_x0000_t202" style="position:absolute;left:7825;top:5034;width:283;height:850" strokeweight="2pt">
                    <v:textbox style="layout-flow:vertical;mso-next-textbox:#_x0000_s2569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_x0000_s2570" type="#_x0000_t202" style="position:absolute;left:8112;top:5034;width:283;height:850" strokeweight="2pt">
                    <v:textbox style="layout-flow:vertical;mso-next-textbox:#_x0000_s2570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1" type="#_x0000_t202" style="position:absolute;left:8395;top:5034;width:283;height:850" strokeweight="2pt">
                    <v:textbox style="layout-flow:vertical;mso-next-textbox:#_x0000_s2571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72" style="position:absolute;left:4633;top:3713;width:849;height:1247" coordorigin="6976,2924" coordsize="849,1247">
                  <v:shape id="_x0000_s2573" type="#_x0000_t202" style="position:absolute;left:6976;top:2924;width:283;height:1247" strokeweight="2pt">
                    <v:textbox style="layout-flow:vertical;mso-next-textbox:#_x0000_s2573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_x0000_s2574" type="#_x0000_t202" style="position:absolute;left:7259;top:2924;width:283;height:1247" strokeweight="2pt">
                    <v:textbox style="layout-flow:vertical;mso-next-textbox:#_x0000_s2574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5" type="#_x0000_t202" style="position:absolute;left:7542;top:2924;width:283;height:1247" strokeweight="2pt">
                    <v:textbox style="layout-flow:vertical;mso-next-textbox:#_x0000_s2575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76" style="position:absolute;left:4633;top:5810;width:849;height:567" coordorigin="10874,7059" coordsize="849,567">
                  <v:shape id="_x0000_s2577" type="#_x0000_t202" style="position:absolute;left:10874;top:7059;width:283;height:567" strokeweight="2pt">
                    <v:textbox style="layout-flow:vertical;mso-next-textbox:#_x0000_s2577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_x0000_s2578" type="#_x0000_t202" style="position:absolute;left:11157;top:7059;width:283;height:567" strokeweight="2pt">
                    <v:textbox style="layout-flow:vertical;mso-next-textbox:#_x0000_s2578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9" type="#_x0000_t202" style="position:absolute;left:11440;top:7059;width:283;height:567" strokeweight="2pt">
                    <v:textbox style="layout-flow:vertical;mso-next-textbox:#_x0000_s2579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80" style="position:absolute;left:4633;top:2692;width:849;height:454" coordorigin="5807,8124" coordsize="849,454">
                  <v:shape id="_x0000_s2581" type="#_x0000_t202" style="position:absolute;left:5807;top:8124;width:283;height:454" strokeweight="2pt">
                    <v:textbox style="layout-flow:vertical;mso-next-textbox:#_x0000_s2581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_x0000_s2582" type="#_x0000_t202" style="position:absolute;left:6090;top:8124;width:283;height:454" strokeweight="2pt">
                    <v:textbox style="layout-flow:vertical;mso-next-textbox:#_x0000_s2582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83" type="#_x0000_t202" style="position:absolute;left:6373;top:8124;width:283;height:454" strokeweight="2pt">
                    <v:textbox style="layout-flow:vertical;mso-next-textbox:#_x0000_s2583" inset="0,0,0,0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</v:group>
              <v:group id="_x0000_s2584" style="position:absolute;left:1565;top:4552;width:850;height:6804" coordorigin="2856,2012" coordsize="850,6804">
                <v:shape id="_x0000_s2585" type="#_x0000_t202" style="position:absolute;left:3423;top:8249;width:283;height:567" strokeweight="2pt">
                  <v:textbox style="layout-flow:vertical;mso-next-textbox:#_x0000_s2585" inset="0,0,0,0">
                    <w:txbxContent>
                      <w:p w:rsidR="00000000" w:rsidRDefault="005E1C0F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2586" type="#_x0000_t202" style="position:absolute;left:2856;top:8249;width:567;height:567" strokeweight="2pt">
                  <v:textbox style="layout-flow:vertical;mso-next-textbox:#_x0000_s2586" inset="0,0,0,0">
                    <w:txbxContent>
                      <w:p w:rsidR="00000000" w:rsidRDefault="005E1C0F">
                        <w:pPr>
                          <w:pStyle w:val="a3"/>
                          <w:spacing w:before="120"/>
                          <w:rPr>
                            <w:noProof w:val="0"/>
                            <w:sz w:val="22"/>
                          </w:rPr>
                        </w:pPr>
                        <w:r>
                          <w:rPr>
                            <w:noProof w:val="0"/>
                            <w:sz w:val="22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</w:rPr>
                          <w:fldChar w:fldCharType="separate"/>
                        </w:r>
                        <w:r w:rsidR="00183F6A"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noProof w:val="0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587" type="#_x0000_t202" style="position:absolute;left:2856;top:2012;width:850;height:6236" strokeweight="2pt">
                  <v:textbox style="layout-flow:vertical;mso-next-textbox:#_x0000_s2587" inset="0,0,0,0">
                    <w:txbxContent>
                      <w:p w:rsidR="00000000" w:rsidRDefault="005E1C0F">
                        <w:pPr>
                          <w:pStyle w:val="a3"/>
                          <w:spacing w:before="160"/>
                          <w:rPr>
                            <w:noProof w:val="0"/>
                            <w:sz w:val="32"/>
                          </w:rPr>
                        </w:pPr>
                        <w:fldSimple w:instr=" DOCPROPERTY &quot;Номер документа&quot;  \* MERGEFORMAT ">
                          <w:r w:rsidR="00183F6A">
                            <w:rPr>
                              <w:noProof w:val="0"/>
                              <w:sz w:val="32"/>
                            </w:rPr>
                            <w:t>XXX-XXX-XXXX</w:t>
                          </w:r>
                        </w:fldSimple>
                      </w:p>
                    </w:txbxContent>
                  </v:textbox>
                </v:shape>
              </v:group>
            </v:group>
          </v:group>
          <v:group id="_x0000_s2588" style="position:absolute;left:284;top:567;width:8138;height:566" coordorigin="2717,5802" coordsize="8222,566" o:allowincell="f">
            <v:group id="_x0000_s2589" style="position:absolute;left:2717;top:5802;width:1417;height:566" coordorigin="3716,3810" coordsize="1417,566">
              <v:shape id="_x0000_s2590" type="#_x0000_t202" style="position:absolute;left:3716;top:3810;width:1417;height:283" strokeweight="2.5pt">
                <v:textbox style="mso-next-textbox:#_x0000_s2590" inset="0,0,0,0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Инв № подл</w:t>
                      </w:r>
                    </w:p>
                  </w:txbxContent>
                </v:textbox>
              </v:shape>
              <v:shape id="_x0000_s2591" type="#_x0000_t202" style="position:absolute;left:3716;top:4093;width:1417;height:283" strokeweight="2.5pt">
                <v:textbox style="mso-next-textbox:#_x0000_s2591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  <v:group id="_x0000_s2592" style="position:absolute;left:6118;top:5802;width:1417;height:566" coordorigin="5373,3096" coordsize="1417,566">
              <v:shape id="_x0000_s2593" type="#_x0000_t202" style="position:absolute;left:5373;top:3096;width:1417;height:283" strokeweight="2.5pt">
                <v:textbox style="mso-next-textbox:#_x0000_s2593" inset="0,0,0,0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Взам. инв. №</w:t>
                      </w:r>
                    </w:p>
                  </w:txbxContent>
                </v:textbox>
              </v:shape>
              <v:shape id="_x0000_s2594" type="#_x0000_t202" style="position:absolute;left:5373;top:3379;width:1417;height:283" strokeweight="2.5pt">
                <v:textbox style="mso-next-textbox:#_x0000_s2594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  <v:group id="_x0000_s2595" style="position:absolute;left:7538;top:5802;width:1417;height:566" coordorigin="6131,4376" coordsize="1417,566">
              <v:shape id="_x0000_s2596" type="#_x0000_t202" style="position:absolute;left:6131;top:4376;width:1417;height:283" strokeweight="2.5pt">
                <v:textbox style="mso-next-textbox:#_x0000_s2596" inset="0,0,0,0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Инв. № дубл.</w:t>
                      </w:r>
                    </w:p>
                  </w:txbxContent>
                </v:textbox>
              </v:shape>
              <v:shape id="_x0000_s2597" type="#_x0000_t202" style="position:absolute;left:6131;top:4659;width:1417;height:283" strokeweight="2.5pt">
                <v:textbox style="mso-next-textbox:#_x0000_s2597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  <v:group id="_x0000_s2598" style="position:absolute;left:4134;top:5802;width:1984;height:566" coordorigin="4134,5802" coordsize="1984,566">
              <v:shape id="_x0000_s2599" type="#_x0000_t202" style="position:absolute;left:4134;top:5802;width:1984;height:283" strokeweight="2.5pt">
                <v:textbox style="mso-next-textbox:#_x0000_s2599" inset="0,0,0,0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Подп. и дата</w:t>
                      </w:r>
                    </w:p>
                  </w:txbxContent>
                </v:textbox>
              </v:shape>
              <v:shape id="_x0000_s2600" type="#_x0000_t202" style="position:absolute;left:4134;top:6085;width:1984;height:283" strokeweight="2.5pt">
                <v:textbox style="mso-next-textbox:#_x0000_s2600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  <v:group id="_x0000_s2601" style="position:absolute;left:8955;top:5802;width:1984;height:566" coordorigin="7957,5802" coordsize="1984,566">
              <v:shape id="_x0000_s2602" type="#_x0000_t202" style="position:absolute;left:7957;top:6085;width:1984;height:283" strokeweight="2.5pt">
                <v:textbox style="mso-next-textbox:#_x0000_s2602" inset="0,0,0,0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603" type="#_x0000_t202" style="position:absolute;left:7957;top:5802;width:1984;height:283" strokeweight="2.5pt">
                <v:textbox style="mso-next-textbox:#_x0000_s2603" inset="0,0,0,0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  <w10:wrap anchorx="page" anchory="page"/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E1C0F">
    <w:pPr>
      <w:pStyle w:val="a4"/>
    </w:pPr>
    <w:r>
      <w:rPr>
        <w:noProof/>
        <w:sz w:val="20"/>
      </w:rPr>
      <w:pict>
        <v:group id="_x0000_s2649" style="position:absolute;left:0;text-align:left;margin-left:28.35pt;margin-top:14.2pt;width:552.8pt;height:813.55pt;z-index:-251657216;mso-position-horizontal-relative:page;mso-position-vertical-relative:page" coordorigin="567,284" coordsize="11056,16271" wrapcoords="1026 -20 1026 10810 -29 10929 -29 21620 21659 21620 21659 -20 1026 -20" o:allowincell="f">
          <v:group id="_x0000_s2650" style="position:absolute;left:567;top:8552;width:561;height:8003" coordorigin="3194,6929" coordsize="561,8155">
            <v:group id="_x0000_s2651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652" type="#_x0000_t202" style="position:absolute;left:3194;top:13667;width:283;height:1417" strokeweight="2.25pt">
                <v:textbox style="layout-flow:vertical;mso-layout-flow-alt:bottom-to-top;mso-next-textbox:#_x0000_s2652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653" type="#_x0000_t202" style="position:absolute;left:3194;top:11707;width:283;height:1984" strokeweight="2.25pt">
                <v:textbox style="layout-flow:vertical;mso-layout-flow-alt:bottom-to-top;mso-next-textbox:#_x0000_s2653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654" type="#_x0000_t202" style="position:absolute;left:3194;top:8901;width:283;height:1417" strokeweight="2.25pt">
                <v:textbox style="layout-flow:vertical;mso-layout-flow-alt:bottom-to-top;mso-next-textbox:#_x0000_s2654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655" type="#_x0000_t202" style="position:absolute;left:3194;top:10306;width:283;height:1417" strokeweight="2.25pt">
                <v:textbox style="layout-flow:vertical;mso-layout-flow-alt:bottom-to-top;mso-next-textbox:#_x0000_s2655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656" type="#_x0000_t202" style="position:absolute;left:3194;top:6929;width:283;height:1984" strokeweight="2.25pt">
                <v:textbox style="layout-flow:vertical;mso-layout-flow-alt:bottom-to-top;mso-next-textbox:#_x0000_s2656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657" style="position:absolute;left:3472;top:6929;width:283;height:8155" coordorigin="3194,6929" coordsize="283,8155">
              <v:shape id="_x0000_s2658" type="#_x0000_t202" style="position:absolute;left:3194;top:13667;width:283;height:1417" strokeweight="2.25pt">
                <v:textbox style="layout-flow:vertical;mso-layout-flow-alt:bottom-to-top;mso-next-textbox:#_x0000_s2658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659" type="#_x0000_t202" style="position:absolute;left:3194;top:11707;width:283;height:1984" strokeweight="2.25pt">
                <v:textbox style="layout-flow:vertical;mso-layout-flow-alt:bottom-to-top;mso-next-textbox:#_x0000_s2659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660" type="#_x0000_t202" style="position:absolute;left:3194;top:8901;width:283;height:1417" strokeweight="2.25pt">
                <v:textbox style="layout-flow:vertical;mso-layout-flow-alt:bottom-to-top;mso-next-textbox:#_x0000_s2660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661" type="#_x0000_t202" style="position:absolute;left:3194;top:10306;width:283;height:1417" strokeweight="2.25pt">
                <v:textbox style="layout-flow:vertical;mso-layout-flow-alt:bottom-to-top;mso-next-textbox:#_x0000_s2661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2662" type="#_x0000_t202" style="position:absolute;left:3194;top:6929;width:283;height:1984" strokeweight="2.25pt">
                <v:textbox style="layout-flow:vertical;mso-layout-flow-alt:bottom-to-top;mso-next-textbox:#_x0000_s2662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663" style="position:absolute;left:1134;top:284;width:10488;height:16271" strokeweight="2.25pt"/>
          <v:group id="_x0000_s2664" style="position:absolute;left:1134;top:15717;width:10489;height:837" coordorigin="1140,12894" coordsize="10489,853">
            <v:rect id="_x0000_s2665" style="position:absolute;left:1140;top:12894;width:10488;height:850" strokeweight="2.25pt"/>
            <v:group id="_x0000_s2666" style="position:absolute;left:1143;top:12894;width:10486;height:853" coordorigin="989,11410" coordsize="10486,853">
              <v:group id="_x0000_s2667" style="position:absolute;left:10908;top:11410;width:567;height:853" coordorigin="9096,9973" coordsize="851,853">
                <v:shape id="_x0000_s2668" type="#_x0000_t202" style="position:absolute;left:9096;top:9973;width:850;height:283" strokeweight="2.25pt">
                  <v:textbox style="mso-next-textbox:#_x0000_s2668" inset=".5mm,.3mm,.5mm,.3mm">
                    <w:txbxContent>
                      <w:p w:rsidR="00000000" w:rsidRDefault="005E1C0F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2669" type="#_x0000_t202" style="position:absolute;left:9097;top:10259;width:850;height:567" strokeweight="2.25pt">
                  <v:textbox style="mso-next-textbox:#_x0000_s2669" inset=".5mm,.3mm,.5mm,.3mm">
                    <w:txbxContent>
                      <w:p w:rsidR="00000000" w:rsidRDefault="005E1C0F">
                        <w:pPr>
                          <w:pStyle w:val="a3"/>
                          <w:spacing w:before="120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183F6A">
                          <w:rPr>
                            <w:sz w:val="22"/>
                            <w:lang w:val="en-US"/>
                          </w:rPr>
                          <w:t>5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2670" type="#_x0000_t202" style="position:absolute;left:4672;top:11413;width:6236;height:850" strokeweight="2.25pt">
                <v:textbox style="mso-next-textbox:#_x0000_s2670" inset=".5mm,.3mm,.5mm,.3mm">
                  <w:txbxContent>
                    <w:p w:rsidR="00000000" w:rsidRDefault="005E1C0F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</w:rPr>
                      </w:pPr>
                      <w:fldSimple w:instr=" DOCPROPERTY &quot;Номер документа&quot;  \* MERGEFORMAT ">
                        <w:r w:rsidR="00183F6A">
                          <w:rPr>
                            <w:noProof w:val="0"/>
                            <w:sz w:val="32"/>
                          </w:rPr>
                          <w:t>XXX-XXX-XXXX</w:t>
                        </w:r>
                      </w:fldSimple>
                    </w:p>
                  </w:txbxContent>
                </v:textbox>
              </v:shape>
              <v:group id="_x0000_s2671" style="position:absolute;left:989;top:11413;width:3683;height:850" coordorigin="1248,9691" coordsize="3683,861">
                <v:group id="_x0000_s2672" style="position:absolute;left:1248;top:10272;width:3682;height:280" coordorigin="3332,11725" coordsize="3681,283">
                  <v:shape id="_x0000_s2673" type="#_x0000_t202" style="position:absolute;left:3332;top:11725;width:397;height:283" strokeweight="2.25pt">
                    <v:textbox style="mso-next-textbox:#_x0000_s2673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674" type="#_x0000_t202" style="position:absolute;left:4295;top:11725;width:1304;height:283" strokeweight="2.25pt">
                    <v:textbox style="mso-next-textbox:#_x0000_s2674" inset=".5mm,.3mm,.5mm,.3mm">
                      <w:txbxContent>
                        <w:p w:rsidR="00000000" w:rsidRDefault="005E1C0F">
                          <w:pPr>
                            <w:pStyle w:val="a3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675" type="#_x0000_t202" style="position:absolute;left:3728;top:11725;width:567;height:283" strokeweight="2.25pt">
                    <v:textbox style="mso-next-textbox:#_x0000_s2675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676" type="#_x0000_t202" style="position:absolute;left:5597;top:11725;width:850;height:283" strokeweight="2.25pt">
                    <v:textbox style="mso-next-textbox:#_x0000_s2676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677" type="#_x0000_t202" style="position:absolute;left:6446;top:11725;width:567;height:283" strokeweight="2.25pt">
                    <v:textbox style="mso-next-textbox:#_x0000_s2677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678" style="position:absolute;left:1248;top:9691;width:3683;height:581" coordorigin="3033,9482" coordsize="3683,581">
                  <v:group id="_x0000_s2679" style="position:absolute;left:3034;top:9492;width:3682;height:561" coordorigin="1240,9793" coordsize="3685,568">
                    <v:group id="_x0000_s2680" style="position:absolute;left:1240;top:10078;width:3685;height:283" coordorigin="3332,11725" coordsize="3681,283">
                      <v:shape id="_x0000_s2681" type="#_x0000_t202" style="position:absolute;left:3332;top:11725;width:397;height:283" strokeweight="1pt">
                        <v:textbox style="mso-next-textbox:#_x0000_s2681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2" type="#_x0000_t202" style="position:absolute;left:4295;top:11725;width:1304;height:283" strokeweight="1pt">
                        <v:textbox style="mso-next-textbox:#_x0000_s2682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3" type="#_x0000_t202" style="position:absolute;left:3728;top:11725;width:567;height:283" strokeweight="1pt">
                        <v:textbox style="mso-next-textbox:#_x0000_s2683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4" type="#_x0000_t202" style="position:absolute;left:5597;top:11725;width:850;height:283" strokeweight="1pt">
                        <v:textbox style="mso-next-textbox:#_x0000_s2684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5" type="#_x0000_t202" style="position:absolute;left:6446;top:11725;width:567;height:283" strokeweight="1pt">
                        <v:textbox style="mso-next-textbox:#_x0000_s2685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2686" style="position:absolute;left:1240;top:9793;width:3685;height:283" coordorigin="3332,11725" coordsize="3681,283">
                      <v:shape id="_x0000_s2687" type="#_x0000_t202" style="position:absolute;left:3332;top:11725;width:397;height:283" strokeweight="1pt">
                        <v:textbox style="mso-next-textbox:#_x0000_s2687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8" type="#_x0000_t202" style="position:absolute;left:4295;top:11725;width:1304;height:283" strokeweight="1pt">
                        <v:textbox style="mso-next-textbox:#_x0000_s2688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9" type="#_x0000_t202" style="position:absolute;left:3728;top:11725;width:567;height:283" strokeweight="1pt">
                        <v:textbox style="mso-next-textbox:#_x0000_s2689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90" type="#_x0000_t202" style="position:absolute;left:5597;top:11725;width:850;height:283" strokeweight="1pt">
                        <v:textbox style="mso-next-textbox:#_x0000_s2690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91" type="#_x0000_t202" style="position:absolute;left:6446;top:11725;width:567;height:283" strokeweight="1pt">
                        <v:textbox style="mso-next-textbox:#_x0000_s2691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692" style="position:absolute" from="5299,9482" to="5299,10053" strokeweight="2.25pt"/>
                  <v:line id="_x0000_s2693" style="position:absolute" from="3033,9492" to="3033,10063" strokeweight="2.25pt"/>
                  <v:line id="_x0000_s2694" style="position:absolute" from="6715,9482" to="6715,10053" strokeweight="2.25pt"/>
                  <v:line id="_x0000_s2695" style="position:absolute" from="6148,9482" to="6148,10053" strokeweight="2.25pt"/>
                  <v:line id="_x0000_s2696" style="position:absolute" from="3430,9492" to="3430,10063" strokeweight="2.25pt"/>
                  <v:line id="_x0000_s2697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E1C0F">
    <w:pPr>
      <w:pStyle w:val="a4"/>
    </w:pPr>
    <w:r>
      <w:rPr>
        <w:noProof/>
        <w:sz w:val="20"/>
      </w:rPr>
      <w:pict>
        <v:group id="_x0000_s2747" style="position:absolute;left:0;text-align:left;margin-left:28.35pt;margin-top:14.2pt;width:552.5pt;height:814.85pt;z-index:-251656192;mso-position-horizontal-relative:page;mso-position-vertical-relative:page" coordorigin="567,284" coordsize="11050,16297" wrapcoords="996 -20 996 10800 -29 10959 -29 21620 1172 21620 21659 21620 21659 -20 996 -20">
          <v:group id="_x0000_s2748" style="position:absolute;left:1135;top:15169;width:10482;height:454" coordorigin="1822,2477" coordsize="10479,4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49" type="#_x0000_t202" style="position:absolute;left:1822;top:2477;width:454;height:454">
              <v:textbox style="mso-next-textbox:#_x0000_s274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0" type="#_x0000_t202" style="position:absolute;left:2276;top:2477;width:1134;height:454">
              <v:textbox style="mso-next-textbox:#_x0000_s275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1" type="#_x0000_t202" style="position:absolute;left:11734;top:2477;width:567;height:454">
              <v:textbox style="mso-next-textbox:#_x0000_s275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2" type="#_x0000_t202" style="position:absolute;left:3400;top:2477;width:1134;height:454">
              <v:textbox style="mso-next-textbox:#_x0000_s275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3" type="#_x0000_t202" style="position:absolute;left:4534;top:2477;width:1134;height:454">
              <v:textbox style="mso-next-textbox:#_x0000_s275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4" type="#_x0000_t202" style="position:absolute;left:5668;top:2477;width:1134;height:454">
              <v:textbox style="mso-next-textbox:#_x0000_s275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5" type="#_x0000_t202" style="position:absolute;left:6802;top:2477;width:1134;height:454">
              <v:textbox style="mso-next-textbox:#_x0000_s275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6" type="#_x0000_t202" style="position:absolute;left:7936;top:2477;width:1701;height:454">
              <v:textbox style="mso-next-textbox:#_x0000_s275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7" type="#_x0000_t202" style="position:absolute;left:9637;top:2477;width:1247;height:454">
              <v:textbox style="mso-next-textbox:#_x0000_s275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8" type="#_x0000_t202" style="position:absolute;left:10884;top:2477;width:850;height:454">
              <v:textbox style="mso-next-textbox:#_x0000_s275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59" style="position:absolute;left:1124;top:284;width:10482;height:1701" coordorigin="1127,314" coordsize="10493,1815">
            <v:shape id="_x0000_s2760" type="#_x0000_t202" style="position:absolute;left:1127;top:314;width:10488;height:454" strokeweight="2pt">
              <v:textbox style="mso-next-textbox:#_x0000_s2760">
                <w:txbxContent>
                  <w:p w:rsidR="00000000" w:rsidRDefault="005E1C0F">
                    <w:pPr>
                      <w:pStyle w:val="a3"/>
                      <w:rPr>
                        <w:noProof w:val="0"/>
                        <w:sz w:val="24"/>
                      </w:rPr>
                    </w:pPr>
                    <w:r>
                      <w:rPr>
                        <w:noProof w:val="0"/>
                        <w:sz w:val="24"/>
                      </w:rPr>
                      <w:t>Лист регистрации изм</w:t>
                    </w:r>
                    <w:r>
                      <w:rPr>
                        <w:noProof w:val="0"/>
                        <w:sz w:val="24"/>
                      </w:rPr>
                      <w:t>енений</w:t>
                    </w:r>
                  </w:p>
                </w:txbxContent>
              </v:textbox>
            </v:shape>
            <v:group id="_x0000_s2761" style="position:absolute;left:1132;top:768;width:10488;height:1361" coordorigin="1290,2297" coordsize="10488,1361">
              <v:shape id="_x0000_s2762" type="#_x0000_t202" style="position:absolute;left:1290;top:2297;width:454;height:1361" strokeweight="2pt">
                <v:textbox style="mso-next-textbox:#_x0000_s2762" inset="0,,0">
                  <w:txbxContent>
                    <w:p w:rsidR="00000000" w:rsidRDefault="005E1C0F">
                      <w:pPr>
                        <w:pStyle w:val="a3"/>
                        <w:spacing w:before="360"/>
                        <w:rPr>
                          <w:noProof w:val="0"/>
                          <w:sz w:val="20"/>
                        </w:rPr>
                      </w:pPr>
                      <w:r>
                        <w:rPr>
                          <w:noProof w:val="0"/>
                          <w:sz w:val="20"/>
                        </w:rPr>
                        <w:t>Изм</w:t>
                      </w:r>
                    </w:p>
                  </w:txbxContent>
                </v:textbox>
              </v:shape>
              <v:shape id="_x0000_s2763" type="#_x0000_t202" style="position:absolute;left:1744;top:2751;width:1134;height:907" strokeweight="2pt">
                <v:textbox style="mso-next-textbox:#_x0000_s2763" inset=".5mm,,.5mm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изменен-ных</w:t>
                      </w:r>
                    </w:p>
                  </w:txbxContent>
                </v:textbox>
              </v:shape>
              <v:shape id="_x0000_s2764" type="#_x0000_t202" style="position:absolute;left:2878;top:2751;width:1134;height:907" strokeweight="2pt">
                <v:textbox style="mso-next-textbox:#_x0000_s2764" inset=".5mm,,.5mm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заменен-ных</w:t>
                      </w:r>
                    </w:p>
                  </w:txbxContent>
                </v:textbox>
              </v:shape>
              <v:shape id="_x0000_s2765" type="#_x0000_t202" style="position:absolute;left:4012;top:2751;width:1134;height:907" strokeweight="2pt">
                <v:textbox style="mso-next-textbox:#_x0000_s2765" inset=".5mm,,.5mm">
                  <w:txbxContent>
                    <w:p w:rsidR="00000000" w:rsidRDefault="005E1C0F">
                      <w:pPr>
                        <w:pStyle w:val="a3"/>
                        <w:spacing w:before="120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_x0000_s2766" type="#_x0000_t202" style="position:absolute;left:5146;top:2751;width:1134;height:907" strokeweight="2pt">
                <v:textbox style="mso-next-textbox:#_x0000_s2766" inset=".5mm,,.5mm">
                  <w:txbxContent>
                    <w:p w:rsidR="00000000" w:rsidRDefault="005E1C0F">
                      <w:pPr>
                        <w:pStyle w:val="a3"/>
                        <w:spacing w:before="120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изъятых</w:t>
                      </w:r>
                    </w:p>
                  </w:txbxContent>
                </v:textbox>
              </v:shape>
              <v:shape id="_x0000_s2767" type="#_x0000_t202" style="position:absolute;left:1744;top:2297;width:4535;height:454" strokeweight="2pt">
                <v:textbox style="mso-next-textbox:#_x0000_s2767" inset=".5mm,,.5mm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_x0000_s2768" type="#_x0000_t202" style="position:absolute;left:6279;top:2297;width:1134;height:1361" strokeweight="2pt">
                <v:textbox style="mso-next-textbox:#_x0000_s2768" inset=".5mm,,.5mm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  <w:sz w:val="22"/>
                        </w:rPr>
                      </w:pPr>
                      <w:r>
                        <w:rPr>
                          <w:noProof w:val="0"/>
                          <w:sz w:val="22"/>
                        </w:rPr>
                        <w:t>Всего листов (страниц) в докум.</w:t>
                      </w:r>
                    </w:p>
                  </w:txbxContent>
                </v:textbox>
              </v:shape>
              <v:shape id="_x0000_s2769" type="#_x0000_t202" style="position:absolute;left:7413;top:2297;width:1701;height:1361" strokeweight="2pt">
                <v:textbox style="mso-next-textbox:#_x0000_s2769" inset=".5mm,,.5mm">
                  <w:txbxContent>
                    <w:p w:rsidR="00000000" w:rsidRDefault="005E1C0F">
                      <w:pPr>
                        <w:pStyle w:val="a3"/>
                        <w:spacing w:before="360"/>
                        <w:rPr>
                          <w:noProof w:val="0"/>
                          <w:sz w:val="22"/>
                        </w:rPr>
                      </w:pPr>
                      <w:r>
                        <w:rPr>
                          <w:noProof w:val="0"/>
                          <w:sz w:val="22"/>
                        </w:rPr>
                        <w:t>№ документа</w:t>
                      </w:r>
                    </w:p>
                  </w:txbxContent>
                </v:textbox>
              </v:shape>
              <v:shape id="_x0000_s2770" type="#_x0000_t202" style="position:absolute;left:9114;top:2297;width:1247;height:1361" strokeweight="2pt">
                <v:textbox style="mso-next-textbox:#_x0000_s2770" inset=".5mm,.3mm,.5mm,.3mm">
                  <w:txbxContent>
                    <w:p w:rsidR="00000000" w:rsidRDefault="005E1C0F">
                      <w:pPr>
                        <w:pStyle w:val="a3"/>
                        <w:rPr>
                          <w:noProof w:val="0"/>
                          <w:sz w:val="17"/>
                        </w:rPr>
                      </w:pPr>
                      <w:r>
                        <w:rPr>
                          <w:noProof w:val="0"/>
                          <w:sz w:val="17"/>
                        </w:rPr>
                        <w:t>Входящий номер сопроводи-тельного документа и дата</w:t>
                      </w:r>
                    </w:p>
                  </w:txbxContent>
                </v:textbox>
              </v:shape>
              <v:shape id="_x0000_s2771" type="#_x0000_t202" style="position:absolute;left:10361;top:2297;width:850;height:1361" strokeweight="2pt">
                <v:textbox style="mso-next-textbox:#_x0000_s2771" inset=".5mm,,.5mm">
                  <w:txbxContent>
                    <w:p w:rsidR="00000000" w:rsidRDefault="005E1C0F">
                      <w:pPr>
                        <w:pStyle w:val="a3"/>
                        <w:spacing w:before="360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Подпись</w:t>
                      </w:r>
                    </w:p>
                  </w:txbxContent>
                </v:textbox>
              </v:shape>
              <v:shape id="_x0000_s2772" type="#_x0000_t202" style="position:absolute;left:11211;top:2297;width:567;height:1361" strokeweight="2pt">
                <v:textbox style="mso-next-textbox:#_x0000_s2772" inset=".5mm,,.5mm">
                  <w:txbxContent>
                    <w:p w:rsidR="00000000" w:rsidRDefault="005E1C0F">
                      <w:pPr>
                        <w:pStyle w:val="a3"/>
                        <w:spacing w:before="360"/>
                        <w:rPr>
                          <w:noProof w:val="0"/>
                          <w:sz w:val="20"/>
                        </w:rPr>
                      </w:pPr>
                      <w:r>
                        <w:rPr>
                          <w:noProof w:val="0"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</v:group>
          </v:group>
          <v:group id="_x0000_s2773" style="position:absolute;left:1135;top:1988;width:10482;height:454" coordorigin="1822,2477" coordsize="10479,454">
            <v:shape id="_x0000_s2774" type="#_x0000_t202" style="position:absolute;left:1822;top:2477;width:454;height:454">
              <v:textbox style="mso-next-textbox:#_x0000_s277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5" type="#_x0000_t202" style="position:absolute;left:2276;top:2477;width:1134;height:454">
              <v:textbox style="mso-next-textbox:#_x0000_s277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6" type="#_x0000_t202" style="position:absolute;left:11734;top:2477;width:567;height:454">
              <v:textbox style="mso-next-textbox:#_x0000_s277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7" type="#_x0000_t202" style="position:absolute;left:3400;top:2477;width:1134;height:454">
              <v:textbox style="mso-next-textbox:#_x0000_s277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8" type="#_x0000_t202" style="position:absolute;left:4534;top:2477;width:1134;height:454">
              <v:textbox style="mso-next-textbox:#_x0000_s277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9" type="#_x0000_t202" style="position:absolute;left:5668;top:2477;width:1134;height:454">
              <v:textbox style="mso-next-textbox:#_x0000_s277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0" type="#_x0000_t202" style="position:absolute;left:6802;top:2477;width:1134;height:454">
              <v:textbox style="mso-next-textbox:#_x0000_s278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1" type="#_x0000_t202" style="position:absolute;left:7936;top:2477;width:1701;height:454">
              <v:textbox style="mso-next-textbox:#_x0000_s278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2" type="#_x0000_t202" style="position:absolute;left:9637;top:2477;width:1247;height:454">
              <v:textbox style="mso-next-textbox:#_x0000_s278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3" type="#_x0000_t202" style="position:absolute;left:10884;top:2477;width:850;height:454">
              <v:textbox style="mso-next-textbox:#_x0000_s278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84" style="position:absolute;left:1135;top:2441;width:10482;height:454" coordorigin="1822,2477" coordsize="10479,454">
            <v:shape id="_x0000_s2785" type="#_x0000_t202" style="position:absolute;left:1822;top:2477;width:454;height:454">
              <v:textbox style="mso-next-textbox:#_x0000_s278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6" type="#_x0000_t202" style="position:absolute;left:2276;top:2477;width:1134;height:454">
              <v:textbox style="mso-next-textbox:#_x0000_s278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7" type="#_x0000_t202" style="position:absolute;left:11734;top:2477;width:567;height:454">
              <v:textbox style="mso-next-textbox:#_x0000_s278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8" type="#_x0000_t202" style="position:absolute;left:3400;top:2477;width:1134;height:454">
              <v:textbox style="mso-next-textbox:#_x0000_s278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9" type="#_x0000_t202" style="position:absolute;left:4534;top:2477;width:1134;height:454">
              <v:textbox style="mso-next-textbox:#_x0000_s278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0" type="#_x0000_t202" style="position:absolute;left:5668;top:2477;width:1134;height:454">
              <v:textbox style="mso-next-textbox:#_x0000_s279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1" type="#_x0000_t202" style="position:absolute;left:6802;top:2477;width:1134;height:454">
              <v:textbox style="mso-next-textbox:#_x0000_s279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2" type="#_x0000_t202" style="position:absolute;left:7936;top:2477;width:1701;height:454">
              <v:textbox style="mso-next-textbox:#_x0000_s279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3" type="#_x0000_t202" style="position:absolute;left:9637;top:2477;width:1247;height:454">
              <v:textbox style="mso-next-textbox:#_x0000_s279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4" type="#_x0000_t202" style="position:absolute;left:10884;top:2477;width:850;height:454">
              <v:textbox style="mso-next-textbox:#_x0000_s279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95" style="position:absolute;left:1135;top:2893;width:10482;height:454" coordorigin="1822,2477" coordsize="10479,454">
            <v:shape id="_x0000_s2796" type="#_x0000_t202" style="position:absolute;left:1822;top:2477;width:454;height:454">
              <v:textbox style="mso-next-textbox:#_x0000_s279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7" type="#_x0000_t202" style="position:absolute;left:2276;top:2477;width:1134;height:454">
              <v:textbox style="mso-next-textbox:#_x0000_s279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8" type="#_x0000_t202" style="position:absolute;left:11734;top:2477;width:567;height:454">
              <v:textbox style="mso-next-textbox:#_x0000_s279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9" type="#_x0000_t202" style="position:absolute;left:3400;top:2477;width:1134;height:454">
              <v:textbox style="mso-next-textbox:#_x0000_s279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0" type="#_x0000_t202" style="position:absolute;left:4534;top:2477;width:1134;height:454">
              <v:textbox style="mso-next-textbox:#_x0000_s280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1" type="#_x0000_t202" style="position:absolute;left:5668;top:2477;width:1134;height:454">
              <v:textbox style="mso-next-textbox:#_x0000_s280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2" type="#_x0000_t202" style="position:absolute;left:6802;top:2477;width:1134;height:454">
              <v:textbox style="mso-next-textbox:#_x0000_s280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3" type="#_x0000_t202" style="position:absolute;left:7936;top:2477;width:1701;height:454">
              <v:textbox style="mso-next-textbox:#_x0000_s280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4" type="#_x0000_t202" style="position:absolute;left:9637;top:2477;width:1247;height:454">
              <v:textbox style="mso-next-textbox:#_x0000_s280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5" type="#_x0000_t202" style="position:absolute;left:10884;top:2477;width:850;height:454">
              <v:textbox style="mso-next-textbox:#_x0000_s280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06" style="position:absolute;left:1135;top:3346;width:10482;height:454" coordorigin="1822,2477" coordsize="10479,454">
            <v:shape id="_x0000_s2807" type="#_x0000_t202" style="position:absolute;left:1822;top:2477;width:454;height:454">
              <v:textbox style="mso-next-textbox:#_x0000_s280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8" type="#_x0000_t202" style="position:absolute;left:2276;top:2477;width:1134;height:454">
              <v:textbox style="mso-next-textbox:#_x0000_s280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9" type="#_x0000_t202" style="position:absolute;left:11734;top:2477;width:567;height:454">
              <v:textbox style="mso-next-textbox:#_x0000_s280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0" type="#_x0000_t202" style="position:absolute;left:3400;top:2477;width:1134;height:454">
              <v:textbox style="mso-next-textbox:#_x0000_s281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1" type="#_x0000_t202" style="position:absolute;left:4534;top:2477;width:1134;height:454">
              <v:textbox style="mso-next-textbox:#_x0000_s281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2" type="#_x0000_t202" style="position:absolute;left:5668;top:2477;width:1134;height:454">
              <v:textbox style="mso-next-textbox:#_x0000_s281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3" type="#_x0000_t202" style="position:absolute;left:6802;top:2477;width:1134;height:454">
              <v:textbox style="mso-next-textbox:#_x0000_s281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4" type="#_x0000_t202" style="position:absolute;left:7936;top:2477;width:1701;height:454">
              <v:textbox style="mso-next-textbox:#_x0000_s281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5" type="#_x0000_t202" style="position:absolute;left:9637;top:2477;width:1247;height:454">
              <v:textbox style="mso-next-textbox:#_x0000_s281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6" type="#_x0000_t202" style="position:absolute;left:10884;top:2477;width:850;height:454">
              <v:textbox style="mso-next-textbox:#_x0000_s281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17" style="position:absolute;left:1135;top:3798;width:10482;height:454" coordorigin="1822,2477" coordsize="10479,454">
            <v:shape id="_x0000_s2818" type="#_x0000_t202" style="position:absolute;left:1822;top:2477;width:454;height:454">
              <v:textbox style="mso-next-textbox:#_x0000_s281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9" type="#_x0000_t202" style="position:absolute;left:2276;top:2477;width:1134;height:454">
              <v:textbox style="mso-next-textbox:#_x0000_s281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0" type="#_x0000_t202" style="position:absolute;left:11734;top:2477;width:567;height:454">
              <v:textbox style="mso-next-textbox:#_x0000_s282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1" type="#_x0000_t202" style="position:absolute;left:3400;top:2477;width:1134;height:454">
              <v:textbox style="mso-next-textbox:#_x0000_s282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2" type="#_x0000_t202" style="position:absolute;left:4534;top:2477;width:1134;height:454">
              <v:textbox style="mso-next-textbox:#_x0000_s282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3" type="#_x0000_t202" style="position:absolute;left:5668;top:2477;width:1134;height:454">
              <v:textbox style="mso-next-textbox:#_x0000_s282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4" type="#_x0000_t202" style="position:absolute;left:6802;top:2477;width:1134;height:454">
              <v:textbox style="mso-next-textbox:#_x0000_s282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5" type="#_x0000_t202" style="position:absolute;left:7936;top:2477;width:1701;height:454">
              <v:textbox style="mso-next-textbox:#_x0000_s282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6" type="#_x0000_t202" style="position:absolute;left:9637;top:2477;width:1247;height:454">
              <v:textbox style="mso-next-textbox:#_x0000_s282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7" type="#_x0000_t202" style="position:absolute;left:10884;top:2477;width:850;height:454">
              <v:textbox style="mso-next-textbox:#_x0000_s282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28" style="position:absolute;left:1135;top:4251;width:10482;height:454" coordorigin="1822,2477" coordsize="10479,454">
            <v:shape id="_x0000_s2829" type="#_x0000_t202" style="position:absolute;left:1822;top:2477;width:454;height:454">
              <v:textbox style="mso-next-textbox:#_x0000_s282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0" type="#_x0000_t202" style="position:absolute;left:2276;top:2477;width:1134;height:454">
              <v:textbox style="mso-next-textbox:#_x0000_s283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1" type="#_x0000_t202" style="position:absolute;left:11734;top:2477;width:567;height:454">
              <v:textbox style="mso-next-textbox:#_x0000_s283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2" type="#_x0000_t202" style="position:absolute;left:3400;top:2477;width:1134;height:454">
              <v:textbox style="mso-next-textbox:#_x0000_s283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3" type="#_x0000_t202" style="position:absolute;left:4534;top:2477;width:1134;height:454">
              <v:textbox style="mso-next-textbox:#_x0000_s283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4" type="#_x0000_t202" style="position:absolute;left:5668;top:2477;width:1134;height:454">
              <v:textbox style="mso-next-textbox:#_x0000_s283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5" type="#_x0000_t202" style="position:absolute;left:6802;top:2477;width:1134;height:454">
              <v:textbox style="mso-next-textbox:#_x0000_s283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6" type="#_x0000_t202" style="position:absolute;left:7936;top:2477;width:1701;height:454">
              <v:textbox style="mso-next-textbox:#_x0000_s283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7" type="#_x0000_t202" style="position:absolute;left:9637;top:2477;width:1247;height:454">
              <v:textbox style="mso-next-textbox:#_x0000_s283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8" type="#_x0000_t202" style="position:absolute;left:10884;top:2477;width:850;height:454">
              <v:textbox style="mso-next-textbox:#_x0000_s283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39" style="position:absolute;left:1135;top:4703;width:10482;height:454" coordorigin="1822,2477" coordsize="10479,454">
            <v:shape id="_x0000_s2840" type="#_x0000_t202" style="position:absolute;left:1822;top:2477;width:454;height:454">
              <v:textbox style="mso-next-textbox:#_x0000_s284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1" type="#_x0000_t202" style="position:absolute;left:2276;top:2477;width:1134;height:454">
              <v:textbox style="mso-next-textbox:#_x0000_s284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2" type="#_x0000_t202" style="position:absolute;left:11734;top:2477;width:567;height:454">
              <v:textbox style="mso-next-textbox:#_x0000_s284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3" type="#_x0000_t202" style="position:absolute;left:3400;top:2477;width:1134;height:454">
              <v:textbox style="mso-next-textbox:#_x0000_s284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4" type="#_x0000_t202" style="position:absolute;left:4534;top:2477;width:1134;height:454">
              <v:textbox style="mso-next-textbox:#_x0000_s284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5" type="#_x0000_t202" style="position:absolute;left:5668;top:2477;width:1134;height:454">
              <v:textbox style="mso-next-textbox:#_x0000_s284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6" type="#_x0000_t202" style="position:absolute;left:6802;top:2477;width:1134;height:454">
              <v:textbox style="mso-next-textbox:#_x0000_s284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7" type="#_x0000_t202" style="position:absolute;left:7936;top:2477;width:1701;height:454">
              <v:textbox style="mso-next-textbox:#_x0000_s284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8" type="#_x0000_t202" style="position:absolute;left:9637;top:2477;width:1247;height:454">
              <v:textbox style="mso-next-textbox:#_x0000_s284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9" type="#_x0000_t202" style="position:absolute;left:10884;top:2477;width:850;height:454">
              <v:textbox style="mso-next-textbox:#_x0000_s284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50" style="position:absolute;left:1134;top:5156;width:10482;height:454" coordorigin="1822,2477" coordsize="10479,454">
            <v:shape id="_x0000_s2851" type="#_x0000_t202" style="position:absolute;left:1822;top:2477;width:454;height:454">
              <v:textbox style="mso-next-textbox:#_x0000_s285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2" type="#_x0000_t202" style="position:absolute;left:2276;top:2477;width:1134;height:454">
              <v:textbox style="mso-next-textbox:#_x0000_s285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3" type="#_x0000_t202" style="position:absolute;left:11734;top:2477;width:567;height:454">
              <v:textbox style="mso-next-textbox:#_x0000_s285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4" type="#_x0000_t202" style="position:absolute;left:3400;top:2477;width:1134;height:454">
              <v:textbox style="mso-next-textbox:#_x0000_s285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5" type="#_x0000_t202" style="position:absolute;left:4534;top:2477;width:1134;height:454">
              <v:textbox style="mso-next-textbox:#_x0000_s285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6" type="#_x0000_t202" style="position:absolute;left:5668;top:2477;width:1134;height:454">
              <v:textbox style="mso-next-textbox:#_x0000_s285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7" type="#_x0000_t202" style="position:absolute;left:6802;top:2477;width:1134;height:454">
              <v:textbox style="mso-next-textbox:#_x0000_s285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8" type="#_x0000_t202" style="position:absolute;left:7936;top:2477;width:1701;height:454">
              <v:textbox style="mso-next-textbox:#_x0000_s285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9" type="#_x0000_t202" style="position:absolute;left:9637;top:2477;width:1247;height:454">
              <v:textbox style="mso-next-textbox:#_x0000_s285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0" type="#_x0000_t202" style="position:absolute;left:10884;top:2477;width:850;height:454">
              <v:textbox style="mso-next-textbox:#_x0000_s286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61" style="position:absolute;left:1135;top:5608;width:10482;height:454" coordorigin="1822,2477" coordsize="10479,454">
            <v:shape id="_x0000_s2862" type="#_x0000_t202" style="position:absolute;left:1822;top:2477;width:454;height:454">
              <v:textbox style="mso-next-textbox:#_x0000_s286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3" type="#_x0000_t202" style="position:absolute;left:2276;top:2477;width:1134;height:454">
              <v:textbox style="mso-next-textbox:#_x0000_s286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4" type="#_x0000_t202" style="position:absolute;left:11734;top:2477;width:567;height:454">
              <v:textbox style="mso-next-textbox:#_x0000_s286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5" type="#_x0000_t202" style="position:absolute;left:3400;top:2477;width:1134;height:454">
              <v:textbox style="mso-next-textbox:#_x0000_s286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6" type="#_x0000_t202" style="position:absolute;left:4534;top:2477;width:1134;height:454">
              <v:textbox style="mso-next-textbox:#_x0000_s286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7" type="#_x0000_t202" style="position:absolute;left:5668;top:2477;width:1134;height:454">
              <v:textbox style="mso-next-textbox:#_x0000_s286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8" type="#_x0000_t202" style="position:absolute;left:6802;top:2477;width:1134;height:454">
              <v:textbox style="mso-next-textbox:#_x0000_s286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9" type="#_x0000_t202" style="position:absolute;left:7936;top:2477;width:1701;height:454">
              <v:textbox style="mso-next-textbox:#_x0000_s286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0" type="#_x0000_t202" style="position:absolute;left:9637;top:2477;width:1247;height:454">
              <v:textbox style="mso-next-textbox:#_x0000_s287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1" type="#_x0000_t202" style="position:absolute;left:10884;top:2477;width:850;height:454">
              <v:textbox style="mso-next-textbox:#_x0000_s287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72" style="position:absolute;left:1134;top:6061;width:10482;height:454" coordorigin="1822,2477" coordsize="10479,454">
            <v:shape id="_x0000_s2873" type="#_x0000_t202" style="position:absolute;left:1822;top:2477;width:454;height:454">
              <v:textbox style="mso-next-textbox:#_x0000_s287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4" type="#_x0000_t202" style="position:absolute;left:2276;top:2477;width:1134;height:454">
              <v:textbox style="mso-next-textbox:#_x0000_s287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5" type="#_x0000_t202" style="position:absolute;left:11734;top:2477;width:567;height:454">
              <v:textbox style="mso-next-textbox:#_x0000_s287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6" type="#_x0000_t202" style="position:absolute;left:3400;top:2477;width:1134;height:454">
              <v:textbox style="mso-next-textbox:#_x0000_s287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7" type="#_x0000_t202" style="position:absolute;left:4534;top:2477;width:1134;height:454">
              <v:textbox style="mso-next-textbox:#_x0000_s287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8" type="#_x0000_t202" style="position:absolute;left:5668;top:2477;width:1134;height:454">
              <v:textbox style="mso-next-textbox:#_x0000_s287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9" type="#_x0000_t202" style="position:absolute;left:6802;top:2477;width:1134;height:454">
              <v:textbox style="mso-next-textbox:#_x0000_s287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0" type="#_x0000_t202" style="position:absolute;left:7936;top:2477;width:1701;height:454">
              <v:textbox style="mso-next-textbox:#_x0000_s288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1" type="#_x0000_t202" style="position:absolute;left:9637;top:2477;width:1247;height:454">
              <v:textbox style="mso-next-textbox:#_x0000_s288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2" type="#_x0000_t202" style="position:absolute;left:10884;top:2477;width:850;height:454">
              <v:textbox style="mso-next-textbox:#_x0000_s288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83" style="position:absolute;left:1135;top:6514;width:10482;height:454" coordorigin="1822,2477" coordsize="10479,454">
            <v:shape id="_x0000_s2884" type="#_x0000_t202" style="position:absolute;left:1822;top:2477;width:454;height:454">
              <v:textbox style="mso-next-textbox:#_x0000_s288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5" type="#_x0000_t202" style="position:absolute;left:2276;top:2477;width:1134;height:454">
              <v:textbox style="mso-next-textbox:#_x0000_s288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6" type="#_x0000_t202" style="position:absolute;left:11734;top:2477;width:567;height:454">
              <v:textbox style="mso-next-textbox:#_x0000_s288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7" type="#_x0000_t202" style="position:absolute;left:3400;top:2477;width:1134;height:454">
              <v:textbox style="mso-next-textbox:#_x0000_s288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8" type="#_x0000_t202" style="position:absolute;left:4534;top:2477;width:1134;height:454">
              <v:textbox style="mso-next-textbox:#_x0000_s288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9" type="#_x0000_t202" style="position:absolute;left:5668;top:2477;width:1134;height:454">
              <v:textbox style="mso-next-textbox:#_x0000_s288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0" type="#_x0000_t202" style="position:absolute;left:6802;top:2477;width:1134;height:454">
              <v:textbox style="mso-next-textbox:#_x0000_s289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1" type="#_x0000_t202" style="position:absolute;left:7936;top:2477;width:1701;height:454">
              <v:textbox style="mso-next-textbox:#_x0000_s289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2" type="#_x0000_t202" style="position:absolute;left:9637;top:2477;width:1247;height:454">
              <v:textbox style="mso-next-textbox:#_x0000_s289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3" type="#_x0000_t202" style="position:absolute;left:10884;top:2477;width:850;height:454">
              <v:textbox style="mso-next-textbox:#_x0000_s289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94" style="position:absolute;left:1134;top:6981;width:10482;height:454" coordorigin="1822,2477" coordsize="10479,454">
            <v:shape id="_x0000_s2895" type="#_x0000_t202" style="position:absolute;left:1822;top:2477;width:454;height:454">
              <v:textbox style="mso-next-textbox:#_x0000_s289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6" type="#_x0000_t202" style="position:absolute;left:2276;top:2477;width:1134;height:454">
              <v:textbox style="mso-next-textbox:#_x0000_s289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7" type="#_x0000_t202" style="position:absolute;left:11734;top:2477;width:567;height:454">
              <v:textbox style="mso-next-textbox:#_x0000_s289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8" type="#_x0000_t202" style="position:absolute;left:3400;top:2477;width:1134;height:454">
              <v:textbox style="mso-next-textbox:#_x0000_s289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9" type="#_x0000_t202" style="position:absolute;left:4534;top:2477;width:1134;height:454">
              <v:textbox style="mso-next-textbox:#_x0000_s289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0" type="#_x0000_t202" style="position:absolute;left:5668;top:2477;width:1134;height:454">
              <v:textbox style="mso-next-textbox:#_x0000_s290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1" type="#_x0000_t202" style="position:absolute;left:6802;top:2477;width:1134;height:454">
              <v:textbox style="mso-next-textbox:#_x0000_s290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2" type="#_x0000_t202" style="position:absolute;left:7936;top:2477;width:1701;height:454">
              <v:textbox style="mso-next-textbox:#_x0000_s290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3" type="#_x0000_t202" style="position:absolute;left:9637;top:2477;width:1247;height:454">
              <v:textbox style="mso-next-textbox:#_x0000_s290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4" type="#_x0000_t202" style="position:absolute;left:10884;top:2477;width:850;height:454">
              <v:textbox style="mso-next-textbox:#_x0000_s290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05" style="position:absolute;left:1135;top:7434;width:10482;height:454" coordorigin="1822,2477" coordsize="10479,454">
            <v:shape id="_x0000_s2906" type="#_x0000_t202" style="position:absolute;left:1822;top:2477;width:454;height:454">
              <v:textbox style="mso-next-textbox:#_x0000_s290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7" type="#_x0000_t202" style="position:absolute;left:2276;top:2477;width:1134;height:454">
              <v:textbox style="mso-next-textbox:#_x0000_s290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8" type="#_x0000_t202" style="position:absolute;left:11734;top:2477;width:567;height:454">
              <v:textbox style="mso-next-textbox:#_x0000_s290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9" type="#_x0000_t202" style="position:absolute;left:3400;top:2477;width:1134;height:454">
              <v:textbox style="mso-next-textbox:#_x0000_s290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0" type="#_x0000_t202" style="position:absolute;left:4534;top:2477;width:1134;height:454">
              <v:textbox style="mso-next-textbox:#_x0000_s291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1" type="#_x0000_t202" style="position:absolute;left:5668;top:2477;width:1134;height:454">
              <v:textbox style="mso-next-textbox:#_x0000_s291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2" type="#_x0000_t202" style="position:absolute;left:6802;top:2477;width:1134;height:454">
              <v:textbox style="mso-next-textbox:#_x0000_s291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3" type="#_x0000_t202" style="position:absolute;left:7936;top:2477;width:1701;height:454">
              <v:textbox style="mso-next-textbox:#_x0000_s291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4" type="#_x0000_t202" style="position:absolute;left:9637;top:2477;width:1247;height:454">
              <v:textbox style="mso-next-textbox:#_x0000_s291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5" type="#_x0000_t202" style="position:absolute;left:10884;top:2477;width:850;height:454">
              <v:textbox style="mso-next-textbox:#_x0000_s291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16" style="position:absolute;left:1135;top:7886;width:10482;height:454" coordorigin="1822,2477" coordsize="10479,454">
            <v:shape id="_x0000_s2917" type="#_x0000_t202" style="position:absolute;left:1822;top:2477;width:454;height:454">
              <v:textbox style="mso-next-textbox:#_x0000_s291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8" type="#_x0000_t202" style="position:absolute;left:2276;top:2477;width:1134;height:454">
              <v:textbox style="mso-next-textbox:#_x0000_s291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9" type="#_x0000_t202" style="position:absolute;left:11734;top:2477;width:567;height:454">
              <v:textbox style="mso-next-textbox:#_x0000_s291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0" type="#_x0000_t202" style="position:absolute;left:3400;top:2477;width:1134;height:454">
              <v:textbox style="mso-next-textbox:#_x0000_s292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1" type="#_x0000_t202" style="position:absolute;left:4534;top:2477;width:1134;height:454">
              <v:textbox style="mso-next-textbox:#_x0000_s292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2" type="#_x0000_t202" style="position:absolute;left:5668;top:2477;width:1134;height:454">
              <v:textbox style="mso-next-textbox:#_x0000_s292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3" type="#_x0000_t202" style="position:absolute;left:6802;top:2477;width:1134;height:454">
              <v:textbox style="mso-next-textbox:#_x0000_s292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4" type="#_x0000_t202" style="position:absolute;left:7936;top:2477;width:1701;height:454">
              <v:textbox style="mso-next-textbox:#_x0000_s292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5" type="#_x0000_t202" style="position:absolute;left:9637;top:2477;width:1247;height:454">
              <v:textbox style="mso-next-textbox:#_x0000_s292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6" type="#_x0000_t202" style="position:absolute;left:10884;top:2477;width:850;height:454">
              <v:textbox style="mso-next-textbox:#_x0000_s292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27" style="position:absolute;left:1134;top:8339;width:10482;height:454" coordorigin="1822,2477" coordsize="10479,454">
            <v:shape id="_x0000_s2928" type="#_x0000_t202" style="position:absolute;left:1822;top:2477;width:454;height:454">
              <v:textbox style="mso-next-textbox:#_x0000_s292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9" type="#_x0000_t202" style="position:absolute;left:2276;top:2477;width:1134;height:454">
              <v:textbox style="mso-next-textbox:#_x0000_s292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0" type="#_x0000_t202" style="position:absolute;left:11734;top:2477;width:567;height:454">
              <v:textbox style="mso-next-textbox:#_x0000_s293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1" type="#_x0000_t202" style="position:absolute;left:3400;top:2477;width:1134;height:454">
              <v:textbox style="mso-next-textbox:#_x0000_s293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2" type="#_x0000_t202" style="position:absolute;left:4534;top:2477;width:1134;height:454">
              <v:textbox style="mso-next-textbox:#_x0000_s293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3" type="#_x0000_t202" style="position:absolute;left:5668;top:2477;width:1134;height:454">
              <v:textbox style="mso-next-textbox:#_x0000_s293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4" type="#_x0000_t202" style="position:absolute;left:6802;top:2477;width:1134;height:454">
              <v:textbox style="mso-next-textbox:#_x0000_s293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5" type="#_x0000_t202" style="position:absolute;left:7936;top:2477;width:1701;height:454">
              <v:textbox style="mso-next-textbox:#_x0000_s293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6" type="#_x0000_t202" style="position:absolute;left:9637;top:2477;width:1247;height:454">
              <v:textbox style="mso-next-textbox:#_x0000_s293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7" type="#_x0000_t202" style="position:absolute;left:10884;top:2477;width:850;height:454">
              <v:textbox style="mso-next-textbox:#_x0000_s293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38" style="position:absolute;left:1135;top:8791;width:10482;height:454" coordorigin="1822,2477" coordsize="10479,454">
            <v:shape id="_x0000_s2939" type="#_x0000_t202" style="position:absolute;left:1822;top:2477;width:454;height:454">
              <v:textbox style="mso-next-textbox:#_x0000_s293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0" type="#_x0000_t202" style="position:absolute;left:2276;top:2477;width:1134;height:454">
              <v:textbox style="mso-next-textbox:#_x0000_s294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1" type="#_x0000_t202" style="position:absolute;left:11734;top:2477;width:567;height:454">
              <v:textbox style="mso-next-textbox:#_x0000_s294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2" type="#_x0000_t202" style="position:absolute;left:3400;top:2477;width:1134;height:454">
              <v:textbox style="mso-next-textbox:#_x0000_s294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3" type="#_x0000_t202" style="position:absolute;left:4534;top:2477;width:1134;height:454">
              <v:textbox style="mso-next-textbox:#_x0000_s294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4" type="#_x0000_t202" style="position:absolute;left:5668;top:2477;width:1134;height:454">
              <v:textbox style="mso-next-textbox:#_x0000_s294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5" type="#_x0000_t202" style="position:absolute;left:6802;top:2477;width:1134;height:454">
              <v:textbox style="mso-next-textbox:#_x0000_s294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6" type="#_x0000_t202" style="position:absolute;left:7936;top:2477;width:1701;height:454">
              <v:textbox style="mso-next-textbox:#_x0000_s294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7" type="#_x0000_t202" style="position:absolute;left:9637;top:2477;width:1247;height:454">
              <v:textbox style="mso-next-textbox:#_x0000_s294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8" type="#_x0000_t202" style="position:absolute;left:10884;top:2477;width:850;height:454">
              <v:textbox style="mso-next-textbox:#_x0000_s294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49" style="position:absolute;left:1135;top:9244;width:10482;height:454" coordorigin="1822,2477" coordsize="10479,454">
            <v:shape id="_x0000_s2950" type="#_x0000_t202" style="position:absolute;left:1822;top:2477;width:454;height:454">
              <v:textbox style="mso-next-textbox:#_x0000_s295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1" type="#_x0000_t202" style="position:absolute;left:2276;top:2477;width:1134;height:454">
              <v:textbox style="mso-next-textbox:#_x0000_s295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2" type="#_x0000_t202" style="position:absolute;left:11734;top:2477;width:567;height:454">
              <v:textbox style="mso-next-textbox:#_x0000_s295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3" type="#_x0000_t202" style="position:absolute;left:3400;top:2477;width:1134;height:454">
              <v:textbox style="mso-next-textbox:#_x0000_s295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4" type="#_x0000_t202" style="position:absolute;left:4534;top:2477;width:1134;height:454">
              <v:textbox style="mso-next-textbox:#_x0000_s295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5" type="#_x0000_t202" style="position:absolute;left:5668;top:2477;width:1134;height:454">
              <v:textbox style="mso-next-textbox:#_x0000_s295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6" type="#_x0000_t202" style="position:absolute;left:6802;top:2477;width:1134;height:454">
              <v:textbox style="mso-next-textbox:#_x0000_s295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7" type="#_x0000_t202" style="position:absolute;left:7936;top:2477;width:1701;height:454">
              <v:textbox style="mso-next-textbox:#_x0000_s295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8" type="#_x0000_t202" style="position:absolute;left:9637;top:2477;width:1247;height:454">
              <v:textbox style="mso-next-textbox:#_x0000_s295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9" type="#_x0000_t202" style="position:absolute;left:10884;top:2477;width:850;height:454">
              <v:textbox style="mso-next-textbox:#_x0000_s295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60" style="position:absolute;left:1135;top:9711;width:10482;height:454" coordorigin="1822,2477" coordsize="10479,454">
            <v:shape id="_x0000_s2961" type="#_x0000_t202" style="position:absolute;left:1822;top:2477;width:454;height:454">
              <v:textbox style="mso-next-textbox:#_x0000_s296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2" type="#_x0000_t202" style="position:absolute;left:2276;top:2477;width:1134;height:454">
              <v:textbox style="mso-next-textbox:#_x0000_s296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3" type="#_x0000_t202" style="position:absolute;left:11734;top:2477;width:567;height:454">
              <v:textbox style="mso-next-textbox:#_x0000_s296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4" type="#_x0000_t202" style="position:absolute;left:3400;top:2477;width:1134;height:454">
              <v:textbox style="mso-next-textbox:#_x0000_s296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5" type="#_x0000_t202" style="position:absolute;left:4534;top:2477;width:1134;height:454">
              <v:textbox style="mso-next-textbox:#_x0000_s296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6" type="#_x0000_t202" style="position:absolute;left:5668;top:2477;width:1134;height:454">
              <v:textbox style="mso-next-textbox:#_x0000_s296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7" type="#_x0000_t202" style="position:absolute;left:6802;top:2477;width:1134;height:454">
              <v:textbox style="mso-next-textbox:#_x0000_s296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8" type="#_x0000_t202" style="position:absolute;left:7936;top:2477;width:1701;height:454">
              <v:textbox style="mso-next-textbox:#_x0000_s296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9" type="#_x0000_t202" style="position:absolute;left:9637;top:2477;width:1247;height:454">
              <v:textbox style="mso-next-textbox:#_x0000_s296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0" type="#_x0000_t202" style="position:absolute;left:10884;top:2477;width:850;height:454">
              <v:textbox style="mso-next-textbox:#_x0000_s297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71" style="position:absolute;left:1135;top:10164;width:10482;height:454" coordorigin="1822,2477" coordsize="10479,454">
            <v:shape id="_x0000_s2972" type="#_x0000_t202" style="position:absolute;left:1822;top:2477;width:454;height:454">
              <v:textbox style="mso-next-textbox:#_x0000_s297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3" type="#_x0000_t202" style="position:absolute;left:2276;top:2477;width:1134;height:454">
              <v:textbox style="mso-next-textbox:#_x0000_s297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4" type="#_x0000_t202" style="position:absolute;left:11734;top:2477;width:567;height:454">
              <v:textbox style="mso-next-textbox:#_x0000_s297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5" type="#_x0000_t202" style="position:absolute;left:3400;top:2477;width:1134;height:454">
              <v:textbox style="mso-next-textbox:#_x0000_s297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6" type="#_x0000_t202" style="position:absolute;left:4534;top:2477;width:1134;height:454">
              <v:textbox style="mso-next-textbox:#_x0000_s297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7" type="#_x0000_t202" style="position:absolute;left:5668;top:2477;width:1134;height:454">
              <v:textbox style="mso-next-textbox:#_x0000_s297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8" type="#_x0000_t202" style="position:absolute;left:6802;top:2477;width:1134;height:454">
              <v:textbox style="mso-next-textbox:#_x0000_s297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9" type="#_x0000_t202" style="position:absolute;left:7936;top:2477;width:1701;height:454">
              <v:textbox style="mso-next-textbox:#_x0000_s297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0" type="#_x0000_t202" style="position:absolute;left:9637;top:2477;width:1247;height:454">
              <v:textbox style="mso-next-textbox:#_x0000_s298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1" type="#_x0000_t202" style="position:absolute;left:10884;top:2477;width:850;height:454">
              <v:textbox style="mso-next-textbox:#_x0000_s298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82" style="position:absolute;left:1135;top:10616;width:10482;height:454" coordorigin="1822,2477" coordsize="10479,454">
            <v:shape id="_x0000_s2983" type="#_x0000_t202" style="position:absolute;left:1822;top:2477;width:454;height:454">
              <v:textbox style="mso-next-textbox:#_x0000_s298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4" type="#_x0000_t202" style="position:absolute;left:2276;top:2477;width:1134;height:454">
              <v:textbox style="mso-next-textbox:#_x0000_s298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5" type="#_x0000_t202" style="position:absolute;left:11734;top:2477;width:567;height:454">
              <v:textbox style="mso-next-textbox:#_x0000_s298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6" type="#_x0000_t202" style="position:absolute;left:3400;top:2477;width:1134;height:454">
              <v:textbox style="mso-next-textbox:#_x0000_s298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7" type="#_x0000_t202" style="position:absolute;left:4534;top:2477;width:1134;height:454">
              <v:textbox style="mso-next-textbox:#_x0000_s298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8" type="#_x0000_t202" style="position:absolute;left:5668;top:2477;width:1134;height:454">
              <v:textbox style="mso-next-textbox:#_x0000_s298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9" type="#_x0000_t202" style="position:absolute;left:6802;top:2477;width:1134;height:454">
              <v:textbox style="mso-next-textbox:#_x0000_s298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0" type="#_x0000_t202" style="position:absolute;left:7936;top:2477;width:1701;height:454">
              <v:textbox style="mso-next-textbox:#_x0000_s299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1" type="#_x0000_t202" style="position:absolute;left:9637;top:2477;width:1247;height:454">
              <v:textbox style="mso-next-textbox:#_x0000_s299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2" type="#_x0000_t202" style="position:absolute;left:10884;top:2477;width:850;height:454">
              <v:textbox style="mso-next-textbox:#_x0000_s299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93" style="position:absolute;left:1135;top:11069;width:10482;height:454" coordorigin="1822,2477" coordsize="10479,454">
            <v:shape id="_x0000_s2994" type="#_x0000_t202" style="position:absolute;left:1822;top:2477;width:454;height:454">
              <v:textbox style="mso-next-textbox:#_x0000_s299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5" type="#_x0000_t202" style="position:absolute;left:2276;top:2477;width:1134;height:454">
              <v:textbox style="mso-next-textbox:#_x0000_s299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6" type="#_x0000_t202" style="position:absolute;left:11734;top:2477;width:567;height:454">
              <v:textbox style="mso-next-textbox:#_x0000_s299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7" type="#_x0000_t202" style="position:absolute;left:3400;top:2477;width:1134;height:454">
              <v:textbox style="mso-next-textbox:#_x0000_s299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8" type="#_x0000_t202" style="position:absolute;left:4534;top:2477;width:1134;height:454">
              <v:textbox style="mso-next-textbox:#_x0000_s299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9" type="#_x0000_t202" style="position:absolute;left:5668;top:2477;width:1134;height:454">
              <v:textbox style="mso-next-textbox:#_x0000_s299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0" type="#_x0000_t202" style="position:absolute;left:6802;top:2477;width:1134;height:454">
              <v:textbox style="mso-next-textbox:#_x0000_s300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1" type="#_x0000_t202" style="position:absolute;left:7936;top:2477;width:1701;height:454">
              <v:textbox style="mso-next-textbox:#_x0000_s300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2" type="#_x0000_t202" style="position:absolute;left:9637;top:2477;width:1247;height:454">
              <v:textbox style="mso-next-textbox:#_x0000_s300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3" type="#_x0000_t202" style="position:absolute;left:10884;top:2477;width:850;height:454">
              <v:textbox style="mso-next-textbox:#_x0000_s300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04" style="position:absolute;left:1135;top:11522;width:10482;height:454" coordorigin="1822,2477" coordsize="10479,454">
            <v:shape id="_x0000_s3005" type="#_x0000_t202" style="position:absolute;left:1822;top:2477;width:454;height:454">
              <v:textbox style="mso-next-textbox:#_x0000_s300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6" type="#_x0000_t202" style="position:absolute;left:2276;top:2477;width:1134;height:454">
              <v:textbox style="mso-next-textbox:#_x0000_s300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7" type="#_x0000_t202" style="position:absolute;left:11734;top:2477;width:567;height:454">
              <v:textbox style="mso-next-textbox:#_x0000_s300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8" type="#_x0000_t202" style="position:absolute;left:3400;top:2477;width:1134;height:454">
              <v:textbox style="mso-next-textbox:#_x0000_s300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9" type="#_x0000_t202" style="position:absolute;left:4534;top:2477;width:1134;height:454">
              <v:textbox style="mso-next-textbox:#_x0000_s300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0" type="#_x0000_t202" style="position:absolute;left:5668;top:2477;width:1134;height:454">
              <v:textbox style="mso-next-textbox:#_x0000_s301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1" type="#_x0000_t202" style="position:absolute;left:6802;top:2477;width:1134;height:454">
              <v:textbox style="mso-next-textbox:#_x0000_s301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2" type="#_x0000_t202" style="position:absolute;left:7936;top:2477;width:1701;height:454">
              <v:textbox style="mso-next-textbox:#_x0000_s301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3" type="#_x0000_t202" style="position:absolute;left:9637;top:2477;width:1247;height:454">
              <v:textbox style="mso-next-textbox:#_x0000_s301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4" type="#_x0000_t202" style="position:absolute;left:10884;top:2477;width:850;height:454">
              <v:textbox style="mso-next-textbox:#_x0000_s301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15" style="position:absolute;left:1135;top:11974;width:10482;height:454" coordorigin="1822,2477" coordsize="10479,454">
            <v:shape id="_x0000_s3016" type="#_x0000_t202" style="position:absolute;left:1822;top:2477;width:454;height:454">
              <v:textbox style="mso-next-textbox:#_x0000_s301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7" type="#_x0000_t202" style="position:absolute;left:2276;top:2477;width:1134;height:454">
              <v:textbox style="mso-next-textbox:#_x0000_s301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8" type="#_x0000_t202" style="position:absolute;left:11734;top:2477;width:567;height:454">
              <v:textbox style="mso-next-textbox:#_x0000_s301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9" type="#_x0000_t202" style="position:absolute;left:3400;top:2477;width:1134;height:454">
              <v:textbox style="mso-next-textbox:#_x0000_s301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0" type="#_x0000_t202" style="position:absolute;left:4534;top:2477;width:1134;height:454">
              <v:textbox style="mso-next-textbox:#_x0000_s302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1" type="#_x0000_t202" style="position:absolute;left:5668;top:2477;width:1134;height:454">
              <v:textbox style="mso-next-textbox:#_x0000_s302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2" type="#_x0000_t202" style="position:absolute;left:6802;top:2477;width:1134;height:454">
              <v:textbox style="mso-next-textbox:#_x0000_s302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3" type="#_x0000_t202" style="position:absolute;left:7936;top:2477;width:1701;height:454">
              <v:textbox style="mso-next-textbox:#_x0000_s302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4" type="#_x0000_t202" style="position:absolute;left:9637;top:2477;width:1247;height:454">
              <v:textbox style="mso-next-textbox:#_x0000_s302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5" type="#_x0000_t202" style="position:absolute;left:10884;top:2477;width:850;height:454">
              <v:textbox style="mso-next-textbox:#_x0000_s302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26" style="position:absolute;left:1135;top:12442;width:10482;height:454" coordorigin="1822,2477" coordsize="10479,454">
            <v:shape id="_x0000_s3027" type="#_x0000_t202" style="position:absolute;left:1822;top:2477;width:454;height:454">
              <v:textbox style="mso-next-textbox:#_x0000_s302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8" type="#_x0000_t202" style="position:absolute;left:2276;top:2477;width:1134;height:454">
              <v:textbox style="mso-next-textbox:#_x0000_s302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9" type="#_x0000_t202" style="position:absolute;left:11734;top:2477;width:567;height:454">
              <v:textbox style="mso-next-textbox:#_x0000_s302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0" type="#_x0000_t202" style="position:absolute;left:3400;top:2477;width:1134;height:454">
              <v:textbox style="mso-next-textbox:#_x0000_s303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1" type="#_x0000_t202" style="position:absolute;left:4534;top:2477;width:1134;height:454">
              <v:textbox style="mso-next-textbox:#_x0000_s303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2" type="#_x0000_t202" style="position:absolute;left:5668;top:2477;width:1134;height:454">
              <v:textbox style="mso-next-textbox:#_x0000_s303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3" type="#_x0000_t202" style="position:absolute;left:6802;top:2477;width:1134;height:454">
              <v:textbox style="mso-next-textbox:#_x0000_s303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4" type="#_x0000_t202" style="position:absolute;left:7936;top:2477;width:1701;height:454">
              <v:textbox style="mso-next-textbox:#_x0000_s303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5" type="#_x0000_t202" style="position:absolute;left:9637;top:2477;width:1247;height:454">
              <v:textbox style="mso-next-textbox:#_x0000_s303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6" type="#_x0000_t202" style="position:absolute;left:10884;top:2477;width:850;height:454">
              <v:textbox style="mso-next-textbox:#_x0000_s303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37" style="position:absolute;left:1135;top:12894;width:10482;height:454" coordorigin="1822,2477" coordsize="10479,454">
            <v:shape id="_x0000_s3038" type="#_x0000_t202" style="position:absolute;left:1822;top:2477;width:454;height:454">
              <v:textbox style="mso-next-textbox:#_x0000_s303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9" type="#_x0000_t202" style="position:absolute;left:2276;top:2477;width:1134;height:454">
              <v:textbox style="mso-next-textbox:#_x0000_s303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0" type="#_x0000_t202" style="position:absolute;left:11734;top:2477;width:567;height:454">
              <v:textbox style="mso-next-textbox:#_x0000_s304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1" type="#_x0000_t202" style="position:absolute;left:3400;top:2477;width:1134;height:454">
              <v:textbox style="mso-next-textbox:#_x0000_s304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2" type="#_x0000_t202" style="position:absolute;left:4534;top:2477;width:1134;height:454">
              <v:textbox style="mso-next-textbox:#_x0000_s304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3" type="#_x0000_t202" style="position:absolute;left:5668;top:2477;width:1134;height:454">
              <v:textbox style="mso-next-textbox:#_x0000_s304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4" type="#_x0000_t202" style="position:absolute;left:6802;top:2477;width:1134;height:454">
              <v:textbox style="mso-next-textbox:#_x0000_s304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5" type="#_x0000_t202" style="position:absolute;left:7936;top:2477;width:1701;height:454">
              <v:textbox style="mso-next-textbox:#_x0000_s304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6" type="#_x0000_t202" style="position:absolute;left:9637;top:2477;width:1247;height:454">
              <v:textbox style="mso-next-textbox:#_x0000_s304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7" type="#_x0000_t202" style="position:absolute;left:10884;top:2477;width:850;height:454">
              <v:textbox style="mso-next-textbox:#_x0000_s304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48" style="position:absolute;left:1135;top:13347;width:10482;height:454" coordorigin="1822,2477" coordsize="10479,454">
            <v:shape id="_x0000_s3049" type="#_x0000_t202" style="position:absolute;left:1822;top:2477;width:454;height:454">
              <v:textbox style="mso-next-textbox:#_x0000_s304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0" type="#_x0000_t202" style="position:absolute;left:2276;top:2477;width:1134;height:454">
              <v:textbox style="mso-next-textbox:#_x0000_s305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1" type="#_x0000_t202" style="position:absolute;left:11734;top:2477;width:567;height:454">
              <v:textbox style="mso-next-textbox:#_x0000_s305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2" type="#_x0000_t202" style="position:absolute;left:3400;top:2477;width:1134;height:454">
              <v:textbox style="mso-next-textbox:#_x0000_s305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3" type="#_x0000_t202" style="position:absolute;left:4534;top:2477;width:1134;height:454">
              <v:textbox style="mso-next-textbox:#_x0000_s305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4" type="#_x0000_t202" style="position:absolute;left:5668;top:2477;width:1134;height:454">
              <v:textbox style="mso-next-textbox:#_x0000_s305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5" type="#_x0000_t202" style="position:absolute;left:6802;top:2477;width:1134;height:454">
              <v:textbox style="mso-next-textbox:#_x0000_s305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6" type="#_x0000_t202" style="position:absolute;left:7936;top:2477;width:1701;height:454">
              <v:textbox style="mso-next-textbox:#_x0000_s305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7" type="#_x0000_t202" style="position:absolute;left:9637;top:2477;width:1247;height:454">
              <v:textbox style="mso-next-textbox:#_x0000_s305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8" type="#_x0000_t202" style="position:absolute;left:10884;top:2477;width:850;height:454">
              <v:textbox style="mso-next-textbox:#_x0000_s305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59" style="position:absolute;left:1135;top:13799;width:10482;height:454" coordorigin="1822,2477" coordsize="10479,454">
            <v:shape id="_x0000_s3060" type="#_x0000_t202" style="position:absolute;left:1822;top:2477;width:454;height:454">
              <v:textbox style="mso-next-textbox:#_x0000_s306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1" type="#_x0000_t202" style="position:absolute;left:2276;top:2477;width:1134;height:454">
              <v:textbox style="mso-next-textbox:#_x0000_s306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2" type="#_x0000_t202" style="position:absolute;left:11734;top:2477;width:567;height:454">
              <v:textbox style="mso-next-textbox:#_x0000_s306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3" type="#_x0000_t202" style="position:absolute;left:3400;top:2477;width:1134;height:454">
              <v:textbox style="mso-next-textbox:#_x0000_s306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4" type="#_x0000_t202" style="position:absolute;left:4534;top:2477;width:1134;height:454">
              <v:textbox style="mso-next-textbox:#_x0000_s306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5" type="#_x0000_t202" style="position:absolute;left:5668;top:2477;width:1134;height:454">
              <v:textbox style="mso-next-textbox:#_x0000_s306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6" type="#_x0000_t202" style="position:absolute;left:6802;top:2477;width:1134;height:454">
              <v:textbox style="mso-next-textbox:#_x0000_s306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7" type="#_x0000_t202" style="position:absolute;left:7936;top:2477;width:1701;height:454">
              <v:textbox style="mso-next-textbox:#_x0000_s306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8" type="#_x0000_t202" style="position:absolute;left:9637;top:2477;width:1247;height:454">
              <v:textbox style="mso-next-textbox:#_x0000_s306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9" type="#_x0000_t202" style="position:absolute;left:10884;top:2477;width:850;height:454">
              <v:textbox style="mso-next-textbox:#_x0000_s306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70" style="position:absolute;left:1135;top:14252;width:10482;height:454" coordorigin="1822,2477" coordsize="10479,454">
            <v:shape id="_x0000_s3071" type="#_x0000_t202" style="position:absolute;left:1822;top:2477;width:454;height:454">
              <v:textbox style="mso-next-textbox:#_x0000_s307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68" type="#_x0000_t202" style="position:absolute;left:2276;top:2477;width:1134;height:454">
              <v:textbox style="mso-next-textbox:#_x0000_s716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69" type="#_x0000_t202" style="position:absolute;left:11734;top:2477;width:567;height:454">
              <v:textbox style="mso-next-textbox:#_x0000_s716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0" type="#_x0000_t202" style="position:absolute;left:3400;top:2477;width:1134;height:454">
              <v:textbox style="mso-next-textbox:#_x0000_s717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1" type="#_x0000_t202" style="position:absolute;left:4534;top:2477;width:1134;height:454">
              <v:textbox style="mso-next-textbox:#_x0000_s717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2" type="#_x0000_t202" style="position:absolute;left:5668;top:2477;width:1134;height:454">
              <v:textbox style="mso-next-textbox:#_x0000_s717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3" type="#_x0000_t202" style="position:absolute;left:6802;top:2477;width:1134;height:454">
              <v:textbox style="mso-next-textbox:#_x0000_s717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4" type="#_x0000_t202" style="position:absolute;left:7936;top:2477;width:1701;height:454">
              <v:textbox style="mso-next-textbox:#_x0000_s717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5" type="#_x0000_t202" style="position:absolute;left:9637;top:2477;width:1247;height:454">
              <v:textbox style="mso-next-textbox:#_x0000_s717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6" type="#_x0000_t202" style="position:absolute;left:10884;top:2477;width:850;height:454">
              <v:textbox style="mso-next-textbox:#_x0000_s717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7177" style="position:absolute;left:1135;top:14704;width:10482;height:454" coordorigin="1822,2477" coordsize="10479,454">
            <v:shape id="_x0000_s7178" type="#_x0000_t202" style="position:absolute;left:1822;top:2477;width:454;height:454">
              <v:textbox style="mso-next-textbox:#_x0000_s7178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9" type="#_x0000_t202" style="position:absolute;left:2276;top:2477;width:1134;height:454">
              <v:textbox style="mso-next-textbox:#_x0000_s7179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0" type="#_x0000_t202" style="position:absolute;left:11734;top:2477;width:567;height:454">
              <v:textbox style="mso-next-textbox:#_x0000_s7180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1" type="#_x0000_t202" style="position:absolute;left:3400;top:2477;width:1134;height:454">
              <v:textbox style="mso-next-textbox:#_x0000_s7181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2" type="#_x0000_t202" style="position:absolute;left:4534;top:2477;width:1134;height:454">
              <v:textbox style="mso-next-textbox:#_x0000_s7182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3" type="#_x0000_t202" style="position:absolute;left:5668;top:2477;width:1134;height:454">
              <v:textbox style="mso-next-textbox:#_x0000_s7183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4" type="#_x0000_t202" style="position:absolute;left:6802;top:2477;width:1134;height:454">
              <v:textbox style="mso-next-textbox:#_x0000_s7184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5" type="#_x0000_t202" style="position:absolute;left:7936;top:2477;width:1701;height:454">
              <v:textbox style="mso-next-textbox:#_x0000_s7185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6" type="#_x0000_t202" style="position:absolute;left:9637;top:2477;width:1247;height:454">
              <v:textbox style="mso-next-textbox:#_x0000_s7186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7" type="#_x0000_t202" style="position:absolute;left:10884;top:2477;width:850;height:454">
              <v:textbox style="mso-next-textbox:#_x0000_s7187" inset=".5mm,,.5mm">
                <w:txbxContent>
                  <w:p w:rsidR="00000000" w:rsidRDefault="005E1C0F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7188" style="position:absolute;left:567;top:8578;width:561;height:8003" coordorigin="3194,6929" coordsize="561,8155">
            <v:group id="_x0000_s7189" style="position:absolute;left:3194;top:6929;width:283;height:8155" coordorigin="3194,6929" coordsize="283,8155">
              <v:shape id="_x0000_s7190" type="#_x0000_t202" style="position:absolute;left:3194;top:13667;width:283;height:1417" filled="f" strokeweight="2.25pt">
                <v:textbox style="layout-flow:vertical;mso-layout-flow-alt:bottom-to-top;mso-next-textbox:#_x0000_s7190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7191" type="#_x0000_t202" style="position:absolute;left:3194;top:11707;width:283;height:1984" filled="f" strokeweight="2.25pt">
                <v:textbox style="layout-flow:vertical;mso-layout-flow-alt:bottom-to-top;mso-next-textbox:#_x0000_s7191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7192" type="#_x0000_t202" style="position:absolute;left:3194;top:8901;width:283;height:1417" filled="f" strokeweight="2.25pt">
                <v:textbox style="layout-flow:vertical;mso-layout-flow-alt:bottom-to-top;mso-next-textbox:#_x0000_s7192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7193" type="#_x0000_t202" style="position:absolute;left:3194;top:10306;width:283;height:1417" filled="f" strokeweight="2.25pt">
                <v:textbox style="layout-flow:vertical;mso-layout-flow-alt:bottom-to-top;mso-next-textbox:#_x0000_s7193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7194" type="#_x0000_t202" style="position:absolute;left:3194;top:6929;width:283;height:1984" filled="f" strokeweight="2.25pt">
                <v:textbox style="layout-flow:vertical;mso-layout-flow-alt:bottom-to-top;mso-next-textbox:#_x0000_s7194" inset=".5mm,.3mm,.5mm,.3mm">
                  <w:txbxContent>
                    <w:p w:rsidR="00000000" w:rsidRDefault="005E1C0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7195" style="position:absolute;left:3472;top:6929;width:283;height:8155" coordorigin="3194,6929" coordsize="283,8155">
              <v:shape id="_x0000_s7196" type="#_x0000_t202" style="position:absolute;left:3194;top:13667;width:283;height:1417" filled="f" strokeweight="2.25pt">
                <v:textbox style="layout-flow:vertical;mso-layout-flow-alt:bottom-to-top;mso-next-textbox:#_x0000_s7196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7197" type="#_x0000_t202" style="position:absolute;left:3194;top:11707;width:283;height:1984" filled="f" strokeweight="2.25pt">
                <v:textbox style="layout-flow:vertical;mso-layout-flow-alt:bottom-to-top;mso-next-textbox:#_x0000_s7197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7198" type="#_x0000_t202" style="position:absolute;left:3194;top:8901;width:283;height:1417" filled="f" strokeweight="2.25pt">
                <v:textbox style="layout-flow:vertical;mso-layout-flow-alt:bottom-to-top;mso-next-textbox:#_x0000_s7198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7199" type="#_x0000_t202" style="position:absolute;left:3194;top:10306;width:283;height:1417" filled="f" strokeweight="2.25pt">
                <v:textbox style="layout-flow:vertical;mso-layout-flow-alt:bottom-to-top;mso-next-textbox:#_x0000_s7199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  <v:shape id="_x0000_s7200" type="#_x0000_t202" style="position:absolute;left:3194;top:6929;width:283;height:1984" filled="f" strokeweight="2.25pt">
                <v:textbox style="layout-flow:vertical;mso-layout-flow-alt:bottom-to-top;mso-next-textbox:#_x0000_s7200" inset=".5mm,.3mm,.5mm,.3mm">
                  <w:txbxContent>
                    <w:p w:rsidR="00000000" w:rsidRDefault="005E1C0F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7201" style="position:absolute;left:1128;top:284;width:10488;height:16271" filled="f" strokeweight="2.25pt"/>
          <v:group id="_x0000_s7202" style="position:absolute;left:1583;top:1958;width:9474;height:13743" coordorigin="1586,2096" coordsize="9474,13235">
            <v:line id="_x0000_s7203" style="position:absolute" from="1586,2132" to="1592,15331" strokeweight="2.25pt"/>
            <v:line id="_x0000_s7204" style="position:absolute" from="2726,2129" to="2732,15328" strokeweight="2.25pt"/>
            <v:line id="_x0000_s7205" style="position:absolute" from="3851,2129" to="3857,15328" strokeweight="2.25pt"/>
            <v:line id="_x0000_s7206" style="position:absolute" from="4985,2129" to="4991,15328" strokeweight="2.25pt"/>
            <v:line id="_x0000_s7207" style="position:absolute" from="6110,2096" to="6116,15295" strokeweight="2.25pt"/>
            <v:line id="_x0000_s7208" style="position:absolute" from="7243,2129" to="7249,15328" strokeweight="2.25pt"/>
            <v:line id="_x0000_s7209" style="position:absolute" from="8955,2096" to="8961,15295" strokeweight="2.25pt"/>
            <v:line id="_x0000_s7210" style="position:absolute" from="10203,2096" to="10209,15295" strokeweight="2.25pt"/>
            <v:line id="_x0000_s7211" style="position:absolute" from="11054,2096" to="11060,15295" strokeweight="2.25pt"/>
          </v:group>
          <v:group id="_x0000_s7212" style="position:absolute;left:1128;top:15633;width:10489;height:940" coordorigin="1140,12894" coordsize="10489,853">
            <v:rect id="_x0000_s7213" style="position:absolute;left:1140;top:12894;width:10488;height:850" strokeweight="2.25pt"/>
            <v:group id="_x0000_s7214" style="position:absolute;left:1143;top:12894;width:10486;height:853" coordorigin="989,11410" coordsize="10486,853">
              <v:group id="_x0000_s7215" style="position:absolute;left:10908;top:11410;width:567;height:853" coordorigin="9096,9973" coordsize="851,853">
                <v:shape id="_x0000_s7216" type="#_x0000_t202" style="position:absolute;left:9096;top:9973;width:850;height:283" strokeweight="2.25pt">
                  <v:textbox style="mso-next-textbox:#_x0000_s7216" inset=".5mm,.3mm,.5mm,.3mm">
                    <w:txbxContent>
                      <w:p w:rsidR="00000000" w:rsidRDefault="005E1C0F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7217" type="#_x0000_t202" style="position:absolute;left:9097;top:10259;width:850;height:567" strokeweight="2.25pt">
                  <v:textbox style="mso-next-textbox:#_x0000_s7217" inset=".5mm,.3mm,.5mm,.3mm">
                    <w:txbxContent>
                      <w:p w:rsidR="00000000" w:rsidRDefault="005E1C0F">
                        <w:pPr>
                          <w:pStyle w:val="a3"/>
                          <w:spacing w:before="120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183F6A">
                          <w:rPr>
                            <w:sz w:val="22"/>
                            <w:lang w:val="en-US"/>
                          </w:rPr>
                          <w:t>6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7218" type="#_x0000_t202" style="position:absolute;left:4672;top:11413;width:6236;height:850" strokeweight="2.25pt">
                <v:textbox style="mso-next-textbox:#_x0000_s7218" inset=".5mm,.3mm,.5mm,.3mm">
                  <w:txbxContent>
                    <w:p w:rsidR="00000000" w:rsidRDefault="005E1C0F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  <w:lang w:val="en-US"/>
                        </w:rPr>
                      </w:pPr>
                      <w:fldSimple w:instr=" DOCPROPERTY &quot;Номер документа&quot;  \* MERGEFORMAT ">
                        <w:r w:rsidR="00183F6A">
                          <w:rPr>
                            <w:noProof w:val="0"/>
                            <w:sz w:val="32"/>
                            <w:lang w:val="en-US"/>
                          </w:rPr>
                          <w:t>XXX-XXX-XXXX</w:t>
                        </w:r>
                      </w:fldSimple>
                    </w:p>
                  </w:txbxContent>
                </v:textbox>
              </v:shape>
              <v:group id="_x0000_s7219" style="position:absolute;left:989;top:11413;width:3683;height:850" coordorigin="1248,9691" coordsize="3683,861">
                <v:group id="_x0000_s7220" style="position:absolute;left:1248;top:10272;width:3682;height:280" coordorigin="3332,11725" coordsize="3681,283">
                  <v:shape id="_x0000_s7221" type="#_x0000_t202" style="position:absolute;left:3332;top:11725;width:397;height:283" strokeweight="2.25pt">
                    <v:textbox style="mso-next-textbox:#_x0000_s7221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7222" type="#_x0000_t202" style="position:absolute;left:4295;top:11725;width:1304;height:283" strokeweight="2.25pt">
                    <v:textbox style="mso-next-textbox:#_x0000_s7222" inset=".5mm,.3mm,.5mm,.3mm">
                      <w:txbxContent>
                        <w:p w:rsidR="00000000" w:rsidRDefault="005E1C0F">
                          <w:pPr>
                            <w:pStyle w:val="a3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7223" type="#_x0000_t202" style="position:absolute;left:3728;top:11725;width:567;height:283" strokeweight="2.25pt">
                    <v:textbox style="mso-next-textbox:#_x0000_s7223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7224" type="#_x0000_t202" style="position:absolute;left:5597;top:11725;width:850;height:283" strokeweight="2.25pt">
                    <v:textbox style="mso-next-textbox:#_x0000_s7224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7225" type="#_x0000_t202" style="position:absolute;left:6446;top:11725;width:567;height:283" strokeweight="2.25pt">
                    <v:textbox style="mso-next-textbox:#_x0000_s7225" inset=".5mm,.3mm,.5mm,.3mm">
                      <w:txbxContent>
                        <w:p w:rsidR="00000000" w:rsidRDefault="005E1C0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7226" style="position:absolute;left:1248;top:9691;width:3683;height:581" coordorigin="3033,9482" coordsize="3683,581">
                  <v:group id="_x0000_s7227" style="position:absolute;left:3034;top:9492;width:3682;height:561" coordorigin="1240,9793" coordsize="3685,568">
                    <v:group id="_x0000_s7228" style="position:absolute;left:1240;top:10078;width:3685;height:283" coordorigin="3332,11725" coordsize="3681,283">
                      <v:shape id="_x0000_s7229" type="#_x0000_t202" style="position:absolute;left:3332;top:11725;width:397;height:283" strokeweight="1pt">
                        <v:textbox style="mso-next-textbox:#_x0000_s7229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0" type="#_x0000_t202" style="position:absolute;left:4295;top:11725;width:1304;height:283" strokeweight="1pt">
                        <v:textbox style="mso-next-textbox:#_x0000_s7230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1" type="#_x0000_t202" style="position:absolute;left:3728;top:11725;width:567;height:283" strokeweight="1pt">
                        <v:textbox style="mso-next-textbox:#_x0000_s7231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2" type="#_x0000_t202" style="position:absolute;left:5597;top:11725;width:850;height:283" strokeweight="1pt">
                        <v:textbox style="mso-next-textbox:#_x0000_s7232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3" type="#_x0000_t202" style="position:absolute;left:6446;top:11725;width:567;height:283" strokeweight="1pt">
                        <v:textbox style="mso-next-textbox:#_x0000_s7233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7234" style="position:absolute;left:1240;top:9793;width:3685;height:283" coordorigin="3332,11725" coordsize="3681,283">
                      <v:shape id="_x0000_s7235" type="#_x0000_t202" style="position:absolute;left:3332;top:11725;width:397;height:283" strokeweight="1pt">
                        <v:textbox style="mso-next-textbox:#_x0000_s7235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6" type="#_x0000_t202" style="position:absolute;left:4295;top:11725;width:1304;height:283" strokeweight="1pt">
                        <v:textbox style="mso-next-textbox:#_x0000_s7236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7" type="#_x0000_t202" style="position:absolute;left:3728;top:11725;width:567;height:283" strokeweight="1pt">
                        <v:textbox style="mso-next-textbox:#_x0000_s7237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8" type="#_x0000_t202" style="position:absolute;left:5597;top:11725;width:850;height:283" strokeweight="1pt">
                        <v:textbox style="mso-next-textbox:#_x0000_s7238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9" type="#_x0000_t202" style="position:absolute;left:6446;top:11725;width:567;height:283" strokeweight="1pt">
                        <v:textbox style="mso-next-textbox:#_x0000_s7239" inset=".5mm,.3mm,.5mm,.3mm">
                          <w:txbxContent>
                            <w:p w:rsidR="00000000" w:rsidRDefault="005E1C0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7240" style="position:absolute" from="5299,9482" to="5299,10053" strokeweight="2.25pt"/>
                  <v:line id="_x0000_s7241" style="position:absolute" from="3033,9492" to="3033,10063" strokeweight="2.25pt"/>
                  <v:line id="_x0000_s7242" style="position:absolute" from="6715,9482" to="6715,10053" strokeweight="2.25pt"/>
                  <v:line id="_x0000_s7243" style="position:absolute" from="6148,9482" to="6148,10053" strokeweight="2.25pt"/>
                  <v:line id="_x0000_s7244" style="position:absolute" from="3430,9492" to="3430,10063" strokeweight="2.25pt"/>
                  <v:line id="_x0000_s7245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  <o:shapelayout v:ext="edit">
      <o:idmap v:ext="edit" data="2,7"/>
    </o:shapelayout>
  </w:hdrShapeDefaults>
  <w:footnotePr>
    <w:footnote w:id="0"/>
    <w:footnote w:id="1"/>
  </w:footnotePr>
  <w:endnotePr>
    <w:endnote w:id="0"/>
    <w:endnote w:id="1"/>
  </w:endnotePr>
  <w:compat/>
  <w:rsids>
    <w:rsidRoot w:val="005E1C0F"/>
    <w:rsid w:val="00183F6A"/>
    <w:rsid w:val="005E1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,3,4,5,6,8,9"/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15"/>
        <o:entry new="18" old="16"/>
        <o:entry new="19" old="18"/>
        <o:entry new="20" old="18"/>
        <o:entry new="21" old="19"/>
        <o:entry new="22" old="16"/>
        <o:entry new="23" old="22"/>
        <o:entry new="24" old="0"/>
        <o:entry new="25" old="0"/>
        <o:entry new="26" old="0"/>
        <o:entry new="27" old="26"/>
        <o:entry new="28" old="0"/>
        <o:entry new="29" old="28"/>
        <o:entry new="30" old="28"/>
        <o:entry new="31" old="28"/>
        <o:entry new="32" old="28"/>
        <o:entry new="33" old="28"/>
        <o:entry new="34" old="28"/>
        <o:entry new="35" old="28"/>
        <o:entry new="36" old="28"/>
        <o:entry new="37" old="28"/>
        <o:entry new="38" old="28"/>
        <o:entry new="39" old="28"/>
        <o:entry new="40" old="28"/>
        <o:entry new="41" old="29"/>
        <o:entry new="42" old="29"/>
        <o:entry new="43" old="29"/>
        <o:entry new="44" old="29"/>
        <o:entry new="45" old="29"/>
        <o:entry new="46" old="30"/>
        <o:entry new="47" old="30"/>
        <o:entry new="48" old="30"/>
        <o:entry new="49" old="30"/>
        <o:entry new="50" old="30"/>
        <o:entry new="51" old="31"/>
        <o:entry new="52" old="31"/>
        <o:entry new="53" old="31"/>
        <o:entry new="54" old="31"/>
        <o:entry new="55" old="31"/>
        <o:entry new="56" old="32"/>
        <o:entry new="57" old="32"/>
        <o:entry new="58" old="32"/>
        <o:entry new="59" old="32"/>
        <o:entry new="60" old="32"/>
        <o:entry new="61" old="33"/>
        <o:entry new="62" old="33"/>
        <o:entry new="63" old="33"/>
        <o:entry new="64" old="33"/>
        <o:entry new="65" old="33"/>
        <o:entry new="66" old="0"/>
        <o:entry new="67" old="0"/>
        <o:entry new="68" old="67"/>
        <o:entry new="69" old="68"/>
        <o:entry new="70" old="69"/>
        <o:entry new="71" old="68"/>
        <o:entry new="72" old="71"/>
        <o:entry new="73" old="0"/>
        <o:entry new="74" old="0"/>
        <o:entry new="75" old="74"/>
        <o:entry new="76" old="0"/>
        <o:entry new="77" old="0"/>
        <o:entry new="7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="ГОСТ тип А" w:hAnsi="ГОСТ тип А"/>
      <w:i/>
      <w:sz w:val="28"/>
    </w:rPr>
  </w:style>
  <w:style w:type="paragraph" w:styleId="1">
    <w:name w:val="heading 1"/>
    <w:basedOn w:val="a"/>
    <w:next w:val="a"/>
    <w:qFormat/>
    <w:pPr>
      <w:keepNext/>
      <w:pageBreakBefore/>
      <w:suppressAutoHyphens/>
      <w:spacing w:before="12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suppressAutoHyphens/>
      <w:spacing w:before="120" w:after="1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pPr>
      <w:jc w:val="center"/>
    </w:pPr>
    <w:rPr>
      <w:noProof/>
      <w:sz w:val="18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styleId="a6">
    <w:name w:val="Body Text"/>
    <w:basedOn w:val="a"/>
    <w:semiHidden/>
    <w:pPr>
      <w:ind w:firstLine="709"/>
    </w:pPr>
  </w:style>
  <w:style w:type="paragraph" w:customStyle="1" w:styleId="a7">
    <w:name w:val="Формула"/>
    <w:basedOn w:val="a"/>
    <w:next w:val="a"/>
    <w:pPr>
      <w:spacing w:before="60" w:after="60"/>
      <w:ind w:left="567"/>
    </w:pPr>
  </w:style>
  <w:style w:type="paragraph" w:styleId="a8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9">
    <w:name w:val="Таблица"/>
    <w:basedOn w:val="a"/>
    <w:pPr>
      <w:jc w:val="center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Java\JetWorkspace\SCPI\diagrams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creator>Andrey</dc:creator>
  <cp:lastModifiedBy>Andrey</cp:lastModifiedBy>
  <cp:revision>1</cp:revision>
  <dcterms:created xsi:type="dcterms:W3CDTF">2015-03-30T08:01:00Z</dcterms:created>
  <dcterms:modified xsi:type="dcterms:W3CDTF">2015-03-30T08:12:00Z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